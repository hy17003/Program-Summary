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73" w:rsidRDefault="008B5F98" w:rsidP="008B5F98">
      <w:pPr>
        <w:pStyle w:val="1"/>
      </w:pPr>
      <w:r>
        <w:rPr>
          <w:rFonts w:hint="eastAsia"/>
        </w:rPr>
        <w:t>M</w:t>
      </w:r>
      <w:r>
        <w:t>akefile</w:t>
      </w:r>
      <w:r>
        <w:rPr>
          <w:rFonts w:hint="eastAsia"/>
        </w:rPr>
        <w:t>学习</w:t>
      </w:r>
      <w:r w:rsidR="00170F66">
        <w:t>——</w:t>
      </w:r>
      <w:r>
        <w:t>函数</w:t>
      </w:r>
    </w:p>
    <w:p w:rsidR="00170F66" w:rsidRDefault="00170F66" w:rsidP="00170F66">
      <w:pPr>
        <w:ind w:firstLine="420"/>
      </w:pPr>
      <w:r>
        <w:rPr>
          <w:rFonts w:hint="eastAsia"/>
        </w:rPr>
        <w:t>参考</w:t>
      </w:r>
      <w:r>
        <w:t>书：《</w:t>
      </w:r>
      <w:r>
        <w:rPr>
          <w:rFonts w:hint="eastAsia"/>
        </w:rPr>
        <w:t>深入</w:t>
      </w:r>
      <w:r>
        <w:t>理解软件构造系统</w:t>
      </w:r>
      <w:r>
        <w:rPr>
          <w:rFonts w:hint="eastAsia"/>
        </w:rPr>
        <w:t xml:space="preserve"> </w:t>
      </w:r>
      <w:r>
        <w:rPr>
          <w:rFonts w:hint="eastAsia"/>
        </w:rPr>
        <w:t>原理</w:t>
      </w:r>
      <w:r>
        <w:t>与最佳实践》</w:t>
      </w:r>
      <w:r>
        <w:rPr>
          <w:rFonts w:hint="eastAsia"/>
        </w:rPr>
        <w:t>、</w:t>
      </w:r>
      <w:r>
        <w:t>《</w:t>
      </w:r>
      <w:r>
        <w:rPr>
          <w:rFonts w:hint="eastAsia"/>
        </w:rPr>
        <w:t>GNU-</w:t>
      </w:r>
      <w:r>
        <w:t>makefile</w:t>
      </w:r>
      <w:r>
        <w:rPr>
          <w:rFonts w:hint="eastAsia"/>
        </w:rPr>
        <w:t>中文</w:t>
      </w:r>
      <w:r>
        <w:t>手册》</w:t>
      </w:r>
    </w:p>
    <w:p w:rsidR="00170F66" w:rsidRDefault="00170F66" w:rsidP="00170F66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典型</w:t>
      </w:r>
      <w:r>
        <w:t>函数的使用</w:t>
      </w:r>
    </w:p>
    <w:p w:rsidR="00170F66" w:rsidRDefault="00170F66" w:rsidP="00170F66">
      <w:pPr>
        <w:pStyle w:val="3"/>
        <w:ind w:firstLine="643"/>
      </w:pPr>
      <w:r>
        <w:rPr>
          <w:rFonts w:hint="eastAsia"/>
        </w:rPr>
        <w:t>1.1</w:t>
      </w:r>
      <w:r>
        <w:rPr>
          <w:rFonts w:hint="eastAsia"/>
        </w:rPr>
        <w:t>文本</w:t>
      </w:r>
      <w:r>
        <w:t>处理函数</w:t>
      </w:r>
    </w:p>
    <w:p w:rsidR="00170F66" w:rsidRDefault="00170F66" w:rsidP="00170F66"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tr</w:t>
      </w:r>
      <w:r>
        <w:t xml:space="preserve">ip </w:t>
      </w:r>
      <w:r>
        <w:rPr>
          <w:rFonts w:hint="eastAsia"/>
        </w:rPr>
        <w:t>去</w:t>
      </w:r>
      <w:r>
        <w:t>空格</w:t>
      </w:r>
    </w:p>
    <w:p w:rsidR="00170F66" w:rsidRDefault="00170F66" w:rsidP="00170F66">
      <w:pPr>
        <w:ind w:firstLine="420"/>
      </w:pPr>
      <w:r>
        <w:t>s</w:t>
      </w:r>
      <w:r>
        <w:rPr>
          <w:rFonts w:hint="eastAsia"/>
        </w:rPr>
        <w:t>ub</w:t>
      </w:r>
      <w:r>
        <w:t>str</w:t>
      </w:r>
      <w:r>
        <w:rPr>
          <w:rFonts w:hint="eastAsia"/>
        </w:rPr>
        <w:t>文件替换</w:t>
      </w:r>
    </w:p>
    <w:p w:rsidR="00170F66" w:rsidRDefault="00170F66" w:rsidP="00170F66">
      <w:pPr>
        <w:ind w:firstLine="420"/>
      </w:pPr>
      <w:r>
        <w:rPr>
          <w:rFonts w:hint="eastAsia"/>
        </w:rPr>
        <w:t>p</w:t>
      </w:r>
      <w:r>
        <w:t xml:space="preserve">atsubst </w:t>
      </w:r>
      <w:r>
        <w:rPr>
          <w:rFonts w:hint="eastAsia"/>
        </w:rPr>
        <w:t>模式</w:t>
      </w:r>
      <w:r>
        <w:t>替换</w:t>
      </w:r>
    </w:p>
    <w:p w:rsidR="00254F57" w:rsidRDefault="00254F57" w:rsidP="00170F66">
      <w:pPr>
        <w:ind w:firstLine="420"/>
      </w:pPr>
      <w:r>
        <w:rPr>
          <w:rFonts w:hint="eastAsia"/>
        </w:rPr>
        <w:t>fin</w:t>
      </w:r>
      <w:r>
        <w:t xml:space="preserve">dstring </w:t>
      </w:r>
      <w:r>
        <w:rPr>
          <w:rFonts w:hint="eastAsia"/>
        </w:rPr>
        <w:t>字符</w:t>
      </w:r>
      <w:r>
        <w:t>串查找，找到返回查找的字符</w:t>
      </w:r>
    </w:p>
    <w:p w:rsidR="00254F57" w:rsidRDefault="00254F57" w:rsidP="00170F66">
      <w:pPr>
        <w:ind w:firstLine="420"/>
      </w:pPr>
      <w:r>
        <w:rPr>
          <w:rFonts w:hint="eastAsia"/>
        </w:rPr>
        <w:t xml:space="preserve">filter </w:t>
      </w:r>
      <w:r>
        <w:rPr>
          <w:rFonts w:hint="eastAsia"/>
        </w:rPr>
        <w:t>字符</w:t>
      </w:r>
      <w:r>
        <w:t>串过滤</w:t>
      </w:r>
    </w:p>
    <w:p w:rsidR="00254F57" w:rsidRDefault="00301C98" w:rsidP="00170F66">
      <w:pPr>
        <w:ind w:firstLine="420"/>
      </w:pPr>
      <w:r>
        <w:rPr>
          <w:noProof/>
        </w:rPr>
        <w:drawing>
          <wp:inline distT="0" distB="0" distL="0" distR="0" wp14:anchorId="7ABD0E1F" wp14:editId="7041F334">
            <wp:extent cx="3419048" cy="19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57" w:rsidRPr="00170F66" w:rsidRDefault="00301C98" w:rsidP="00170F6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D1443AC" wp14:editId="3D505CDC">
            <wp:extent cx="5238095" cy="1009524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66" w:rsidRDefault="00170F66" w:rsidP="00301C98"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文件</w:t>
      </w:r>
      <w:r>
        <w:t>名处理函数</w:t>
      </w:r>
    </w:p>
    <w:p w:rsidR="00301C98" w:rsidRDefault="0050788F" w:rsidP="00301C98">
      <w:pPr>
        <w:ind w:left="643" w:firstLineChars="0" w:firstLine="0"/>
        <w:rPr>
          <w:rFonts w:hint="eastAsia"/>
        </w:rPr>
      </w:pPr>
      <w:r>
        <w:t>D</w:t>
      </w:r>
      <w:r>
        <w:rPr>
          <w:rFonts w:hint="eastAsia"/>
        </w:rPr>
        <w:t>ir</w:t>
      </w:r>
      <w:r>
        <w:t xml:space="preserve"> </w:t>
      </w:r>
      <w:r>
        <w:rPr>
          <w:rFonts w:hint="eastAsia"/>
        </w:rPr>
        <w:t>取目录</w:t>
      </w:r>
    </w:p>
    <w:p w:rsidR="0050788F" w:rsidRDefault="0050788F" w:rsidP="00301C98">
      <w:pPr>
        <w:ind w:left="643" w:firstLineChars="0" w:firstLine="0"/>
        <w:rPr>
          <w:rFonts w:hint="eastAsia"/>
        </w:rPr>
      </w:pPr>
      <w:r>
        <w:t xml:space="preserve">Nodir </w:t>
      </w:r>
      <w:r>
        <w:rPr>
          <w:rFonts w:hint="eastAsia"/>
        </w:rPr>
        <w:t>取</w:t>
      </w:r>
      <w:r>
        <w:t>文件</w:t>
      </w:r>
    </w:p>
    <w:p w:rsidR="0050788F" w:rsidRDefault="0050788F" w:rsidP="00301C98">
      <w:pPr>
        <w:ind w:left="643" w:firstLineChars="0" w:firstLine="0"/>
        <w:rPr>
          <w:rFonts w:hint="eastAsia"/>
        </w:rPr>
      </w:pPr>
      <w:r>
        <w:t xml:space="preserve">Basename </w:t>
      </w:r>
      <w:r>
        <w:rPr>
          <w:rFonts w:hint="eastAsia"/>
        </w:rPr>
        <w:t>文件</w:t>
      </w:r>
      <w:r>
        <w:t>名</w:t>
      </w:r>
    </w:p>
    <w:p w:rsidR="0050788F" w:rsidRDefault="0050788F" w:rsidP="00301C98">
      <w:pPr>
        <w:ind w:left="643" w:firstLineChars="0" w:firstLine="0"/>
        <w:rPr>
          <w:rFonts w:hint="eastAsia"/>
        </w:rPr>
      </w:pPr>
      <w:r>
        <w:t xml:space="preserve">Join </w:t>
      </w:r>
      <w:r>
        <w:rPr>
          <w:rFonts w:hint="eastAsia"/>
        </w:rPr>
        <w:t>连接</w:t>
      </w:r>
    </w:p>
    <w:p w:rsidR="0050788F" w:rsidRDefault="0050788F" w:rsidP="00301C98">
      <w:pPr>
        <w:ind w:left="643" w:firstLineChars="0" w:firstLine="0"/>
      </w:pPr>
      <w:r>
        <w:t xml:space="preserve">Wildcard </w:t>
      </w:r>
      <w:r>
        <w:rPr>
          <w:rFonts w:hint="eastAsia"/>
        </w:rPr>
        <w:t>例举</w:t>
      </w:r>
    </w:p>
    <w:p w:rsidR="0050788F" w:rsidRDefault="0050788F" w:rsidP="00301C98">
      <w:pPr>
        <w:ind w:left="643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125341" wp14:editId="72B378ED">
            <wp:extent cx="3371429" cy="2600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788F" w:rsidRPr="00301C98" w:rsidRDefault="0050788F" w:rsidP="00301C98">
      <w:pPr>
        <w:ind w:left="643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9EBC88" wp14:editId="7D7B5207">
            <wp:extent cx="5238095" cy="132381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88F" w:rsidRPr="00301C98" w:rsidSect="00125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210121"/>
    <w:multiLevelType w:val="multilevel"/>
    <w:tmpl w:val="F56E31CC"/>
    <w:lvl w:ilvl="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33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3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98"/>
    <w:rsid w:val="00074C19"/>
    <w:rsid w:val="000C7126"/>
    <w:rsid w:val="00125735"/>
    <w:rsid w:val="0014481D"/>
    <w:rsid w:val="00170F66"/>
    <w:rsid w:val="00254F57"/>
    <w:rsid w:val="00301C98"/>
    <w:rsid w:val="0032463B"/>
    <w:rsid w:val="0050788F"/>
    <w:rsid w:val="005C6308"/>
    <w:rsid w:val="007C450B"/>
    <w:rsid w:val="008B5F98"/>
    <w:rsid w:val="00B0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DE4EF7-F809-4BA0-B625-BB6501BA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173"/>
    <w:pPr>
      <w:widowControl w:val="0"/>
      <w:ind w:firstLineChars="200" w:firstLine="2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B02173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0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F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173"/>
    <w:rPr>
      <w:rFonts w:ascii="Consolas" w:hAnsi="Consolas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C630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448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481D"/>
    <w:rPr>
      <w:rFonts w:ascii="Consolas" w:hAnsi="Consolas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70F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0F66"/>
    <w:rPr>
      <w:rFonts w:ascii="Consolas" w:hAnsi="Consolas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01C9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summary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summary.dotx</Template>
  <TotalTime>34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2017-09-07T15:37:00Z</dcterms:created>
  <dcterms:modified xsi:type="dcterms:W3CDTF">2017-09-07T16:11:00Z</dcterms:modified>
</cp:coreProperties>
</file>