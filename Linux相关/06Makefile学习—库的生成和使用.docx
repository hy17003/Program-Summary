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73" w:rsidRDefault="00E60480" w:rsidP="00E60480">
      <w:pPr>
        <w:pStyle w:val="1"/>
      </w:pPr>
      <w:r>
        <w:rPr>
          <w:rFonts w:hint="eastAsia"/>
        </w:rPr>
        <w:t>Makefile</w:t>
      </w:r>
      <w:r w:rsidR="005F5130">
        <w:rPr>
          <w:rFonts w:hint="eastAsia"/>
        </w:rPr>
        <w:t>学习—</w:t>
      </w:r>
      <w:r w:rsidR="005B45B6">
        <w:rPr>
          <w:rFonts w:hint="eastAsia"/>
        </w:rPr>
        <w:t>库</w:t>
      </w:r>
      <w:r w:rsidR="005B45B6">
        <w:t>的生成和使用</w:t>
      </w:r>
    </w:p>
    <w:p w:rsidR="005B45B6" w:rsidRDefault="005B45B6" w:rsidP="005B45B6">
      <w:pPr>
        <w:pStyle w:val="2"/>
        <w:numPr>
          <w:ilvl w:val="0"/>
          <w:numId w:val="2"/>
        </w:numPr>
      </w:pPr>
      <w:r>
        <w:rPr>
          <w:rFonts w:hint="eastAsia"/>
        </w:rPr>
        <w:t>静态</w:t>
      </w:r>
      <w:r>
        <w:t>库的生成和使用</w:t>
      </w:r>
    </w:p>
    <w:p w:rsidR="005B45B6" w:rsidRDefault="005B45B6" w:rsidP="005B45B6">
      <w:pPr>
        <w:pStyle w:val="3"/>
        <w:numPr>
          <w:ilvl w:val="1"/>
          <w:numId w:val="2"/>
        </w:numPr>
      </w:pPr>
      <w:r>
        <w:rPr>
          <w:rFonts w:hint="eastAsia"/>
        </w:rPr>
        <w:t>使用</w:t>
      </w:r>
      <w:r>
        <w:t>命令行的方式生成静态库文件</w:t>
      </w:r>
    </w:p>
    <w:p w:rsidR="005B45B6" w:rsidRDefault="005B45B6" w:rsidP="005B45B6">
      <w:pPr>
        <w:pStyle w:val="a5"/>
        <w:ind w:firstLineChars="0"/>
      </w:pPr>
      <w:r>
        <w:rPr>
          <w:rFonts w:hint="eastAsia"/>
        </w:rPr>
        <w:t>编写</w:t>
      </w:r>
      <w:r>
        <w:t>一</w:t>
      </w:r>
      <w:r>
        <w:rPr>
          <w:rFonts w:hint="eastAsia"/>
        </w:rPr>
        <w:t>个</w:t>
      </w:r>
      <w:r>
        <w:rPr>
          <w:rFonts w:hint="eastAsia"/>
        </w:rPr>
        <w:t>hello.c</w:t>
      </w:r>
      <w:r>
        <w:rPr>
          <w:rFonts w:hint="eastAsia"/>
        </w:rPr>
        <w:t>文件</w:t>
      </w:r>
      <w:r>
        <w:t>，内容如下：</w:t>
      </w:r>
    </w:p>
    <w:p w:rsidR="005B45B6" w:rsidRDefault="005B45B6" w:rsidP="005B45B6">
      <w:r>
        <w:rPr>
          <w:noProof/>
        </w:rPr>
        <w:drawing>
          <wp:inline distT="0" distB="0" distL="0" distR="0" wp14:anchorId="34625197" wp14:editId="678FC084">
            <wp:extent cx="2828571" cy="10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B6" w:rsidRDefault="005B45B6" w:rsidP="005B45B6">
      <w:r>
        <w:tab/>
      </w:r>
      <w:r>
        <w:rPr>
          <w:rFonts w:hint="eastAsia"/>
        </w:rPr>
        <w:t>编译生</w:t>
      </w:r>
      <w:r>
        <w:t>成</w:t>
      </w:r>
      <w:r>
        <w:rPr>
          <w:rFonts w:hint="eastAsia"/>
        </w:rPr>
        <w:t>hello.o</w:t>
      </w:r>
      <w:r>
        <w:rPr>
          <w:rFonts w:hint="eastAsia"/>
        </w:rPr>
        <w:t>文件</w:t>
      </w:r>
      <w:r>
        <w:t>：</w:t>
      </w:r>
    </w:p>
    <w:p w:rsidR="005B45B6" w:rsidRDefault="005B45B6" w:rsidP="005B45B6">
      <w:r>
        <w:rPr>
          <w:noProof/>
        </w:rPr>
        <w:drawing>
          <wp:inline distT="0" distB="0" distL="0" distR="0" wp14:anchorId="6BAAD1EC" wp14:editId="3B834763">
            <wp:extent cx="5219048" cy="2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B6" w:rsidRDefault="005B45B6" w:rsidP="005B45B6">
      <w:r>
        <w:rPr>
          <w:noProof/>
        </w:rPr>
        <w:drawing>
          <wp:inline distT="0" distB="0" distL="0" distR="0" wp14:anchorId="087CED26" wp14:editId="122900A8">
            <wp:extent cx="2571429" cy="7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B6" w:rsidRDefault="005B45B6" w:rsidP="005B45B6">
      <w:r>
        <w:tab/>
      </w:r>
      <w:r>
        <w:rPr>
          <w:rFonts w:hint="eastAsia"/>
        </w:rPr>
        <w:t>生成</w:t>
      </w:r>
      <w:r>
        <w:t>库文件：</w:t>
      </w:r>
    </w:p>
    <w:p w:rsidR="005B45B6" w:rsidRDefault="005B45B6" w:rsidP="005B45B6">
      <w:r>
        <w:rPr>
          <w:noProof/>
        </w:rPr>
        <w:drawing>
          <wp:inline distT="0" distB="0" distL="0" distR="0" wp14:anchorId="6CCFD5DC" wp14:editId="279BB0DA">
            <wp:extent cx="5238095" cy="1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B6" w:rsidRDefault="005B45B6" w:rsidP="005B45B6">
      <w:r>
        <w:rPr>
          <w:noProof/>
        </w:rPr>
        <w:drawing>
          <wp:inline distT="0" distB="0" distL="0" distR="0" wp14:anchorId="7DF84E4D" wp14:editId="03F0A57E">
            <wp:extent cx="3742857" cy="7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B6" w:rsidRDefault="005B45B6" w:rsidP="005B45B6">
      <w:r>
        <w:tab/>
      </w:r>
      <w:r>
        <w:rPr>
          <w:rFonts w:hint="eastAsia"/>
        </w:rPr>
        <w:t>使用，</w:t>
      </w:r>
      <w:r>
        <w:t>编写主程序：</w:t>
      </w:r>
    </w:p>
    <w:p w:rsidR="005B45B6" w:rsidRDefault="005B45B6" w:rsidP="005B45B6">
      <w:pPr>
        <w:rPr>
          <w:rFonts w:hint="eastAsia"/>
        </w:rPr>
      </w:pPr>
      <w:r>
        <w:rPr>
          <w:noProof/>
        </w:rPr>
        <w:drawing>
          <wp:inline distT="0" distB="0" distL="0" distR="0" wp14:anchorId="1C0BFE4C" wp14:editId="6BA31EB3">
            <wp:extent cx="1876190" cy="12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B6" w:rsidRDefault="005B45B6" w:rsidP="005B45B6">
      <w:pPr>
        <w:rPr>
          <w:rFonts w:hint="eastAsia"/>
        </w:rPr>
      </w:pPr>
      <w:r>
        <w:rPr>
          <w:rFonts w:hint="eastAsia"/>
        </w:rPr>
        <w:t>编译</w:t>
      </w:r>
      <w:r>
        <w:t>运行</w:t>
      </w:r>
      <w:r>
        <w:rPr>
          <w:rFonts w:hint="eastAsia"/>
        </w:rPr>
        <w:t>，</w:t>
      </w:r>
      <w:r>
        <w:t>L</w:t>
      </w:r>
      <w:r>
        <w:t>指定库的目录，</w:t>
      </w:r>
      <w:r>
        <w:rPr>
          <w:rFonts w:hint="eastAsia"/>
        </w:rPr>
        <w:t>l</w:t>
      </w:r>
      <w:r>
        <w:rPr>
          <w:rFonts w:hint="eastAsia"/>
        </w:rPr>
        <w:t>指定</w:t>
      </w:r>
      <w:r>
        <w:t>库的名称：</w:t>
      </w:r>
    </w:p>
    <w:p w:rsidR="005B45B6" w:rsidRDefault="005B45B6" w:rsidP="005B45B6">
      <w:r>
        <w:rPr>
          <w:noProof/>
        </w:rPr>
        <w:drawing>
          <wp:inline distT="0" distB="0" distL="0" distR="0" wp14:anchorId="1A24D05D" wp14:editId="5379E76E">
            <wp:extent cx="5274310" cy="465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E9" w:rsidRDefault="00DC32E9" w:rsidP="00DC32E9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以</w:t>
      </w:r>
      <w:r>
        <w:rPr>
          <w:rFonts w:hint="eastAsia"/>
        </w:rPr>
        <w:t>makefile</w:t>
      </w:r>
      <w:r>
        <w:rPr>
          <w:rFonts w:hint="eastAsia"/>
        </w:rPr>
        <w:t>的</w:t>
      </w:r>
      <w:r>
        <w:t>形式生</w:t>
      </w:r>
      <w:r>
        <w:rPr>
          <w:rFonts w:hint="eastAsia"/>
        </w:rPr>
        <w:t>成静态</w:t>
      </w:r>
      <w:r>
        <w:t>库文件</w:t>
      </w:r>
    </w:p>
    <w:p w:rsidR="0009662C" w:rsidRPr="0009662C" w:rsidRDefault="0009662C" w:rsidP="0009662C">
      <w:pPr>
        <w:pStyle w:val="4"/>
        <w:rPr>
          <w:rFonts w:hint="eastAsia"/>
        </w:rPr>
      </w:pPr>
      <w:r>
        <w:rPr>
          <w:rFonts w:hint="eastAsia"/>
        </w:rPr>
        <w:t xml:space="preserve">1.2.1 </w:t>
      </w:r>
      <w:r>
        <w:rPr>
          <w:rFonts w:hint="eastAsia"/>
        </w:rPr>
        <w:t>静态</w:t>
      </w:r>
      <w:r>
        <w:t>库的</w:t>
      </w:r>
      <w:r>
        <w:rPr>
          <w:rFonts w:hint="eastAsia"/>
        </w:rPr>
        <w:t>生成</w:t>
      </w:r>
    </w:p>
    <w:p w:rsidR="00900034" w:rsidRPr="00900034" w:rsidRDefault="00900034" w:rsidP="0090003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ibmath.</w:t>
      </w:r>
      <w:r>
        <w:t>h</w:t>
      </w:r>
      <w:r>
        <w:rPr>
          <w:rFonts w:hint="eastAsia"/>
        </w:rPr>
        <w:t>文件</w:t>
      </w:r>
      <w:r>
        <w:t>：</w:t>
      </w:r>
    </w:p>
    <w:p w:rsidR="00DC32E9" w:rsidRDefault="00900034" w:rsidP="00DC32E9">
      <w:r>
        <w:rPr>
          <w:noProof/>
        </w:rPr>
        <w:drawing>
          <wp:inline distT="0" distB="0" distL="0" distR="0" wp14:anchorId="223E1AD7" wp14:editId="4BD15AAF">
            <wp:extent cx="2104762" cy="8285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34" w:rsidRDefault="00900034" w:rsidP="0090003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libmath.c</w:t>
      </w:r>
      <w:r>
        <w:rPr>
          <w:rFonts w:hint="eastAsia"/>
        </w:rPr>
        <w:t>文件</w:t>
      </w:r>
    </w:p>
    <w:p w:rsidR="00900034" w:rsidRDefault="00900034" w:rsidP="00DC32E9">
      <w:r>
        <w:rPr>
          <w:noProof/>
        </w:rPr>
        <w:drawing>
          <wp:inline distT="0" distB="0" distL="0" distR="0" wp14:anchorId="3DA581CB" wp14:editId="324FD907">
            <wp:extent cx="3219048" cy="1019048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34" w:rsidRDefault="00900034" w:rsidP="0090003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makefile</w:t>
      </w:r>
      <w:r>
        <w:rPr>
          <w:rFonts w:hint="eastAsia"/>
        </w:rPr>
        <w:t>文件</w:t>
      </w:r>
    </w:p>
    <w:p w:rsidR="00A9330C" w:rsidRDefault="00A9330C" w:rsidP="00DC32E9">
      <w:r>
        <w:rPr>
          <w:noProof/>
        </w:rPr>
        <w:drawing>
          <wp:inline distT="0" distB="0" distL="0" distR="0" wp14:anchorId="6815A414" wp14:editId="37C80FF0">
            <wp:extent cx="2657143" cy="1466667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DF108" wp14:editId="21064BA2">
            <wp:extent cx="5257143" cy="523810"/>
            <wp:effectExtent l="0" t="0" r="127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0C" w:rsidRDefault="0009662C" w:rsidP="00DC32E9">
      <w:r>
        <w:rPr>
          <w:noProof/>
        </w:rPr>
        <w:drawing>
          <wp:inline distT="0" distB="0" distL="0" distR="0" wp14:anchorId="11A51787" wp14:editId="3FA07E01">
            <wp:extent cx="3952381" cy="143809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2C" w:rsidRDefault="0009662C" w:rsidP="0009662C">
      <w:pPr>
        <w:pStyle w:val="4"/>
        <w:rPr>
          <w:rFonts w:hint="eastAsia"/>
        </w:rPr>
      </w:pPr>
      <w:r>
        <w:rPr>
          <w:rFonts w:hint="eastAsia"/>
        </w:rPr>
        <w:t xml:space="preserve">1.2.2 </w:t>
      </w:r>
      <w:r>
        <w:rPr>
          <w:rFonts w:hint="eastAsia"/>
        </w:rPr>
        <w:t>静态</w:t>
      </w:r>
      <w:r>
        <w:t>库的</w:t>
      </w:r>
      <w:r>
        <w:rPr>
          <w:rFonts w:hint="eastAsia"/>
        </w:rPr>
        <w:t>使用</w:t>
      </w:r>
    </w:p>
    <w:p w:rsidR="0009662C" w:rsidRDefault="0009662C" w:rsidP="00DC32E9">
      <w:r>
        <w:rPr>
          <w:rFonts w:hint="eastAsia"/>
        </w:rPr>
        <w:t>新</w:t>
      </w:r>
      <w:r>
        <w:t>建一个文件夹</w:t>
      </w:r>
      <w:r>
        <w:rPr>
          <w:rFonts w:hint="eastAsia"/>
        </w:rPr>
        <w:t>，</w:t>
      </w:r>
      <w:r>
        <w:t>文件如下：</w:t>
      </w:r>
    </w:p>
    <w:p w:rsidR="0009662C" w:rsidRDefault="0009662C" w:rsidP="00DC32E9">
      <w:r>
        <w:rPr>
          <w:noProof/>
        </w:rPr>
        <w:lastRenderedPageBreak/>
        <w:drawing>
          <wp:inline distT="0" distB="0" distL="0" distR="0" wp14:anchorId="5AC994EA" wp14:editId="39733FC9">
            <wp:extent cx="4095238" cy="1438095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2C" w:rsidRDefault="0009662C" w:rsidP="0009662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main.c</w:t>
      </w:r>
    </w:p>
    <w:p w:rsidR="0009662C" w:rsidRDefault="0009662C" w:rsidP="0009662C">
      <w:pPr>
        <w:rPr>
          <w:rFonts w:hint="eastAsia"/>
        </w:rPr>
      </w:pPr>
      <w:r>
        <w:rPr>
          <w:noProof/>
        </w:rPr>
        <w:drawing>
          <wp:inline distT="0" distB="0" distL="0" distR="0" wp14:anchorId="38FD8C55" wp14:editId="1F5B3A3B">
            <wp:extent cx="2809524" cy="132381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2C" w:rsidRDefault="0009662C" w:rsidP="0009662C">
      <w:pPr>
        <w:pStyle w:val="a5"/>
        <w:numPr>
          <w:ilvl w:val="0"/>
          <w:numId w:val="4"/>
        </w:numPr>
        <w:ind w:firstLineChars="0"/>
      </w:pPr>
      <w:r>
        <w:t>makefile</w:t>
      </w:r>
    </w:p>
    <w:p w:rsidR="0009662C" w:rsidRDefault="0009662C" w:rsidP="0009662C">
      <w:r>
        <w:rPr>
          <w:noProof/>
        </w:rPr>
        <w:drawing>
          <wp:inline distT="0" distB="0" distL="0" distR="0" wp14:anchorId="6B2CDE48" wp14:editId="5E2121B0">
            <wp:extent cx="3133333" cy="134285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2C" w:rsidRPr="00DC32E9" w:rsidRDefault="0009662C" w:rsidP="0009662C">
      <w:pPr>
        <w:rPr>
          <w:rFonts w:hint="eastAsia"/>
        </w:rPr>
      </w:pPr>
      <w:r>
        <w:rPr>
          <w:noProof/>
        </w:rPr>
        <w:drawing>
          <wp:inline distT="0" distB="0" distL="0" distR="0" wp14:anchorId="67123844" wp14:editId="41F1B4C8">
            <wp:extent cx="5238095" cy="1000000"/>
            <wp:effectExtent l="0" t="0" r="127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B6" w:rsidRDefault="005B45B6" w:rsidP="00A9330C">
      <w:pPr>
        <w:pStyle w:val="2"/>
        <w:numPr>
          <w:ilvl w:val="0"/>
          <w:numId w:val="2"/>
        </w:numPr>
      </w:pPr>
      <w:r>
        <w:rPr>
          <w:rFonts w:hint="eastAsia"/>
        </w:rPr>
        <w:t>动态</w:t>
      </w:r>
      <w:r>
        <w:t>库的生成和使用</w:t>
      </w:r>
    </w:p>
    <w:p w:rsidR="00A9330C" w:rsidRDefault="00B056E0" w:rsidP="00B056E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动态</w:t>
      </w:r>
      <w:r>
        <w:t>库的生成</w:t>
      </w:r>
    </w:p>
    <w:p w:rsidR="00B056E0" w:rsidRDefault="00B056E0" w:rsidP="00B056E0">
      <w:pPr>
        <w:pStyle w:val="a5"/>
        <w:ind w:left="690" w:firstLineChars="0" w:firstLine="0"/>
      </w:pPr>
      <w:r>
        <w:rPr>
          <w:rFonts w:hint="eastAsia"/>
        </w:rPr>
        <w:t>工</w:t>
      </w:r>
      <w:r>
        <w:t>程文件如下：</w:t>
      </w:r>
    </w:p>
    <w:p w:rsidR="00B056E0" w:rsidRDefault="00B056E0" w:rsidP="00B056E0">
      <w:pPr>
        <w:pStyle w:val="a5"/>
        <w:ind w:left="69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D59F60" wp14:editId="3B95C42F">
            <wp:extent cx="3780952" cy="80952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0" w:rsidRDefault="00B056E0" w:rsidP="00B056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dll.h</w:t>
      </w:r>
    </w:p>
    <w:p w:rsidR="00B056E0" w:rsidRDefault="00B056E0" w:rsidP="00B056E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DCB401" wp14:editId="1E32934C">
            <wp:extent cx="1942857" cy="809524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0" w:rsidRDefault="00B056E0" w:rsidP="00B056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dll.c</w:t>
      </w:r>
    </w:p>
    <w:p w:rsidR="00B056E0" w:rsidRDefault="00B056E0" w:rsidP="00B056E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E0AF06" wp14:editId="45113725">
            <wp:extent cx="3076190" cy="119047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0" w:rsidRDefault="00B056E0" w:rsidP="00B056E0">
      <w:pPr>
        <w:pStyle w:val="a5"/>
        <w:numPr>
          <w:ilvl w:val="0"/>
          <w:numId w:val="5"/>
        </w:numPr>
        <w:ind w:firstLineChars="0"/>
      </w:pPr>
      <w:r>
        <w:t>makefile:</w:t>
      </w:r>
    </w:p>
    <w:p w:rsidR="00B056E0" w:rsidRDefault="00B056E0" w:rsidP="00B056E0">
      <w:r>
        <w:rPr>
          <w:noProof/>
        </w:rPr>
        <w:drawing>
          <wp:inline distT="0" distB="0" distL="0" distR="0" wp14:anchorId="0CAF6349" wp14:editId="611CE502">
            <wp:extent cx="2628571" cy="1142857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0" w:rsidRDefault="00B056E0" w:rsidP="00B056E0">
      <w:pPr>
        <w:rPr>
          <w:rFonts w:hint="eastAsia"/>
        </w:rPr>
      </w:pPr>
      <w:r>
        <w:rPr>
          <w:rFonts w:hint="eastAsia"/>
        </w:rPr>
        <w:t>注意</w:t>
      </w:r>
      <w:r>
        <w:t>以上与静态库不同的地方。</w:t>
      </w:r>
    </w:p>
    <w:p w:rsidR="00B056E0" w:rsidRDefault="00B056E0" w:rsidP="00B056E0">
      <w:r>
        <w:rPr>
          <w:noProof/>
        </w:rPr>
        <w:drawing>
          <wp:inline distT="0" distB="0" distL="0" distR="0" wp14:anchorId="08F2160C" wp14:editId="3D8AC679">
            <wp:extent cx="5238095" cy="523810"/>
            <wp:effectExtent l="0" t="0" r="127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0" w:rsidRDefault="00B056E0" w:rsidP="00B056E0">
      <w:r>
        <w:rPr>
          <w:noProof/>
        </w:rPr>
        <w:drawing>
          <wp:inline distT="0" distB="0" distL="0" distR="0" wp14:anchorId="309CE062" wp14:editId="6F3BFB7E">
            <wp:extent cx="3580952" cy="1457143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0" w:rsidRDefault="00B056E0" w:rsidP="00B056E0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动态</w:t>
      </w:r>
      <w:r>
        <w:t>库的使用</w:t>
      </w:r>
    </w:p>
    <w:p w:rsidR="00B056E0" w:rsidRDefault="00E77DD6" w:rsidP="00B056E0">
      <w:r>
        <w:rPr>
          <w:rFonts w:hint="eastAsia"/>
        </w:rPr>
        <w:t>将</w:t>
      </w:r>
      <w:r>
        <w:t>以上生成的</w:t>
      </w:r>
      <w:r>
        <w:rPr>
          <w:rFonts w:hint="eastAsia"/>
        </w:rPr>
        <w:t>libdll.so</w:t>
      </w:r>
      <w:r>
        <w:rPr>
          <w:rFonts w:hint="eastAsia"/>
        </w:rPr>
        <w:t>拷贝</w:t>
      </w:r>
      <w:r>
        <w:t>到</w:t>
      </w:r>
      <w:r>
        <w:rPr>
          <w:rFonts w:hint="eastAsia"/>
        </w:rPr>
        <w:t>/usr/lib</w:t>
      </w:r>
      <w:r>
        <w:rPr>
          <w:rFonts w:hint="eastAsia"/>
        </w:rPr>
        <w:t>目录</w:t>
      </w:r>
      <w:r>
        <w:t>下：</w:t>
      </w:r>
    </w:p>
    <w:p w:rsidR="00E77DD6" w:rsidRDefault="00E77DD6" w:rsidP="00B056E0">
      <w:r>
        <w:rPr>
          <w:noProof/>
        </w:rPr>
        <w:drawing>
          <wp:inline distT="0" distB="0" distL="0" distR="0" wp14:anchorId="60D41943" wp14:editId="1EA32F94">
            <wp:extent cx="5247619" cy="333333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D6" w:rsidRDefault="00E77DD6" w:rsidP="00B056E0">
      <w:r>
        <w:rPr>
          <w:rFonts w:hint="eastAsia"/>
        </w:rPr>
        <w:t>新</w:t>
      </w:r>
      <w:r>
        <w:t>建一个工程，文件如下：</w:t>
      </w:r>
    </w:p>
    <w:p w:rsidR="00E77DD6" w:rsidRDefault="00E77DD6" w:rsidP="00B056E0">
      <w:r>
        <w:rPr>
          <w:noProof/>
        </w:rPr>
        <w:drawing>
          <wp:inline distT="0" distB="0" distL="0" distR="0" wp14:anchorId="1A4E7D59" wp14:editId="34032042">
            <wp:extent cx="3676190" cy="752381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D6" w:rsidRDefault="00E77DD6" w:rsidP="00E77D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main.c</w:t>
      </w:r>
    </w:p>
    <w:p w:rsidR="00E77DD6" w:rsidRDefault="00E77DD6" w:rsidP="00E77D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8F2A33" wp14:editId="5007B047">
            <wp:extent cx="2990476" cy="1333333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DD6" w:rsidRDefault="00E77DD6" w:rsidP="00E77DD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makefile</w:t>
      </w:r>
    </w:p>
    <w:p w:rsidR="00E77DD6" w:rsidRDefault="00E77DD6" w:rsidP="00E77DD6">
      <w:r>
        <w:rPr>
          <w:noProof/>
        </w:rPr>
        <w:drawing>
          <wp:inline distT="0" distB="0" distL="0" distR="0" wp14:anchorId="2E9B3ED1" wp14:editId="7EFF60D9">
            <wp:extent cx="3876190" cy="1152381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D6" w:rsidRPr="00A9330C" w:rsidRDefault="00E77DD6" w:rsidP="00E77DD6">
      <w:pPr>
        <w:rPr>
          <w:rFonts w:hint="eastAsia"/>
        </w:rPr>
      </w:pPr>
      <w:r>
        <w:rPr>
          <w:noProof/>
        </w:rPr>
        <w:drawing>
          <wp:inline distT="0" distB="0" distL="0" distR="0" wp14:anchorId="100B1376" wp14:editId="4685A68A">
            <wp:extent cx="5238095" cy="1000000"/>
            <wp:effectExtent l="0" t="0" r="127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DD6" w:rsidRPr="00A9330C" w:rsidSect="0012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BF9"/>
    <w:multiLevelType w:val="hybridMultilevel"/>
    <w:tmpl w:val="CE52A69C"/>
    <w:lvl w:ilvl="0" w:tplc="CFEE977A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9514B8"/>
    <w:multiLevelType w:val="hybridMultilevel"/>
    <w:tmpl w:val="95B278C4"/>
    <w:lvl w:ilvl="0" w:tplc="235CFA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D60817"/>
    <w:multiLevelType w:val="hybridMultilevel"/>
    <w:tmpl w:val="3EC226C4"/>
    <w:lvl w:ilvl="0" w:tplc="BFFE03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B81341"/>
    <w:multiLevelType w:val="multilevel"/>
    <w:tmpl w:val="421EC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6F85514"/>
    <w:multiLevelType w:val="hybridMultilevel"/>
    <w:tmpl w:val="EB64DB6A"/>
    <w:lvl w:ilvl="0" w:tplc="0D6AF6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A27711"/>
    <w:multiLevelType w:val="hybridMultilevel"/>
    <w:tmpl w:val="9E2C8E84"/>
    <w:lvl w:ilvl="0" w:tplc="4F34E7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80"/>
    <w:rsid w:val="00066B70"/>
    <w:rsid w:val="00074C19"/>
    <w:rsid w:val="0009662C"/>
    <w:rsid w:val="000C7126"/>
    <w:rsid w:val="00125735"/>
    <w:rsid w:val="0014481D"/>
    <w:rsid w:val="00171F51"/>
    <w:rsid w:val="001A0B95"/>
    <w:rsid w:val="002D3B0E"/>
    <w:rsid w:val="005B45B6"/>
    <w:rsid w:val="005C6308"/>
    <w:rsid w:val="005F5130"/>
    <w:rsid w:val="00742D90"/>
    <w:rsid w:val="007C450B"/>
    <w:rsid w:val="00803420"/>
    <w:rsid w:val="008B7510"/>
    <w:rsid w:val="00900034"/>
    <w:rsid w:val="00A634AC"/>
    <w:rsid w:val="00A9330C"/>
    <w:rsid w:val="00AD0C39"/>
    <w:rsid w:val="00B02173"/>
    <w:rsid w:val="00B056E0"/>
    <w:rsid w:val="00D7415D"/>
    <w:rsid w:val="00DC32E9"/>
    <w:rsid w:val="00E60480"/>
    <w:rsid w:val="00E77DD6"/>
    <w:rsid w:val="00E96C72"/>
    <w:rsid w:val="00E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8F55A-A231-4C83-842D-33D2A54D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510"/>
    <w:pPr>
      <w:widowControl w:val="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B0217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48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48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66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173"/>
    <w:rPr>
      <w:rFonts w:ascii="Consolas" w:hAnsi="Consolas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C630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44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81D"/>
    <w:rPr>
      <w:rFonts w:ascii="Consolas" w:hAnsi="Consolas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04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0480"/>
    <w:rPr>
      <w:rFonts w:ascii="Consolas" w:hAnsi="Consolas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45B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966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summar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summary.dotx</Template>
  <TotalTime>148</TotalTime>
  <Pages>5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dcterms:created xsi:type="dcterms:W3CDTF">2017-09-10T09:14:00Z</dcterms:created>
  <dcterms:modified xsi:type="dcterms:W3CDTF">2017-09-10T11:42:00Z</dcterms:modified>
</cp:coreProperties>
</file>