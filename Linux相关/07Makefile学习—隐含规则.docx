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3" w:rsidRDefault="00E60480" w:rsidP="00E60480">
      <w:pPr>
        <w:pStyle w:val="1"/>
      </w:pPr>
      <w:r>
        <w:rPr>
          <w:rFonts w:hint="eastAsia"/>
        </w:rPr>
        <w:t>Makefile</w:t>
      </w:r>
      <w:r w:rsidR="005F5130">
        <w:rPr>
          <w:rFonts w:hint="eastAsia"/>
        </w:rPr>
        <w:t>学习—</w:t>
      </w:r>
      <w:r w:rsidR="00974E60">
        <w:rPr>
          <w:rFonts w:hint="eastAsia"/>
        </w:rPr>
        <w:t>隐含</w:t>
      </w:r>
      <w:r w:rsidR="00974E60">
        <w:t>规则</w:t>
      </w:r>
    </w:p>
    <w:p w:rsidR="005570A0" w:rsidRDefault="005570A0" w:rsidP="005570A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隐含</w:t>
      </w:r>
      <w:r>
        <w:t>规则</w:t>
      </w:r>
    </w:p>
    <w:p w:rsidR="005570A0" w:rsidRDefault="005570A0" w:rsidP="00BE43ED">
      <w:pPr>
        <w:pStyle w:val="a5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默认</w:t>
      </w:r>
      <w:r>
        <w:t>将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编译成对应的</w:t>
      </w:r>
      <w:r>
        <w:rPr>
          <w:rFonts w:hint="eastAsia"/>
        </w:rPr>
        <w:t>.o</w:t>
      </w:r>
      <w:r>
        <w:rPr>
          <w:rFonts w:hint="eastAsia"/>
        </w:rPr>
        <w:t>目标</w:t>
      </w:r>
      <w:r>
        <w:t>文件</w:t>
      </w:r>
    </w:p>
    <w:p w:rsidR="005570A0" w:rsidRDefault="005570A0" w:rsidP="00BE43E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对没</w:t>
      </w:r>
      <w:r>
        <w:t>有命令行的规则，寻找一个隐含的规则来执行</w:t>
      </w:r>
    </w:p>
    <w:p w:rsidR="00BE43ED" w:rsidRDefault="00BE43ED" w:rsidP="00BE43ED">
      <w:pPr>
        <w:pStyle w:val="a5"/>
        <w:ind w:left="360" w:firstLineChars="0" w:firstLine="0"/>
      </w:pPr>
      <w:r>
        <w:rPr>
          <w:rFonts w:hint="eastAsia"/>
        </w:rPr>
        <w:t>例如</w:t>
      </w:r>
      <w:r>
        <w:t>：</w:t>
      </w:r>
    </w:p>
    <w:p w:rsidR="00BE43ED" w:rsidRDefault="00BE43ED" w:rsidP="00BE43ED">
      <w:pPr>
        <w:rPr>
          <w:rFonts w:hint="eastAsia"/>
        </w:rPr>
      </w:pPr>
      <w:r>
        <w:t>H</w:t>
      </w:r>
      <w:r>
        <w:rPr>
          <w:rFonts w:hint="eastAsia"/>
        </w:rPr>
        <w:t>ello.</w:t>
      </w:r>
      <w:r>
        <w:t>o</w:t>
      </w:r>
      <w:r>
        <w:rPr>
          <w:rFonts w:hint="eastAsia"/>
        </w:rPr>
        <w:t>文件</w:t>
      </w:r>
      <w:r>
        <w:t>：</w:t>
      </w:r>
    </w:p>
    <w:p w:rsidR="00BE43ED" w:rsidRDefault="00BE43ED" w:rsidP="00BE43ED">
      <w:r>
        <w:rPr>
          <w:noProof/>
        </w:rPr>
        <w:drawing>
          <wp:inline distT="0" distB="0" distL="0" distR="0" wp14:anchorId="3661D8E9" wp14:editId="20E0A42D">
            <wp:extent cx="2876190" cy="10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ED" w:rsidRDefault="00BE43ED" w:rsidP="00BE43ED">
      <w:r>
        <w:t>M</w:t>
      </w:r>
      <w:r>
        <w:rPr>
          <w:rFonts w:hint="eastAsia"/>
        </w:rPr>
        <w:t>akefile</w:t>
      </w:r>
      <w:r>
        <w:rPr>
          <w:rFonts w:hint="eastAsia"/>
        </w:rPr>
        <w:t>文件</w:t>
      </w:r>
      <w:r>
        <w:t>：</w:t>
      </w:r>
    </w:p>
    <w:p w:rsidR="00BE43ED" w:rsidRDefault="00BE43ED" w:rsidP="00BE43ED">
      <w:r>
        <w:rPr>
          <w:noProof/>
        </w:rPr>
        <w:drawing>
          <wp:inline distT="0" distB="0" distL="0" distR="0" wp14:anchorId="6AB1BE90" wp14:editId="0C95F8F7">
            <wp:extent cx="3000000" cy="10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ED" w:rsidRDefault="00BE43ED" w:rsidP="00BE43ED">
      <w:r>
        <w:rPr>
          <w:rFonts w:hint="eastAsia"/>
        </w:rPr>
        <w:t>编译</w:t>
      </w:r>
      <w:r>
        <w:t>：</w:t>
      </w:r>
    </w:p>
    <w:p w:rsidR="00BE43ED" w:rsidRDefault="00BE43ED" w:rsidP="00BE43ED">
      <w:r>
        <w:rPr>
          <w:noProof/>
        </w:rPr>
        <w:drawing>
          <wp:inline distT="0" distB="0" distL="0" distR="0" wp14:anchorId="75810253" wp14:editId="3D0201AD">
            <wp:extent cx="5238095" cy="819048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ED" w:rsidRDefault="00BE43ED" w:rsidP="00BE43ED">
      <w:pPr>
        <w:rPr>
          <w:rFonts w:hint="eastAsia"/>
        </w:rPr>
      </w:pPr>
      <w:r>
        <w:rPr>
          <w:rFonts w:hint="eastAsia"/>
        </w:rPr>
        <w:t>如</w:t>
      </w:r>
      <w:r>
        <w:t>果将</w:t>
      </w:r>
      <w:r>
        <w:rPr>
          <w:rFonts w:hint="eastAsia"/>
        </w:rPr>
        <w:t>Makefile</w:t>
      </w:r>
      <w:r>
        <w:rPr>
          <w:rFonts w:hint="eastAsia"/>
        </w:rPr>
        <w:t>文件</w:t>
      </w:r>
      <w:r>
        <w:t>改成：</w:t>
      </w:r>
      <w:r>
        <w:rPr>
          <w:rFonts w:hint="eastAsia"/>
        </w:rPr>
        <w:t>（没</w:t>
      </w:r>
      <w:r>
        <w:t>有命令行的规则）</w:t>
      </w:r>
    </w:p>
    <w:p w:rsidR="00BE43ED" w:rsidRDefault="00BE43ED" w:rsidP="00BE43ED">
      <w:r>
        <w:rPr>
          <w:noProof/>
        </w:rPr>
        <w:drawing>
          <wp:inline distT="0" distB="0" distL="0" distR="0" wp14:anchorId="43D431D4" wp14:editId="0BCD6F89">
            <wp:extent cx="2904762" cy="10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ED" w:rsidRDefault="00BE43ED" w:rsidP="00BE43ED">
      <w:pPr>
        <w:rPr>
          <w:rFonts w:hint="eastAsia"/>
        </w:rPr>
      </w:pPr>
      <w:r>
        <w:rPr>
          <w:rFonts w:hint="eastAsia"/>
        </w:rPr>
        <w:t>或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.c</w:t>
      </w:r>
      <w:r>
        <w:rPr>
          <w:rFonts w:hint="eastAsia"/>
        </w:rPr>
        <w:t>文件会</w:t>
      </w:r>
      <w:r>
        <w:t>自动编译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.o</w:t>
      </w:r>
      <w:r>
        <w:rPr>
          <w:rFonts w:hint="eastAsia"/>
        </w:rPr>
        <w:t>文件</w:t>
      </w:r>
      <w:r>
        <w:t>）</w:t>
      </w:r>
    </w:p>
    <w:p w:rsidR="00BE43ED" w:rsidRDefault="00BE43ED" w:rsidP="00BE43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CDDBB" wp14:editId="46AA040F">
            <wp:extent cx="3009524" cy="10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A0" w:rsidRDefault="005570A0" w:rsidP="00BE43E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取消</w:t>
      </w:r>
      <w:r>
        <w:t>隐含规则，使用</w:t>
      </w:r>
      <w:r>
        <w:rPr>
          <w:rFonts w:hint="eastAsia"/>
        </w:rPr>
        <w:t>-r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R</w:t>
      </w:r>
      <w:r>
        <w:t>参数取消隐含规则</w:t>
      </w:r>
    </w:p>
    <w:p w:rsidR="005570A0" w:rsidRDefault="005570A0" w:rsidP="005570A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隐含</w:t>
      </w:r>
      <w:r>
        <w:t>变量</w:t>
      </w:r>
    </w:p>
    <w:p w:rsidR="006A2C33" w:rsidRDefault="006A2C33" w:rsidP="006A2C33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命令</w:t>
      </w:r>
      <w:r>
        <w:t>变量</w:t>
      </w:r>
    </w:p>
    <w:p w:rsidR="006A2C33" w:rsidRDefault="006A2C33" w:rsidP="006A2C33">
      <w:r>
        <w:rPr>
          <w:rFonts w:hint="eastAsia"/>
        </w:rPr>
        <w:t>CC</w:t>
      </w:r>
      <w:r>
        <w:rPr>
          <w:rFonts w:hint="eastAsia"/>
        </w:rPr>
        <w:t>：</w:t>
      </w:r>
      <w:r>
        <w:t>编译程序，默认是</w:t>
      </w:r>
      <w:r>
        <w:t>cc</w:t>
      </w:r>
    </w:p>
    <w:p w:rsidR="006A2C33" w:rsidRDefault="006A2C33" w:rsidP="006A2C33">
      <w:r>
        <w:t xml:space="preserve">AS: </w:t>
      </w:r>
      <w:r>
        <w:rPr>
          <w:rFonts w:hint="eastAsia"/>
        </w:rPr>
        <w:t>汇编</w:t>
      </w:r>
      <w:r>
        <w:t>程序，默认是</w:t>
      </w:r>
      <w:r>
        <w:t>as</w:t>
      </w:r>
    </w:p>
    <w:p w:rsidR="006A2C33" w:rsidRDefault="006A2C33" w:rsidP="006A2C33">
      <w:pPr>
        <w:rPr>
          <w:rFonts w:hint="eastAsia"/>
        </w:rPr>
      </w:pPr>
      <w:r>
        <w:t>CXX: C++</w:t>
      </w:r>
      <w:r>
        <w:rPr>
          <w:rFonts w:hint="eastAsia"/>
        </w:rPr>
        <w:t>编译</w:t>
      </w:r>
      <w:r>
        <w:t>程序，默认是</w:t>
      </w:r>
      <w:r>
        <w:rPr>
          <w:rFonts w:hint="eastAsia"/>
        </w:rPr>
        <w:t>g++</w:t>
      </w:r>
    </w:p>
    <w:p w:rsidR="006A2C33" w:rsidRDefault="006A2C33" w:rsidP="006A2C33">
      <w:r>
        <w:t xml:space="preserve">AR: </w:t>
      </w:r>
      <w:r>
        <w:rPr>
          <w:rFonts w:hint="eastAsia"/>
        </w:rPr>
        <w:t>函数</w:t>
      </w:r>
      <w:r>
        <w:t>库打包程序，默认是</w:t>
      </w:r>
      <w:r>
        <w:t>ar</w:t>
      </w:r>
    </w:p>
    <w:p w:rsidR="006A2C33" w:rsidRDefault="006A2C33" w:rsidP="006A2C33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命令</w:t>
      </w:r>
      <w:r>
        <w:t>参数变量</w:t>
      </w:r>
    </w:p>
    <w:p w:rsidR="006A2C33" w:rsidRDefault="006A2C33" w:rsidP="006A2C33">
      <w:r>
        <w:rPr>
          <w:rFonts w:hint="eastAsia"/>
        </w:rPr>
        <w:t>CFLAGS</w:t>
      </w:r>
      <w:r>
        <w:t xml:space="preserve">: </w:t>
      </w:r>
      <w:r>
        <w:rPr>
          <w:rFonts w:hint="eastAsia"/>
        </w:rPr>
        <w:t>执行</w:t>
      </w:r>
      <w:r>
        <w:rPr>
          <w:rFonts w:hint="eastAsia"/>
        </w:rPr>
        <w:t>CC</w:t>
      </w:r>
      <w:r>
        <w:rPr>
          <w:rFonts w:hint="eastAsia"/>
        </w:rPr>
        <w:t>编译</w:t>
      </w:r>
      <w:r>
        <w:t>器的命令行参数</w:t>
      </w:r>
    </w:p>
    <w:p w:rsidR="006A2C33" w:rsidRDefault="006A2C33" w:rsidP="006A2C33">
      <w:r>
        <w:rPr>
          <w:rFonts w:hint="eastAsia"/>
        </w:rPr>
        <w:t>CXXFLAGS</w:t>
      </w:r>
      <w:r>
        <w:t xml:space="preserve">: </w:t>
      </w:r>
      <w:r>
        <w:rPr>
          <w:rFonts w:hint="eastAsia"/>
        </w:rPr>
        <w:t>执行</w:t>
      </w:r>
      <w:r>
        <w:t>g++</w:t>
      </w:r>
      <w:r>
        <w:rPr>
          <w:rFonts w:hint="eastAsia"/>
        </w:rPr>
        <w:t>编译</w:t>
      </w:r>
      <w:r>
        <w:t>器命令行参数</w:t>
      </w:r>
    </w:p>
    <w:p w:rsidR="0076021A" w:rsidRDefault="0076021A" w:rsidP="006A2C33">
      <w:r>
        <w:rPr>
          <w:rFonts w:hint="eastAsia"/>
        </w:rPr>
        <w:t>ASFLAGS</w:t>
      </w:r>
      <w:r>
        <w:t xml:space="preserve">: </w:t>
      </w:r>
      <w:r>
        <w:rPr>
          <w:rFonts w:hint="eastAsia"/>
        </w:rPr>
        <w:t>执行</w:t>
      </w:r>
      <w:r>
        <w:t>汇编器</w:t>
      </w:r>
      <w:r>
        <w:rPr>
          <w:rFonts w:hint="eastAsia"/>
        </w:rPr>
        <w:t>AS</w:t>
      </w:r>
      <w:r>
        <w:rPr>
          <w:rFonts w:hint="eastAsia"/>
        </w:rPr>
        <w:t>命令</w:t>
      </w:r>
      <w:r>
        <w:t>参数</w:t>
      </w:r>
    </w:p>
    <w:p w:rsidR="0076021A" w:rsidRDefault="0076021A" w:rsidP="006A2C33">
      <w:r>
        <w:rPr>
          <w:rFonts w:hint="eastAsia"/>
        </w:rPr>
        <w:t>ARFLAGS</w:t>
      </w:r>
      <w:r>
        <w:t xml:space="preserve">: </w:t>
      </w:r>
      <w:r>
        <w:rPr>
          <w:rFonts w:hint="eastAsia"/>
        </w:rPr>
        <w:t>执行</w:t>
      </w:r>
      <w:r>
        <w:rPr>
          <w:rFonts w:hint="eastAsia"/>
        </w:rPr>
        <w:t>AR</w:t>
      </w:r>
      <w:r>
        <w:rPr>
          <w:rFonts w:hint="eastAsia"/>
        </w:rPr>
        <w:t>命令</w:t>
      </w:r>
      <w:r>
        <w:t>行参数</w:t>
      </w:r>
    </w:p>
    <w:p w:rsidR="0076021A" w:rsidRDefault="0076021A" w:rsidP="006A2C33">
      <w:r>
        <w:rPr>
          <w:rFonts w:hint="eastAsia"/>
        </w:rPr>
        <w:t>更</w:t>
      </w:r>
      <w:r>
        <w:t>多参数：</w:t>
      </w:r>
      <w:r>
        <w:rPr>
          <w:rFonts w:hint="eastAsia"/>
        </w:rPr>
        <w:t>LDFLAGS, CPPFLAGS</w:t>
      </w:r>
    </w:p>
    <w:p w:rsidR="0076021A" w:rsidRDefault="0076021A" w:rsidP="006A2C33">
      <w:r>
        <w:rPr>
          <w:noProof/>
        </w:rPr>
        <w:drawing>
          <wp:inline distT="0" distB="0" distL="0" distR="0" wp14:anchorId="79454A55" wp14:editId="25C3FA9D">
            <wp:extent cx="3333333" cy="13238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1A" w:rsidRPr="006A2C33" w:rsidRDefault="0076021A" w:rsidP="006A2C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B3922D" wp14:editId="1A9CBCFC">
            <wp:extent cx="5238095" cy="1285714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A0" w:rsidRDefault="005570A0" w:rsidP="005570A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模式</w:t>
      </w:r>
      <w:r>
        <w:t>规则</w:t>
      </w:r>
    </w:p>
    <w:p w:rsidR="0076021A" w:rsidRDefault="0076021A" w:rsidP="000A5C20">
      <w:pPr>
        <w:pStyle w:val="3"/>
      </w:pPr>
      <w:r>
        <w:t xml:space="preserve">3.1 </w:t>
      </w:r>
      <w:r>
        <w:rPr>
          <w:rFonts w:hint="eastAsia"/>
        </w:rPr>
        <w:t>使用</w:t>
      </w:r>
      <w:r>
        <w:t>模式规则来定义一个隐</w:t>
      </w:r>
      <w:r>
        <w:rPr>
          <w:rFonts w:hint="eastAsia"/>
        </w:rPr>
        <w:t>式</w:t>
      </w:r>
      <w:r>
        <w:t>规则</w:t>
      </w:r>
    </w:p>
    <w:p w:rsidR="0076021A" w:rsidRDefault="0076021A" w:rsidP="000A5C20">
      <w:pPr>
        <w:ind w:firstLine="420"/>
      </w:pPr>
      <w:r>
        <w:rPr>
          <w:rFonts w:hint="eastAsia"/>
        </w:rPr>
        <w:t>模式</w:t>
      </w:r>
      <w:r>
        <w:t>规则，至少在规则的目标定义中包含</w:t>
      </w:r>
      <w:r>
        <w:rPr>
          <w:rFonts w:hint="eastAsia"/>
        </w:rPr>
        <w:t>%</w:t>
      </w:r>
      <w:r w:rsidR="000A5C20">
        <w:rPr>
          <w:rFonts w:hint="eastAsia"/>
        </w:rPr>
        <w:t>，</w:t>
      </w:r>
      <w:r w:rsidR="000A5C20">
        <w:t>%</w:t>
      </w:r>
      <w:r w:rsidR="000A5C20">
        <w:rPr>
          <w:rFonts w:hint="eastAsia"/>
        </w:rPr>
        <w:t>表示任意</w:t>
      </w:r>
      <w:r w:rsidR="000A5C20">
        <w:t>长度的</w:t>
      </w:r>
      <w:r w:rsidR="000A5C20">
        <w:rPr>
          <w:rFonts w:hint="eastAsia"/>
        </w:rPr>
        <w:t>非</w:t>
      </w:r>
      <w:r w:rsidR="000A5C20">
        <w:t>空字符串，表达对文件名的匹配，在目标文件名中，</w:t>
      </w:r>
      <w:r w:rsidR="000A5C20">
        <w:t>%</w:t>
      </w:r>
      <w:r w:rsidR="000A5C20">
        <w:rPr>
          <w:rFonts w:hint="eastAsia"/>
        </w:rPr>
        <w:t>匹配</w:t>
      </w:r>
      <w:r w:rsidR="000A5C20">
        <w:t>的部分称为</w:t>
      </w:r>
      <w:r w:rsidR="000A5C20">
        <w:t>“</w:t>
      </w:r>
      <w:r w:rsidR="000A5C20">
        <w:t>茎</w:t>
      </w:r>
      <w:r w:rsidR="000A5C20">
        <w:t>”</w:t>
      </w:r>
      <w:r w:rsidR="000A5C20">
        <w:t>。</w:t>
      </w:r>
    </w:p>
    <w:p w:rsidR="000A5C20" w:rsidRDefault="000A5C20" w:rsidP="000A5C20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目标</w:t>
      </w:r>
      <w:r>
        <w:t>和目标依赖同时含有</w:t>
      </w:r>
      <w:r>
        <w:rPr>
          <w:rFonts w:hint="eastAsia"/>
        </w:rPr>
        <w:t>%</w:t>
      </w:r>
    </w:p>
    <w:p w:rsidR="000A5C20" w:rsidRDefault="000A5C20" w:rsidP="000A5C20">
      <w:pPr>
        <w:ind w:firstLine="420"/>
      </w:pPr>
      <w:r>
        <w:rPr>
          <w:rFonts w:hint="eastAsia"/>
        </w:rPr>
        <w:t>依赖</w:t>
      </w:r>
      <w:r>
        <w:t>目标的茎会传给目标</w:t>
      </w:r>
    </w:p>
    <w:p w:rsidR="000A5C20" w:rsidRDefault="000A5C20" w:rsidP="000A5C20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多</w:t>
      </w:r>
      <w:r>
        <w:t>目标模式规则</w:t>
      </w:r>
    </w:p>
    <w:p w:rsidR="000A5C20" w:rsidRDefault="000A5C20" w:rsidP="000A5C20">
      <w:r>
        <w:tab/>
      </w:r>
      <w:r>
        <w:rPr>
          <w:rFonts w:hint="eastAsia"/>
        </w:rPr>
        <w:t>同</w:t>
      </w:r>
      <w:r>
        <w:t>一个模式规则可以存在多个目标</w:t>
      </w:r>
    </w:p>
    <w:p w:rsidR="000A5C20" w:rsidRDefault="000A5C20" w:rsidP="000A5C20">
      <w:r>
        <w:tab/>
      </w:r>
      <w:r>
        <w:rPr>
          <w:rFonts w:hint="eastAsia"/>
        </w:rPr>
        <w:t>普通</w:t>
      </w:r>
      <w:r>
        <w:t>多目标规则：每个目标作为一个独立规则；多个目标对应多个独立规则。</w:t>
      </w:r>
    </w:p>
    <w:p w:rsidR="000A5C20" w:rsidRPr="000A5C20" w:rsidRDefault="000A5C20" w:rsidP="000A5C20">
      <w:pPr>
        <w:rPr>
          <w:rFonts w:hint="eastAsia"/>
        </w:rPr>
      </w:pPr>
      <w:r>
        <w:tab/>
      </w:r>
      <w:r>
        <w:rPr>
          <w:rFonts w:hint="eastAsia"/>
        </w:rPr>
        <w:t>多</w:t>
      </w:r>
      <w:r>
        <w:t>目标模式规则：所有规则目标共同拥有依赖文件和规则的命令行，当文件符合</w:t>
      </w:r>
      <w:r w:rsidR="007264DB">
        <w:rPr>
          <w:rFonts w:hint="eastAsia"/>
        </w:rPr>
        <w:t>多</w:t>
      </w:r>
      <w:r w:rsidR="007264DB">
        <w:t>个目标模式中的任何一个时，规则定义的命令执行</w:t>
      </w:r>
      <w:bookmarkStart w:id="0" w:name="_GoBack"/>
      <w:bookmarkEnd w:id="0"/>
    </w:p>
    <w:sectPr w:rsidR="000A5C20" w:rsidRPr="000A5C20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BF9"/>
    <w:multiLevelType w:val="hybridMultilevel"/>
    <w:tmpl w:val="CE52A69C"/>
    <w:lvl w:ilvl="0" w:tplc="CFEE977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4259A"/>
    <w:multiLevelType w:val="hybridMultilevel"/>
    <w:tmpl w:val="57105872"/>
    <w:lvl w:ilvl="0" w:tplc="F9EC55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514B8"/>
    <w:multiLevelType w:val="hybridMultilevel"/>
    <w:tmpl w:val="95B278C4"/>
    <w:lvl w:ilvl="0" w:tplc="235CF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D60817"/>
    <w:multiLevelType w:val="hybridMultilevel"/>
    <w:tmpl w:val="3EC226C4"/>
    <w:lvl w:ilvl="0" w:tplc="BFFE03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81341"/>
    <w:multiLevelType w:val="multilevel"/>
    <w:tmpl w:val="421EC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F85514"/>
    <w:multiLevelType w:val="hybridMultilevel"/>
    <w:tmpl w:val="EB64DB6A"/>
    <w:lvl w:ilvl="0" w:tplc="0D6AF6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A27711"/>
    <w:multiLevelType w:val="hybridMultilevel"/>
    <w:tmpl w:val="9E2C8E84"/>
    <w:lvl w:ilvl="0" w:tplc="4F34E7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80"/>
    <w:rsid w:val="00066B70"/>
    <w:rsid w:val="00074C19"/>
    <w:rsid w:val="0009662C"/>
    <w:rsid w:val="000A5C20"/>
    <w:rsid w:val="000C7126"/>
    <w:rsid w:val="00125735"/>
    <w:rsid w:val="0014481D"/>
    <w:rsid w:val="00171F51"/>
    <w:rsid w:val="001A0B95"/>
    <w:rsid w:val="002D3B0E"/>
    <w:rsid w:val="003827C3"/>
    <w:rsid w:val="005570A0"/>
    <w:rsid w:val="005B45B6"/>
    <w:rsid w:val="005C6308"/>
    <w:rsid w:val="005F5130"/>
    <w:rsid w:val="006A2C33"/>
    <w:rsid w:val="007264DB"/>
    <w:rsid w:val="00742D90"/>
    <w:rsid w:val="0076021A"/>
    <w:rsid w:val="007C450B"/>
    <w:rsid w:val="00803420"/>
    <w:rsid w:val="008B7510"/>
    <w:rsid w:val="00900034"/>
    <w:rsid w:val="00974E60"/>
    <w:rsid w:val="00A634AC"/>
    <w:rsid w:val="00A9330C"/>
    <w:rsid w:val="00AD0C39"/>
    <w:rsid w:val="00B02173"/>
    <w:rsid w:val="00B056E0"/>
    <w:rsid w:val="00BE43ED"/>
    <w:rsid w:val="00D7415D"/>
    <w:rsid w:val="00DC32E9"/>
    <w:rsid w:val="00E60480"/>
    <w:rsid w:val="00E77DD6"/>
    <w:rsid w:val="00E96C72"/>
    <w:rsid w:val="00E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8F55A-A231-4C83-842D-33D2A54D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C33"/>
    <w:pPr>
      <w:widowControl w:val="0"/>
      <w:spacing w:line="360" w:lineRule="auto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48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48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66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480"/>
    <w:rPr>
      <w:rFonts w:ascii="Consolas" w:hAnsi="Consolas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45B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966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summar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summary.dotx</Template>
  <TotalTime>97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2017-09-13T14:32:00Z</dcterms:created>
  <dcterms:modified xsi:type="dcterms:W3CDTF">2017-09-13T16:09:00Z</dcterms:modified>
</cp:coreProperties>
</file>