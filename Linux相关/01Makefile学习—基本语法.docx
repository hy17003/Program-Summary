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73" w:rsidRDefault="00E60480" w:rsidP="00E60480">
      <w:pPr>
        <w:pStyle w:val="1"/>
      </w:pPr>
      <w:r>
        <w:rPr>
          <w:rFonts w:hint="eastAsia"/>
        </w:rPr>
        <w:t>Makefile</w:t>
      </w:r>
      <w:r w:rsidR="005F5130">
        <w:rPr>
          <w:rFonts w:hint="eastAsia"/>
        </w:rPr>
        <w:t>学习—</w:t>
      </w:r>
      <w:bookmarkStart w:id="0" w:name="_GoBack"/>
      <w:bookmarkEnd w:id="0"/>
      <w:r>
        <w:rPr>
          <w:rFonts w:hint="eastAsia"/>
        </w:rPr>
        <w:t>基本</w:t>
      </w:r>
      <w:r>
        <w:t>语法</w:t>
      </w:r>
    </w:p>
    <w:p w:rsidR="00E60480" w:rsidRDefault="002D3B0E" w:rsidP="002D3B0E">
      <w:pPr>
        <w:pStyle w:val="2"/>
      </w:pPr>
      <w:r>
        <w:t>1.</w:t>
      </w:r>
      <w:r w:rsidR="00E60480">
        <w:rPr>
          <w:rFonts w:hint="eastAsia"/>
        </w:rPr>
        <w:t>Ma</w:t>
      </w:r>
      <w:r w:rsidR="00E60480">
        <w:t>kefile</w:t>
      </w:r>
      <w:r w:rsidR="00E60480">
        <w:rPr>
          <w:rFonts w:hint="eastAsia"/>
        </w:rPr>
        <w:t>文件</w:t>
      </w:r>
      <w:r w:rsidR="00E60480">
        <w:t>的主要内容</w:t>
      </w:r>
    </w:p>
    <w:p w:rsidR="00E60480" w:rsidRDefault="00E60480" w:rsidP="00E60480">
      <w:pPr>
        <w:pStyle w:val="3"/>
      </w:pPr>
      <w:r w:rsidRPr="00E60480">
        <w:rPr>
          <w:rFonts w:hint="eastAsia"/>
        </w:rPr>
        <w:t>1.1</w:t>
      </w:r>
      <w:r w:rsidRPr="00E60480">
        <w:rPr>
          <w:rFonts w:hint="eastAsia"/>
        </w:rPr>
        <w:t>规则</w:t>
      </w:r>
    </w:p>
    <w:p w:rsidR="00E60480" w:rsidRPr="00E60480" w:rsidRDefault="00E60480" w:rsidP="00E60480">
      <w:pPr>
        <w:ind w:firstLine="420"/>
        <w:rPr>
          <w:rFonts w:hint="eastAsia"/>
        </w:rPr>
      </w:pPr>
      <w:r>
        <w:rPr>
          <w:rFonts w:hint="eastAsia"/>
        </w:rPr>
        <w:t>构成</w:t>
      </w:r>
      <w:r>
        <w:t>Makefile</w:t>
      </w:r>
      <w:r>
        <w:rPr>
          <w:rFonts w:hint="eastAsia"/>
        </w:rPr>
        <w:t>的</w:t>
      </w:r>
      <w:r>
        <w:t>基本单元、构成依赖关系的核心部件，其它内容可以看作为规则服务</w:t>
      </w:r>
      <w:r>
        <w:rPr>
          <w:rFonts w:hint="eastAsia"/>
        </w:rPr>
        <w:t>。</w:t>
      </w:r>
    </w:p>
    <w:p w:rsidR="00E60480" w:rsidRDefault="00E60480" w:rsidP="00E60480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变量</w:t>
      </w:r>
    </w:p>
    <w:p w:rsidR="00E60480" w:rsidRPr="00E60480" w:rsidRDefault="00E60480" w:rsidP="00E60480">
      <w:pPr>
        <w:ind w:firstLine="420"/>
        <w:rPr>
          <w:rFonts w:hint="eastAsia"/>
        </w:rPr>
      </w:pPr>
      <w:r>
        <w:rPr>
          <w:rFonts w:hint="eastAsia"/>
        </w:rPr>
        <w:t>类似</w:t>
      </w:r>
      <w:r>
        <w:t>于</w:t>
      </w:r>
      <w:r>
        <w:t>C</w:t>
      </w:r>
      <w:r>
        <w:rPr>
          <w:rFonts w:hint="eastAsia"/>
        </w:rPr>
        <w:t>语言</w:t>
      </w:r>
      <w:r>
        <w:t>中的宏，引用：</w:t>
      </w:r>
      <w:r>
        <w:t>%(VAR</w:t>
      </w:r>
      <w:r>
        <w:rPr>
          <w:rFonts w:hint="eastAsia"/>
        </w:rPr>
        <w:t>)</w:t>
      </w:r>
    </w:p>
    <w:p w:rsidR="00E60480" w:rsidRDefault="00E60480" w:rsidP="00E60480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条件</w:t>
      </w:r>
      <w:r>
        <w:t>执行</w:t>
      </w:r>
    </w:p>
    <w:p w:rsidR="00E60480" w:rsidRPr="00E60480" w:rsidRDefault="00E60480" w:rsidP="00E60480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t>某一变量的值来控制</w:t>
      </w:r>
      <w:r>
        <w:rPr>
          <w:rFonts w:hint="eastAsia"/>
        </w:rPr>
        <w:t>make</w:t>
      </w:r>
      <w:r>
        <w:rPr>
          <w:rFonts w:hint="eastAsia"/>
        </w:rPr>
        <w:t>执行</w:t>
      </w:r>
      <w:r>
        <w:t>或者忽略</w:t>
      </w:r>
      <w:r>
        <w:t>Makefile</w:t>
      </w:r>
      <w:r>
        <w:rPr>
          <w:rFonts w:hint="eastAsia"/>
        </w:rPr>
        <w:t>的</w:t>
      </w:r>
      <w:r>
        <w:t>某一部分</w:t>
      </w:r>
    </w:p>
    <w:p w:rsidR="00E60480" w:rsidRDefault="00E60480" w:rsidP="00E60480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文本、</w:t>
      </w:r>
      <w:r>
        <w:t>文件名处理函数</w:t>
      </w:r>
    </w:p>
    <w:p w:rsidR="002D3B0E" w:rsidRDefault="002D3B0E" w:rsidP="002D3B0E">
      <w:pPr>
        <w:ind w:firstLine="420"/>
      </w:pPr>
      <w:r>
        <w:rPr>
          <w:rFonts w:hint="eastAsia"/>
        </w:rPr>
        <w:t>文本</w:t>
      </w:r>
      <w:r>
        <w:t>处理函数：字符串替换、</w:t>
      </w:r>
      <w:r>
        <w:rPr>
          <w:rFonts w:hint="eastAsia"/>
        </w:rPr>
        <w:t>查</w:t>
      </w:r>
      <w:r>
        <w:t>找、过滤、排序、统计等</w:t>
      </w:r>
    </w:p>
    <w:p w:rsidR="002D3B0E" w:rsidRDefault="002D3B0E" w:rsidP="002D3B0E">
      <w:pPr>
        <w:ind w:firstLine="420"/>
      </w:pPr>
      <w:r>
        <w:rPr>
          <w:rFonts w:hint="eastAsia"/>
        </w:rPr>
        <w:t>文件</w:t>
      </w:r>
      <w:r>
        <w:t>名处理函数：取目录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>、</w:t>
      </w:r>
      <w:r>
        <w:t>前后</w:t>
      </w:r>
      <w:r>
        <w:rPr>
          <w:rFonts w:hint="eastAsia"/>
        </w:rPr>
        <w:t>缀</w:t>
      </w:r>
      <w:r>
        <w:t>、加前后缀、单词连接等函数</w:t>
      </w:r>
    </w:p>
    <w:p w:rsidR="002D3B0E" w:rsidRPr="002D3B0E" w:rsidRDefault="002D3B0E" w:rsidP="002D3B0E">
      <w:pPr>
        <w:ind w:firstLine="420"/>
        <w:rPr>
          <w:rFonts w:hint="eastAsia"/>
        </w:rPr>
      </w:pPr>
      <w:r>
        <w:rPr>
          <w:rFonts w:hint="eastAsia"/>
        </w:rPr>
        <w:t>其它</w:t>
      </w:r>
      <w:r>
        <w:t>常用函数：</w:t>
      </w:r>
      <w:r>
        <w:rPr>
          <w:rFonts w:hint="eastAsia"/>
        </w:rPr>
        <w:t>if</w:t>
      </w:r>
      <w:r>
        <w:rPr>
          <w:rFonts w:hint="eastAsia"/>
        </w:rPr>
        <w:t>函数，</w:t>
      </w:r>
      <w:r>
        <w:t>shell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foreach</w:t>
      </w:r>
      <w:r>
        <w:rPr>
          <w:rFonts w:hint="eastAsia"/>
        </w:rPr>
        <w:t>函数</w:t>
      </w:r>
    </w:p>
    <w:p w:rsidR="00E60480" w:rsidRDefault="00E60480" w:rsidP="00E60480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文件</w:t>
      </w:r>
      <w:r>
        <w:t>包含</w:t>
      </w:r>
    </w:p>
    <w:p w:rsidR="002D3B0E" w:rsidRPr="002D3B0E" w:rsidRDefault="002D3B0E" w:rsidP="002D3B0E">
      <w:pPr>
        <w:ind w:firstLine="420"/>
        <w:rPr>
          <w:rFonts w:hint="eastAsia"/>
        </w:rPr>
      </w:pPr>
      <w:r>
        <w:rPr>
          <w:rFonts w:hint="eastAsia"/>
        </w:rPr>
        <w:t>类似</w:t>
      </w:r>
      <w:r>
        <w:t>于</w:t>
      </w:r>
      <w: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#</w:t>
      </w:r>
      <w:r>
        <w:t>include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include</w:t>
      </w:r>
      <w:r>
        <w:rPr>
          <w:rFonts w:hint="eastAsia"/>
        </w:rPr>
        <w:t>命令</w:t>
      </w:r>
    </w:p>
    <w:p w:rsidR="00E60480" w:rsidRDefault="00E60480" w:rsidP="00E60480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注释</w:t>
      </w:r>
    </w:p>
    <w:p w:rsidR="002D3B0E" w:rsidRDefault="002D3B0E" w:rsidP="002D3B0E">
      <w:pPr>
        <w:ind w:firstLine="420"/>
      </w:pPr>
      <w:r>
        <w:rPr>
          <w:rFonts w:hint="eastAsia"/>
        </w:rPr>
        <w:t>使用</w:t>
      </w:r>
      <w:r>
        <w:t>#</w:t>
      </w:r>
      <w:r>
        <w:rPr>
          <w:rFonts w:hint="eastAsia"/>
        </w:rPr>
        <w:t>开，</w:t>
      </w:r>
      <w:r>
        <w:t>表示注释</w:t>
      </w:r>
    </w:p>
    <w:p w:rsidR="002D3B0E" w:rsidRDefault="002D3B0E" w:rsidP="002D3B0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依赖</w:t>
      </w:r>
      <w:r>
        <w:t>关系树</w:t>
      </w:r>
    </w:p>
    <w:p w:rsidR="002D3B0E" w:rsidRDefault="002D3B0E" w:rsidP="002D3B0E">
      <w:pPr>
        <w:pStyle w:val="2"/>
      </w:pPr>
      <w:r>
        <w:t>2.1Makefile</w:t>
      </w:r>
      <w:r>
        <w:rPr>
          <w:rFonts w:hint="eastAsia"/>
        </w:rPr>
        <w:t>的</w:t>
      </w:r>
      <w:r>
        <w:t>目的</w:t>
      </w:r>
    </w:p>
    <w:p w:rsidR="002D3B0E" w:rsidRDefault="002D3B0E" w:rsidP="002D3B0E">
      <w:pPr>
        <w:ind w:firstLineChars="0" w:firstLine="420"/>
      </w:pPr>
      <w:r>
        <w:t>构建依赖关系树</w:t>
      </w:r>
    </w:p>
    <w:p w:rsidR="002D3B0E" w:rsidRDefault="002D3B0E" w:rsidP="002D3B0E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依赖</w:t>
      </w:r>
      <w:r>
        <w:t>关系树的生命周期</w:t>
      </w:r>
    </w:p>
    <w:p w:rsidR="002D3B0E" w:rsidRDefault="002D3B0E" w:rsidP="002D3B0E">
      <w:pPr>
        <w:ind w:firstLineChars="0" w:firstLine="420"/>
        <w:rPr>
          <w:rFonts w:hint="eastAsia"/>
        </w:rPr>
      </w:pPr>
      <w:r>
        <w:rPr>
          <w:rFonts w:hint="eastAsia"/>
        </w:rPr>
        <w:t>解析</w:t>
      </w:r>
      <w:r>
        <w:t>阶段载入内存</w:t>
      </w:r>
      <w:r>
        <w:rPr>
          <w:rFonts w:hint="eastAsia"/>
        </w:rPr>
        <w:t>，运行</w:t>
      </w:r>
      <w:r>
        <w:t>阶段</w:t>
      </w:r>
      <w:r>
        <w:rPr>
          <w:rFonts w:hint="eastAsia"/>
        </w:rPr>
        <w:t>根据</w:t>
      </w:r>
      <w:r>
        <w:t>其进行编译，根据时间戳</w:t>
      </w:r>
      <w:r>
        <w:rPr>
          <w:rFonts w:hint="eastAsia"/>
        </w:rPr>
        <w:t>生</w:t>
      </w:r>
      <w:r>
        <w:t>成文件</w:t>
      </w:r>
      <w:r>
        <w:rPr>
          <w:rFonts w:hint="eastAsia"/>
        </w:rPr>
        <w:t>，有</w:t>
      </w:r>
      <w:r>
        <w:t>新文件添加、减少会动态改变依赖关系树</w:t>
      </w:r>
      <w:r>
        <w:rPr>
          <w:rFonts w:hint="eastAsia"/>
        </w:rPr>
        <w:t>。</w:t>
      </w:r>
    </w:p>
    <w:p w:rsidR="002D3B0E" w:rsidRDefault="002D3B0E" w:rsidP="002D3B0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实例</w:t>
      </w:r>
    </w:p>
    <w:p w:rsidR="002D3B0E" w:rsidRDefault="002D3B0E" w:rsidP="002D3B0E">
      <w:pPr>
        <w:ind w:firstLineChars="0" w:firstLine="0"/>
      </w:pPr>
      <w:r>
        <w:rPr>
          <w:rFonts w:hint="eastAsia"/>
        </w:rPr>
        <w:t xml:space="preserve">1) </w:t>
      </w:r>
      <w:r>
        <w:t>lcd.h</w:t>
      </w:r>
    </w:p>
    <w:p w:rsid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129B788F" wp14:editId="76FD8F22">
            <wp:extent cx="1742857" cy="4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0E" w:rsidRDefault="002D3B0E" w:rsidP="002D3B0E">
      <w:pPr>
        <w:ind w:firstLineChars="0" w:firstLine="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lcd.c</w:t>
      </w:r>
    </w:p>
    <w:p w:rsid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11447B4E" wp14:editId="758C98E0">
            <wp:extent cx="2712636" cy="837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99" b="-1"/>
                    <a:stretch/>
                  </pic:blipFill>
                  <pic:spPr bwMode="auto">
                    <a:xfrm>
                      <a:off x="0" y="0"/>
                      <a:ext cx="2714286" cy="83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B0E" w:rsidRDefault="002D3B0E" w:rsidP="002D3B0E">
      <w:pPr>
        <w:ind w:firstLineChars="0" w:firstLine="0"/>
        <w:rPr>
          <w:rFonts w:hint="eastAsia"/>
        </w:rPr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player.c</w:t>
      </w:r>
    </w:p>
    <w:p w:rsid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2294222F" wp14:editId="4462E2EF">
            <wp:extent cx="2980952" cy="1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0E" w:rsidRDefault="002D3B0E" w:rsidP="002D3B0E">
      <w:pPr>
        <w:ind w:firstLineChars="0" w:firstLine="0"/>
        <w:rPr>
          <w:rFonts w:hint="eastAsia"/>
        </w:rPr>
      </w:pPr>
      <w:r>
        <w:rPr>
          <w:rFonts w:hint="eastAsia"/>
        </w:rPr>
        <w:t>4) makefile</w:t>
      </w:r>
    </w:p>
    <w:p w:rsidR="002D3B0E" w:rsidRDefault="002D3B0E" w:rsidP="002D3B0E">
      <w:pPr>
        <w:ind w:firstLineChars="0" w:firstLine="0"/>
      </w:pPr>
      <w:r>
        <w:rPr>
          <w:noProof/>
        </w:rPr>
        <w:drawing>
          <wp:inline distT="0" distB="0" distL="0" distR="0" wp14:anchorId="6CF26DC3" wp14:editId="03116228">
            <wp:extent cx="3238095" cy="2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0E" w:rsidRPr="002D3B0E" w:rsidRDefault="002D3B0E" w:rsidP="002D3B0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64FA2E" wp14:editId="0C551DAB">
            <wp:extent cx="5138674" cy="6477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36"/>
                    <a:stretch/>
                  </pic:blipFill>
                  <pic:spPr bwMode="auto">
                    <a:xfrm>
                      <a:off x="0" y="0"/>
                      <a:ext cx="5142857" cy="648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B0E" w:rsidRPr="002D3B0E" w:rsidSect="00125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BF9"/>
    <w:multiLevelType w:val="hybridMultilevel"/>
    <w:tmpl w:val="CE52A69C"/>
    <w:lvl w:ilvl="0" w:tplc="CFEE977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80"/>
    <w:rsid w:val="00074C19"/>
    <w:rsid w:val="000C7126"/>
    <w:rsid w:val="00125735"/>
    <w:rsid w:val="0014481D"/>
    <w:rsid w:val="002D3B0E"/>
    <w:rsid w:val="005C6308"/>
    <w:rsid w:val="005F5130"/>
    <w:rsid w:val="007C450B"/>
    <w:rsid w:val="00B02173"/>
    <w:rsid w:val="00E6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58F55A-A231-4C83-842D-33D2A54D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173"/>
    <w:pPr>
      <w:widowControl w:val="0"/>
      <w:ind w:firstLineChars="200" w:firstLine="2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B0217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480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480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173"/>
    <w:rPr>
      <w:rFonts w:ascii="Consolas" w:hAnsi="Consolas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630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4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481D"/>
    <w:rPr>
      <w:rFonts w:ascii="Consolas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0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0480"/>
    <w:rPr>
      <w:rFonts w:ascii="Consolas" w:hAnsi="Consola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summary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summary.dotx</Template>
  <TotalTime>38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2017-09-10T03:17:00Z</dcterms:created>
  <dcterms:modified xsi:type="dcterms:W3CDTF">2017-09-10T03:55:00Z</dcterms:modified>
</cp:coreProperties>
</file>