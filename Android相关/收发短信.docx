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AF7FCE" w:rsidP="00AF7FCE">
      <w:pPr>
        <w:pStyle w:val="1"/>
      </w:pPr>
      <w:r>
        <w:rPr>
          <w:rFonts w:hint="eastAsia"/>
        </w:rPr>
        <w:t>收</w:t>
      </w:r>
      <w:r>
        <w:t>发短信</w:t>
      </w:r>
    </w:p>
    <w:p w:rsidR="00AF7FCE" w:rsidRDefault="00AF7FCE" w:rsidP="00AF7FCE">
      <w:pPr>
        <w:pStyle w:val="2"/>
      </w:pPr>
      <w:r>
        <w:rPr>
          <w:rFonts w:hint="eastAsia"/>
        </w:rPr>
        <w:t>一、</w:t>
      </w:r>
      <w:r>
        <w:t>发短信</w:t>
      </w:r>
    </w:p>
    <w:p w:rsidR="00AF7FCE" w:rsidRDefault="007C18A5" w:rsidP="007C18A5">
      <w:pPr>
        <w:pStyle w:val="3"/>
      </w:pPr>
      <w:r>
        <w:rPr>
          <w:rFonts w:hint="eastAsia"/>
        </w:rPr>
        <w:t>1.1</w:t>
      </w:r>
      <w:r w:rsidR="00AF7FCE">
        <w:rPr>
          <w:rFonts w:hint="eastAsia"/>
        </w:rPr>
        <w:t>发</w:t>
      </w:r>
      <w:r w:rsidR="00AF7FCE">
        <w:t>短信</w:t>
      </w:r>
      <w:r w:rsidR="00AF7FCE">
        <w:rPr>
          <w:rFonts w:hint="eastAsia"/>
        </w:rPr>
        <w:t>的</w:t>
      </w:r>
      <w:r w:rsidR="00AF7FCE">
        <w:t>步骤：</w:t>
      </w:r>
    </w:p>
    <w:p w:rsidR="00AF7FCE" w:rsidRPr="00AF7FCE" w:rsidRDefault="00831EF2" w:rsidP="00AF7FCE">
      <w:r>
        <w:t>1.1.</w:t>
      </w:r>
      <w:r w:rsidR="00AF7FCE" w:rsidRPr="00AF7FCE">
        <w:rPr>
          <w:rFonts w:hint="eastAsia"/>
        </w:rPr>
        <w:t>1</w:t>
      </w:r>
      <w:r w:rsidR="00AF7FCE" w:rsidRPr="00AF7FCE">
        <w:rPr>
          <w:rFonts w:hint="eastAsia"/>
        </w:rPr>
        <w:t>、</w:t>
      </w:r>
      <w:r w:rsidR="00AF7FCE" w:rsidRPr="00AF7FCE">
        <w:t>使用</w:t>
      </w:r>
      <w:proofErr w:type="spellStart"/>
      <w:r w:rsidR="00AF7FCE" w:rsidRPr="00AF7FCE">
        <w:rPr>
          <w:rFonts w:hint="eastAsia"/>
        </w:rPr>
        <w:t>S</w:t>
      </w:r>
      <w:r w:rsidR="00AF7FCE" w:rsidRPr="00AF7FCE">
        <w:t>msManager.getDefault</w:t>
      </w:r>
      <w:proofErr w:type="spellEnd"/>
      <w:r w:rsidR="00AF7FCE" w:rsidRPr="00AF7FCE">
        <w:t>()</w:t>
      </w:r>
      <w:r w:rsidR="00AF7FCE" w:rsidRPr="00AF7FCE">
        <w:rPr>
          <w:rFonts w:hint="eastAsia"/>
        </w:rPr>
        <w:t>函数</w:t>
      </w:r>
      <w:r w:rsidR="00AF7FCE" w:rsidRPr="00AF7FCE">
        <w:t>获得一个</w:t>
      </w:r>
      <w:proofErr w:type="spellStart"/>
      <w:r w:rsidR="00AF7FCE" w:rsidRPr="00AF7FCE">
        <w:rPr>
          <w:rFonts w:hint="eastAsia"/>
        </w:rPr>
        <w:t>SmsManager</w:t>
      </w:r>
      <w:proofErr w:type="spellEnd"/>
      <w:r w:rsidR="00AF7FCE" w:rsidRPr="00AF7FCE">
        <w:rPr>
          <w:rFonts w:hint="eastAsia"/>
        </w:rPr>
        <w:t>实例</w:t>
      </w:r>
      <w:r w:rsidR="00AF7FCE" w:rsidRPr="00AF7FCE">
        <w:t>。</w:t>
      </w:r>
    </w:p>
    <w:p w:rsidR="00AF7FCE" w:rsidRPr="00AF7FCE" w:rsidRDefault="00AF7FCE" w:rsidP="00AF7FCE">
      <w:proofErr w:type="spellStart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SmsManager</w:t>
      </w:r>
      <w:proofErr w:type="spell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smsManager</w:t>
      </w:r>
      <w:proofErr w:type="spell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SmsManager.</w:t>
      </w:r>
      <w:r w:rsidRPr="00AF7FCE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</w:t>
      </w:r>
      <w:proofErr w:type="spell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F7FCE" w:rsidRPr="00AF7FCE" w:rsidRDefault="00831EF2" w:rsidP="00AF7FCE">
      <w:r>
        <w:t>1.1.</w:t>
      </w:r>
      <w:r w:rsidR="00AF7FCE" w:rsidRPr="00AF7FCE">
        <w:rPr>
          <w:rFonts w:hint="eastAsia"/>
        </w:rPr>
        <w:t>2</w:t>
      </w:r>
      <w:r w:rsidR="00AF7FCE" w:rsidRPr="00AF7FCE">
        <w:rPr>
          <w:rFonts w:hint="eastAsia"/>
        </w:rPr>
        <w:t>、</w:t>
      </w:r>
      <w:r w:rsidR="00AF7FCE" w:rsidRPr="00AF7FCE">
        <w:t>使用</w:t>
      </w:r>
      <w:proofErr w:type="spellStart"/>
      <w:r w:rsidR="00AF7FCE" w:rsidRPr="00AF7FCE">
        <w:rPr>
          <w:rFonts w:hint="eastAsia"/>
        </w:rPr>
        <w:t>SmsManager</w:t>
      </w:r>
      <w:proofErr w:type="spellEnd"/>
      <w:r w:rsidR="00AF7FCE" w:rsidRPr="00AF7FCE">
        <w:rPr>
          <w:rFonts w:hint="eastAsia"/>
        </w:rPr>
        <w:t>实例</w:t>
      </w:r>
      <w:r w:rsidR="00AF7FCE" w:rsidRPr="00AF7FCE">
        <w:t>的</w:t>
      </w:r>
      <w:proofErr w:type="spellStart"/>
      <w:r w:rsidR="00AF7FCE" w:rsidRPr="00AF7FCE">
        <w:rPr>
          <w:rFonts w:hint="eastAsia"/>
        </w:rPr>
        <w:t>sendTextMessage</w:t>
      </w:r>
      <w:proofErr w:type="spellEnd"/>
      <w:r w:rsidR="00AF7FCE" w:rsidRPr="00AF7FCE">
        <w:rPr>
          <w:rFonts w:hint="eastAsia"/>
        </w:rPr>
        <w:t>来发</w:t>
      </w:r>
      <w:r w:rsidR="00AF7FCE" w:rsidRPr="00AF7FCE">
        <w:t>送短信</w:t>
      </w:r>
    </w:p>
    <w:p w:rsidR="00AF7FCE" w:rsidRPr="00AF7FCE" w:rsidRDefault="00AF7FCE" w:rsidP="00AF7FCE">
      <w:pPr>
        <w:autoSpaceDE w:val="0"/>
        <w:autoSpaceDN w:val="0"/>
        <w:adjustRightInd w:val="0"/>
        <w:jc w:val="left"/>
      </w:pPr>
      <w:proofErr w:type="spellStart"/>
      <w:proofErr w:type="gramStart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smsManager.sendTextMessage</w:t>
      </w:r>
      <w:proofErr w:type="spell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F7FCE">
        <w:rPr>
          <w:rFonts w:ascii="Courier New" w:hAnsi="Courier New" w:cs="Courier New"/>
          <w:color w:val="0000C0"/>
          <w:kern w:val="0"/>
          <w:sz w:val="20"/>
          <w:szCs w:val="20"/>
        </w:rPr>
        <w:t>to</w:t>
      </w:r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 w:rsidRPr="00AF7FC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F7FCE">
        <w:rPr>
          <w:rFonts w:ascii="Courier New" w:hAnsi="Courier New" w:cs="Courier New"/>
          <w:color w:val="0000C0"/>
          <w:kern w:val="0"/>
          <w:sz w:val="20"/>
          <w:szCs w:val="20"/>
        </w:rPr>
        <w:t>msgInput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 null</w:t>
      </w:r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AF7FC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F7FCE" w:rsidRPr="00AF7FCE" w:rsidRDefault="00831EF2" w:rsidP="00AF7FCE">
      <w:r>
        <w:t>1.1.</w:t>
      </w:r>
      <w:r w:rsidR="00AF7FCE" w:rsidRPr="00AF7FCE">
        <w:t>3</w:t>
      </w:r>
      <w:r w:rsidR="00AF7FCE" w:rsidRPr="00AF7FCE">
        <w:rPr>
          <w:rFonts w:hint="eastAsia"/>
        </w:rPr>
        <w:t>、声明</w:t>
      </w:r>
      <w:r w:rsidR="00AF7FCE" w:rsidRPr="00AF7FCE">
        <w:t>发送短信权限：</w:t>
      </w:r>
    </w:p>
    <w:p w:rsidR="00AF7FCE" w:rsidRDefault="00AF7FCE" w:rsidP="00AF7FC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AF7FCE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AF7FCE"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proofErr w:type="gramEnd"/>
      <w:r w:rsidRPr="00AF7FC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F7FCE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proofErr w:type="spellEnd"/>
      <w:r w:rsidRPr="00AF7FC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F7FC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AF7FC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android.permission.SEND_SMS</w:t>
      </w:r>
      <w:proofErr w:type="spellEnd"/>
      <w:r w:rsidRPr="00AF7FC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AF7FCE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F7FCE" w:rsidRDefault="00831EF2" w:rsidP="00AF7FCE">
      <w:r>
        <w:t>1.1.</w:t>
      </w:r>
      <w:r w:rsidR="00AF7FCE" w:rsidRPr="00AF7FCE">
        <w:t>4</w:t>
      </w:r>
      <w:r w:rsidR="00AF7FCE" w:rsidRPr="00AF7FCE">
        <w:rPr>
          <w:rFonts w:hint="eastAsia"/>
        </w:rPr>
        <w:t>、</w:t>
      </w:r>
      <w:r w:rsidR="00AF7FCE" w:rsidRPr="00AF7FCE">
        <w:t>为了监听短信发送状态，</w:t>
      </w:r>
      <w:r w:rsidR="00AF7FCE">
        <w:rPr>
          <w:rFonts w:hint="eastAsia"/>
        </w:rPr>
        <w:t>可</w:t>
      </w:r>
      <w:r w:rsidR="00AF7FCE">
        <w:t>在发送短信</w:t>
      </w:r>
      <w:r w:rsidR="00AF7FCE">
        <w:rPr>
          <w:rFonts w:hint="eastAsia"/>
        </w:rPr>
        <w:t>时</w:t>
      </w:r>
      <w:r w:rsidR="00AF7FCE">
        <w:t>将一个</w:t>
      </w:r>
      <w:proofErr w:type="spellStart"/>
      <w:r w:rsidR="00AF7FCE">
        <w:t>PendingIntent</w:t>
      </w:r>
      <w:proofErr w:type="spellEnd"/>
      <w:r w:rsidR="00AF7FCE">
        <w:rPr>
          <w:rFonts w:hint="eastAsia"/>
        </w:rPr>
        <w:t>意图</w:t>
      </w:r>
      <w:r w:rsidR="00AF7FCE">
        <w:t>传入，当短信发送完毕时，</w:t>
      </w:r>
      <w:r w:rsidR="00AF7FCE">
        <w:rPr>
          <w:rFonts w:hint="eastAsia"/>
        </w:rPr>
        <w:t>系统</w:t>
      </w:r>
      <w:r w:rsidR="00AF7FCE">
        <w:t>会广播该意</w:t>
      </w:r>
      <w:r w:rsidR="00AF7FCE">
        <w:rPr>
          <w:rFonts w:hint="eastAsia"/>
        </w:rPr>
        <w:t>图</w:t>
      </w:r>
      <w:r w:rsidR="00AF7FCE">
        <w:t>，</w:t>
      </w:r>
      <w:r w:rsidR="00AF7FCE">
        <w:rPr>
          <w:rFonts w:hint="eastAsia"/>
        </w:rPr>
        <w:t>注册</w:t>
      </w:r>
      <w:r w:rsidR="00AF7FCE">
        <w:t>一个广播接收器</w:t>
      </w:r>
      <w:r w:rsidR="00AF7FCE">
        <w:rPr>
          <w:rFonts w:hint="eastAsia"/>
        </w:rPr>
        <w:t>来</w:t>
      </w:r>
      <w:r w:rsidR="00AF7FCE">
        <w:t>接收该广播，并在广播接收器中</w:t>
      </w:r>
      <w:r w:rsidR="00AF7FCE">
        <w:rPr>
          <w:rFonts w:hint="eastAsia"/>
        </w:rPr>
        <w:t>根据</w:t>
      </w:r>
      <w:r w:rsidR="00AF7FCE">
        <w:t>返回值，判断短信发送状态。</w:t>
      </w:r>
    </w:p>
    <w:p w:rsidR="00AF7FCE" w:rsidRDefault="00AF7FCE" w:rsidP="00AF7FCE">
      <w:r>
        <w:rPr>
          <w:rFonts w:hint="eastAsia"/>
        </w:rPr>
        <w:tab/>
      </w:r>
      <w:r>
        <w:rPr>
          <w:rFonts w:hint="eastAsia"/>
        </w:rPr>
        <w:t>注册</w:t>
      </w:r>
      <w:r>
        <w:t>一个广播接收器的步骤如下：</w:t>
      </w:r>
    </w:p>
    <w:p w:rsidR="007C18A5" w:rsidRDefault="007C18A5" w:rsidP="00AF7FCE">
      <w:r>
        <w:rPr>
          <w:rFonts w:hint="eastAsia"/>
        </w:rPr>
        <w:t>1</w:t>
      </w:r>
      <w:r>
        <w:rPr>
          <w:rFonts w:hint="eastAsia"/>
        </w:rPr>
        <w:t>）</w:t>
      </w:r>
      <w:r>
        <w:t>、定义一个派生于</w:t>
      </w:r>
      <w:proofErr w:type="spellStart"/>
      <w:r>
        <w:t>BroadcastReceiver</w:t>
      </w:r>
      <w:proofErr w:type="spellEnd"/>
      <w:r>
        <w:rPr>
          <w:rFonts w:hint="eastAsia"/>
        </w:rPr>
        <w:t>的广播</w:t>
      </w:r>
      <w:r>
        <w:t>接收器类</w:t>
      </w:r>
    </w:p>
    <w:p w:rsidR="00AF7FCE" w:rsidRDefault="007C18A5" w:rsidP="00AF7FCE">
      <w:r>
        <w:t>2</w:t>
      </w:r>
      <w:r w:rsidR="00AF7FCE">
        <w:rPr>
          <w:rFonts w:hint="eastAsia"/>
        </w:rPr>
        <w:t>）</w:t>
      </w:r>
      <w:r w:rsidR="00AF7FCE">
        <w:t>、</w:t>
      </w:r>
      <w:r>
        <w:rPr>
          <w:rFonts w:hint="eastAsia"/>
        </w:rPr>
        <w:t>定义</w:t>
      </w:r>
      <w:r>
        <w:t>一个广播过滤器</w:t>
      </w:r>
      <w:proofErr w:type="spellStart"/>
      <w:r>
        <w:t>IntentFilter</w:t>
      </w:r>
      <w:proofErr w:type="spellEnd"/>
      <w:r>
        <w:rPr>
          <w:rFonts w:hint="eastAsia"/>
        </w:rPr>
        <w:t>和</w:t>
      </w:r>
      <w:r>
        <w:t>一个广播接收器</w:t>
      </w:r>
      <w:r>
        <w:rPr>
          <w:rFonts w:hint="eastAsia"/>
        </w:rPr>
        <w:t>子</w:t>
      </w:r>
      <w:r>
        <w:t>类对象</w:t>
      </w:r>
    </w:p>
    <w:p w:rsidR="007C18A5" w:rsidRDefault="007C18A5" w:rsidP="00AF7FCE">
      <w:r>
        <w:rPr>
          <w:rFonts w:hint="eastAsia"/>
        </w:rPr>
        <w:t>3</w:t>
      </w:r>
      <w:r>
        <w:rPr>
          <w:rFonts w:hint="eastAsia"/>
        </w:rPr>
        <w:t>）</w:t>
      </w:r>
      <w:r>
        <w:t>、使用</w:t>
      </w:r>
      <w:proofErr w:type="spellStart"/>
      <w:r>
        <w:t>IntentFilter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addAction</w:t>
      </w:r>
      <w:proofErr w:type="spellEnd"/>
      <w:r>
        <w:rPr>
          <w:rFonts w:hint="eastAsia"/>
        </w:rPr>
        <w:t>方法</w:t>
      </w:r>
      <w:r>
        <w:t>来设置</w:t>
      </w:r>
      <w:r>
        <w:rPr>
          <w:rFonts w:hint="eastAsia"/>
        </w:rPr>
        <w:t>要</w:t>
      </w:r>
      <w:r>
        <w:t>监听的广播</w:t>
      </w:r>
    </w:p>
    <w:p w:rsidR="007C18A5" w:rsidRDefault="007C18A5" w:rsidP="00AF7FCE">
      <w:r>
        <w:t>4</w:t>
      </w:r>
      <w:r>
        <w:rPr>
          <w:rFonts w:hint="eastAsia"/>
        </w:rPr>
        <w:t>）</w:t>
      </w:r>
      <w:r>
        <w:t>、使用</w:t>
      </w:r>
      <w:proofErr w:type="spellStart"/>
      <w:r>
        <w:t>registerReceiver</w:t>
      </w:r>
      <w:proofErr w:type="spellEnd"/>
      <w:r>
        <w:rPr>
          <w:rFonts w:hint="eastAsia"/>
        </w:rPr>
        <w:t>来</w:t>
      </w:r>
      <w:r>
        <w:t>注册广播</w:t>
      </w:r>
    </w:p>
    <w:p w:rsidR="007C18A5" w:rsidRDefault="007C18A5" w:rsidP="007C18A5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关键代码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P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msgInput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msg_input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IntentFilter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"SEND_ACTION"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statusReceiver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SendStatusReceiver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registerReceiver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statusReceiver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=(Button)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OnClickListener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(View v) 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sendIntent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Intent(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"SEND_ACTION"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PendingIntent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PendingIntent.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getBroadcast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MainActivity.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sendIntent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0);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smsManager.sendTextMessage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msgInput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pi,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onDestroy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自动生成的方法存根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.onDestroy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unregisterReceiver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="004E5A26">
        <w:rPr>
          <w:rFonts w:ascii="Courier New" w:hAnsi="Courier New" w:cs="Courier New"/>
          <w:color w:val="0000C0"/>
          <w:kern w:val="0"/>
          <w:sz w:val="20"/>
          <w:szCs w:val="20"/>
        </w:rPr>
        <w:t>statusReceiver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SendStatusReceiver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BroadcastReceiver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onReceive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(Context context, Intent intent) 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()==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RESULT_OK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context,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 succeeded"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LENGTH_SHORT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).show();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context,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LENGTH_SHORT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).show();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C18A5" w:rsidRDefault="007C18A5" w:rsidP="007C18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C18A5" w:rsidRDefault="007C18A5" w:rsidP="007C18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90309" w:rsidRDefault="00C90309" w:rsidP="007C18A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sendIntent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Intent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并设置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为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SEND_ACTION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这里的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SEND_ACTION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程序员自定义的，并不是系统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预定义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的，因此，也可以改为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的值，但要与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广播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接收器中过滤器设置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监听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相同。</w:t>
      </w:r>
    </w:p>
    <w:p w:rsidR="00831EF2" w:rsidRDefault="00831EF2" w:rsidP="00831EF2">
      <w:pPr>
        <w:pStyle w:val="2"/>
      </w:pPr>
      <w:r>
        <w:rPr>
          <w:rFonts w:hint="eastAsia"/>
        </w:rPr>
        <w:t>二</w:t>
      </w:r>
      <w:r>
        <w:t>、收</w:t>
      </w:r>
      <w:r>
        <w:rPr>
          <w:rFonts w:hint="eastAsia"/>
        </w:rPr>
        <w:t>短信</w:t>
      </w:r>
      <w:bookmarkStart w:id="0" w:name="_GoBack"/>
      <w:bookmarkEnd w:id="0"/>
    </w:p>
    <w:p w:rsidR="00831EF2" w:rsidRDefault="00831EF2" w:rsidP="007C18A5">
      <w:r>
        <w:rPr>
          <w:rFonts w:hint="eastAsia"/>
        </w:rPr>
        <w:t>当</w:t>
      </w:r>
      <w:r>
        <w:t>手机接收到一条短</w:t>
      </w:r>
      <w:r>
        <w:rPr>
          <w:rFonts w:hint="eastAsia"/>
        </w:rPr>
        <w:t>信</w:t>
      </w:r>
      <w:r>
        <w:t>的时候，系统会发出一条</w:t>
      </w:r>
      <w:proofErr w:type="spellStart"/>
      <w:r>
        <w:rPr>
          <w:rFonts w:hint="eastAsia"/>
        </w:rPr>
        <w:t>android.provider.Telephony.</w:t>
      </w:r>
      <w:r>
        <w:t>SMS_RECEIVED</w:t>
      </w:r>
      <w:proofErr w:type="spellEnd"/>
      <w:r>
        <w:rPr>
          <w:rFonts w:hint="eastAsia"/>
        </w:rPr>
        <w:t>的</w:t>
      </w:r>
      <w:r>
        <w:t>广播，这条广播里会携带与短信相</w:t>
      </w:r>
      <w:r>
        <w:rPr>
          <w:rFonts w:hint="eastAsia"/>
        </w:rPr>
        <w:t>关</w:t>
      </w:r>
      <w:r>
        <w:t>的所有数据，应用程序可以监听该广播，并解析出短信的</w:t>
      </w:r>
      <w:r>
        <w:rPr>
          <w:rFonts w:hint="eastAsia"/>
        </w:rPr>
        <w:t>内容</w:t>
      </w:r>
      <w:r>
        <w:t>。</w:t>
      </w:r>
      <w:r>
        <w:rPr>
          <w:rFonts w:hint="eastAsia"/>
        </w:rPr>
        <w:t>注册</w:t>
      </w:r>
      <w:r>
        <w:t>一个广播接收器的方法与</w:t>
      </w:r>
      <w:r>
        <w:rPr>
          <w:rFonts w:hint="eastAsia"/>
        </w:rPr>
        <w:t>1.1</w:t>
      </w:r>
      <w:r>
        <w:t>.4</w:t>
      </w:r>
      <w:r>
        <w:rPr>
          <w:rFonts w:hint="eastAsia"/>
        </w:rPr>
        <w:t>中相同。</w:t>
      </w:r>
    </w:p>
    <w:p w:rsidR="00831EF2" w:rsidRDefault="00831EF2" w:rsidP="007C18A5">
      <w:r>
        <w:rPr>
          <w:rFonts w:hint="eastAsia"/>
        </w:rPr>
        <w:t>派生</w:t>
      </w:r>
      <w:r>
        <w:t>一个广播接口器类：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BroadcastReceiver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fullMessage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onReceive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(Context context, Intent intent) {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Bundle bundle=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intent.getExtras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pdus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=(Object[])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bundle.get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pdus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提取短信消息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messages=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pdus.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messages[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SmsMessage.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createFromPdu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pdus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messages[0].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getOriginatingAddress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fullMessage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SmsMessage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message:messages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fullMessage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message.getMessageBody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fullMessage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abortBroadcast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31EF2" w:rsidRPr="00831EF2" w:rsidRDefault="00831EF2" w:rsidP="00831EF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31EF2" w:rsidRDefault="00831EF2" w:rsidP="007C18A5">
      <w:r>
        <w:rPr>
          <w:rFonts w:hint="eastAsia"/>
        </w:rPr>
        <w:t>其中</w:t>
      </w:r>
      <w:r>
        <w:t>，</w:t>
      </w:r>
      <w:r>
        <w:t>Bundle</w:t>
      </w:r>
      <w:r>
        <w:rPr>
          <w:rFonts w:hint="eastAsia"/>
        </w:rPr>
        <w:t>类</w:t>
      </w:r>
      <w:r>
        <w:t>是一个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proofErr w:type="spellStart"/>
      <w:r w:rsidR="00C000E9">
        <w:rPr>
          <w:rFonts w:hint="eastAsia"/>
          <w:color w:val="000000"/>
          <w:szCs w:val="21"/>
          <w:shd w:val="clear" w:color="auto" w:fill="FFFFFF"/>
        </w:rPr>
        <w:t>pdu</w:t>
      </w:r>
      <w:proofErr w:type="spellEnd"/>
      <w:r w:rsidR="00C000E9">
        <w:rPr>
          <w:rFonts w:hint="eastAsia"/>
          <w:color w:val="000000"/>
          <w:szCs w:val="21"/>
          <w:shd w:val="clear" w:color="auto" w:fill="FFFFFF"/>
        </w:rPr>
        <w:t>为承载着一条短信的所有短信。一条短信为</w:t>
      </w:r>
      <w:r w:rsidR="00C000E9">
        <w:rPr>
          <w:rFonts w:hint="eastAsia"/>
          <w:color w:val="000000"/>
          <w:szCs w:val="21"/>
          <w:shd w:val="clear" w:color="auto" w:fill="FFFFFF"/>
        </w:rPr>
        <w:t>140</w:t>
      </w:r>
      <w:r w:rsidR="00C000E9">
        <w:rPr>
          <w:rFonts w:hint="eastAsia"/>
          <w:color w:val="000000"/>
          <w:szCs w:val="21"/>
          <w:shd w:val="clear" w:color="auto" w:fill="FFFFFF"/>
        </w:rPr>
        <w:t>个英文字符长度，在这个长度范围内，即需一个</w:t>
      </w:r>
      <w:proofErr w:type="spellStart"/>
      <w:r w:rsidR="00C000E9">
        <w:rPr>
          <w:rFonts w:hint="eastAsia"/>
          <w:color w:val="000000"/>
          <w:szCs w:val="21"/>
          <w:shd w:val="clear" w:color="auto" w:fill="FFFFFF"/>
        </w:rPr>
        <w:t>pdu</w:t>
      </w:r>
      <w:proofErr w:type="spellEnd"/>
      <w:r w:rsidR="00C000E9">
        <w:rPr>
          <w:rFonts w:hint="eastAsia"/>
          <w:color w:val="000000"/>
          <w:szCs w:val="21"/>
          <w:shd w:val="clear" w:color="auto" w:fill="FFFFFF"/>
        </w:rPr>
        <w:t>即可。超出这个范围，即要分割成多个</w:t>
      </w:r>
      <w:proofErr w:type="spellStart"/>
      <w:r w:rsidR="00C000E9">
        <w:rPr>
          <w:rFonts w:hint="eastAsia"/>
          <w:color w:val="000000"/>
          <w:szCs w:val="21"/>
          <w:shd w:val="clear" w:color="auto" w:fill="FFFFFF"/>
        </w:rPr>
        <w:t>pdu</w:t>
      </w:r>
      <w:proofErr w:type="spellEnd"/>
      <w:r w:rsidR="00C000E9">
        <w:rPr>
          <w:rFonts w:hint="eastAsia"/>
          <w:color w:val="000000"/>
          <w:szCs w:val="21"/>
          <w:shd w:val="clear" w:color="auto" w:fill="FFFFFF"/>
        </w:rPr>
        <w:t>数组。</w:t>
      </w:r>
    </w:p>
    <w:p w:rsidR="00831EF2" w:rsidRDefault="00831EF2" w:rsidP="007C18A5">
      <w:r>
        <w:rPr>
          <w:rFonts w:hint="eastAsia"/>
        </w:rPr>
        <w:t>注册</w:t>
      </w:r>
      <w:r>
        <w:t>一个广播：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广播过滤器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receiverFilter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IntentFilter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receiverFilter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100);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receiverFilter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"android.provider.Telephony.SMS_RECEIVED"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使用设置好的广播过滤器来创建一个广播接收器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messageReceiver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31EF2" w:rsidRDefault="00831EF2" w:rsidP="00831E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注册接收器</w:t>
      </w:r>
    </w:p>
    <w:p w:rsidR="00831EF2" w:rsidRDefault="00831EF2" w:rsidP="00831EF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registerReceiver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messageReceiver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receiverFilter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1EF2" w:rsidRDefault="00831EF2" w:rsidP="00831EF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记得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Acivity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OnDestroy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对广播进行反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</w:p>
    <w:p w:rsidR="00831EF2" w:rsidRPr="00831EF2" w:rsidRDefault="00831EF2" w:rsidP="00831EF2">
      <w:proofErr w:type="spellStart"/>
      <w:proofErr w:type="gramStart"/>
      <w:r w:rsidRPr="00831EF2">
        <w:rPr>
          <w:rFonts w:ascii="Courier New" w:hAnsi="Courier New" w:cs="Courier New"/>
          <w:color w:val="000000"/>
          <w:kern w:val="0"/>
          <w:sz w:val="20"/>
          <w:szCs w:val="20"/>
        </w:rPr>
        <w:t>unregisterReceiver</w:t>
      </w:r>
      <w:proofErr w:type="spellEnd"/>
      <w:r w:rsidRPr="00831EF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31EF2">
        <w:rPr>
          <w:rFonts w:ascii="Courier New" w:hAnsi="Courier New" w:cs="Courier New"/>
          <w:color w:val="0000C0"/>
          <w:kern w:val="0"/>
          <w:sz w:val="20"/>
          <w:szCs w:val="20"/>
        </w:rPr>
        <w:t>messageReceiver</w:t>
      </w:r>
      <w:proofErr w:type="spellEnd"/>
      <w:r w:rsidRPr="00831EF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sectPr w:rsidR="00831EF2" w:rsidRPr="00831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CE"/>
    <w:rsid w:val="004E5A26"/>
    <w:rsid w:val="007C18A5"/>
    <w:rsid w:val="00831EF2"/>
    <w:rsid w:val="00947DF9"/>
    <w:rsid w:val="009874EE"/>
    <w:rsid w:val="00AF7FCE"/>
    <w:rsid w:val="00C000E9"/>
    <w:rsid w:val="00C90309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467F1-6344-48EB-9516-00BF7CA0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</Template>
  <TotalTime>34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5</cp:revision>
  <dcterms:created xsi:type="dcterms:W3CDTF">2015-06-27T14:33:00Z</dcterms:created>
  <dcterms:modified xsi:type="dcterms:W3CDTF">2015-06-27T15:07:00Z</dcterms:modified>
</cp:coreProperties>
</file>