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302" w:rsidRPr="000E1DCE" w:rsidRDefault="009B0302" w:rsidP="000E1DCE">
      <w:pPr>
        <w:jc w:val="center"/>
        <w:rPr>
          <w:b/>
          <w:sz w:val="36"/>
          <w:szCs w:val="36"/>
        </w:rPr>
      </w:pPr>
      <w:r w:rsidRPr="000E1DCE">
        <w:rPr>
          <w:b/>
          <w:sz w:val="36"/>
          <w:szCs w:val="36"/>
        </w:rPr>
        <w:t>CUDA</w:t>
      </w:r>
      <w:r w:rsidRPr="000E1DCE">
        <w:rPr>
          <w:rFonts w:hint="eastAsia"/>
          <w:b/>
          <w:sz w:val="36"/>
          <w:szCs w:val="36"/>
        </w:rPr>
        <w:t>编程框架</w:t>
      </w:r>
    </w:p>
    <w:p w:rsidR="009B0302" w:rsidRPr="000E1DCE" w:rsidRDefault="009B0302" w:rsidP="000E1DCE">
      <w:pPr>
        <w:spacing w:line="360" w:lineRule="auto"/>
        <w:rPr>
          <w:szCs w:val="21"/>
        </w:rPr>
      </w:pPr>
      <w:r w:rsidRPr="000E1DCE">
        <w:rPr>
          <w:szCs w:val="21"/>
        </w:rPr>
        <w:t>1.</w:t>
      </w:r>
      <w:r w:rsidRPr="000E1DCE">
        <w:rPr>
          <w:rFonts w:hint="eastAsia"/>
          <w:szCs w:val="21"/>
        </w:rPr>
        <w:t>使用</w:t>
      </w:r>
      <w:r w:rsidRPr="000E1DCE">
        <w:rPr>
          <w:szCs w:val="21"/>
        </w:rPr>
        <w:t>cudaSetDevice(0)</w:t>
      </w:r>
      <w:r w:rsidRPr="000E1DCE">
        <w:rPr>
          <w:rFonts w:hint="eastAsia"/>
          <w:szCs w:val="21"/>
        </w:rPr>
        <w:t>选择</w:t>
      </w:r>
      <w:r w:rsidRPr="000E1DCE">
        <w:rPr>
          <w:szCs w:val="21"/>
        </w:rPr>
        <w:t>GPU</w:t>
      </w:r>
    </w:p>
    <w:p w:rsidR="009B0302" w:rsidRPr="000E1DCE" w:rsidRDefault="009B0302" w:rsidP="000E1DCE">
      <w:pPr>
        <w:spacing w:line="360" w:lineRule="auto"/>
        <w:rPr>
          <w:szCs w:val="21"/>
        </w:rPr>
      </w:pPr>
      <w:r w:rsidRPr="000E1DCE">
        <w:rPr>
          <w:szCs w:val="21"/>
        </w:rPr>
        <w:t>2.</w:t>
      </w:r>
      <w:r w:rsidRPr="000E1DCE">
        <w:rPr>
          <w:rFonts w:hint="eastAsia"/>
          <w:szCs w:val="21"/>
        </w:rPr>
        <w:t>使用</w:t>
      </w:r>
      <w:r w:rsidRPr="000E1DCE">
        <w:rPr>
          <w:szCs w:val="21"/>
        </w:rPr>
        <w:t>cudaMalloc</w:t>
      </w:r>
      <w:r w:rsidRPr="000E1DCE">
        <w:rPr>
          <w:rFonts w:hint="eastAsia"/>
          <w:szCs w:val="21"/>
        </w:rPr>
        <w:t>函数为</w:t>
      </w:r>
      <w:r w:rsidRPr="000E1DCE">
        <w:rPr>
          <w:szCs w:val="21"/>
        </w:rPr>
        <w:t>device</w:t>
      </w:r>
      <w:r w:rsidRPr="000E1DCE">
        <w:rPr>
          <w:rFonts w:hint="eastAsia"/>
          <w:szCs w:val="21"/>
        </w:rPr>
        <w:t>上的变量分配内存</w:t>
      </w:r>
    </w:p>
    <w:p w:rsidR="009B0302" w:rsidRPr="000E1DCE" w:rsidRDefault="009B0302" w:rsidP="000E1DCE">
      <w:pPr>
        <w:spacing w:line="360" w:lineRule="auto"/>
        <w:rPr>
          <w:szCs w:val="21"/>
        </w:rPr>
      </w:pPr>
      <w:r w:rsidRPr="000E1DCE">
        <w:rPr>
          <w:szCs w:val="21"/>
        </w:rPr>
        <w:t>3.</w:t>
      </w:r>
      <w:r w:rsidRPr="000E1DCE">
        <w:rPr>
          <w:rFonts w:hint="eastAsia"/>
          <w:szCs w:val="21"/>
        </w:rPr>
        <w:t>使用</w:t>
      </w:r>
      <w:r w:rsidRPr="000E1DCE">
        <w:rPr>
          <w:szCs w:val="21"/>
        </w:rPr>
        <w:t>cudaMemcpy</w:t>
      </w:r>
      <w:r w:rsidRPr="000E1DCE">
        <w:rPr>
          <w:rFonts w:hint="eastAsia"/>
          <w:szCs w:val="21"/>
        </w:rPr>
        <w:t>函数将</w:t>
      </w:r>
      <w:r w:rsidRPr="000E1DCE">
        <w:rPr>
          <w:szCs w:val="21"/>
        </w:rPr>
        <w:t>host</w:t>
      </w:r>
      <w:r w:rsidRPr="000E1DCE">
        <w:rPr>
          <w:rFonts w:hint="eastAsia"/>
          <w:szCs w:val="21"/>
        </w:rPr>
        <w:t>上的数据拷贝到</w:t>
      </w:r>
      <w:r w:rsidRPr="000E1DCE">
        <w:rPr>
          <w:szCs w:val="21"/>
        </w:rPr>
        <w:t>GPU</w:t>
      </w:r>
      <w:r w:rsidRPr="000E1DCE">
        <w:rPr>
          <w:rFonts w:hint="eastAsia"/>
          <w:szCs w:val="21"/>
        </w:rPr>
        <w:t>上，如：</w:t>
      </w:r>
    </w:p>
    <w:p w:rsidR="009B0302" w:rsidRPr="000E1DCE" w:rsidRDefault="009B0302" w:rsidP="000E1DCE">
      <w:pPr>
        <w:spacing w:line="360" w:lineRule="auto"/>
        <w:rPr>
          <w:szCs w:val="21"/>
        </w:rPr>
      </w:pPr>
      <w:r w:rsidRPr="000E1DCE">
        <w:rPr>
          <w:szCs w:val="21"/>
        </w:rPr>
        <w:t>cudaStatus = cudaMemcpy(dev_a, host_a, size * sizeof(int), cudaMemcpyHostToDevice);</w:t>
      </w:r>
    </w:p>
    <w:p w:rsidR="009B0302" w:rsidRPr="000E1DCE" w:rsidRDefault="009B0302" w:rsidP="000E1DCE">
      <w:pPr>
        <w:spacing w:line="360" w:lineRule="auto"/>
        <w:rPr>
          <w:szCs w:val="21"/>
        </w:rPr>
      </w:pPr>
      <w:r w:rsidRPr="000E1DCE">
        <w:rPr>
          <w:szCs w:val="21"/>
        </w:rPr>
        <w:t>4.</w:t>
      </w:r>
      <w:r w:rsidRPr="000E1DCE">
        <w:rPr>
          <w:rFonts w:hint="eastAsia"/>
          <w:szCs w:val="21"/>
        </w:rPr>
        <w:t>调用核函数，格式：</w:t>
      </w:r>
      <w:r w:rsidRPr="000E1DCE">
        <w:rPr>
          <w:szCs w:val="21"/>
        </w:rPr>
        <w:t>addKernel&lt;&lt;&lt;1, size&gt;&gt;&gt;(dev_c, dev_a, dev_b);</w:t>
      </w:r>
      <w:r w:rsidRPr="000E1DCE">
        <w:rPr>
          <w:rFonts w:hint="eastAsia"/>
          <w:szCs w:val="21"/>
        </w:rPr>
        <w:t>其中，括号中第一个参数为</w:t>
      </w:r>
      <w:r w:rsidRPr="000E1DCE">
        <w:rPr>
          <w:szCs w:val="21"/>
        </w:rPr>
        <w:t>num_blocks</w:t>
      </w:r>
      <w:r w:rsidRPr="000E1DCE">
        <w:rPr>
          <w:rFonts w:hint="eastAsia"/>
          <w:szCs w:val="21"/>
        </w:rPr>
        <w:t>，第二个参数为</w:t>
      </w:r>
      <w:r w:rsidRPr="000E1DCE">
        <w:rPr>
          <w:szCs w:val="21"/>
        </w:rPr>
        <w:t>num_threads</w:t>
      </w:r>
    </w:p>
    <w:p w:rsidR="009B0302" w:rsidRPr="000E1DCE" w:rsidRDefault="009B0302" w:rsidP="000E1DCE">
      <w:pPr>
        <w:spacing w:line="360" w:lineRule="auto"/>
        <w:rPr>
          <w:szCs w:val="21"/>
        </w:rPr>
      </w:pPr>
      <w:r w:rsidRPr="000E1DCE">
        <w:rPr>
          <w:rFonts w:hint="eastAsia"/>
          <w:szCs w:val="21"/>
        </w:rPr>
        <w:t>核函数的定义：</w:t>
      </w:r>
    </w:p>
    <w:p w:rsidR="009B0302" w:rsidRPr="000E1DCE" w:rsidRDefault="009B0302" w:rsidP="000E1DCE">
      <w:pPr>
        <w:spacing w:line="360" w:lineRule="auto"/>
        <w:rPr>
          <w:szCs w:val="21"/>
        </w:rPr>
      </w:pPr>
      <w:r w:rsidRPr="000E1DCE">
        <w:rPr>
          <w:szCs w:val="21"/>
        </w:rPr>
        <w:t>__global__ void addKernel(int *c, const int *a, const int *b)</w:t>
      </w:r>
    </w:p>
    <w:p w:rsidR="009B0302" w:rsidRPr="000E1DCE" w:rsidRDefault="009B0302" w:rsidP="000E1DCE">
      <w:pPr>
        <w:spacing w:line="360" w:lineRule="auto"/>
        <w:rPr>
          <w:szCs w:val="21"/>
        </w:rPr>
      </w:pPr>
      <w:r w:rsidRPr="000E1DCE">
        <w:rPr>
          <w:szCs w:val="21"/>
        </w:rPr>
        <w:t>{</w:t>
      </w:r>
    </w:p>
    <w:p w:rsidR="009B0302" w:rsidRPr="000E1DCE" w:rsidRDefault="009B0302" w:rsidP="000E1DCE">
      <w:pPr>
        <w:spacing w:line="360" w:lineRule="auto"/>
        <w:rPr>
          <w:szCs w:val="21"/>
        </w:rPr>
      </w:pPr>
      <w:r w:rsidRPr="000E1DCE">
        <w:rPr>
          <w:szCs w:val="21"/>
        </w:rPr>
        <w:t xml:space="preserve">    int i = threadIdx.x;</w:t>
      </w:r>
    </w:p>
    <w:p w:rsidR="009B0302" w:rsidRPr="000E1DCE" w:rsidRDefault="009B0302" w:rsidP="000E1DCE">
      <w:pPr>
        <w:spacing w:line="360" w:lineRule="auto"/>
        <w:rPr>
          <w:szCs w:val="21"/>
        </w:rPr>
      </w:pPr>
      <w:r w:rsidRPr="000E1DCE">
        <w:rPr>
          <w:szCs w:val="21"/>
        </w:rPr>
        <w:t xml:space="preserve">    c[i] = a[i] + b[i];</w:t>
      </w:r>
    </w:p>
    <w:p w:rsidR="009B0302" w:rsidRPr="000E1DCE" w:rsidRDefault="009B0302" w:rsidP="000E1DCE">
      <w:pPr>
        <w:spacing w:line="360" w:lineRule="auto"/>
        <w:rPr>
          <w:szCs w:val="21"/>
        </w:rPr>
      </w:pPr>
      <w:r w:rsidRPr="000E1DCE">
        <w:rPr>
          <w:szCs w:val="21"/>
        </w:rPr>
        <w:t>}</w:t>
      </w:r>
    </w:p>
    <w:p w:rsidR="009B0302" w:rsidRPr="000E1DCE" w:rsidRDefault="009B0302" w:rsidP="000E1DCE">
      <w:pPr>
        <w:spacing w:line="360" w:lineRule="auto"/>
        <w:rPr>
          <w:szCs w:val="21"/>
        </w:rPr>
      </w:pPr>
      <w:r w:rsidRPr="000E1DCE">
        <w:rPr>
          <w:szCs w:val="21"/>
        </w:rPr>
        <w:t>5.</w:t>
      </w:r>
      <w:r w:rsidRPr="000E1DCE">
        <w:rPr>
          <w:rFonts w:hint="eastAsia"/>
          <w:szCs w:val="21"/>
        </w:rPr>
        <w:t>使用</w:t>
      </w:r>
      <w:r w:rsidRPr="000E1DCE">
        <w:rPr>
          <w:szCs w:val="21"/>
        </w:rPr>
        <w:t>cudaDeviceSynchronize()</w:t>
      </w:r>
      <w:r w:rsidRPr="000E1DCE">
        <w:rPr>
          <w:rFonts w:hint="eastAsia"/>
          <w:szCs w:val="21"/>
        </w:rPr>
        <w:t>函数等待</w:t>
      </w:r>
      <w:r w:rsidRPr="000E1DCE">
        <w:rPr>
          <w:szCs w:val="21"/>
        </w:rPr>
        <w:t>kernel</w:t>
      </w:r>
      <w:r w:rsidRPr="000E1DCE">
        <w:rPr>
          <w:rFonts w:hint="eastAsia"/>
          <w:szCs w:val="21"/>
        </w:rPr>
        <w:t>完成计算</w:t>
      </w:r>
    </w:p>
    <w:p w:rsidR="009B0302" w:rsidRPr="000E1DCE" w:rsidRDefault="009B0302" w:rsidP="000E1DCE">
      <w:pPr>
        <w:spacing w:line="360" w:lineRule="auto"/>
        <w:rPr>
          <w:szCs w:val="21"/>
        </w:rPr>
      </w:pPr>
      <w:r w:rsidRPr="000E1DCE">
        <w:rPr>
          <w:szCs w:val="21"/>
        </w:rPr>
        <w:t>6.</w:t>
      </w:r>
      <w:r w:rsidRPr="000E1DCE">
        <w:rPr>
          <w:rFonts w:hint="eastAsia"/>
          <w:szCs w:val="21"/>
        </w:rPr>
        <w:t>调用</w:t>
      </w:r>
      <w:r w:rsidRPr="000E1DCE">
        <w:rPr>
          <w:szCs w:val="21"/>
        </w:rPr>
        <w:t>cudaMemcpy</w:t>
      </w:r>
      <w:r w:rsidRPr="000E1DCE">
        <w:rPr>
          <w:rFonts w:hint="eastAsia"/>
          <w:szCs w:val="21"/>
        </w:rPr>
        <w:t>函数将</w:t>
      </w:r>
      <w:r w:rsidRPr="000E1DCE">
        <w:rPr>
          <w:szCs w:val="21"/>
        </w:rPr>
        <w:t>device</w:t>
      </w:r>
      <w:r w:rsidRPr="000E1DCE">
        <w:rPr>
          <w:rFonts w:hint="eastAsia"/>
          <w:szCs w:val="21"/>
        </w:rPr>
        <w:t>上的数据拷贝到</w:t>
      </w:r>
      <w:r w:rsidRPr="000E1DCE">
        <w:rPr>
          <w:szCs w:val="21"/>
        </w:rPr>
        <w:t>CPU</w:t>
      </w:r>
      <w:r w:rsidRPr="000E1DCE">
        <w:rPr>
          <w:rFonts w:hint="eastAsia"/>
          <w:szCs w:val="21"/>
        </w:rPr>
        <w:t>上，如：</w:t>
      </w:r>
    </w:p>
    <w:p w:rsidR="009B0302" w:rsidRPr="000E1DCE" w:rsidRDefault="009B0302" w:rsidP="000E1DCE">
      <w:pPr>
        <w:spacing w:line="360" w:lineRule="auto"/>
        <w:rPr>
          <w:szCs w:val="21"/>
        </w:rPr>
      </w:pPr>
      <w:r w:rsidRPr="000E1DCE">
        <w:rPr>
          <w:szCs w:val="21"/>
        </w:rPr>
        <w:t>cudaStatus = cudaMemcpy(host_c, dev_c, size * sizeof(int), cudaMemcpyDeviceToHost);</w:t>
      </w:r>
    </w:p>
    <w:p w:rsidR="009B0302" w:rsidRPr="000E1DCE" w:rsidRDefault="009B0302" w:rsidP="000E1DCE">
      <w:pPr>
        <w:spacing w:line="360" w:lineRule="auto"/>
        <w:rPr>
          <w:szCs w:val="21"/>
        </w:rPr>
      </w:pPr>
      <w:r w:rsidRPr="000E1DCE">
        <w:rPr>
          <w:szCs w:val="21"/>
        </w:rPr>
        <w:t>7.</w:t>
      </w:r>
      <w:r w:rsidRPr="000E1DCE">
        <w:rPr>
          <w:rFonts w:hint="eastAsia"/>
          <w:szCs w:val="21"/>
        </w:rPr>
        <w:t>实例：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"cuda_runtime.h"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"device_launch_parameters.h"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&lt;stdio.h&gt;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cudaError_t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addWithCuda(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*c,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*a,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*b,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size);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__global__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addKernel(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b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threadIdx.x;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[i]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[i] +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b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[i];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main()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arraySize = 5;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a[arraySize] = { 1, 2, 3, 4, 5 };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b[arraySize] = { 10, 20, 30, 40, 50 };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c[arraySize] = { 0 };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Add vectors in parallel.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cudaError_t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cudaStatus = addWithCuda(c, a, b, arraySize);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(cudaStatus != </w:t>
      </w:r>
      <w:r>
        <w:rPr>
          <w:rFonts w:ascii="NSimSun" w:hAnsi="NSimSun" w:cs="NSimSun"/>
          <w:color w:val="2F4F4F"/>
          <w:kern w:val="0"/>
          <w:sz w:val="19"/>
          <w:szCs w:val="19"/>
          <w:highlight w:val="white"/>
        </w:rPr>
        <w:t>cudaSuccess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fprintf(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stderr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"addWithCuda failed!"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1;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printf(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"{1,2,3,4,5} + {10,20,30,40,50} = {%d,%d,%d,%d,%d}\n"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c[0], c[1], c[2], c[3], c[4]);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cudaDeviceReset must be called before exiting in order for profiling and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tracing tools such as Nsight and Visual Profiler to show complete traces.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cudaStatus = cudaDeviceReset();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(cudaStatus != </w:t>
      </w:r>
      <w:r>
        <w:rPr>
          <w:rFonts w:ascii="NSimSun" w:hAnsi="NSimSun" w:cs="NSimSun"/>
          <w:color w:val="2F4F4F"/>
          <w:kern w:val="0"/>
          <w:sz w:val="19"/>
          <w:szCs w:val="19"/>
          <w:highlight w:val="white"/>
        </w:rPr>
        <w:t>cudaSuccess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fprintf(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stderr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"cudaDeviceReset failed!"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1;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0;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Helper function for using CUDA to add vectors in parallel.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cudaError_t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addWithCuda(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b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*dev_a = 0;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*dev_b = 0;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*dev_c = 0;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cudaError_t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cudaStatus;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Choose which GPU to run on, change this on a multi-GPU system.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cudaStatus = cudaSetDevice(0);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(cudaStatus != </w:t>
      </w:r>
      <w:r>
        <w:rPr>
          <w:rFonts w:ascii="NSimSun" w:hAnsi="NSimSun" w:cs="NSimSun"/>
          <w:color w:val="2F4F4F"/>
          <w:kern w:val="0"/>
          <w:sz w:val="19"/>
          <w:szCs w:val="19"/>
          <w:highlight w:val="white"/>
        </w:rPr>
        <w:t>cudaSuccess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fprintf(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stderr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"cudaSetDevice failed!  Do you have a CUDA-capable GPU installed?"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goto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Error;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Allocate GPU buffers for three vectors (two input, one output)    .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cudaStatus = cudaMalloc((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**)&amp;dev_c,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(cudaStatus != </w:t>
      </w:r>
      <w:r>
        <w:rPr>
          <w:rFonts w:ascii="NSimSun" w:hAnsi="NSimSun" w:cs="NSimSun"/>
          <w:color w:val="2F4F4F"/>
          <w:kern w:val="0"/>
          <w:sz w:val="19"/>
          <w:szCs w:val="19"/>
          <w:highlight w:val="white"/>
        </w:rPr>
        <w:t>cudaSuccess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fprintf(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stderr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"cudaMalloc failed!"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goto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Error;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cudaStatus = cudaMalloc((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**)&amp;dev_a,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(cudaStatus != </w:t>
      </w:r>
      <w:r>
        <w:rPr>
          <w:rFonts w:ascii="NSimSun" w:hAnsi="NSimSun" w:cs="NSimSun"/>
          <w:color w:val="2F4F4F"/>
          <w:kern w:val="0"/>
          <w:sz w:val="19"/>
          <w:szCs w:val="19"/>
          <w:highlight w:val="white"/>
        </w:rPr>
        <w:t>cudaSuccess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fprintf(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stderr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"cudaMalloc failed!"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goto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Error;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cudaStatus = cudaMalloc((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**)&amp;dev_b,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(cudaStatus != </w:t>
      </w:r>
      <w:r>
        <w:rPr>
          <w:rFonts w:ascii="NSimSun" w:hAnsi="NSimSun" w:cs="NSimSun"/>
          <w:color w:val="2F4F4F"/>
          <w:kern w:val="0"/>
          <w:sz w:val="19"/>
          <w:szCs w:val="19"/>
          <w:highlight w:val="white"/>
        </w:rPr>
        <w:t>cudaSuccess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fprintf(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stderr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"cudaMalloc failed!"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goto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Error;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Copy input vectors from host memory to GPU buffers.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cudaStatus = cudaMemcpy(dev_a,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NSimSun" w:hAnsi="NSimSun" w:cs="NSimSun"/>
          <w:color w:val="2F4F4F"/>
          <w:kern w:val="0"/>
          <w:sz w:val="19"/>
          <w:szCs w:val="19"/>
          <w:highlight w:val="white"/>
        </w:rPr>
        <w:t>cudaMemcpyHostToDevice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(cudaStatus != </w:t>
      </w:r>
      <w:r>
        <w:rPr>
          <w:rFonts w:ascii="NSimSun" w:hAnsi="NSimSun" w:cs="NSimSun"/>
          <w:color w:val="2F4F4F"/>
          <w:kern w:val="0"/>
          <w:sz w:val="19"/>
          <w:szCs w:val="19"/>
          <w:highlight w:val="white"/>
        </w:rPr>
        <w:t>cudaSuccess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fprintf(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stderr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"cudaMemcpy failed!"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goto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Error;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cudaStatus = cudaMemcpy(dev_b,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b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NSimSun" w:hAnsi="NSimSun" w:cs="NSimSun"/>
          <w:color w:val="2F4F4F"/>
          <w:kern w:val="0"/>
          <w:sz w:val="19"/>
          <w:szCs w:val="19"/>
          <w:highlight w:val="white"/>
        </w:rPr>
        <w:t>cudaMemcpyHostToDevice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(cudaStatus != </w:t>
      </w:r>
      <w:r>
        <w:rPr>
          <w:rFonts w:ascii="NSimSun" w:hAnsi="NSimSun" w:cs="NSimSun"/>
          <w:color w:val="2F4F4F"/>
          <w:kern w:val="0"/>
          <w:sz w:val="19"/>
          <w:szCs w:val="19"/>
          <w:highlight w:val="white"/>
        </w:rPr>
        <w:t>cudaSuccess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fprintf(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stderr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"cudaMemcpy failed!"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goto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Error;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Launch a kernel on the GPU with one thread for each element.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addKernel&lt;&lt;&lt;1, size&gt;&gt;&gt;(dev_c, dev_a, dev_b);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Check for any errors launching the kernel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cudaStatus = cudaGetLastError();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(cudaStatus != </w:t>
      </w:r>
      <w:r>
        <w:rPr>
          <w:rFonts w:ascii="NSimSun" w:hAnsi="NSimSun" w:cs="NSimSun"/>
          <w:color w:val="2F4F4F"/>
          <w:kern w:val="0"/>
          <w:sz w:val="19"/>
          <w:szCs w:val="19"/>
          <w:highlight w:val="white"/>
        </w:rPr>
        <w:t>cudaSuccess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fprintf(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stderr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"addKernel launch failed: %s\n"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cudaGetErrorString(cudaStatus));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goto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Error;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cudaDeviceSynchronize waits for the kernel to finish, and returns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any errors encountered during the launch.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cudaStatus = cudaDeviceSynchronize();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(cudaStatus != </w:t>
      </w:r>
      <w:r>
        <w:rPr>
          <w:rFonts w:ascii="NSimSun" w:hAnsi="NSimSun" w:cs="NSimSun"/>
          <w:color w:val="2F4F4F"/>
          <w:kern w:val="0"/>
          <w:sz w:val="19"/>
          <w:szCs w:val="19"/>
          <w:highlight w:val="white"/>
        </w:rPr>
        <w:t>cudaSuccess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fprintf(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stderr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"cudaDeviceSynchronize returned error code %d after launching addKernel!\n"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cudaStatus);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goto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Error;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Copy output vector from GPU buffer to host memory.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cudaStatus = cudaMemcpy(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dev_c,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NSimSun" w:hAnsi="NSimSun" w:cs="NSimSun"/>
          <w:color w:val="2F4F4F"/>
          <w:kern w:val="0"/>
          <w:sz w:val="19"/>
          <w:szCs w:val="19"/>
          <w:highlight w:val="white"/>
        </w:rPr>
        <w:t>cudaMemcpyDeviceToHost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(cudaStatus != </w:t>
      </w:r>
      <w:r>
        <w:rPr>
          <w:rFonts w:ascii="NSimSun" w:hAnsi="NSimSun" w:cs="NSimSun"/>
          <w:color w:val="2F4F4F"/>
          <w:kern w:val="0"/>
          <w:sz w:val="19"/>
          <w:szCs w:val="19"/>
          <w:highlight w:val="white"/>
        </w:rPr>
        <w:t>cudaSuccess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fprintf(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stderr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"cudaMemcpy failed!"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goto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Error;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Error: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cudaFree(dev_c);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cudaFree(dev_a);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cudaFree(dev_b);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</w:p>
    <w:p w:rsidR="009B0302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cudaStatus;</w:t>
      </w:r>
    </w:p>
    <w:p w:rsidR="009B0302" w:rsidRPr="000E1DCE" w:rsidRDefault="009B0302" w:rsidP="000E1DC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sectPr w:rsidR="009B0302" w:rsidRPr="000E1DCE" w:rsidSect="009B0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E1DCE"/>
    <w:rsid w:val="000E1DCE"/>
    <w:rsid w:val="009B0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1</Pages>
  <Words>637</Words>
  <Characters>3632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CUDA编程框架</dc:title>
  <dc:subject/>
  <dc:creator>AutoBVT</dc:creator>
  <cp:keywords/>
  <dc:description/>
  <cp:lastModifiedBy>AutoBVT</cp:lastModifiedBy>
  <cp:revision>1</cp:revision>
  <dcterms:created xsi:type="dcterms:W3CDTF">2017-04-09T14:43:00Z</dcterms:created>
  <dcterms:modified xsi:type="dcterms:W3CDTF">2017-04-09T14:48:00Z</dcterms:modified>
</cp:coreProperties>
</file>