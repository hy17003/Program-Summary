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731" w:rsidRDefault="00FB2846" w:rsidP="00FB2846">
      <w:pPr>
        <w:pStyle w:val="1"/>
      </w:pPr>
      <w:bookmarkStart w:id="0" w:name="OLE_LINK1"/>
      <w:bookmarkStart w:id="1" w:name="OLE_LINK2"/>
      <w:r>
        <w:t>R</w:t>
      </w:r>
      <w:r>
        <w:rPr>
          <w:rFonts w:hint="eastAsia"/>
        </w:rPr>
        <w:t>e</w:t>
      </w:r>
      <w:r>
        <w:t>duce——</w:t>
      </w:r>
      <w:r>
        <w:t>使用并行</w:t>
      </w:r>
      <w:r>
        <w:rPr>
          <w:rFonts w:hint="eastAsia"/>
        </w:rPr>
        <w:t>算法</w:t>
      </w:r>
      <w:r>
        <w:t>计算数组的和</w:t>
      </w:r>
    </w:p>
    <w:bookmarkEnd w:id="0"/>
    <w:bookmarkEnd w:id="1"/>
    <w:p w:rsidR="00FB2846" w:rsidRDefault="00FB2846" w:rsidP="00FB2846">
      <w:pPr>
        <w:pStyle w:val="2"/>
        <w:numPr>
          <w:ilvl w:val="0"/>
          <w:numId w:val="1"/>
        </w:numPr>
      </w:pPr>
      <w:r>
        <w:rPr>
          <w:rFonts w:hint="eastAsia"/>
        </w:rPr>
        <w:t>原理</w:t>
      </w:r>
    </w:p>
    <w:p w:rsidR="00FB2846" w:rsidRDefault="00586E28" w:rsidP="00FB2846">
      <w:pPr>
        <w:ind w:firstLine="420"/>
      </w:pPr>
      <w:r>
        <w:rPr>
          <w:rFonts w:hint="eastAsia"/>
        </w:rPr>
        <w:t>有</w:t>
      </w:r>
      <w:r>
        <w:t>一个数组，对其求和</w:t>
      </w:r>
      <w:r>
        <w:rPr>
          <w:rFonts w:hint="eastAsia"/>
        </w:rPr>
        <w:t>，</w:t>
      </w:r>
      <w:r>
        <w:t>一串行编程时很简单，</w:t>
      </w:r>
      <w:r>
        <w:rPr>
          <w:rFonts w:hint="eastAsia"/>
        </w:rPr>
        <w:t>在</w:t>
      </w:r>
      <w:r>
        <w:t>并行编程时，</w:t>
      </w:r>
      <w:r w:rsidR="00521BE3">
        <w:rPr>
          <w:rFonts w:hint="eastAsia"/>
        </w:rPr>
        <w:t>可</w:t>
      </w:r>
      <w:r w:rsidR="00521BE3">
        <w:t>采</w:t>
      </w:r>
      <w:r w:rsidR="00521BE3">
        <w:rPr>
          <w:rFonts w:hint="eastAsia"/>
        </w:rPr>
        <w:t>用这</w:t>
      </w:r>
      <w:r w:rsidR="00521BE3">
        <w:t>里介绍的方法。</w:t>
      </w:r>
    </w:p>
    <w:p w:rsidR="00521BE3" w:rsidRDefault="00521BE3" w:rsidP="00FB2846">
      <w:pPr>
        <w:ind w:firstLine="420"/>
      </w:pPr>
      <w:r>
        <w:rPr>
          <w:rFonts w:hint="eastAsia"/>
        </w:rPr>
        <w:t>假如</w:t>
      </w:r>
      <w:r>
        <w:t>有一个数组长度为</w:t>
      </w:r>
      <w:r>
        <w:rPr>
          <w:rFonts w:hint="eastAsia"/>
        </w:rPr>
        <w:t>21</w:t>
      </w:r>
      <w:r>
        <w:rPr>
          <w:rFonts w:hint="eastAsia"/>
        </w:rPr>
        <w:t>，如</w:t>
      </w:r>
      <w:r>
        <w:t>果我们使用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block</w:t>
      </w:r>
      <w:r>
        <w:rPr>
          <w:rFonts w:hint="eastAsia"/>
        </w:rPr>
        <w:t>去</w:t>
      </w:r>
      <w:r>
        <w:t>映射它，每个</w:t>
      </w:r>
      <w:r>
        <w:rPr>
          <w:rFonts w:hint="eastAsia"/>
        </w:rPr>
        <w:t>block</w:t>
      </w:r>
      <w:r>
        <w:rPr>
          <w:rFonts w:hint="eastAsia"/>
        </w:rPr>
        <w:t>的</w:t>
      </w:r>
      <w:r>
        <w:t>线程数</w:t>
      </w:r>
      <w:r>
        <w:rPr>
          <w:rFonts w:hint="eastAsia"/>
        </w:rPr>
        <w:t>为</w:t>
      </w:r>
      <w:r>
        <w:rPr>
          <w:rFonts w:hint="eastAsia"/>
        </w:rPr>
        <w:t>8</w:t>
      </w:r>
      <w:r>
        <w:rPr>
          <w:rFonts w:hint="eastAsia"/>
        </w:rPr>
        <w:t>（当</w:t>
      </w:r>
      <w:r>
        <w:t>然，这里只是举个例子，实际情况下，每个</w:t>
      </w:r>
      <w:r>
        <w:rPr>
          <w:rFonts w:hint="eastAsia"/>
        </w:rPr>
        <w:t>block</w:t>
      </w:r>
      <w:r>
        <w:rPr>
          <w:rFonts w:hint="eastAsia"/>
        </w:rPr>
        <w:t>可</w:t>
      </w:r>
      <w:r>
        <w:t>用</w:t>
      </w:r>
      <w:r>
        <w:rPr>
          <w:rFonts w:hint="eastAsia"/>
        </w:rPr>
        <w:t>的</w:t>
      </w:r>
      <w:r>
        <w:t>线程数很大，如</w:t>
      </w:r>
      <w:r>
        <w:rPr>
          <w:rFonts w:hint="eastAsia"/>
        </w:rPr>
        <w:t>1024</w:t>
      </w:r>
      <w:r>
        <w:t>）</w:t>
      </w:r>
      <w:r>
        <w:rPr>
          <w:rFonts w:hint="eastAsia"/>
        </w:rPr>
        <w:t>，如</w:t>
      </w:r>
      <w:r>
        <w:t>下图所示：</w:t>
      </w:r>
    </w:p>
    <w:p w:rsidR="00521BE3" w:rsidRDefault="00DC70E7" w:rsidP="00521BE3">
      <w:pPr>
        <w:ind w:firstLineChars="0" w:firstLine="0"/>
        <w:jc w:val="center"/>
        <w:rPr>
          <w:noProof/>
        </w:rPr>
      </w:pPr>
      <w:r w:rsidRPr="00CB6233">
        <w:rPr>
          <w:noProof/>
        </w:rPr>
        <w:drawing>
          <wp:inline distT="0" distB="0" distL="0" distR="0">
            <wp:extent cx="3829050" cy="122872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BE3" w:rsidRDefault="00521BE3" w:rsidP="00521BE3">
      <w:pPr>
        <w:ind w:firstLineChars="0" w:firstLine="0"/>
        <w:rPr>
          <w:noProof/>
        </w:rPr>
      </w:pPr>
      <w:r>
        <w:rPr>
          <w:rFonts w:hint="eastAsia"/>
          <w:noProof/>
        </w:rPr>
        <w:t>我</w:t>
      </w:r>
      <w:r>
        <w:rPr>
          <w:noProof/>
        </w:rPr>
        <w:t>们采取这样的策略，对于每一个</w:t>
      </w:r>
      <w:r>
        <w:rPr>
          <w:rFonts w:hint="eastAsia"/>
          <w:noProof/>
        </w:rPr>
        <w:t>block</w:t>
      </w:r>
      <w:r>
        <w:rPr>
          <w:rFonts w:hint="eastAsia"/>
          <w:noProof/>
        </w:rPr>
        <w:t>，</w:t>
      </w:r>
      <w:r>
        <w:rPr>
          <w:noProof/>
        </w:rPr>
        <w:t>我们将</w:t>
      </w:r>
      <w:r>
        <w:rPr>
          <w:rFonts w:hint="eastAsia"/>
          <w:noProof/>
        </w:rPr>
        <w:t>block</w:t>
      </w:r>
      <w:r>
        <w:rPr>
          <w:rFonts w:hint="eastAsia"/>
          <w:noProof/>
        </w:rPr>
        <w:t>分前</w:t>
      </w:r>
      <w:r>
        <w:rPr>
          <w:noProof/>
        </w:rPr>
        <w:t>后两个部分，</w:t>
      </w:r>
      <w:r>
        <w:rPr>
          <w:rFonts w:hint="eastAsia"/>
          <w:noProof/>
        </w:rPr>
        <w:t>将</w:t>
      </w:r>
      <w:r>
        <w:rPr>
          <w:noProof/>
        </w:rPr>
        <w:t>前</w:t>
      </w:r>
      <w:r>
        <w:rPr>
          <w:rFonts w:hint="eastAsia"/>
          <w:noProof/>
        </w:rPr>
        <w:t>后</w:t>
      </w:r>
      <w:r>
        <w:rPr>
          <w:noProof/>
        </w:rPr>
        <w:t>两个部分对应元素相加，结果保存到</w:t>
      </w:r>
      <w:r>
        <w:rPr>
          <w:rFonts w:hint="eastAsia"/>
          <w:noProof/>
        </w:rPr>
        <w:t>前一部分</w:t>
      </w:r>
      <w:r>
        <w:rPr>
          <w:noProof/>
        </w:rPr>
        <w:t>的位置中</w:t>
      </w:r>
      <w:r>
        <w:rPr>
          <w:rFonts w:hint="eastAsia"/>
          <w:noProof/>
        </w:rPr>
        <w:t>，</w:t>
      </w:r>
      <w:r w:rsidR="00700952">
        <w:rPr>
          <w:rFonts w:hint="eastAsia"/>
          <w:noProof/>
        </w:rPr>
        <w:t>这</w:t>
      </w:r>
      <w:r w:rsidR="00700952">
        <w:rPr>
          <w:noProof/>
        </w:rPr>
        <w:t>样，前半部分保存了</w:t>
      </w:r>
      <w:r w:rsidR="00700952">
        <w:rPr>
          <w:rFonts w:hint="eastAsia"/>
          <w:noProof/>
        </w:rPr>
        <w:t>当</w:t>
      </w:r>
      <w:r w:rsidR="00700952">
        <w:rPr>
          <w:noProof/>
        </w:rPr>
        <w:t>前</w:t>
      </w:r>
      <w:r w:rsidR="00700952">
        <w:rPr>
          <w:rFonts w:hint="eastAsia"/>
          <w:noProof/>
        </w:rPr>
        <w:t>block</w:t>
      </w:r>
      <w:r w:rsidR="00700952">
        <w:rPr>
          <w:rFonts w:hint="eastAsia"/>
          <w:noProof/>
        </w:rPr>
        <w:t>对应</w:t>
      </w:r>
      <w:r w:rsidR="00700952">
        <w:rPr>
          <w:noProof/>
        </w:rPr>
        <w:t>的</w:t>
      </w:r>
      <w:r w:rsidR="00700952">
        <w:rPr>
          <w:rFonts w:hint="eastAsia"/>
          <w:noProof/>
        </w:rPr>
        <w:t>数组元素</w:t>
      </w:r>
      <w:r w:rsidR="00700952">
        <w:rPr>
          <w:noProof/>
        </w:rPr>
        <w:t>的和，</w:t>
      </w:r>
      <w:r>
        <w:rPr>
          <w:noProof/>
        </w:rPr>
        <w:t>如下图所示：</w:t>
      </w:r>
    </w:p>
    <w:p w:rsidR="00521BE3" w:rsidRDefault="00DC70E7" w:rsidP="00700952">
      <w:pPr>
        <w:ind w:firstLineChars="0" w:firstLine="0"/>
        <w:jc w:val="center"/>
        <w:rPr>
          <w:noProof/>
        </w:rPr>
      </w:pPr>
      <w:r w:rsidRPr="00CB6233">
        <w:rPr>
          <w:noProof/>
        </w:rPr>
        <w:drawing>
          <wp:inline distT="0" distB="0" distL="0" distR="0">
            <wp:extent cx="3438525" cy="1800225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952" w:rsidRDefault="00700952" w:rsidP="00700952">
      <w:pPr>
        <w:ind w:firstLineChars="0" w:firstLine="0"/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再</w:t>
      </w:r>
      <w:r>
        <w:rPr>
          <w:noProof/>
        </w:rPr>
        <w:t>将以上的前半部分的</w:t>
      </w:r>
      <w:r>
        <w:rPr>
          <w:rFonts w:hint="eastAsia"/>
          <w:noProof/>
        </w:rPr>
        <w:t>block</w:t>
      </w:r>
      <w:r>
        <w:rPr>
          <w:rFonts w:hint="eastAsia"/>
          <w:noProof/>
        </w:rPr>
        <w:t>分</w:t>
      </w:r>
      <w:r>
        <w:rPr>
          <w:noProof/>
        </w:rPr>
        <w:t>为两个部分，重复同样的操作，结果是前</w:t>
      </w:r>
      <w:r>
        <w:rPr>
          <w:rFonts w:hint="eastAsia"/>
          <w:noProof/>
        </w:rPr>
        <w:t>1</w:t>
      </w:r>
      <w:r>
        <w:rPr>
          <w:noProof/>
        </w:rPr>
        <w:t>/4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block</w:t>
      </w:r>
      <w:r>
        <w:rPr>
          <w:rFonts w:hint="eastAsia"/>
          <w:noProof/>
        </w:rPr>
        <w:t>保存</w:t>
      </w:r>
      <w:r>
        <w:rPr>
          <w:noProof/>
        </w:rPr>
        <w:t>了</w:t>
      </w:r>
      <w:r>
        <w:rPr>
          <w:rFonts w:hint="eastAsia"/>
          <w:noProof/>
        </w:rPr>
        <w:t>当</w:t>
      </w:r>
      <w:r>
        <w:rPr>
          <w:noProof/>
        </w:rPr>
        <w:t>前</w:t>
      </w:r>
      <w:r>
        <w:rPr>
          <w:rFonts w:hint="eastAsia"/>
          <w:noProof/>
        </w:rPr>
        <w:t>block</w:t>
      </w:r>
      <w:r>
        <w:rPr>
          <w:rFonts w:hint="eastAsia"/>
          <w:noProof/>
        </w:rPr>
        <w:t>对应</w:t>
      </w:r>
      <w:r>
        <w:rPr>
          <w:noProof/>
        </w:rPr>
        <w:t>的数组元素的和</w:t>
      </w:r>
      <w:r>
        <w:rPr>
          <w:rFonts w:hint="eastAsia"/>
          <w:noProof/>
        </w:rPr>
        <w:t>，</w:t>
      </w:r>
      <w:r>
        <w:rPr>
          <w:noProof/>
        </w:rPr>
        <w:t>继续</w:t>
      </w:r>
      <w:r>
        <w:rPr>
          <w:rFonts w:hint="eastAsia"/>
          <w:noProof/>
        </w:rPr>
        <w:t>以</w:t>
      </w:r>
      <w:r>
        <w:rPr>
          <w:noProof/>
        </w:rPr>
        <w:t>上步骤，直到最后</w:t>
      </w:r>
      <w:r>
        <w:rPr>
          <w:rFonts w:hint="eastAsia"/>
          <w:noProof/>
        </w:rPr>
        <w:t>第</w:t>
      </w:r>
      <w:r>
        <w:rPr>
          <w:noProof/>
        </w:rPr>
        <w:t>一个元素保存了当前</w:t>
      </w:r>
      <w:r>
        <w:rPr>
          <w:rFonts w:hint="eastAsia"/>
          <w:noProof/>
        </w:rPr>
        <w:t>block</w:t>
      </w:r>
      <w:r>
        <w:rPr>
          <w:rFonts w:hint="eastAsia"/>
          <w:noProof/>
        </w:rPr>
        <w:t>对应</w:t>
      </w:r>
      <w:r>
        <w:rPr>
          <w:noProof/>
        </w:rPr>
        <w:t>的数组元素的和：</w:t>
      </w:r>
    </w:p>
    <w:p w:rsidR="00700952" w:rsidRDefault="00DC70E7" w:rsidP="00700952">
      <w:pPr>
        <w:ind w:firstLineChars="0" w:firstLine="0"/>
        <w:jc w:val="center"/>
        <w:rPr>
          <w:noProof/>
        </w:rPr>
      </w:pPr>
      <w:r w:rsidRPr="00CB6233">
        <w:rPr>
          <w:noProof/>
        </w:rPr>
        <w:drawing>
          <wp:inline distT="0" distB="0" distL="0" distR="0">
            <wp:extent cx="4419600" cy="1133475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952" w:rsidRDefault="00700952" w:rsidP="00700952">
      <w:pPr>
        <w:ind w:firstLineChars="0" w:firstLine="0"/>
      </w:pPr>
      <w:r>
        <w:lastRenderedPageBreak/>
        <w:tab/>
      </w:r>
      <w:r>
        <w:rPr>
          <w:rFonts w:hint="eastAsia"/>
        </w:rPr>
        <w:t>每</w:t>
      </w:r>
      <w:r>
        <w:t>一个</w:t>
      </w:r>
      <w:r>
        <w:rPr>
          <w:rFonts w:hint="eastAsia"/>
        </w:rPr>
        <w:t>block</w:t>
      </w:r>
      <w:r>
        <w:rPr>
          <w:rFonts w:hint="eastAsia"/>
        </w:rPr>
        <w:t>都</w:t>
      </w:r>
      <w:r>
        <w:t>执行以上步骤，</w:t>
      </w:r>
      <w:r>
        <w:rPr>
          <w:rFonts w:hint="eastAsia"/>
        </w:rPr>
        <w:t>将</w:t>
      </w:r>
      <w:r>
        <w:t>每一个</w:t>
      </w:r>
      <w:r>
        <w:rPr>
          <w:rFonts w:hint="eastAsia"/>
        </w:rPr>
        <w:t>block</w:t>
      </w:r>
      <w:r>
        <w:rPr>
          <w:rFonts w:hint="eastAsia"/>
        </w:rPr>
        <w:t>的</w:t>
      </w:r>
      <w:r>
        <w:t>第一个元素的值</w:t>
      </w:r>
      <w:r>
        <w:rPr>
          <w:rFonts w:hint="eastAsia"/>
        </w:rPr>
        <w:t>保存</w:t>
      </w:r>
      <w:r>
        <w:t>到一个</w:t>
      </w:r>
      <w:r>
        <w:rPr>
          <w:rFonts w:hint="eastAsia"/>
        </w:rPr>
        <w:t>新</w:t>
      </w:r>
      <w:r>
        <w:t>的数组中</w:t>
      </w:r>
      <w:r>
        <w:rPr>
          <w:rFonts w:hint="eastAsia"/>
        </w:rPr>
        <w:t>：</w:t>
      </w:r>
    </w:p>
    <w:p w:rsidR="00700952" w:rsidRDefault="00DC70E7" w:rsidP="00700952">
      <w:pPr>
        <w:ind w:firstLineChars="0" w:firstLine="0"/>
        <w:jc w:val="center"/>
        <w:rPr>
          <w:noProof/>
        </w:rPr>
      </w:pPr>
      <w:r w:rsidRPr="00CB6233">
        <w:rPr>
          <w:noProof/>
        </w:rPr>
        <w:drawing>
          <wp:inline distT="0" distB="0" distL="0" distR="0">
            <wp:extent cx="1381125" cy="100965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952" w:rsidRPr="00700952" w:rsidRDefault="00700952" w:rsidP="00700952">
      <w:pPr>
        <w:ind w:firstLineChars="0" w:firstLine="0"/>
      </w:pPr>
      <w:r>
        <w:rPr>
          <w:noProof/>
        </w:rPr>
        <w:tab/>
      </w:r>
      <w:r w:rsidR="00DC70E7">
        <w:rPr>
          <w:rFonts w:hint="eastAsia"/>
          <w:noProof/>
        </w:rPr>
        <w:t>现</w:t>
      </w:r>
      <w:r w:rsidR="00DC70E7">
        <w:rPr>
          <w:noProof/>
        </w:rPr>
        <w:t>在的问题转为对这个新的</w:t>
      </w:r>
      <w:r w:rsidR="00DC70E7">
        <w:rPr>
          <w:rFonts w:hint="eastAsia"/>
          <w:noProof/>
        </w:rPr>
        <w:t>数组</w:t>
      </w:r>
      <w:r w:rsidR="00DC70E7">
        <w:rPr>
          <w:noProof/>
        </w:rPr>
        <w:t>求和，使用以上的策略，只是这里</w:t>
      </w:r>
      <w:r w:rsidR="00DC70E7">
        <w:rPr>
          <w:rFonts w:hint="eastAsia"/>
          <w:noProof/>
        </w:rPr>
        <w:t>block</w:t>
      </w:r>
      <w:r w:rsidR="00DC70E7">
        <w:rPr>
          <w:rFonts w:hint="eastAsia"/>
          <w:noProof/>
        </w:rPr>
        <w:t>的</w:t>
      </w:r>
      <w:r w:rsidR="00DC70E7">
        <w:rPr>
          <w:noProof/>
        </w:rPr>
        <w:t>数目为</w:t>
      </w:r>
      <w:r w:rsidR="00DC70E7">
        <w:rPr>
          <w:rFonts w:hint="eastAsia"/>
          <w:noProof/>
        </w:rPr>
        <w:t>1</w:t>
      </w:r>
      <w:r w:rsidR="00DC70E7">
        <w:rPr>
          <w:rFonts w:hint="eastAsia"/>
          <w:noProof/>
        </w:rPr>
        <w:t>，</w:t>
      </w:r>
      <w:r w:rsidR="00DC70E7">
        <w:rPr>
          <w:noProof/>
        </w:rPr>
        <w:t>最后直接读取第一个元素的值，即为新数组的元素和，也即为原</w:t>
      </w:r>
      <w:r w:rsidR="00DC70E7">
        <w:rPr>
          <w:rFonts w:hint="eastAsia"/>
          <w:noProof/>
        </w:rPr>
        <w:t>21</w:t>
      </w:r>
      <w:r w:rsidR="00DC70E7">
        <w:rPr>
          <w:rFonts w:hint="eastAsia"/>
          <w:noProof/>
        </w:rPr>
        <w:t>个</w:t>
      </w:r>
      <w:r w:rsidR="00DC70E7">
        <w:rPr>
          <w:noProof/>
        </w:rPr>
        <w:t>元素的数组元素和。</w:t>
      </w:r>
    </w:p>
    <w:p w:rsidR="00FB2846" w:rsidRDefault="00FB2846" w:rsidP="00DC70E7">
      <w:pPr>
        <w:pStyle w:val="2"/>
        <w:numPr>
          <w:ilvl w:val="0"/>
          <w:numId w:val="1"/>
        </w:numPr>
      </w:pPr>
      <w:r>
        <w:rPr>
          <w:rFonts w:hint="eastAsia"/>
        </w:rPr>
        <w:t>代码</w:t>
      </w:r>
    </w:p>
    <w:p w:rsidR="00DC70E7" w:rsidRPr="00A60F4E" w:rsidRDefault="004213BB" w:rsidP="00A60F4E">
      <w:pPr>
        <w:ind w:firstLineChars="0" w:firstLine="360"/>
      </w:pPr>
      <w:r>
        <w:rPr>
          <w:rFonts w:hint="eastAsia"/>
        </w:rPr>
        <w:t>首先，</w:t>
      </w:r>
      <w:r w:rsidR="00DC70E7">
        <w:rPr>
          <w:rFonts w:hint="eastAsia"/>
        </w:rPr>
        <w:t>这</w:t>
      </w:r>
      <w:r w:rsidR="00DC70E7">
        <w:t>里使用</w:t>
      </w:r>
      <w:r w:rsidR="00DC70E7">
        <w:rPr>
          <w:rFonts w:hint="eastAsia"/>
        </w:rPr>
        <w:t>共享</w:t>
      </w:r>
      <w:r w:rsidR="00A60F4E">
        <w:t>内存来实现</w:t>
      </w:r>
      <w:r w:rsidR="00A60F4E">
        <w:rPr>
          <w:rFonts w:hint="eastAsia"/>
        </w:rPr>
        <w:t>，</w:t>
      </w:r>
      <w:r w:rsidR="00A60F4E">
        <w:t>这里要注意的是，</w:t>
      </w:r>
      <w:r w:rsidR="00A60F4E">
        <w:t>Device</w:t>
      </w:r>
      <w:r w:rsidR="00A60F4E">
        <w:rPr>
          <w:rFonts w:hint="eastAsia"/>
        </w:rPr>
        <w:t>的</w:t>
      </w:r>
      <w:r w:rsidR="00A60F4E">
        <w:t>变量要使用</w:t>
      </w:r>
      <w:r w:rsidR="00A60F4E" w:rsidRPr="00A60F4E">
        <w:t>cudaMalloc</w:t>
      </w:r>
      <w:r w:rsidR="00A60F4E" w:rsidRPr="00A60F4E">
        <w:rPr>
          <w:rFonts w:hint="eastAsia"/>
        </w:rPr>
        <w:t>来</w:t>
      </w:r>
      <w:r w:rsidR="00A60F4E">
        <w:rPr>
          <w:rFonts w:hint="eastAsia"/>
        </w:rPr>
        <w:t>分配</w:t>
      </w:r>
      <w:r w:rsidR="00A60F4E">
        <w:t>内存</w:t>
      </w:r>
      <w:r w:rsidR="00A60F4E">
        <w:rPr>
          <w:rFonts w:hint="eastAsia"/>
        </w:rPr>
        <w:t>，如</w:t>
      </w:r>
      <w:r w:rsidR="00A60F4E">
        <w:t>例程中的</w:t>
      </w:r>
      <w:r w:rsidR="00A60F4E">
        <w:rPr>
          <w:rFonts w:hint="eastAsia"/>
        </w:rPr>
        <w:t>Device</w:t>
      </w:r>
      <w:r w:rsidR="00A60F4E">
        <w:rPr>
          <w:rFonts w:hint="eastAsia"/>
        </w:rPr>
        <w:t>的数组，</w:t>
      </w:r>
      <w:r w:rsidR="00A60F4E">
        <w:t>更要注意的是，</w:t>
      </w:r>
      <w:r w:rsidR="00A60F4E">
        <w:rPr>
          <w:rFonts w:hint="eastAsia"/>
        </w:rPr>
        <w:t>例</w:t>
      </w:r>
      <w:r w:rsidR="00A60F4E">
        <w:t>程中的</w:t>
      </w:r>
      <w:r w:rsidR="00A60F4E">
        <w:rPr>
          <w:rFonts w:hint="eastAsia"/>
        </w:rPr>
        <w:t>d_out</w:t>
      </w:r>
      <w:r w:rsidR="00A60F4E">
        <w:rPr>
          <w:rFonts w:hint="eastAsia"/>
        </w:rPr>
        <w:t>是</w:t>
      </w:r>
      <w:r w:rsidR="00A60F4E">
        <w:t>一个指针，也需要</w:t>
      </w:r>
      <w:r w:rsidR="00A60F4E" w:rsidRPr="00A60F4E">
        <w:t>使用</w:t>
      </w:r>
      <w:r w:rsidR="00A60F4E" w:rsidRPr="00A60F4E">
        <w:rPr>
          <w:rFonts w:hint="eastAsia"/>
        </w:rPr>
        <w:t>cudaMalloc</w:t>
      </w:r>
      <w:r w:rsidR="00A60F4E" w:rsidRPr="00A60F4E">
        <w:rPr>
          <w:rFonts w:hint="eastAsia"/>
        </w:rPr>
        <w:t>来</w:t>
      </w:r>
      <w:r w:rsidR="00A60F4E" w:rsidRPr="00A60F4E">
        <w:t>分配内存</w:t>
      </w:r>
      <w:r w:rsidR="00A60F4E" w:rsidRPr="00A60F4E">
        <w:rPr>
          <w:rFonts w:hint="eastAsia"/>
        </w:rPr>
        <w:t>，</w:t>
      </w:r>
      <w:r w:rsidR="00A60F4E" w:rsidRPr="00A60F4E">
        <w:t>不可以</w:t>
      </w:r>
      <w:r w:rsidR="00A60F4E" w:rsidRPr="00A60F4E">
        <w:rPr>
          <w:rFonts w:hint="eastAsia"/>
        </w:rPr>
        <w:t>用</w:t>
      </w:r>
      <w:r w:rsidR="00A60F4E" w:rsidRPr="00A60F4E">
        <w:t>一个简单的</w:t>
      </w:r>
      <w:r w:rsidR="00A60F4E" w:rsidRPr="00A60F4E">
        <w:rPr>
          <w:rFonts w:hint="eastAsia"/>
        </w:rPr>
        <w:t>int</w:t>
      </w:r>
      <w:r w:rsidR="00A60F4E" w:rsidRPr="00A60F4E">
        <w:rPr>
          <w:rFonts w:hint="eastAsia"/>
        </w:rPr>
        <w:t>变量</w:t>
      </w:r>
      <w:r w:rsidR="00A60F4E">
        <w:rPr>
          <w:rFonts w:hint="eastAsia"/>
        </w:rPr>
        <w:t>d_out</w:t>
      </w:r>
      <w:r w:rsidR="00A60F4E" w:rsidRPr="00A60F4E">
        <w:t>，然后取地址做为指针</w:t>
      </w:r>
      <w:r w:rsidR="00A60F4E" w:rsidRPr="00A60F4E">
        <w:rPr>
          <w:rFonts w:hint="eastAsia"/>
        </w:rPr>
        <w:t>传</w:t>
      </w:r>
      <w:r w:rsidR="00A60F4E" w:rsidRPr="00A60F4E">
        <w:t>入到</w:t>
      </w:r>
      <w:r w:rsidR="00A60F4E" w:rsidRPr="00A60F4E">
        <w:rPr>
          <w:highlight w:val="white"/>
        </w:rPr>
        <w:t>cudaMemcpy</w:t>
      </w:r>
      <w:r w:rsidR="00A60F4E" w:rsidRPr="00A60F4E">
        <w:rPr>
          <w:rFonts w:hint="eastAsia"/>
        </w:rPr>
        <w:t>函数</w:t>
      </w:r>
      <w:r w:rsidR="00A60F4E" w:rsidRPr="00A60F4E">
        <w:t>中去</w:t>
      </w:r>
      <w:r w:rsidR="00A60F4E">
        <w:rPr>
          <w:rFonts w:hint="eastAsia"/>
        </w:rPr>
        <w:t>。因</w:t>
      </w:r>
      <w:r w:rsidR="00A60F4E">
        <w:t>为</w:t>
      </w:r>
      <w:r w:rsidR="00A60F4E">
        <w:rPr>
          <w:rFonts w:hint="eastAsia"/>
        </w:rPr>
        <w:t>D</w:t>
      </w:r>
      <w:r w:rsidR="00A60F4E">
        <w:t>evice</w:t>
      </w:r>
      <w:r w:rsidR="00A60F4E">
        <w:rPr>
          <w:rFonts w:hint="eastAsia"/>
        </w:rPr>
        <w:t>的</w:t>
      </w:r>
      <w:r w:rsidR="00A60F4E">
        <w:t>变量使用</w:t>
      </w:r>
      <w:r w:rsidR="00A60F4E">
        <w:rPr>
          <w:rFonts w:hint="eastAsia"/>
        </w:rPr>
        <w:t>cudaMalloc</w:t>
      </w:r>
      <w:r w:rsidR="00A60F4E">
        <w:rPr>
          <w:rFonts w:hint="eastAsia"/>
        </w:rPr>
        <w:t>来</w:t>
      </w:r>
      <w:r w:rsidR="00A60F4E">
        <w:t>分配内存，</w:t>
      </w:r>
      <w:r w:rsidR="00A60F4E">
        <w:rPr>
          <w:rFonts w:hint="eastAsia"/>
        </w:rPr>
        <w:t>D</w:t>
      </w:r>
      <w:r w:rsidR="00A60F4E">
        <w:t>evice</w:t>
      </w:r>
      <w:r w:rsidR="00A60F4E">
        <w:rPr>
          <w:rFonts w:hint="eastAsia"/>
        </w:rPr>
        <w:t>的</w:t>
      </w:r>
      <w:r w:rsidR="00A60F4E">
        <w:t>变量只能用指针，而不能用简单变量。</w:t>
      </w:r>
    </w:p>
    <w:p w:rsidR="00DC70E7" w:rsidRDefault="00DC70E7" w:rsidP="00DC70E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等线" w:cs="新宋体"/>
          <w:color w:val="A31515"/>
          <w:kern w:val="0"/>
          <w:sz w:val="19"/>
          <w:szCs w:val="19"/>
          <w:highlight w:val="white"/>
        </w:rPr>
        <w:t>"cuda_runtime.h"</w:t>
      </w:r>
    </w:p>
    <w:p w:rsidR="00DC70E7" w:rsidRDefault="00DC70E7" w:rsidP="00DC70E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等线" w:cs="新宋体"/>
          <w:color w:val="A31515"/>
          <w:kern w:val="0"/>
          <w:sz w:val="19"/>
          <w:szCs w:val="19"/>
          <w:highlight w:val="white"/>
        </w:rPr>
        <w:t>"device_launch_parameters.h"</w:t>
      </w:r>
    </w:p>
    <w:p w:rsidR="00DC70E7" w:rsidRDefault="00DC70E7" w:rsidP="00DC70E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等线" w:cs="新宋体"/>
          <w:color w:val="A31515"/>
          <w:kern w:val="0"/>
          <w:sz w:val="19"/>
          <w:szCs w:val="19"/>
          <w:highlight w:val="white"/>
        </w:rPr>
        <w:t>&lt;iostream&gt;</w:t>
      </w:r>
    </w:p>
    <w:p w:rsidR="00DC70E7" w:rsidRDefault="00DC70E7" w:rsidP="00DC70E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等线" w:cs="新宋体"/>
          <w:color w:val="A31515"/>
          <w:kern w:val="0"/>
          <w:sz w:val="19"/>
          <w:szCs w:val="19"/>
          <w:highlight w:val="white"/>
        </w:rPr>
        <w:t>&lt;stdlib.h&gt;</w:t>
      </w:r>
    </w:p>
    <w:p w:rsidR="00DC70E7" w:rsidRDefault="00DC70E7" w:rsidP="00DC70E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等线" w:cs="新宋体"/>
          <w:color w:val="A31515"/>
          <w:kern w:val="0"/>
          <w:sz w:val="19"/>
          <w:szCs w:val="19"/>
          <w:highlight w:val="white"/>
        </w:rPr>
        <w:t>&lt;iostream&gt;</w:t>
      </w:r>
    </w:p>
    <w:p w:rsidR="00DC70E7" w:rsidRDefault="00DC70E7" w:rsidP="00DC70E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</w:p>
    <w:p w:rsidR="00DC70E7" w:rsidRDefault="00DC70E7" w:rsidP="00DC70E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6F008A"/>
          <w:kern w:val="0"/>
          <w:sz w:val="19"/>
          <w:szCs w:val="19"/>
          <w:highlight w:val="white"/>
        </w:rPr>
        <w:t>__global__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global_reduce_kernel(</w:t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* </w:t>
      </w:r>
      <w:r>
        <w:rPr>
          <w:rFonts w:ascii="新宋体" w:eastAsia="新宋体" w:hAnsi="等线" w:cs="新宋体"/>
          <w:color w:val="808080"/>
          <w:kern w:val="0"/>
          <w:sz w:val="19"/>
          <w:szCs w:val="19"/>
          <w:highlight w:val="white"/>
        </w:rPr>
        <w:t>d_out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* </w:t>
      </w:r>
      <w:r>
        <w:rPr>
          <w:rFonts w:ascii="新宋体" w:eastAsia="新宋体" w:hAnsi="等线" w:cs="新宋体"/>
          <w:color w:val="808080"/>
          <w:kern w:val="0"/>
          <w:sz w:val="19"/>
          <w:szCs w:val="19"/>
          <w:highlight w:val="white"/>
        </w:rPr>
        <w:t>d_in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>)</w:t>
      </w:r>
    </w:p>
    <w:p w:rsidR="00DC70E7" w:rsidRDefault="00DC70E7" w:rsidP="00DC70E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>{</w:t>
      </w:r>
    </w:p>
    <w:p w:rsidR="00DC70E7" w:rsidRDefault="00DC70E7" w:rsidP="00DC70E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myId = threadIdx.x + blockDim.x * blockIdx.x;</w:t>
      </w:r>
    </w:p>
    <w:p w:rsidR="00DC70E7" w:rsidRDefault="00DC70E7" w:rsidP="00DC70E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tid = threadIdx.x;</w:t>
      </w:r>
    </w:p>
    <w:p w:rsidR="00DC70E7" w:rsidRDefault="00DC70E7" w:rsidP="00DC70E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s = blockDim.x / 2; s &gt; 0; s &gt;&gt;= 1)</w:t>
      </w:r>
    </w:p>
    <w:p w:rsidR="00DC70E7" w:rsidRDefault="00DC70E7" w:rsidP="00DC70E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DC70E7" w:rsidRDefault="00DC70E7" w:rsidP="00DC70E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(tid &lt; s)</w:t>
      </w:r>
    </w:p>
    <w:p w:rsidR="00DC70E7" w:rsidRDefault="00DC70E7" w:rsidP="00DC70E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DC70E7" w:rsidRDefault="00DC70E7" w:rsidP="00DC70E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等线" w:cs="新宋体"/>
          <w:color w:val="808080"/>
          <w:kern w:val="0"/>
          <w:sz w:val="19"/>
          <w:szCs w:val="19"/>
          <w:highlight w:val="white"/>
        </w:rPr>
        <w:t>d_in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[myId] += </w:t>
      </w:r>
      <w:r>
        <w:rPr>
          <w:rFonts w:ascii="新宋体" w:eastAsia="新宋体" w:hAnsi="等线" w:cs="新宋体"/>
          <w:color w:val="808080"/>
          <w:kern w:val="0"/>
          <w:sz w:val="19"/>
          <w:szCs w:val="19"/>
          <w:highlight w:val="white"/>
        </w:rPr>
        <w:t>d_in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>[myId + s];</w:t>
      </w:r>
    </w:p>
    <w:p w:rsidR="00DC70E7" w:rsidRDefault="00DC70E7" w:rsidP="00DC70E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DC70E7" w:rsidRDefault="00DC70E7" w:rsidP="00DC70E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  <w:t xml:space="preserve">__syncthreads(); </w:t>
      </w:r>
    </w:p>
    <w:p w:rsidR="00DC70E7" w:rsidRDefault="00DC70E7" w:rsidP="00DC70E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DC70E7" w:rsidRDefault="00DC70E7" w:rsidP="00DC70E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</w:p>
    <w:p w:rsidR="00DC70E7" w:rsidRDefault="00DC70E7" w:rsidP="00DC70E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(tid == 0)</w:t>
      </w:r>
    </w:p>
    <w:p w:rsidR="00DC70E7" w:rsidRDefault="00DC70E7" w:rsidP="00DC70E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DC70E7" w:rsidRDefault="00DC70E7" w:rsidP="00DC70E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等线" w:cs="新宋体"/>
          <w:color w:val="808080"/>
          <w:kern w:val="0"/>
          <w:sz w:val="19"/>
          <w:szCs w:val="19"/>
          <w:highlight w:val="white"/>
        </w:rPr>
        <w:t>d_out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[blockIdx.x] = </w:t>
      </w:r>
      <w:r>
        <w:rPr>
          <w:rFonts w:ascii="新宋体" w:eastAsia="新宋体" w:hAnsi="等线" w:cs="新宋体"/>
          <w:color w:val="808080"/>
          <w:kern w:val="0"/>
          <w:sz w:val="19"/>
          <w:szCs w:val="19"/>
          <w:highlight w:val="white"/>
        </w:rPr>
        <w:t>d_in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>[myId];</w:t>
      </w:r>
    </w:p>
    <w:p w:rsidR="00DC70E7" w:rsidRDefault="00DC70E7" w:rsidP="00DC70E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DC70E7" w:rsidRDefault="00DC70E7" w:rsidP="00DC70E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>}</w:t>
      </w:r>
    </w:p>
    <w:p w:rsidR="00DC70E7" w:rsidRDefault="00DC70E7" w:rsidP="00DC70E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</w:p>
    <w:p w:rsidR="00DC70E7" w:rsidRDefault="00DC70E7" w:rsidP="00DC70E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reduce(</w:t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* </w:t>
      </w:r>
      <w:r>
        <w:rPr>
          <w:rFonts w:ascii="新宋体" w:eastAsia="新宋体" w:hAnsi="等线" w:cs="新宋体"/>
          <w:color w:val="808080"/>
          <w:kern w:val="0"/>
          <w:sz w:val="19"/>
          <w:szCs w:val="19"/>
          <w:highlight w:val="white"/>
        </w:rPr>
        <w:t>d_out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* </w:t>
      </w:r>
      <w:r>
        <w:rPr>
          <w:rFonts w:ascii="新宋体" w:eastAsia="新宋体" w:hAnsi="等线" w:cs="新宋体"/>
          <w:color w:val="808080"/>
          <w:kern w:val="0"/>
          <w:sz w:val="19"/>
          <w:szCs w:val="19"/>
          <w:highlight w:val="white"/>
        </w:rPr>
        <w:t>d_intermediate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* </w:t>
      </w:r>
      <w:r>
        <w:rPr>
          <w:rFonts w:ascii="新宋体" w:eastAsia="新宋体" w:hAnsi="等线" w:cs="新宋体"/>
          <w:color w:val="808080"/>
          <w:kern w:val="0"/>
          <w:sz w:val="19"/>
          <w:szCs w:val="19"/>
          <w:highlight w:val="white"/>
        </w:rPr>
        <w:t>d_in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>,</w:t>
      </w:r>
    </w:p>
    <w:p w:rsidR="00DC70E7" w:rsidRDefault="00DC70E7" w:rsidP="00DC70E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等线" w:cs="新宋体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>)</w:t>
      </w:r>
    </w:p>
    <w:p w:rsidR="00DC70E7" w:rsidRDefault="00DC70E7" w:rsidP="00DC70E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>{</w:t>
      </w:r>
    </w:p>
    <w:p w:rsidR="00DC70E7" w:rsidRDefault="00DC70E7" w:rsidP="00DC70E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maxThreadsPerBlock = 8;</w:t>
      </w:r>
    </w:p>
    <w:p w:rsidR="00DC70E7" w:rsidRDefault="00DC70E7" w:rsidP="00DC70E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threads = maxThreadsPerBlock;</w:t>
      </w:r>
    </w:p>
    <w:p w:rsidR="00DC70E7" w:rsidRDefault="00DC70E7" w:rsidP="00DC70E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blocks = ceil(</w:t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="等线" w:cs="新宋体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>) / maxThreadsPerBlock);</w:t>
      </w:r>
    </w:p>
    <w:p w:rsidR="00DC70E7" w:rsidRDefault="00DC70E7" w:rsidP="00DC70E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</w:p>
    <w:p w:rsidR="00DC70E7" w:rsidRDefault="00DC70E7" w:rsidP="00DC70E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  <w:t>global_reduce_kernel &lt;&lt;&lt;blocks, threads &gt;&gt;&gt;</w:t>
      </w:r>
    </w:p>
    <w:p w:rsidR="00DC70E7" w:rsidRDefault="00DC70E7" w:rsidP="00DC70E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  <w:t>(d_intermediate, d_in);</w:t>
      </w:r>
    </w:p>
    <w:p w:rsidR="00DC70E7" w:rsidRDefault="00DC70E7" w:rsidP="00DC70E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  <w:t xml:space="preserve">threads = blocks; </w:t>
      </w:r>
    </w:p>
    <w:p w:rsidR="00DC70E7" w:rsidRDefault="00DC70E7" w:rsidP="00DC70E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  <w:t>blocks = 1;</w:t>
      </w:r>
    </w:p>
    <w:p w:rsidR="00DC70E7" w:rsidRDefault="00DC70E7" w:rsidP="00DC70E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  <w:t>global_reduce_kernel &lt;&lt;&lt;blocks, threads &gt;&gt;&gt;(d_out, d_intermediate);</w:t>
      </w:r>
    </w:p>
    <w:p w:rsidR="00DC70E7" w:rsidRDefault="00DC70E7" w:rsidP="00DC70E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>}</w:t>
      </w:r>
    </w:p>
    <w:p w:rsidR="00DC70E7" w:rsidRDefault="00DC70E7" w:rsidP="00DC70E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</w:p>
    <w:p w:rsidR="00DC70E7" w:rsidRDefault="00DC70E7" w:rsidP="00DC70E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等线" w:cs="新宋体"/>
          <w:color w:val="808080"/>
          <w:kern w:val="0"/>
          <w:sz w:val="19"/>
          <w:szCs w:val="19"/>
          <w:highlight w:val="white"/>
        </w:rPr>
        <w:t>argc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**</w:t>
      </w:r>
      <w:r>
        <w:rPr>
          <w:rFonts w:ascii="新宋体" w:eastAsia="新宋体" w:hAnsi="等线" w:cs="新宋体"/>
          <w:color w:val="808080"/>
          <w:kern w:val="0"/>
          <w:sz w:val="19"/>
          <w:szCs w:val="19"/>
          <w:highlight w:val="white"/>
        </w:rPr>
        <w:t>argv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>)</w:t>
      </w:r>
    </w:p>
    <w:p w:rsidR="00DC70E7" w:rsidRDefault="00DC70E7" w:rsidP="00DC70E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>{</w:t>
      </w:r>
    </w:p>
    <w:p w:rsidR="00DC70E7" w:rsidRDefault="00DC70E7" w:rsidP="00DC70E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dev = 0;</w:t>
      </w:r>
    </w:p>
    <w:p w:rsidR="00DC70E7" w:rsidRDefault="00DC70E7" w:rsidP="00DC70E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  <w:t>cudaSetDevice(0);</w:t>
      </w:r>
    </w:p>
    <w:p w:rsidR="00DC70E7" w:rsidRDefault="00DC70E7" w:rsidP="00DC70E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</w:p>
    <w:p w:rsidR="00DC70E7" w:rsidRDefault="00DC70E7" w:rsidP="00DC70E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ARRAY_SIZE = 21;</w:t>
      </w:r>
    </w:p>
    <w:p w:rsidR="00DC70E7" w:rsidRDefault="00DC70E7" w:rsidP="00DC70E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ARRAY_BYTES = ARRAY_SIZE * </w:t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>);</w:t>
      </w:r>
    </w:p>
    <w:p w:rsidR="00DC70E7" w:rsidRDefault="00DC70E7" w:rsidP="00DC70E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</w:p>
    <w:p w:rsidR="00DC70E7" w:rsidRDefault="00DC70E7" w:rsidP="00DC70E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h_in[ARRAY_SIZE];</w:t>
      </w:r>
    </w:p>
    <w:p w:rsidR="00DC70E7" w:rsidRDefault="00DC70E7" w:rsidP="00DC70E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sum = 0.0f;</w:t>
      </w:r>
    </w:p>
    <w:p w:rsidR="00DC70E7" w:rsidRDefault="00DC70E7" w:rsidP="00DC70E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i = 0; i &lt; ARRAY_SIZE; i++) {</w:t>
      </w:r>
    </w:p>
    <w:p w:rsidR="00DC70E7" w:rsidRDefault="00DC70E7" w:rsidP="00DC70E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  <w:t>h_in[i] = 1.0f;</w:t>
      </w:r>
    </w:p>
    <w:p w:rsidR="00DC70E7" w:rsidRDefault="00DC70E7" w:rsidP="00DC70E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  <w:t>sum += h_in[i];</w:t>
      </w:r>
    </w:p>
    <w:p w:rsidR="00DC70E7" w:rsidRDefault="00DC70E7" w:rsidP="00DC70E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DC70E7" w:rsidRDefault="00DC70E7" w:rsidP="00DC70E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* d_in, *d_intermediate, *d_out;</w:t>
      </w:r>
    </w:p>
    <w:p w:rsidR="00DC70E7" w:rsidRDefault="00DC70E7" w:rsidP="00DC70E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</w:p>
    <w:p w:rsidR="00DC70E7" w:rsidRDefault="00DC70E7" w:rsidP="00DC70E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  <w:t>cudaMalloc((</w:t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**)&amp;d_in, ARRAY_BYTES);</w:t>
      </w:r>
    </w:p>
    <w:p w:rsidR="00DC70E7" w:rsidRDefault="00DC70E7" w:rsidP="00DC70E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  <w:t>cudaMalloc((</w:t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**)&amp;d_intermediate, ARRAY_BYTES); </w:t>
      </w:r>
      <w:r>
        <w:rPr>
          <w:rFonts w:ascii="新宋体" w:eastAsia="新宋体" w:hAnsi="等线" w:cs="新宋体"/>
          <w:color w:val="008000"/>
          <w:kern w:val="0"/>
          <w:sz w:val="19"/>
          <w:szCs w:val="19"/>
          <w:highlight w:val="white"/>
        </w:rPr>
        <w:t>// overallocated</w:t>
      </w:r>
    </w:p>
    <w:p w:rsidR="00DC70E7" w:rsidRDefault="00DC70E7" w:rsidP="00DC70E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  <w:t>cudaMalloc((</w:t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**)&amp;d_out, </w:t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>));</w:t>
      </w:r>
    </w:p>
    <w:p w:rsidR="00DC70E7" w:rsidRDefault="00DC70E7" w:rsidP="00DC70E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</w:p>
    <w:p w:rsidR="00DC70E7" w:rsidRDefault="00DC70E7" w:rsidP="00DC70E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  <w:t xml:space="preserve">cudaMemcpy(d_in, h_in, ARRAY_BYTES, </w:t>
      </w:r>
      <w:r>
        <w:rPr>
          <w:rFonts w:ascii="新宋体" w:eastAsia="新宋体" w:hAnsi="等线" w:cs="新宋体"/>
          <w:color w:val="2F4F4F"/>
          <w:kern w:val="0"/>
          <w:sz w:val="19"/>
          <w:szCs w:val="19"/>
          <w:highlight w:val="white"/>
        </w:rPr>
        <w:t>cudaMemcpyHostToDevice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>);</w:t>
      </w:r>
    </w:p>
    <w:p w:rsidR="00DC70E7" w:rsidRDefault="00DC70E7" w:rsidP="00DC70E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  <w:t>reduce(d_out, d_intermediate, d_in, ARRAY_SIZE);</w:t>
      </w:r>
    </w:p>
    <w:p w:rsidR="00DC70E7" w:rsidRDefault="00DC70E7" w:rsidP="00DC70E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</w:p>
    <w:p w:rsidR="00DC70E7" w:rsidRDefault="00DC70E7" w:rsidP="00DC70E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h_out;</w:t>
      </w:r>
    </w:p>
    <w:p w:rsidR="00DC70E7" w:rsidRDefault="00DC70E7" w:rsidP="00DC70E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  <w:t xml:space="preserve">cudaMemcpy(&amp;h_out, d_out, </w:t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), </w:t>
      </w:r>
      <w:r>
        <w:rPr>
          <w:rFonts w:ascii="新宋体" w:eastAsia="新宋体" w:hAnsi="等线" w:cs="新宋体"/>
          <w:color w:val="2F4F4F"/>
          <w:kern w:val="0"/>
          <w:sz w:val="19"/>
          <w:szCs w:val="19"/>
          <w:highlight w:val="white"/>
        </w:rPr>
        <w:t>cudaMemcpyDeviceToHost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>);</w:t>
      </w:r>
    </w:p>
    <w:p w:rsidR="00DC70E7" w:rsidRDefault="00DC70E7" w:rsidP="00DC70E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  <w:t xml:space="preserve">std::cout </w:t>
      </w:r>
      <w:r>
        <w:rPr>
          <w:rFonts w:ascii="新宋体" w:eastAsia="新宋体" w:hAnsi="等线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等线" w:cs="新宋体"/>
          <w:color w:val="A31515"/>
          <w:kern w:val="0"/>
          <w:sz w:val="19"/>
          <w:szCs w:val="19"/>
          <w:highlight w:val="white"/>
        </w:rPr>
        <w:t>"result1: "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等线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h_out </w:t>
      </w:r>
      <w:r>
        <w:rPr>
          <w:rFonts w:ascii="新宋体" w:eastAsia="新宋体" w:hAnsi="等线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std::endl;</w:t>
      </w:r>
    </w:p>
    <w:p w:rsidR="00DC70E7" w:rsidRDefault="00DC70E7" w:rsidP="00DC70E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lastRenderedPageBreak/>
        <w:tab/>
        <w:t xml:space="preserve">std::cout </w:t>
      </w:r>
      <w:r>
        <w:rPr>
          <w:rFonts w:ascii="新宋体" w:eastAsia="新宋体" w:hAnsi="等线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等线" w:cs="新宋体"/>
          <w:color w:val="A31515"/>
          <w:kern w:val="0"/>
          <w:sz w:val="19"/>
          <w:szCs w:val="19"/>
          <w:highlight w:val="white"/>
        </w:rPr>
        <w:t>"result2: "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等线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sum </w:t>
      </w:r>
      <w:r>
        <w:rPr>
          <w:rFonts w:ascii="新宋体" w:eastAsia="新宋体" w:hAnsi="等线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std::endl;</w:t>
      </w:r>
    </w:p>
    <w:p w:rsidR="00DC70E7" w:rsidRDefault="00DC70E7" w:rsidP="00DC70E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</w:p>
    <w:p w:rsidR="00DC70E7" w:rsidRDefault="00DC70E7" w:rsidP="00DC70E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  <w:t>cudaFree(d_in);</w:t>
      </w:r>
    </w:p>
    <w:p w:rsidR="00DC70E7" w:rsidRDefault="00DC70E7" w:rsidP="00DC70E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  <w:t>cudaFree(d_intermediate);</w:t>
      </w:r>
    </w:p>
    <w:p w:rsidR="00DC70E7" w:rsidRDefault="00DC70E7" w:rsidP="00DC70E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  <w:t>cudaFree(d_out);</w:t>
      </w:r>
    </w:p>
    <w:p w:rsidR="00DC70E7" w:rsidRDefault="00DC70E7" w:rsidP="00DC70E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新宋体" w:eastAsia="新宋体" w:hAnsi="等线" w:cs="新宋体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>);</w:t>
      </w:r>
    </w:p>
    <w:p w:rsidR="00DC70E7" w:rsidRDefault="00DC70E7" w:rsidP="00DC70E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DC70E7" w:rsidRDefault="00DC70E7" w:rsidP="00DC70E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>}</w:t>
      </w:r>
    </w:p>
    <w:p w:rsidR="00DC70E7" w:rsidRDefault="004213BB" w:rsidP="00DC70E7">
      <w:pPr>
        <w:ind w:firstLineChars="0" w:firstLine="0"/>
      </w:pPr>
      <w:r>
        <w:rPr>
          <w:rFonts w:hint="eastAsia"/>
        </w:rPr>
        <w:t>这</w:t>
      </w:r>
      <w:r>
        <w:t>里使用</w:t>
      </w:r>
      <w:r>
        <w:rPr>
          <w:rFonts w:hint="eastAsia"/>
        </w:rPr>
        <w:t>共享</w:t>
      </w:r>
      <w:r>
        <w:t>内存实现，与</w:t>
      </w:r>
      <w:r>
        <w:rPr>
          <w:rFonts w:hint="eastAsia"/>
        </w:rPr>
        <w:t>以</w:t>
      </w:r>
      <w:r>
        <w:t>上程序基本相似，</w:t>
      </w:r>
      <w:r>
        <w:rPr>
          <w:rFonts w:hint="eastAsia"/>
        </w:rPr>
        <w:t>值得</w:t>
      </w:r>
      <w:r>
        <w:t>注意的是共享内存的核方法</w:t>
      </w:r>
      <w:r>
        <w:rPr>
          <w:rFonts w:hint="eastAsia"/>
        </w:rPr>
        <w:t>的</w:t>
      </w:r>
      <w:r>
        <w:t>定义和调用。</w:t>
      </w:r>
    </w:p>
    <w:p w:rsidR="004213BB" w:rsidRDefault="004213BB" w:rsidP="004213B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6F008A"/>
          <w:kern w:val="0"/>
          <w:sz w:val="19"/>
          <w:szCs w:val="19"/>
          <w:highlight w:val="white"/>
        </w:rPr>
        <w:t>__global__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shmem_reduce_kernel(</w:t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* </w:t>
      </w:r>
      <w:r>
        <w:rPr>
          <w:rFonts w:ascii="新宋体" w:eastAsia="新宋体" w:hAnsi="等线" w:cs="新宋体"/>
          <w:color w:val="808080"/>
          <w:kern w:val="0"/>
          <w:sz w:val="19"/>
          <w:szCs w:val="19"/>
          <w:highlight w:val="white"/>
        </w:rPr>
        <w:t>d_out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* </w:t>
      </w:r>
      <w:r>
        <w:rPr>
          <w:rFonts w:ascii="新宋体" w:eastAsia="新宋体" w:hAnsi="等线" w:cs="新宋体"/>
          <w:color w:val="808080"/>
          <w:kern w:val="0"/>
          <w:sz w:val="19"/>
          <w:szCs w:val="19"/>
          <w:highlight w:val="white"/>
        </w:rPr>
        <w:t>d_in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>)</w:t>
      </w:r>
    </w:p>
    <w:p w:rsidR="004213BB" w:rsidRDefault="004213BB" w:rsidP="004213B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>{</w:t>
      </w:r>
    </w:p>
    <w:p w:rsidR="004213BB" w:rsidRDefault="004213BB" w:rsidP="004213B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等线" w:cs="新宋体"/>
          <w:color w:val="6F008A"/>
          <w:kern w:val="0"/>
          <w:sz w:val="19"/>
          <w:szCs w:val="19"/>
          <w:highlight w:val="white"/>
        </w:rPr>
        <w:t>__shared__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sdata[];</w:t>
      </w:r>
      <w:bookmarkStart w:id="2" w:name="_GoBack"/>
      <w:bookmarkEnd w:id="2"/>
    </w:p>
    <w:p w:rsidR="004213BB" w:rsidRDefault="004213BB" w:rsidP="004213B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myId = threadIdx.x + blockDim.x * blockIdx.x;</w:t>
      </w:r>
    </w:p>
    <w:p w:rsidR="004213BB" w:rsidRDefault="004213BB" w:rsidP="004213B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tid = threadIdx.x;</w:t>
      </w:r>
    </w:p>
    <w:p w:rsidR="004213BB" w:rsidRDefault="004213BB" w:rsidP="004213B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</w:p>
    <w:p w:rsidR="004213BB" w:rsidRDefault="004213BB" w:rsidP="004213B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  <w:t xml:space="preserve">sdata[tid] = </w:t>
      </w:r>
      <w:r>
        <w:rPr>
          <w:rFonts w:ascii="新宋体" w:eastAsia="新宋体" w:hAnsi="等线" w:cs="新宋体"/>
          <w:color w:val="808080"/>
          <w:kern w:val="0"/>
          <w:sz w:val="19"/>
          <w:szCs w:val="19"/>
          <w:highlight w:val="white"/>
        </w:rPr>
        <w:t>d_in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>[myId];</w:t>
      </w:r>
    </w:p>
    <w:p w:rsidR="004213BB" w:rsidRDefault="004213BB" w:rsidP="004213B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  <w:t xml:space="preserve">__syncthreads(); </w:t>
      </w:r>
    </w:p>
    <w:p w:rsidR="004213BB" w:rsidRDefault="004213BB" w:rsidP="004213B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</w:p>
    <w:p w:rsidR="004213BB" w:rsidRDefault="004213BB" w:rsidP="004213B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s = blockDim.x / 2; s &gt; 0; s &gt;&gt;= 1)</w:t>
      </w:r>
    </w:p>
    <w:p w:rsidR="004213BB" w:rsidRDefault="004213BB" w:rsidP="004213B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213BB" w:rsidRDefault="004213BB" w:rsidP="004213B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(tid &lt; s)</w:t>
      </w:r>
    </w:p>
    <w:p w:rsidR="004213BB" w:rsidRDefault="004213BB" w:rsidP="004213B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213BB" w:rsidRDefault="004213BB" w:rsidP="004213B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  <w:t>sdata[tid] += sdata[tid + s];</w:t>
      </w:r>
    </w:p>
    <w:p w:rsidR="004213BB" w:rsidRDefault="004213BB" w:rsidP="004213B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213BB" w:rsidRDefault="004213BB" w:rsidP="004213B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  <w:t>__syncthreads();</w:t>
      </w:r>
    </w:p>
    <w:p w:rsidR="004213BB" w:rsidRDefault="004213BB" w:rsidP="004213B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213BB" w:rsidRDefault="004213BB" w:rsidP="004213B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(tid == 0)</w:t>
      </w:r>
    </w:p>
    <w:p w:rsidR="004213BB" w:rsidRDefault="004213BB" w:rsidP="004213B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213BB" w:rsidRDefault="004213BB" w:rsidP="004213B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等线" w:cs="新宋体"/>
          <w:color w:val="808080"/>
          <w:kern w:val="0"/>
          <w:sz w:val="19"/>
          <w:szCs w:val="19"/>
          <w:highlight w:val="white"/>
        </w:rPr>
        <w:t>d_out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>[blockIdx.x] = sdata[0];</w:t>
      </w:r>
    </w:p>
    <w:p w:rsidR="004213BB" w:rsidRDefault="004213BB" w:rsidP="004213B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213BB" w:rsidRDefault="004213BB" w:rsidP="004213B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>}</w:t>
      </w:r>
    </w:p>
    <w:p w:rsidR="004213BB" w:rsidRDefault="004213BB" w:rsidP="004213B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</w:p>
    <w:p w:rsidR="004213BB" w:rsidRDefault="004213BB" w:rsidP="004213B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6F008A"/>
          <w:kern w:val="0"/>
          <w:sz w:val="19"/>
          <w:szCs w:val="19"/>
          <w:highlight w:val="white"/>
        </w:rPr>
        <w:t>__global__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global_reduce_kernel(</w:t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* </w:t>
      </w:r>
      <w:r>
        <w:rPr>
          <w:rFonts w:ascii="新宋体" w:eastAsia="新宋体" w:hAnsi="等线" w:cs="新宋体"/>
          <w:color w:val="808080"/>
          <w:kern w:val="0"/>
          <w:sz w:val="19"/>
          <w:szCs w:val="19"/>
          <w:highlight w:val="white"/>
        </w:rPr>
        <w:t>d_out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* </w:t>
      </w:r>
      <w:r>
        <w:rPr>
          <w:rFonts w:ascii="新宋体" w:eastAsia="新宋体" w:hAnsi="等线" w:cs="新宋体"/>
          <w:color w:val="808080"/>
          <w:kern w:val="0"/>
          <w:sz w:val="19"/>
          <w:szCs w:val="19"/>
          <w:highlight w:val="white"/>
        </w:rPr>
        <w:t>d_in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>)</w:t>
      </w:r>
    </w:p>
    <w:p w:rsidR="004213BB" w:rsidRDefault="004213BB" w:rsidP="004213B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>{</w:t>
      </w:r>
    </w:p>
    <w:p w:rsidR="004213BB" w:rsidRDefault="004213BB" w:rsidP="004213B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myId = threadIdx.x + blockDim.x * blockIdx.x;</w:t>
      </w:r>
    </w:p>
    <w:p w:rsidR="004213BB" w:rsidRDefault="004213BB" w:rsidP="004213B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tid = threadIdx.x;</w:t>
      </w:r>
    </w:p>
    <w:p w:rsidR="004213BB" w:rsidRDefault="004213BB" w:rsidP="004213B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s = blockDim.x / 2; s &gt; 0; s &gt;&gt;= 1)</w:t>
      </w:r>
    </w:p>
    <w:p w:rsidR="004213BB" w:rsidRDefault="004213BB" w:rsidP="004213B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213BB" w:rsidRDefault="004213BB" w:rsidP="004213B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(tid &lt; s)</w:t>
      </w:r>
    </w:p>
    <w:p w:rsidR="004213BB" w:rsidRDefault="004213BB" w:rsidP="004213B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213BB" w:rsidRDefault="004213BB" w:rsidP="004213B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等线" w:cs="新宋体"/>
          <w:color w:val="808080"/>
          <w:kern w:val="0"/>
          <w:sz w:val="19"/>
          <w:szCs w:val="19"/>
          <w:highlight w:val="white"/>
        </w:rPr>
        <w:t>d_in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[myId] += </w:t>
      </w:r>
      <w:r>
        <w:rPr>
          <w:rFonts w:ascii="新宋体" w:eastAsia="新宋体" w:hAnsi="等线" w:cs="新宋体"/>
          <w:color w:val="808080"/>
          <w:kern w:val="0"/>
          <w:sz w:val="19"/>
          <w:szCs w:val="19"/>
          <w:highlight w:val="white"/>
        </w:rPr>
        <w:t>d_in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>[myId + s];</w:t>
      </w:r>
    </w:p>
    <w:p w:rsidR="004213BB" w:rsidRDefault="004213BB" w:rsidP="004213B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213BB" w:rsidRDefault="004213BB" w:rsidP="004213B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  <w:t xml:space="preserve">__syncthreads(); </w:t>
      </w:r>
    </w:p>
    <w:p w:rsidR="004213BB" w:rsidRDefault="004213BB" w:rsidP="004213B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213BB" w:rsidRDefault="004213BB" w:rsidP="004213B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</w:p>
    <w:p w:rsidR="004213BB" w:rsidRDefault="004213BB" w:rsidP="004213B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(tid == 0)</w:t>
      </w:r>
    </w:p>
    <w:p w:rsidR="004213BB" w:rsidRDefault="004213BB" w:rsidP="004213B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213BB" w:rsidRDefault="004213BB" w:rsidP="004213B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等线" w:cs="新宋体"/>
          <w:color w:val="808080"/>
          <w:kern w:val="0"/>
          <w:sz w:val="19"/>
          <w:szCs w:val="19"/>
          <w:highlight w:val="white"/>
        </w:rPr>
        <w:t>d_out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[blockIdx.x] = </w:t>
      </w:r>
      <w:r>
        <w:rPr>
          <w:rFonts w:ascii="新宋体" w:eastAsia="新宋体" w:hAnsi="等线" w:cs="新宋体"/>
          <w:color w:val="808080"/>
          <w:kern w:val="0"/>
          <w:sz w:val="19"/>
          <w:szCs w:val="19"/>
          <w:highlight w:val="white"/>
        </w:rPr>
        <w:t>d_in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>[myId];</w:t>
      </w:r>
    </w:p>
    <w:p w:rsidR="004213BB" w:rsidRDefault="004213BB" w:rsidP="004213B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213BB" w:rsidRDefault="004213BB" w:rsidP="004213B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>}</w:t>
      </w:r>
    </w:p>
    <w:p w:rsidR="004213BB" w:rsidRDefault="004213BB" w:rsidP="004213B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</w:p>
    <w:p w:rsidR="004213BB" w:rsidRDefault="004213BB" w:rsidP="004213B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reduce(</w:t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* </w:t>
      </w:r>
      <w:r>
        <w:rPr>
          <w:rFonts w:ascii="新宋体" w:eastAsia="新宋体" w:hAnsi="等线" w:cs="新宋体"/>
          <w:color w:val="808080"/>
          <w:kern w:val="0"/>
          <w:sz w:val="19"/>
          <w:szCs w:val="19"/>
          <w:highlight w:val="white"/>
        </w:rPr>
        <w:t>d_out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* </w:t>
      </w:r>
      <w:r>
        <w:rPr>
          <w:rFonts w:ascii="新宋体" w:eastAsia="新宋体" w:hAnsi="等线" w:cs="新宋体"/>
          <w:color w:val="808080"/>
          <w:kern w:val="0"/>
          <w:sz w:val="19"/>
          <w:szCs w:val="19"/>
          <w:highlight w:val="white"/>
        </w:rPr>
        <w:t>d_intermediate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* </w:t>
      </w:r>
      <w:r>
        <w:rPr>
          <w:rFonts w:ascii="新宋体" w:eastAsia="新宋体" w:hAnsi="等线" w:cs="新宋体"/>
          <w:color w:val="808080"/>
          <w:kern w:val="0"/>
          <w:sz w:val="19"/>
          <w:szCs w:val="19"/>
          <w:highlight w:val="white"/>
        </w:rPr>
        <w:t>d_in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>,</w:t>
      </w:r>
    </w:p>
    <w:p w:rsidR="004213BB" w:rsidRDefault="004213BB" w:rsidP="004213B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等线" w:cs="新宋体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>)</w:t>
      </w:r>
    </w:p>
    <w:p w:rsidR="004213BB" w:rsidRDefault="004213BB" w:rsidP="004213B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>{</w:t>
      </w:r>
    </w:p>
    <w:p w:rsidR="004213BB" w:rsidRDefault="004213BB" w:rsidP="004213B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maxThreadsPerBlock = 8;</w:t>
      </w:r>
    </w:p>
    <w:p w:rsidR="004213BB" w:rsidRDefault="004213BB" w:rsidP="004213B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threads = maxThreadsPerBlock;</w:t>
      </w:r>
    </w:p>
    <w:p w:rsidR="004213BB" w:rsidRDefault="004213BB" w:rsidP="004213B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blocks = ceil(</w:t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="等线" w:cs="新宋体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>) / maxThreadsPerBlock);</w:t>
      </w:r>
    </w:p>
    <w:p w:rsidR="004213BB" w:rsidRDefault="004213BB" w:rsidP="004213B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</w:p>
    <w:p w:rsidR="004213BB" w:rsidRDefault="004213BB" w:rsidP="004213B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  <w:t xml:space="preserve">shmem_reduce_kernel &lt;&lt;&lt;blocks, threads, threads * </w:t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>)&gt;&gt;&gt;(d_intermediate, d_in);</w:t>
      </w:r>
    </w:p>
    <w:p w:rsidR="004213BB" w:rsidRDefault="004213BB" w:rsidP="004213B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  <w:t>blocks = 1;</w:t>
      </w:r>
    </w:p>
    <w:p w:rsidR="004213BB" w:rsidRDefault="004213BB" w:rsidP="004213B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  <w:t xml:space="preserve">shmem_reduce_kernel &lt;&lt;&lt;blocks, threads, threads * </w:t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>)&gt;&gt;&gt;(d_out, d_intermediate);</w:t>
      </w:r>
    </w:p>
    <w:p w:rsidR="004213BB" w:rsidRDefault="004213BB" w:rsidP="004213B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>}</w:t>
      </w:r>
    </w:p>
    <w:p w:rsidR="004213BB" w:rsidRDefault="004213BB" w:rsidP="004213B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</w:p>
    <w:p w:rsidR="004213BB" w:rsidRDefault="004213BB" w:rsidP="004213B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等线" w:cs="新宋体"/>
          <w:color w:val="808080"/>
          <w:kern w:val="0"/>
          <w:sz w:val="19"/>
          <w:szCs w:val="19"/>
          <w:highlight w:val="white"/>
        </w:rPr>
        <w:t>argc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**</w:t>
      </w:r>
      <w:r>
        <w:rPr>
          <w:rFonts w:ascii="新宋体" w:eastAsia="新宋体" w:hAnsi="等线" w:cs="新宋体"/>
          <w:color w:val="808080"/>
          <w:kern w:val="0"/>
          <w:sz w:val="19"/>
          <w:szCs w:val="19"/>
          <w:highlight w:val="white"/>
        </w:rPr>
        <w:t>argv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>)</w:t>
      </w:r>
    </w:p>
    <w:p w:rsidR="004213BB" w:rsidRDefault="004213BB" w:rsidP="004213B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>{</w:t>
      </w:r>
    </w:p>
    <w:p w:rsidR="004213BB" w:rsidRDefault="004213BB" w:rsidP="004213B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dev = 0;</w:t>
      </w:r>
    </w:p>
    <w:p w:rsidR="004213BB" w:rsidRDefault="004213BB" w:rsidP="004213B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  <w:t>cudaSetDevice(0);</w:t>
      </w:r>
    </w:p>
    <w:p w:rsidR="004213BB" w:rsidRDefault="004213BB" w:rsidP="004213B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</w:p>
    <w:p w:rsidR="004213BB" w:rsidRDefault="004213BB" w:rsidP="004213B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ARRAY_SIZE = 21;</w:t>
      </w:r>
    </w:p>
    <w:p w:rsidR="004213BB" w:rsidRDefault="004213BB" w:rsidP="004213B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ARRAY_BYTES = ARRAY_SIZE * </w:t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>);</w:t>
      </w:r>
    </w:p>
    <w:p w:rsidR="004213BB" w:rsidRDefault="004213BB" w:rsidP="004213B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</w:p>
    <w:p w:rsidR="004213BB" w:rsidRDefault="004213BB" w:rsidP="004213B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h_in[ARRAY_SIZE];</w:t>
      </w:r>
    </w:p>
    <w:p w:rsidR="004213BB" w:rsidRDefault="004213BB" w:rsidP="004213B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sum = 0.0f;</w:t>
      </w:r>
    </w:p>
    <w:p w:rsidR="004213BB" w:rsidRDefault="004213BB" w:rsidP="004213B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i = 0; i &lt; ARRAY_SIZE; i++) {</w:t>
      </w:r>
    </w:p>
    <w:p w:rsidR="004213BB" w:rsidRDefault="004213BB" w:rsidP="004213B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  <w:t>h_in[i] = 1.0f;</w:t>
      </w:r>
    </w:p>
    <w:p w:rsidR="004213BB" w:rsidRDefault="004213BB" w:rsidP="004213B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  <w:t>sum += h_in[i];</w:t>
      </w:r>
    </w:p>
    <w:p w:rsidR="004213BB" w:rsidRDefault="004213BB" w:rsidP="004213B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213BB" w:rsidRDefault="004213BB" w:rsidP="004213B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* d_in, *d_intermediate, *d_out;</w:t>
      </w:r>
    </w:p>
    <w:p w:rsidR="004213BB" w:rsidRDefault="004213BB" w:rsidP="004213B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</w:p>
    <w:p w:rsidR="004213BB" w:rsidRDefault="004213BB" w:rsidP="004213B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  <w:t>cudaMalloc((</w:t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**)&amp;d_in, ARRAY_BYTES);</w:t>
      </w:r>
    </w:p>
    <w:p w:rsidR="004213BB" w:rsidRDefault="004213BB" w:rsidP="004213B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  <w:t>cudaMalloc((</w:t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**)&amp;d_intermediate, ARRAY_BYTES); </w:t>
      </w:r>
      <w:r>
        <w:rPr>
          <w:rFonts w:ascii="新宋体" w:eastAsia="新宋体" w:hAnsi="等线" w:cs="新宋体"/>
          <w:color w:val="008000"/>
          <w:kern w:val="0"/>
          <w:sz w:val="19"/>
          <w:szCs w:val="19"/>
          <w:highlight w:val="white"/>
        </w:rPr>
        <w:t>// overallocated</w:t>
      </w:r>
    </w:p>
    <w:p w:rsidR="004213BB" w:rsidRDefault="004213BB" w:rsidP="004213B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  <w:t>cudaMalloc((</w:t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**)&amp;d_out, </w:t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>));</w:t>
      </w:r>
    </w:p>
    <w:p w:rsidR="004213BB" w:rsidRDefault="004213BB" w:rsidP="004213B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</w:p>
    <w:p w:rsidR="004213BB" w:rsidRDefault="004213BB" w:rsidP="004213B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  <w:t xml:space="preserve">cudaMemcpy(d_in, h_in, ARRAY_BYTES, </w:t>
      </w:r>
      <w:r>
        <w:rPr>
          <w:rFonts w:ascii="新宋体" w:eastAsia="新宋体" w:hAnsi="等线" w:cs="新宋体"/>
          <w:color w:val="2F4F4F"/>
          <w:kern w:val="0"/>
          <w:sz w:val="19"/>
          <w:szCs w:val="19"/>
          <w:highlight w:val="white"/>
        </w:rPr>
        <w:t>cudaMemcpyHostToDevice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>);</w:t>
      </w:r>
    </w:p>
    <w:p w:rsidR="004213BB" w:rsidRDefault="004213BB" w:rsidP="004213B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lastRenderedPageBreak/>
        <w:tab/>
        <w:t>reduce(d_out, d_intermediate, d_in, ARRAY_SIZE);</w:t>
      </w:r>
    </w:p>
    <w:p w:rsidR="004213BB" w:rsidRDefault="004213BB" w:rsidP="004213B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</w:p>
    <w:p w:rsidR="004213BB" w:rsidRDefault="004213BB" w:rsidP="004213B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h_out;</w:t>
      </w:r>
    </w:p>
    <w:p w:rsidR="004213BB" w:rsidRDefault="004213BB" w:rsidP="004213B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  <w:t xml:space="preserve">cudaMemcpy(&amp;h_out, d_out, </w:t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), </w:t>
      </w:r>
      <w:r>
        <w:rPr>
          <w:rFonts w:ascii="新宋体" w:eastAsia="新宋体" w:hAnsi="等线" w:cs="新宋体"/>
          <w:color w:val="2F4F4F"/>
          <w:kern w:val="0"/>
          <w:sz w:val="19"/>
          <w:szCs w:val="19"/>
          <w:highlight w:val="white"/>
        </w:rPr>
        <w:t>cudaMemcpyDeviceToHost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>);</w:t>
      </w:r>
    </w:p>
    <w:p w:rsidR="004213BB" w:rsidRDefault="004213BB" w:rsidP="004213B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  <w:t xml:space="preserve">std::cout </w:t>
      </w:r>
      <w:r>
        <w:rPr>
          <w:rFonts w:ascii="新宋体" w:eastAsia="新宋体" w:hAnsi="等线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等线" w:cs="新宋体"/>
          <w:color w:val="A31515"/>
          <w:kern w:val="0"/>
          <w:sz w:val="19"/>
          <w:szCs w:val="19"/>
          <w:highlight w:val="white"/>
        </w:rPr>
        <w:t>"result1: "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等线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h_out </w:t>
      </w:r>
      <w:r>
        <w:rPr>
          <w:rFonts w:ascii="新宋体" w:eastAsia="新宋体" w:hAnsi="等线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std::endl;</w:t>
      </w:r>
    </w:p>
    <w:p w:rsidR="004213BB" w:rsidRDefault="004213BB" w:rsidP="004213B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  <w:t xml:space="preserve">std::cout </w:t>
      </w:r>
      <w:r>
        <w:rPr>
          <w:rFonts w:ascii="新宋体" w:eastAsia="新宋体" w:hAnsi="等线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等线" w:cs="新宋体"/>
          <w:color w:val="A31515"/>
          <w:kern w:val="0"/>
          <w:sz w:val="19"/>
          <w:szCs w:val="19"/>
          <w:highlight w:val="white"/>
        </w:rPr>
        <w:t>"result2: "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等线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sum </w:t>
      </w:r>
      <w:r>
        <w:rPr>
          <w:rFonts w:ascii="新宋体" w:eastAsia="新宋体" w:hAnsi="等线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std::endl;</w:t>
      </w:r>
    </w:p>
    <w:p w:rsidR="004213BB" w:rsidRDefault="004213BB" w:rsidP="004213B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</w:p>
    <w:p w:rsidR="004213BB" w:rsidRDefault="004213BB" w:rsidP="004213B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  <w:t>cudaFree(d_in);</w:t>
      </w:r>
    </w:p>
    <w:p w:rsidR="004213BB" w:rsidRDefault="004213BB" w:rsidP="004213B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  <w:t>cudaFree(d_intermediate);</w:t>
      </w:r>
    </w:p>
    <w:p w:rsidR="004213BB" w:rsidRDefault="004213BB" w:rsidP="004213B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  <w:t>cudaFree(d_out);</w:t>
      </w:r>
    </w:p>
    <w:p w:rsidR="004213BB" w:rsidRDefault="004213BB" w:rsidP="004213B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新宋体" w:eastAsia="新宋体" w:hAnsi="等线" w:cs="新宋体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>);</w:t>
      </w:r>
    </w:p>
    <w:p w:rsidR="004213BB" w:rsidRDefault="004213BB" w:rsidP="004213B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4213BB" w:rsidRDefault="004213BB" w:rsidP="004213B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>}</w:t>
      </w:r>
    </w:p>
    <w:p w:rsidR="004213BB" w:rsidRPr="004213BB" w:rsidRDefault="004213BB" w:rsidP="00DC70E7">
      <w:pPr>
        <w:ind w:firstLineChars="0" w:firstLine="0"/>
        <w:rPr>
          <w:rFonts w:hint="eastAsia"/>
        </w:rPr>
      </w:pPr>
    </w:p>
    <w:sectPr w:rsidR="004213BB" w:rsidRPr="004213B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7D1C" w:rsidRDefault="00F07D1C" w:rsidP="002B26DF">
      <w:pPr>
        <w:spacing w:line="240" w:lineRule="auto"/>
        <w:ind w:firstLine="420"/>
      </w:pPr>
      <w:r>
        <w:separator/>
      </w:r>
    </w:p>
  </w:endnote>
  <w:endnote w:type="continuationSeparator" w:id="0">
    <w:p w:rsidR="00F07D1C" w:rsidRDefault="00F07D1C" w:rsidP="002B26DF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6DF" w:rsidRDefault="002B26D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6DF" w:rsidRDefault="002B26D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6DF" w:rsidRDefault="002B26D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7D1C" w:rsidRDefault="00F07D1C" w:rsidP="002B26DF">
      <w:pPr>
        <w:spacing w:line="240" w:lineRule="auto"/>
        <w:ind w:firstLine="420"/>
      </w:pPr>
      <w:r>
        <w:separator/>
      </w:r>
    </w:p>
  </w:footnote>
  <w:footnote w:type="continuationSeparator" w:id="0">
    <w:p w:rsidR="00F07D1C" w:rsidRDefault="00F07D1C" w:rsidP="002B26DF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6DF" w:rsidRDefault="002B26D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6DF" w:rsidRDefault="002B26DF" w:rsidP="002B26DF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6DF" w:rsidRDefault="002B26D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A25BE7"/>
    <w:multiLevelType w:val="hybridMultilevel"/>
    <w:tmpl w:val="780A8DCE"/>
    <w:lvl w:ilvl="0" w:tplc="3EE088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846"/>
    <w:rsid w:val="000E7731"/>
    <w:rsid w:val="00160D9C"/>
    <w:rsid w:val="002B26DF"/>
    <w:rsid w:val="002D34B5"/>
    <w:rsid w:val="004213BB"/>
    <w:rsid w:val="00521BE3"/>
    <w:rsid w:val="00586E28"/>
    <w:rsid w:val="00700952"/>
    <w:rsid w:val="008054A7"/>
    <w:rsid w:val="008A43F6"/>
    <w:rsid w:val="00A60F4E"/>
    <w:rsid w:val="00DC70E7"/>
    <w:rsid w:val="00F07D1C"/>
    <w:rsid w:val="00FB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48D89E"/>
  <w15:chartTrackingRefBased/>
  <w15:docId w15:val="{E93BFC45-C0EC-4486-98FB-858BD271A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7731"/>
    <w:pPr>
      <w:widowControl w:val="0"/>
      <w:spacing w:line="360" w:lineRule="auto"/>
      <w:ind w:firstLineChars="200" w:firstLine="200"/>
      <w:jc w:val="both"/>
    </w:pPr>
    <w:rPr>
      <w:rFonts w:ascii="Consolas" w:hAnsi="Consola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2B26DF"/>
    <w:pPr>
      <w:keepNext/>
      <w:keepLines/>
      <w:spacing w:before="200" w:after="200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7731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eastAsia="黑体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7731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2B26DF"/>
    <w:rPr>
      <w:rFonts w:ascii="Consolas" w:eastAsia="黑体" w:hAnsi="Consolas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0E7731"/>
    <w:rPr>
      <w:rFonts w:ascii="Consolas" w:eastAsia="黑体" w:hAnsi="Consolas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"/>
    <w:rsid w:val="000E7731"/>
    <w:rPr>
      <w:rFonts w:ascii="Consolas" w:hAnsi="Consolas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2B2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2B26DF"/>
    <w:rPr>
      <w:rFonts w:ascii="Consolas" w:hAnsi="Consolas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26D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2B26DF"/>
    <w:rPr>
      <w:rFonts w:ascii="Consolas" w:hAnsi="Consolas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my_template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my_template</Template>
  <TotalTime>382</TotalTime>
  <Pages>6</Pages>
  <Words>666</Words>
  <Characters>3801</Characters>
  <Application>Microsoft Office Word</Application>
  <DocSecurity>0</DocSecurity>
  <Lines>31</Lines>
  <Paragraphs>8</Paragraphs>
  <ScaleCrop>false</ScaleCrop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2017-04-20T00:48:00Z</dcterms:created>
  <dcterms:modified xsi:type="dcterms:W3CDTF">2017-04-20T15:50:00Z</dcterms:modified>
</cp:coreProperties>
</file>