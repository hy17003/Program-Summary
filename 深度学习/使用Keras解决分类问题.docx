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731" w:rsidRDefault="00155267" w:rsidP="00155267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解决</w:t>
      </w:r>
      <w:r>
        <w:t>线性回归问题</w:t>
      </w:r>
    </w:p>
    <w:p w:rsidR="00155267" w:rsidRDefault="00155267" w:rsidP="0015526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使用</w:t>
      </w:r>
      <w:proofErr w:type="spellStart"/>
      <w:r>
        <w:t>Keras</w:t>
      </w:r>
      <w:proofErr w:type="spellEnd"/>
      <w:r>
        <w:rPr>
          <w:rFonts w:hint="eastAsia"/>
        </w:rPr>
        <w:t>的</w:t>
      </w:r>
      <w:r>
        <w:t>一般步骤</w:t>
      </w:r>
    </w:p>
    <w:p w:rsidR="00155267" w:rsidRDefault="00155267" w:rsidP="00155267">
      <w:pPr>
        <w:ind w:firstLine="42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准备</w:t>
      </w:r>
      <w:r>
        <w:t>数据</w:t>
      </w:r>
    </w:p>
    <w:p w:rsidR="00155267" w:rsidRDefault="00155267" w:rsidP="0015526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F20D0">
        <w:rPr>
          <w:rFonts w:hint="eastAsia"/>
        </w:rPr>
        <w:t>搭建</w:t>
      </w:r>
      <w:r w:rsidR="004F20D0">
        <w:t>网络</w:t>
      </w:r>
      <w:r w:rsidR="004F20D0">
        <w:rPr>
          <w:rFonts w:hint="eastAsia"/>
        </w:rPr>
        <w:t>模型</w:t>
      </w:r>
    </w:p>
    <w:p w:rsidR="004F20D0" w:rsidRDefault="004F20D0" w:rsidP="0015526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）编译</w:t>
      </w:r>
      <w:r>
        <w:t>模型</w:t>
      </w:r>
    </w:p>
    <w:p w:rsidR="004F20D0" w:rsidRDefault="004F20D0" w:rsidP="00155267">
      <w:pPr>
        <w:ind w:firstLine="420"/>
      </w:pPr>
      <w:r>
        <w:t>4</w:t>
      </w:r>
      <w:r>
        <w:rPr>
          <w:rFonts w:hint="eastAsia"/>
        </w:rPr>
        <w:t>）训练</w:t>
      </w:r>
    </w:p>
    <w:p w:rsidR="004F20D0" w:rsidRPr="004F20D0" w:rsidRDefault="004F20D0" w:rsidP="00155267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）测试</w:t>
      </w:r>
    </w:p>
    <w:p w:rsidR="008D1C37" w:rsidRDefault="008D1C37" w:rsidP="008D1C3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1C37" w:rsidRPr="004F20D0" w:rsidTr="000E3744">
        <w:tc>
          <w:tcPr>
            <w:tcW w:w="8296" w:type="dxa"/>
          </w:tcPr>
          <w:p w:rsidR="000E3744" w:rsidRPr="000E3744" w:rsidRDefault="000E3744" w:rsidP="000E37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Consolas"/>
                <w:color w:val="000000"/>
                <w:kern w:val="0"/>
                <w:sz w:val="23"/>
                <w:szCs w:val="23"/>
              </w:rPr>
            </w:pPr>
            <w:bookmarkStart w:id="0" w:name="_GoBack"/>
            <w:bookmarkEnd w:id="0"/>
            <w:r w:rsidRPr="000E3744">
              <w:rPr>
                <w:rFonts w:eastAsia="宋体" w:cs="Consolas"/>
                <w:i/>
                <w:iCs/>
                <w:color w:val="808080"/>
                <w:kern w:val="0"/>
                <w:sz w:val="23"/>
                <w:szCs w:val="23"/>
              </w:rPr>
              <w:t>#coding=utf-8</w:t>
            </w:r>
            <w:r w:rsidRPr="000E3744">
              <w:rPr>
                <w:rFonts w:eastAsia="宋体" w:cs="Consolas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b/>
                <w:bCs/>
                <w:color w:val="000080"/>
                <w:kern w:val="0"/>
                <w:sz w:val="23"/>
                <w:szCs w:val="23"/>
              </w:rPr>
              <w:t xml:space="preserve">from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keras.datasets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 </w:t>
            </w:r>
            <w:r w:rsidRPr="000E3744">
              <w:rPr>
                <w:rFonts w:eastAsia="宋体" w:cs="Consolas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mnist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b/>
                <w:bCs/>
                <w:color w:val="000080"/>
                <w:kern w:val="0"/>
                <w:sz w:val="23"/>
                <w:szCs w:val="23"/>
              </w:rPr>
              <w:t xml:space="preserve">from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keras.models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 </w:t>
            </w:r>
            <w:r w:rsidRPr="000E3744">
              <w:rPr>
                <w:rFonts w:eastAsia="宋体" w:cs="Consolas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Sequential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b/>
                <w:bCs/>
                <w:color w:val="000080"/>
                <w:kern w:val="0"/>
                <w:sz w:val="23"/>
                <w:szCs w:val="23"/>
              </w:rPr>
              <w:t xml:space="preserve">from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keras.layers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 </w:t>
            </w:r>
            <w:r w:rsidRPr="000E3744">
              <w:rPr>
                <w:rFonts w:eastAsia="宋体" w:cs="Consolas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Dense, Dropout, Activation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b/>
                <w:bCs/>
                <w:color w:val="000080"/>
                <w:kern w:val="0"/>
                <w:sz w:val="23"/>
                <w:szCs w:val="23"/>
              </w:rPr>
              <w:t xml:space="preserve">from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keras.utils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 </w:t>
            </w:r>
            <w:r w:rsidRPr="000E3744">
              <w:rPr>
                <w:rFonts w:eastAsia="宋体" w:cs="Consolas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np_utils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b/>
                <w:bCs/>
                <w:color w:val="000080"/>
                <w:kern w:val="0"/>
                <w:sz w:val="23"/>
                <w:szCs w:val="23"/>
              </w:rPr>
              <w:t xml:space="preserve">from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keras.optimizers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 </w:t>
            </w:r>
            <w:r w:rsidRPr="000E3744">
              <w:rPr>
                <w:rFonts w:eastAsia="宋体" w:cs="Consolas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RMSprop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matplotlib.pyplot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 </w:t>
            </w:r>
            <w:r w:rsidRPr="000E3744">
              <w:rPr>
                <w:rFonts w:eastAsia="宋体" w:cs="Consolas"/>
                <w:b/>
                <w:bCs/>
                <w:color w:val="000080"/>
                <w:kern w:val="0"/>
                <w:sz w:val="23"/>
                <w:szCs w:val="23"/>
              </w:rPr>
              <w:t xml:space="preserve">as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plt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classNumber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 = 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10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batchSize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 = 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64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epochNum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 = 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10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i/>
                <w:iCs/>
                <w:color w:val="808080"/>
                <w:kern w:val="0"/>
                <w:sz w:val="23"/>
                <w:szCs w:val="23"/>
              </w:rPr>
              <w:t>#</w:t>
            </w:r>
            <w:r w:rsidRPr="000E374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3"/>
                <w:szCs w:val="23"/>
              </w:rPr>
              <w:t>准备数据</w:t>
            </w:r>
            <w:r w:rsidRPr="000E374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X_train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Y_train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), (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X_test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Y_test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) =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mnist.load_data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X_train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X_train.reshape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60000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784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X_test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X_test.reshape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10000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784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X_train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X_train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/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255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X_test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X_test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/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255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Y_train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np_utils.to_categorical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Y_train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classNumber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Y_test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np_utils.to_categorical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Y_test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classNumber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i/>
                <w:iCs/>
                <w:color w:val="808080"/>
                <w:kern w:val="0"/>
                <w:sz w:val="23"/>
                <w:szCs w:val="23"/>
              </w:rPr>
              <w:t>#</w:t>
            </w:r>
            <w:r w:rsidRPr="000E374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3"/>
                <w:szCs w:val="23"/>
              </w:rPr>
              <w:t>创建模型</w:t>
            </w:r>
            <w:r w:rsidRPr="000E374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model = Sequential()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model.add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(Dense(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512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0E3744">
              <w:rPr>
                <w:rFonts w:eastAsia="宋体" w:cs="Consolas"/>
                <w:color w:val="660099"/>
                <w:kern w:val="0"/>
                <w:sz w:val="23"/>
                <w:szCs w:val="23"/>
              </w:rPr>
              <w:t>input_shape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=(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784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,)))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model.add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(Activation(</w:t>
            </w:r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</w:t>
            </w:r>
            <w:proofErr w:type="spellStart"/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relu</w:t>
            </w:r>
            <w:proofErr w:type="spellEnd"/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))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model.add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(Dropout(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0.2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))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model.add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(Dense(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10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))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lastRenderedPageBreak/>
              <w:t>model.add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(Activation(</w:t>
            </w:r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</w:t>
            </w:r>
            <w:proofErr w:type="spellStart"/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softmax</w:t>
            </w:r>
            <w:proofErr w:type="spellEnd"/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))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i/>
                <w:iCs/>
                <w:color w:val="808080"/>
                <w:kern w:val="0"/>
                <w:sz w:val="23"/>
                <w:szCs w:val="23"/>
              </w:rPr>
              <w:t>#</w:t>
            </w:r>
            <w:r w:rsidRPr="000E374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3"/>
                <w:szCs w:val="23"/>
              </w:rPr>
              <w:t>打印模型概况</w:t>
            </w:r>
            <w:r w:rsidRPr="000E374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model.summary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i/>
                <w:iCs/>
                <w:color w:val="808080"/>
                <w:kern w:val="0"/>
                <w:sz w:val="23"/>
                <w:szCs w:val="23"/>
              </w:rPr>
              <w:t>#</w:t>
            </w:r>
            <w:r w:rsidRPr="000E374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3"/>
                <w:szCs w:val="23"/>
              </w:rPr>
              <w:t>编译</w:t>
            </w:r>
            <w:r w:rsidRPr="000E374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model.compile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</w:t>
            </w:r>
            <w:r w:rsidRPr="000E3744">
              <w:rPr>
                <w:rFonts w:eastAsia="宋体" w:cs="Consolas"/>
                <w:color w:val="660099"/>
                <w:kern w:val="0"/>
                <w:sz w:val="23"/>
                <w:szCs w:val="23"/>
              </w:rPr>
              <w:t>loss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=</w:t>
            </w:r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</w:t>
            </w:r>
            <w:proofErr w:type="spellStart"/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categorical_crossentropy</w:t>
            </w:r>
            <w:proofErr w:type="spellEnd"/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r w:rsidRPr="000E3744">
              <w:rPr>
                <w:rFonts w:eastAsia="宋体" w:cs="Consolas"/>
                <w:color w:val="660099"/>
                <w:kern w:val="0"/>
                <w:sz w:val="23"/>
                <w:szCs w:val="23"/>
              </w:rPr>
              <w:t>optimizer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=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RMSprop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(), </w:t>
            </w:r>
            <w:r w:rsidRPr="000E3744">
              <w:rPr>
                <w:rFonts w:eastAsia="宋体" w:cs="Consolas"/>
                <w:color w:val="660099"/>
                <w:kern w:val="0"/>
                <w:sz w:val="23"/>
                <w:szCs w:val="23"/>
              </w:rPr>
              <w:t>metrics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=[</w:t>
            </w:r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'accuracy'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])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i/>
                <w:iCs/>
                <w:color w:val="808080"/>
                <w:kern w:val="0"/>
                <w:sz w:val="23"/>
                <w:szCs w:val="23"/>
              </w:rPr>
              <w:t>#</w:t>
            </w:r>
            <w:r w:rsidRPr="000E374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3"/>
                <w:szCs w:val="23"/>
              </w:rPr>
              <w:t>训练，返回</w:t>
            </w:r>
            <w:r w:rsidRPr="000E3744">
              <w:rPr>
                <w:rFonts w:eastAsia="宋体" w:cs="Consolas"/>
                <w:i/>
                <w:iCs/>
                <w:color w:val="808080"/>
                <w:kern w:val="0"/>
                <w:sz w:val="23"/>
                <w:szCs w:val="23"/>
              </w:rPr>
              <w:t>history</w:t>
            </w:r>
            <w:r w:rsidRPr="000E374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3"/>
                <w:szCs w:val="23"/>
              </w:rPr>
              <w:t>，记录了损失函数及其它指标在训练过程中的变化</w:t>
            </w:r>
            <w:r w:rsidRPr="000E374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history =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model.fit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X_train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Y_train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0E3744">
              <w:rPr>
                <w:rFonts w:eastAsia="宋体" w:cs="Consolas"/>
                <w:color w:val="660099"/>
                <w:kern w:val="0"/>
                <w:sz w:val="23"/>
                <w:szCs w:val="23"/>
              </w:rPr>
              <w:t>batch_size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=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batchSize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0E3744">
              <w:rPr>
                <w:rFonts w:eastAsia="宋体" w:cs="Consolas"/>
                <w:color w:val="660099"/>
                <w:kern w:val="0"/>
                <w:sz w:val="23"/>
                <w:szCs w:val="23"/>
              </w:rPr>
              <w:t>nb_epoch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=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epochNum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r w:rsidRPr="000E3744">
              <w:rPr>
                <w:rFonts w:eastAsia="宋体" w:cs="Consolas"/>
                <w:color w:val="660099"/>
                <w:kern w:val="0"/>
                <w:sz w:val="23"/>
                <w:szCs w:val="23"/>
              </w:rPr>
              <w:t>verbose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=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1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,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  <w:t xml:space="preserve">                    </w:t>
            </w:r>
            <w:proofErr w:type="spellStart"/>
            <w:r w:rsidRPr="000E3744">
              <w:rPr>
                <w:rFonts w:eastAsia="宋体" w:cs="Consolas"/>
                <w:color w:val="660099"/>
                <w:kern w:val="0"/>
                <w:sz w:val="23"/>
                <w:szCs w:val="23"/>
              </w:rPr>
              <w:t>validation_data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=(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X_test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Y_test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))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i/>
                <w:iCs/>
                <w:color w:val="808080"/>
                <w:kern w:val="0"/>
                <w:sz w:val="23"/>
                <w:szCs w:val="23"/>
              </w:rPr>
              <w:t>#</w:t>
            </w:r>
            <w:r w:rsidRPr="000E374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3"/>
                <w:szCs w:val="23"/>
              </w:rPr>
              <w:t>绘制准确率曲线</w:t>
            </w:r>
            <w:r w:rsidRPr="000E374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plt.plot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history.history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[</w:t>
            </w:r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</w:t>
            </w:r>
            <w:proofErr w:type="spellStart"/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acc</w:t>
            </w:r>
            <w:proofErr w:type="spellEnd"/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])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plt.plot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history.history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[</w:t>
            </w:r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</w:t>
            </w:r>
            <w:proofErr w:type="spellStart"/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val_acc</w:t>
            </w:r>
            <w:proofErr w:type="spellEnd"/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])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plt.title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</w:t>
            </w:r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'model accuracy'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plt.ylabel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</w:t>
            </w:r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'accuracy'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plt.xlabel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</w:t>
            </w:r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'epoch'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plt.legend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([</w:t>
            </w:r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'train'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'test'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], </w:t>
            </w:r>
            <w:proofErr w:type="spellStart"/>
            <w:r w:rsidRPr="000E3744">
              <w:rPr>
                <w:rFonts w:eastAsia="宋体" w:cs="Consolas"/>
                <w:color w:val="660099"/>
                <w:kern w:val="0"/>
                <w:sz w:val="23"/>
                <w:szCs w:val="23"/>
              </w:rPr>
              <w:t>loc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=</w:t>
            </w:r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'upper left'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plt.show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i/>
                <w:iCs/>
                <w:color w:val="808080"/>
                <w:kern w:val="0"/>
                <w:sz w:val="23"/>
                <w:szCs w:val="23"/>
              </w:rPr>
              <w:t>#</w:t>
            </w:r>
            <w:r w:rsidRPr="000E374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3"/>
                <w:szCs w:val="23"/>
              </w:rPr>
              <w:t>测试</w:t>
            </w:r>
            <w:r w:rsidRPr="000E374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score =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model.evaluate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X_test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Y_test</w:t>
            </w:r>
            <w:proofErr w:type="spellEnd"/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 xml:space="preserve">, </w:t>
            </w:r>
            <w:r w:rsidRPr="000E3744">
              <w:rPr>
                <w:rFonts w:eastAsia="宋体" w:cs="Consolas"/>
                <w:color w:val="660099"/>
                <w:kern w:val="0"/>
                <w:sz w:val="23"/>
                <w:szCs w:val="23"/>
              </w:rPr>
              <w:t>verbose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=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0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color w:val="000080"/>
                <w:kern w:val="0"/>
                <w:sz w:val="23"/>
                <w:szCs w:val="23"/>
              </w:rPr>
              <w:t>print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</w:t>
            </w:r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'Test score:'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, score[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0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])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br/>
            </w:r>
            <w:r w:rsidRPr="000E3744">
              <w:rPr>
                <w:rFonts w:eastAsia="宋体" w:cs="Consolas"/>
                <w:color w:val="000080"/>
                <w:kern w:val="0"/>
                <w:sz w:val="23"/>
                <w:szCs w:val="23"/>
              </w:rPr>
              <w:t>print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(</w:t>
            </w:r>
            <w:r w:rsidRPr="000E3744">
              <w:rPr>
                <w:rFonts w:eastAsia="宋体" w:cs="Consolas"/>
                <w:b/>
                <w:bCs/>
                <w:color w:val="008080"/>
                <w:kern w:val="0"/>
                <w:sz w:val="23"/>
                <w:szCs w:val="23"/>
              </w:rPr>
              <w:t>'Test accuracy:'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, score[</w:t>
            </w:r>
            <w:r w:rsidRPr="000E3744">
              <w:rPr>
                <w:rFonts w:eastAsia="宋体" w:cs="Consolas"/>
                <w:color w:val="0000FF"/>
                <w:kern w:val="0"/>
                <w:sz w:val="23"/>
                <w:szCs w:val="23"/>
              </w:rPr>
              <w:t>1</w:t>
            </w:r>
            <w:r w:rsidRPr="000E3744">
              <w:rPr>
                <w:rFonts w:eastAsia="宋体" w:cs="Consolas"/>
                <w:color w:val="000000"/>
                <w:kern w:val="0"/>
                <w:sz w:val="23"/>
                <w:szCs w:val="23"/>
              </w:rPr>
              <w:t>])</w:t>
            </w:r>
          </w:p>
          <w:p w:rsidR="008D1C37" w:rsidRPr="000E3744" w:rsidRDefault="008D1C37" w:rsidP="00922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</w:pPr>
          </w:p>
        </w:tc>
      </w:tr>
    </w:tbl>
    <w:p w:rsidR="004F20D0" w:rsidRDefault="000E3744" w:rsidP="008D1C37">
      <w:pPr>
        <w:ind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781F37E" wp14:editId="234E090A">
            <wp:extent cx="5274310" cy="2667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7" w:rsidRPr="00155267" w:rsidRDefault="000E3744" w:rsidP="004F20D0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9216FCC" wp14:editId="1363FDE3">
            <wp:extent cx="4657725" cy="4067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C37" w:rsidRPr="001552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D09" w:rsidRDefault="00061D09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061D09" w:rsidRDefault="00061D09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D09" w:rsidRDefault="00061D09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061D09" w:rsidRDefault="00061D09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67"/>
    <w:rsid w:val="00010068"/>
    <w:rsid w:val="00061D09"/>
    <w:rsid w:val="000E3744"/>
    <w:rsid w:val="000E7731"/>
    <w:rsid w:val="00155267"/>
    <w:rsid w:val="00160D9C"/>
    <w:rsid w:val="002B26DF"/>
    <w:rsid w:val="002D34B5"/>
    <w:rsid w:val="004F20D0"/>
    <w:rsid w:val="008D1C37"/>
    <w:rsid w:val="00922DC4"/>
    <w:rsid w:val="00A17ED7"/>
    <w:rsid w:val="00C1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D918D"/>
  <w15:chartTrackingRefBased/>
  <w15:docId w15:val="{BCA2DCFA-26C9-4918-BD3A-6CE7BF37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table" w:styleId="a7">
    <w:name w:val="Table Grid"/>
    <w:basedOn w:val="a1"/>
    <w:uiPriority w:val="39"/>
    <w:rsid w:val="008D1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D1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D1C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30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2017-09-17T15:27:00Z</dcterms:created>
  <dcterms:modified xsi:type="dcterms:W3CDTF">2017-09-17T15:57:00Z</dcterms:modified>
</cp:coreProperties>
</file>