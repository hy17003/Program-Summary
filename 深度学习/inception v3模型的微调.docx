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31" w:rsidRDefault="001F547A" w:rsidP="001F547A">
      <w:pPr>
        <w:pStyle w:val="1"/>
      </w:pPr>
      <w:r w:rsidRPr="001F547A">
        <w:rPr>
          <w:rFonts w:hint="eastAsia"/>
        </w:rPr>
        <w:t>inception v3</w:t>
      </w:r>
      <w:r>
        <w:rPr>
          <w:rFonts w:hint="eastAsia"/>
        </w:rPr>
        <w:t>模型的</w:t>
      </w:r>
      <w:r>
        <w:t>微调</w:t>
      </w:r>
    </w:p>
    <w:p w:rsidR="00F8637B" w:rsidRPr="00F8637B" w:rsidRDefault="00484DE6" w:rsidP="00F8637B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训练</w:t>
      </w:r>
    </w:p>
    <w:p w:rsidR="001F547A" w:rsidRDefault="001F547A" w:rsidP="00F8637B">
      <w:pPr>
        <w:pStyle w:val="2"/>
        <w:numPr>
          <w:ilvl w:val="1"/>
          <w:numId w:val="3"/>
        </w:numPr>
      </w:pPr>
      <w:r>
        <w:rPr>
          <w:rFonts w:hint="eastAsia"/>
        </w:rPr>
        <w:t>下</w:t>
      </w:r>
      <w:r>
        <w:t>载</w:t>
      </w:r>
      <w:r>
        <w:rPr>
          <w:rFonts w:hint="eastAsia"/>
        </w:rPr>
        <w:t>tensorflow</w:t>
      </w:r>
      <w:r>
        <w:rPr>
          <w:rFonts w:hint="eastAsia"/>
        </w:rPr>
        <w:t>源码</w:t>
      </w:r>
    </w:p>
    <w:p w:rsidR="00F8637B" w:rsidRPr="00F8637B" w:rsidRDefault="00F8637B" w:rsidP="00F8637B">
      <w:pPr>
        <w:ind w:firstLineChars="0" w:firstLine="420"/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上下</w:t>
      </w:r>
      <w:r>
        <w:t>载</w:t>
      </w:r>
      <w:r>
        <w:rPr>
          <w:rFonts w:hint="eastAsia"/>
        </w:rPr>
        <w:t>tensorflow</w:t>
      </w:r>
      <w:r>
        <w:rPr>
          <w:rFonts w:hint="eastAsia"/>
        </w:rPr>
        <w:t>源码</w:t>
      </w:r>
      <w:r>
        <w:rPr>
          <w:rFonts w:hint="eastAsia"/>
        </w:rPr>
        <w:t>:</w:t>
      </w:r>
      <w:r w:rsidRPr="00F8637B">
        <w:t>https://github.com/tensorflow/tensorflow</w:t>
      </w:r>
    </w:p>
    <w:p w:rsidR="001F547A" w:rsidRDefault="006A092F" w:rsidP="001F547A">
      <w:pPr>
        <w:ind w:firstLineChars="0" w:firstLine="0"/>
        <w:rPr>
          <w:noProof/>
        </w:rPr>
      </w:pPr>
      <w:r w:rsidRPr="00370FB4">
        <w:rPr>
          <w:noProof/>
        </w:rPr>
        <w:drawing>
          <wp:inline distT="0" distB="0" distL="0" distR="0">
            <wp:extent cx="5343525" cy="24288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47A" w:rsidRDefault="001F547A" w:rsidP="001F547A">
      <w:pPr>
        <w:ind w:firstLineChars="0" w:firstLine="0"/>
        <w:rPr>
          <w:noProof/>
        </w:rPr>
      </w:pPr>
      <w:r>
        <w:rPr>
          <w:rFonts w:hint="eastAsia"/>
          <w:noProof/>
        </w:rPr>
        <w:t>解压</w:t>
      </w:r>
      <w:r>
        <w:rPr>
          <w:noProof/>
        </w:rPr>
        <w:t>得到</w:t>
      </w:r>
      <w:r>
        <w:rPr>
          <w:rFonts w:hint="eastAsia"/>
          <w:noProof/>
        </w:rPr>
        <w:t>E</w:t>
      </w:r>
      <w:r>
        <w:rPr>
          <w:rFonts w:hint="eastAsia"/>
          <w:noProof/>
        </w:rPr>
        <w:t>盘</w:t>
      </w:r>
      <w:r>
        <w:rPr>
          <w:noProof/>
        </w:rPr>
        <w:t>：</w:t>
      </w:r>
    </w:p>
    <w:p w:rsidR="001F547A" w:rsidRDefault="006A092F" w:rsidP="001F547A">
      <w:pPr>
        <w:ind w:firstLineChars="0" w:firstLine="0"/>
        <w:rPr>
          <w:noProof/>
        </w:rPr>
      </w:pPr>
      <w:r w:rsidRPr="00370FB4">
        <w:rPr>
          <w:noProof/>
        </w:rPr>
        <w:drawing>
          <wp:inline distT="0" distB="0" distL="0" distR="0">
            <wp:extent cx="5276850" cy="34099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47A" w:rsidRDefault="001F547A" w:rsidP="001F547A">
      <w:pPr>
        <w:pStyle w:val="2"/>
        <w:rPr>
          <w:noProof/>
        </w:rPr>
      </w:pPr>
      <w:r>
        <w:rPr>
          <w:rFonts w:hint="eastAsia"/>
          <w:noProof/>
        </w:rPr>
        <w:lastRenderedPageBreak/>
        <w:t>1.2</w:t>
      </w:r>
      <w:r>
        <w:rPr>
          <w:rFonts w:hint="eastAsia"/>
          <w:noProof/>
        </w:rPr>
        <w:t>下</w:t>
      </w:r>
      <w:r>
        <w:rPr>
          <w:noProof/>
        </w:rPr>
        <w:t>载</w:t>
      </w:r>
      <w:r>
        <w:rPr>
          <w:rFonts w:hint="eastAsia"/>
          <w:noProof/>
        </w:rPr>
        <w:t>inception v3</w:t>
      </w:r>
      <w:r>
        <w:rPr>
          <w:rFonts w:hint="eastAsia"/>
          <w:noProof/>
        </w:rPr>
        <w:t>模型</w:t>
      </w:r>
    </w:p>
    <w:p w:rsidR="001F547A" w:rsidRDefault="00F8637B" w:rsidP="00F8637B">
      <w:pPr>
        <w:ind w:firstLineChars="0" w:firstLine="420"/>
        <w:rPr>
          <w:noProof/>
        </w:rPr>
      </w:pPr>
      <w:r>
        <w:rPr>
          <w:rFonts w:hint="eastAsia"/>
          <w:noProof/>
        </w:rPr>
        <w:t>在</w:t>
      </w:r>
      <w:r>
        <w:rPr>
          <w:noProof/>
        </w:rPr>
        <w:t>E</w:t>
      </w:r>
      <w:r>
        <w:rPr>
          <w:rFonts w:hint="eastAsia"/>
          <w:noProof/>
        </w:rPr>
        <w:t>盘</w:t>
      </w:r>
      <w:r>
        <w:rPr>
          <w:noProof/>
        </w:rPr>
        <w:t>下新建一个</w:t>
      </w:r>
      <w:r>
        <w:rPr>
          <w:rFonts w:hint="eastAsia"/>
          <w:noProof/>
        </w:rPr>
        <w:t>名</w:t>
      </w:r>
      <w:r>
        <w:rPr>
          <w:noProof/>
        </w:rPr>
        <w:t>为</w:t>
      </w:r>
      <w:r>
        <w:rPr>
          <w:rFonts w:hint="eastAsia"/>
          <w:noProof/>
        </w:rPr>
        <w:t>retrain</w:t>
      </w:r>
      <w:r>
        <w:rPr>
          <w:rFonts w:hint="eastAsia"/>
          <w:noProof/>
        </w:rPr>
        <w:t>的</w:t>
      </w:r>
      <w:r>
        <w:rPr>
          <w:noProof/>
        </w:rPr>
        <w:t>文件夹，</w:t>
      </w:r>
      <w:r w:rsidR="00484DE6">
        <w:rPr>
          <w:rFonts w:hint="eastAsia"/>
          <w:noProof/>
        </w:rPr>
        <w:t>下</w:t>
      </w:r>
      <w:r w:rsidR="00484DE6">
        <w:rPr>
          <w:noProof/>
        </w:rPr>
        <w:t>载</w:t>
      </w:r>
      <w:r w:rsidR="00484DE6">
        <w:rPr>
          <w:rFonts w:hint="eastAsia"/>
          <w:noProof/>
        </w:rPr>
        <w:t>inception v3</w:t>
      </w:r>
      <w:r w:rsidR="00484DE6">
        <w:rPr>
          <w:rFonts w:hint="eastAsia"/>
          <w:noProof/>
        </w:rPr>
        <w:t>模型</w:t>
      </w:r>
      <w:r w:rsidR="00484DE6">
        <w:rPr>
          <w:noProof/>
        </w:rPr>
        <w:t>，放在</w:t>
      </w:r>
      <w:r w:rsidR="00484DE6">
        <w:rPr>
          <w:rFonts w:hint="eastAsia"/>
          <w:noProof/>
        </w:rPr>
        <w:t>E:\retrain</w:t>
      </w:r>
      <w:r w:rsidR="00484DE6">
        <w:rPr>
          <w:rFonts w:hint="eastAsia"/>
          <w:noProof/>
        </w:rPr>
        <w:t>文件</w:t>
      </w:r>
      <w:r w:rsidR="00484DE6">
        <w:rPr>
          <w:noProof/>
        </w:rPr>
        <w:t>夹下，下载</w:t>
      </w:r>
      <w:r w:rsidR="001F547A">
        <w:rPr>
          <w:rFonts w:hint="eastAsia"/>
          <w:noProof/>
        </w:rPr>
        <w:t>地</w:t>
      </w:r>
      <w:r w:rsidR="001F547A">
        <w:rPr>
          <w:noProof/>
        </w:rPr>
        <w:t>址：</w:t>
      </w:r>
    </w:p>
    <w:p w:rsidR="001F547A" w:rsidRDefault="001F547A" w:rsidP="001F547A">
      <w:pPr>
        <w:ind w:firstLineChars="0" w:firstLine="0"/>
      </w:pPr>
      <w:hyperlink r:id="rId9" w:history="1">
        <w:r w:rsidRPr="00FF150A">
          <w:rPr>
            <w:rStyle w:val="a7"/>
          </w:rPr>
          <w:t>http://download.tensorflow.org/models/image/imagenet/inception-2015-12-05.tgz</w:t>
        </w:r>
      </w:hyperlink>
    </w:p>
    <w:p w:rsidR="00484DE6" w:rsidRDefault="001F547A" w:rsidP="00484DE6">
      <w:pPr>
        <w:pStyle w:val="3"/>
        <w:numPr>
          <w:ilvl w:val="1"/>
          <w:numId w:val="2"/>
        </w:numPr>
      </w:pPr>
      <w:r>
        <w:rPr>
          <w:rFonts w:hint="eastAsia"/>
        </w:rPr>
        <w:t>准备</w:t>
      </w:r>
      <w:r>
        <w:t>数据</w:t>
      </w:r>
    </w:p>
    <w:p w:rsidR="00484DE6" w:rsidRDefault="00484DE6" w:rsidP="00F8637B">
      <w:pPr>
        <w:ind w:firstLineChars="0" w:firstLine="420"/>
      </w:pPr>
      <w:r>
        <w:rPr>
          <w:rFonts w:hint="eastAsia"/>
        </w:rPr>
        <w:t>准备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类别数据，</w:t>
      </w:r>
      <w:r>
        <w:rPr>
          <w:rFonts w:hint="eastAsia"/>
        </w:rPr>
        <w:t>文件</w:t>
      </w:r>
      <w:r>
        <w:t>夹以类别名称命</w:t>
      </w:r>
      <w:r>
        <w:rPr>
          <w:rFonts w:hint="eastAsia"/>
        </w:rPr>
        <w:t>名，</w:t>
      </w:r>
      <w:r>
        <w:rPr>
          <w:noProof/>
        </w:rPr>
        <w:t>放在</w:t>
      </w:r>
      <w:r>
        <w:rPr>
          <w:rFonts w:hint="eastAsia"/>
          <w:noProof/>
        </w:rPr>
        <w:t>一</w:t>
      </w:r>
      <w:r>
        <w:rPr>
          <w:noProof/>
        </w:rPr>
        <w:t>个</w:t>
      </w:r>
      <w:r>
        <w:rPr>
          <w:rFonts w:hint="eastAsia"/>
          <w:noProof/>
        </w:rPr>
        <w:t>名</w:t>
      </w:r>
      <w:r>
        <w:rPr>
          <w:noProof/>
        </w:rPr>
        <w:t>为</w:t>
      </w:r>
      <w:r w:rsidR="00F8637B">
        <w:rPr>
          <w:rFonts w:hint="eastAsia"/>
          <w:noProof/>
        </w:rPr>
        <w:t>E</w:t>
      </w:r>
      <w:r w:rsidR="00F8637B">
        <w:rPr>
          <w:noProof/>
        </w:rPr>
        <w:t>:/retrain/data/</w:t>
      </w:r>
      <w:r>
        <w:rPr>
          <w:rFonts w:hint="eastAsia"/>
          <w:noProof/>
        </w:rPr>
        <w:t>train</w:t>
      </w:r>
      <w:r>
        <w:rPr>
          <w:rFonts w:hint="eastAsia"/>
          <w:noProof/>
        </w:rPr>
        <w:t>文件</w:t>
      </w:r>
      <w:r>
        <w:rPr>
          <w:noProof/>
        </w:rPr>
        <w:t>夹下</w:t>
      </w:r>
      <w:r>
        <w:t>：</w:t>
      </w:r>
    </w:p>
    <w:p w:rsidR="00484DE6" w:rsidRDefault="006A092F" w:rsidP="00484DE6">
      <w:pPr>
        <w:ind w:firstLineChars="0" w:firstLine="0"/>
        <w:rPr>
          <w:noProof/>
        </w:rPr>
      </w:pPr>
      <w:r w:rsidRPr="00370FB4">
        <w:rPr>
          <w:noProof/>
        </w:rPr>
        <w:drawing>
          <wp:inline distT="0" distB="0" distL="0" distR="0">
            <wp:extent cx="5105400" cy="12573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DE6" w:rsidRDefault="00484DE6" w:rsidP="00484DE6">
      <w:pPr>
        <w:ind w:firstLineChars="0" w:firstLine="0"/>
        <w:rPr>
          <w:noProof/>
        </w:rPr>
      </w:pPr>
      <w:r>
        <w:rPr>
          <w:rFonts w:hint="eastAsia"/>
          <w:noProof/>
        </w:rPr>
        <w:t>准备</w:t>
      </w:r>
      <w:r>
        <w:rPr>
          <w:noProof/>
        </w:rPr>
        <w:t>测试数据，放在</w:t>
      </w:r>
      <w:r w:rsidR="00F8637B">
        <w:rPr>
          <w:rFonts w:hint="eastAsia"/>
          <w:noProof/>
        </w:rPr>
        <w:t>E</w:t>
      </w:r>
      <w:r w:rsidR="00F8637B">
        <w:rPr>
          <w:noProof/>
        </w:rPr>
        <w:t>:/retrain/data</w:t>
      </w:r>
      <w:r w:rsidR="00F8637B">
        <w:rPr>
          <w:noProof/>
        </w:rPr>
        <w:t>/</w:t>
      </w:r>
      <w:r>
        <w:rPr>
          <w:rFonts w:hint="eastAsia"/>
          <w:noProof/>
        </w:rPr>
        <w:t>test</w:t>
      </w:r>
      <w:r>
        <w:rPr>
          <w:rFonts w:hint="eastAsia"/>
          <w:noProof/>
        </w:rPr>
        <w:t>文件</w:t>
      </w:r>
      <w:r>
        <w:rPr>
          <w:noProof/>
        </w:rPr>
        <w:t>夹下：</w:t>
      </w:r>
    </w:p>
    <w:p w:rsidR="00484DE6" w:rsidRPr="00484DE6" w:rsidRDefault="006A092F" w:rsidP="00484DE6">
      <w:pPr>
        <w:ind w:firstLineChars="0" w:firstLine="0"/>
        <w:rPr>
          <w:rFonts w:hint="eastAsia"/>
          <w:noProof/>
        </w:rPr>
      </w:pPr>
      <w:r w:rsidRPr="00370FB4">
        <w:rPr>
          <w:noProof/>
        </w:rPr>
        <w:drawing>
          <wp:inline distT="0" distB="0" distL="0" distR="0">
            <wp:extent cx="5276850" cy="34099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37B" w:rsidRDefault="00F8637B" w:rsidP="00484DE6">
      <w:pPr>
        <w:pStyle w:val="3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B</w:t>
      </w:r>
      <w:r>
        <w:rPr>
          <w:rFonts w:hint="eastAsia"/>
          <w:noProof/>
        </w:rPr>
        <w:t>ottleneck</w:t>
      </w:r>
      <w:r>
        <w:rPr>
          <w:rFonts w:hint="eastAsia"/>
          <w:noProof/>
        </w:rPr>
        <w:t>文件</w:t>
      </w:r>
      <w:r>
        <w:rPr>
          <w:noProof/>
        </w:rPr>
        <w:t>夹</w:t>
      </w:r>
    </w:p>
    <w:p w:rsidR="00F8637B" w:rsidRPr="00F8637B" w:rsidRDefault="00F8637B" w:rsidP="00F8637B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retrain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新建</w:t>
      </w:r>
      <w:r>
        <w:t>一个</w:t>
      </w:r>
      <w:r>
        <w:t>bottleneck</w:t>
      </w:r>
      <w:r>
        <w:rPr>
          <w:rFonts w:hint="eastAsia"/>
        </w:rPr>
        <w:t>文件</w:t>
      </w:r>
      <w:r>
        <w:t>夹，</w:t>
      </w:r>
      <w:r>
        <w:rPr>
          <w:rFonts w:hint="eastAsia"/>
        </w:rPr>
        <w:t>该</w:t>
      </w:r>
      <w:r>
        <w:t>文件夹用于保存训练的中</w:t>
      </w:r>
      <w:r>
        <w:rPr>
          <w:rFonts w:hint="eastAsia"/>
        </w:rPr>
        <w:t>间</w:t>
      </w:r>
      <w:r>
        <w:t>结果</w:t>
      </w:r>
    </w:p>
    <w:p w:rsidR="00484DE6" w:rsidRDefault="00F8637B" w:rsidP="00484DE6">
      <w:pPr>
        <w:pStyle w:val="3"/>
        <w:numPr>
          <w:ilvl w:val="1"/>
          <w:numId w:val="2"/>
        </w:numPr>
        <w:rPr>
          <w:noProof/>
        </w:rPr>
      </w:pPr>
      <w:r>
        <w:rPr>
          <w:rFonts w:hint="eastAsia"/>
          <w:noProof/>
        </w:rPr>
        <w:t>训练</w:t>
      </w:r>
      <w:r>
        <w:rPr>
          <w:noProof/>
        </w:rPr>
        <w:t>脚本</w:t>
      </w:r>
    </w:p>
    <w:p w:rsidR="00F8637B" w:rsidRDefault="00F8637B" w:rsidP="00F8637B">
      <w:pPr>
        <w:ind w:firstLineChars="0" w:firstLine="420"/>
      </w:pPr>
      <w:r>
        <w:rPr>
          <w:rFonts w:hint="eastAsia"/>
        </w:rPr>
        <w:t>编写一</w:t>
      </w:r>
      <w:r>
        <w:t>个</w:t>
      </w:r>
      <w:r>
        <w:rPr>
          <w:rFonts w:hint="eastAsia"/>
        </w:rPr>
        <w:t>retrain.bat</w:t>
      </w:r>
      <w:r>
        <w:rPr>
          <w:rFonts w:hint="eastAsia"/>
        </w:rPr>
        <w:t>文件</w:t>
      </w:r>
      <w:r>
        <w:t>，放置在</w:t>
      </w:r>
      <w:r>
        <w:rPr>
          <w:rFonts w:hint="eastAsia"/>
        </w:rPr>
        <w:t>E</w:t>
      </w:r>
      <w:r>
        <w:rPr>
          <w:rFonts w:hint="eastAsia"/>
        </w:rPr>
        <w:t>：</w:t>
      </w:r>
      <w:r>
        <w:t>/retrain</w:t>
      </w:r>
      <w:r>
        <w:rPr>
          <w:rFonts w:hint="eastAsia"/>
        </w:rPr>
        <w:t>目录</w:t>
      </w:r>
      <w:r>
        <w:t>下，内容：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17B4" w:rsidTr="006217B4">
        <w:tc>
          <w:tcPr>
            <w:tcW w:w="8522" w:type="dxa"/>
          </w:tcPr>
          <w:p w:rsidR="006217B4" w:rsidRDefault="006217B4" w:rsidP="006217B4">
            <w:pPr>
              <w:spacing w:line="240" w:lineRule="auto"/>
              <w:ind w:firstLineChars="0" w:firstLine="0"/>
            </w:pPr>
            <w:r>
              <w:t>python E:/tensorflow-master/tensorflow/examples/image_retraining/retrain.py ^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>--bottleneck_dir bottleneck ^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>--how_many_training_steps 200 ^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>--model_dir inception_model/ ^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>--output_graph output_graph.pb ^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>--output_labels output_labels.txt ^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>--image_dir data/train/</w:t>
            </w:r>
          </w:p>
          <w:p w:rsidR="006217B4" w:rsidRDefault="006217B4" w:rsidP="006217B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pause</w:t>
            </w:r>
          </w:p>
        </w:tc>
      </w:tr>
    </w:tbl>
    <w:p w:rsidR="006217B4" w:rsidRDefault="006A092F" w:rsidP="00F8637B">
      <w:pPr>
        <w:ind w:firstLineChars="0" w:firstLine="0"/>
      </w:pPr>
      <w:r w:rsidRPr="00370FB4">
        <w:rPr>
          <w:noProof/>
        </w:rPr>
        <w:drawing>
          <wp:inline distT="0" distB="0" distL="0" distR="0">
            <wp:extent cx="5305425" cy="100965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2" r="-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FA0" w:rsidRDefault="00F70FA0" w:rsidP="00F8637B">
      <w:pPr>
        <w:ind w:firstLineChars="0" w:firstLine="0"/>
      </w:pPr>
      <w:r>
        <w:rPr>
          <w:rFonts w:hint="eastAsia"/>
        </w:rPr>
        <w:t>执行</w:t>
      </w:r>
      <w:r>
        <w:t>脚本：</w:t>
      </w:r>
    </w:p>
    <w:p w:rsidR="00F70FA0" w:rsidRPr="00F8637B" w:rsidRDefault="006A092F" w:rsidP="00F8637B">
      <w:pPr>
        <w:ind w:firstLineChars="0" w:firstLine="0"/>
        <w:rPr>
          <w:rFonts w:hint="eastAsia"/>
        </w:rPr>
      </w:pPr>
      <w:r w:rsidRPr="00370FB4">
        <w:rPr>
          <w:noProof/>
        </w:rPr>
        <w:drawing>
          <wp:inline distT="0" distB="0" distL="0" distR="0">
            <wp:extent cx="5276850" cy="344805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DE6" w:rsidRDefault="00F8637B" w:rsidP="00F8637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测试</w:t>
      </w:r>
    </w:p>
    <w:p w:rsidR="00F8637B" w:rsidRDefault="006217B4" w:rsidP="00F8637B">
      <w:pPr>
        <w:ind w:firstLineChars="0" w:firstLine="0"/>
      </w:pPr>
      <w:r>
        <w:rPr>
          <w:rFonts w:hint="eastAsia"/>
        </w:rPr>
        <w:t>准备</w:t>
      </w:r>
      <w:r>
        <w:t>以下</w:t>
      </w:r>
      <w:r>
        <w:rPr>
          <w:rFonts w:hint="eastAsia"/>
        </w:rPr>
        <w:t>程序</w:t>
      </w:r>
      <w: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17B4" w:rsidTr="006217B4">
        <w:tc>
          <w:tcPr>
            <w:tcW w:w="8522" w:type="dxa"/>
          </w:tcPr>
          <w:p w:rsidR="006217B4" w:rsidRDefault="006217B4" w:rsidP="006217B4">
            <w:pPr>
              <w:spacing w:line="240" w:lineRule="auto"/>
              <w:ind w:firstLineChars="0" w:firstLine="0"/>
            </w:pPr>
            <w:r w:rsidRPr="006217B4">
              <w:t># coding: utf-8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>import tensorflow as tf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>import os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>import numpy as np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>import re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>from PIL import Image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>import matplotlib.pyplot as plt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>lines = tf.gfile.GFile('E:/retrain/output_labels.txt').readlines()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>uid_to_human = {}</w:t>
            </w:r>
          </w:p>
          <w:p w:rsidR="006217B4" w:rsidRDefault="006217B4" w:rsidP="006217B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一行一行读取数据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>for uid,line in enumerate(lines) :</w:t>
            </w:r>
          </w:p>
          <w:p w:rsidR="006217B4" w:rsidRDefault="006217B4" w:rsidP="006217B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去掉换行符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line=line.strip('\n')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uid_to_human[uid] = line</w:t>
            </w:r>
            <w:bookmarkStart w:id="0" w:name="_GoBack"/>
            <w:bookmarkEnd w:id="0"/>
          </w:p>
          <w:p w:rsidR="006217B4" w:rsidRDefault="006217B4" w:rsidP="006217B4">
            <w:pPr>
              <w:spacing w:line="240" w:lineRule="auto"/>
              <w:ind w:firstLineChars="0" w:firstLine="0"/>
            </w:pP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>def id_to_string(node_id):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if node_id not in uid_to_human: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    return ''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return uid_to_human[node_id]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</w:p>
          <w:p w:rsidR="006217B4" w:rsidRDefault="006217B4" w:rsidP="006217B4">
            <w:pPr>
              <w:spacing w:line="240" w:lineRule="auto"/>
              <w:ind w:firstLineChars="0" w:firstLine="0"/>
            </w:pPr>
          </w:p>
          <w:p w:rsidR="006217B4" w:rsidRDefault="006217B4" w:rsidP="006217B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创建一个图来存放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训练好的模型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>with tf.gfile.FastGFile('E:/retrain/output_graph.pb', 'rb') as f: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graph_def = tf.GraphDef()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graph_def.ParseFromString(f.read())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tf.import_graph_def(graph_def, name='')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</w:p>
          <w:p w:rsidR="006217B4" w:rsidRDefault="006217B4" w:rsidP="006217B4">
            <w:pPr>
              <w:spacing w:line="240" w:lineRule="auto"/>
              <w:ind w:firstLineChars="0" w:firstLine="0"/>
            </w:pP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>with tf.Session() as sess: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softmax_tensor = sess.graph.get_tensor_by_name('final_result:0')</w:t>
            </w:r>
          </w:p>
          <w:p w:rsidR="006217B4" w:rsidRDefault="006217B4" w:rsidP="006217B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遍历目录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for root,dirs,files in os.walk('E:/retrain/data/test'):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    for file in files:</w:t>
            </w:r>
          </w:p>
          <w:p w:rsidR="006217B4" w:rsidRDefault="006217B4" w:rsidP="006217B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#</w:t>
            </w:r>
            <w:r>
              <w:rPr>
                <w:rFonts w:hint="eastAsia"/>
              </w:rPr>
              <w:t>载入图片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        image_data=tf.gfile.FastGFile(os.path.join(root,file), 'rb').read()</w:t>
            </w:r>
          </w:p>
          <w:p w:rsidR="006217B4" w:rsidRDefault="006217B4" w:rsidP="006217B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predictions = sess.run(softmax_tensor,{'DecodeJpeg/contents:0': image_data})#</w:t>
            </w:r>
            <w:r>
              <w:rPr>
                <w:rFonts w:hint="eastAsia"/>
              </w:rPr>
              <w:t>图片格式是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格式</w:t>
            </w:r>
          </w:p>
          <w:p w:rsidR="006217B4" w:rsidRDefault="006217B4" w:rsidP="006217B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predictions = np.squeeze(predictions)#</w:t>
            </w:r>
            <w:r>
              <w:rPr>
                <w:rFonts w:hint="eastAsia"/>
              </w:rPr>
              <w:t>把结果转为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维数据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</w:p>
          <w:p w:rsidR="006217B4" w:rsidRDefault="006217B4" w:rsidP="006217B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#</w:t>
            </w:r>
            <w:r>
              <w:rPr>
                <w:rFonts w:hint="eastAsia"/>
              </w:rPr>
              <w:t>打印图片路径及名称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        image_path = os.path.join(root,file)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        print(image_path)</w:t>
            </w:r>
          </w:p>
          <w:p w:rsidR="006217B4" w:rsidRDefault="006217B4" w:rsidP="006217B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#</w:t>
            </w:r>
            <w:r>
              <w:rPr>
                <w:rFonts w:hint="eastAsia"/>
              </w:rPr>
              <w:t>显示图片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        img=Image.open(image_path)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        plt.imshow(img)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        plt.axis('off')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        plt.show()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</w:p>
          <w:p w:rsidR="006217B4" w:rsidRDefault="006217B4" w:rsidP="006217B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#</w:t>
            </w:r>
            <w:r>
              <w:rPr>
                <w:rFonts w:hint="eastAsia"/>
              </w:rPr>
              <w:t>排序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        top_k = predictions.argsort()[::-1]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        print(top_k)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        for node_id in top_k:     </w:t>
            </w:r>
          </w:p>
          <w:p w:rsidR="006217B4" w:rsidRDefault="006217B4" w:rsidP="006217B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#</w:t>
            </w:r>
            <w:r>
              <w:rPr>
                <w:rFonts w:hint="eastAsia"/>
              </w:rPr>
              <w:t>获取分类名称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            human_string = id_to_string(node_id)</w:t>
            </w:r>
          </w:p>
          <w:p w:rsidR="006217B4" w:rsidRDefault="006217B4" w:rsidP="006217B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#</w:t>
            </w:r>
            <w:r>
              <w:rPr>
                <w:rFonts w:hint="eastAsia"/>
              </w:rPr>
              <w:t>获取该分类的置信度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            score = predictions[node_id]</w:t>
            </w:r>
          </w:p>
          <w:p w:rsidR="006217B4" w:rsidRDefault="006217B4" w:rsidP="006217B4">
            <w:pPr>
              <w:spacing w:line="240" w:lineRule="auto"/>
              <w:ind w:firstLineChars="0" w:firstLine="0"/>
            </w:pPr>
            <w:r>
              <w:t xml:space="preserve">                print('%s (score = %.5f)' % (human_string, score))</w:t>
            </w:r>
          </w:p>
          <w:p w:rsidR="006217B4" w:rsidRDefault="006217B4" w:rsidP="006217B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 xml:space="preserve">            print()</w:t>
            </w:r>
          </w:p>
        </w:tc>
      </w:tr>
    </w:tbl>
    <w:p w:rsidR="006217B4" w:rsidRDefault="006217B4" w:rsidP="00F8637B">
      <w:pPr>
        <w:ind w:firstLineChars="0" w:firstLine="0"/>
      </w:pPr>
      <w:r>
        <w:rPr>
          <w:rFonts w:hint="eastAsia"/>
        </w:rPr>
        <w:lastRenderedPageBreak/>
        <w:t>执行</w:t>
      </w:r>
      <w:r>
        <w:t>结果：</w:t>
      </w:r>
    </w:p>
    <w:p w:rsidR="006217B4" w:rsidRDefault="006A092F" w:rsidP="00F8637B">
      <w:pPr>
        <w:ind w:firstLineChars="0" w:firstLine="0"/>
        <w:rPr>
          <w:noProof/>
        </w:rPr>
      </w:pPr>
      <w:r w:rsidRPr="00370FB4">
        <w:rPr>
          <w:noProof/>
        </w:rPr>
        <w:drawing>
          <wp:inline distT="0" distB="0" distL="0" distR="0">
            <wp:extent cx="5267325" cy="2428875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92F" w:rsidRPr="00F8637B" w:rsidRDefault="006A092F" w:rsidP="00F8637B">
      <w:pPr>
        <w:ind w:firstLineChars="0" w:firstLine="0"/>
        <w:rPr>
          <w:rFonts w:hint="eastAsia"/>
        </w:rPr>
      </w:pPr>
      <w:r w:rsidRPr="00370FB4">
        <w:rPr>
          <w:noProof/>
        </w:rPr>
        <w:drawing>
          <wp:inline distT="0" distB="0" distL="0" distR="0">
            <wp:extent cx="5267325" cy="1924050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92F" w:rsidRPr="00F8637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AE7" w:rsidRDefault="00B60AE7" w:rsidP="002B26DF">
      <w:pPr>
        <w:spacing w:line="240" w:lineRule="auto"/>
        <w:ind w:firstLine="420"/>
      </w:pPr>
      <w:r>
        <w:separator/>
      </w:r>
    </w:p>
  </w:endnote>
  <w:endnote w:type="continuationSeparator" w:id="0">
    <w:p w:rsidR="00B60AE7" w:rsidRDefault="00B60AE7" w:rsidP="002B26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AE7" w:rsidRDefault="00B60AE7" w:rsidP="002B26DF">
      <w:pPr>
        <w:spacing w:line="240" w:lineRule="auto"/>
        <w:ind w:firstLine="420"/>
      </w:pPr>
      <w:r>
        <w:separator/>
      </w:r>
    </w:p>
  </w:footnote>
  <w:footnote w:type="continuationSeparator" w:id="0">
    <w:p w:rsidR="00B60AE7" w:rsidRDefault="00B60AE7" w:rsidP="002B26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 w:rsidP="002B26DF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A3359"/>
    <w:multiLevelType w:val="multilevel"/>
    <w:tmpl w:val="822C4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3602407"/>
    <w:multiLevelType w:val="hybridMultilevel"/>
    <w:tmpl w:val="5D0C1B88"/>
    <w:lvl w:ilvl="0" w:tplc="FDCAC9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0F7D74"/>
    <w:multiLevelType w:val="multilevel"/>
    <w:tmpl w:val="2A046714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7A"/>
    <w:rsid w:val="000E7731"/>
    <w:rsid w:val="00160D9C"/>
    <w:rsid w:val="001F547A"/>
    <w:rsid w:val="002B26DF"/>
    <w:rsid w:val="002D34B5"/>
    <w:rsid w:val="00484DE6"/>
    <w:rsid w:val="006217B4"/>
    <w:rsid w:val="006A092F"/>
    <w:rsid w:val="00B60AE7"/>
    <w:rsid w:val="00F70FA0"/>
    <w:rsid w:val="00F8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A81B3"/>
  <w15:chartTrackingRefBased/>
  <w15:docId w15:val="{02209CD7-7340-43E1-934C-AA1AB0C9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E7731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26DF"/>
    <w:pPr>
      <w:keepNext/>
      <w:keepLines/>
      <w:spacing w:before="200" w:after="200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B26DF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E7731"/>
    <w:rPr>
      <w:rFonts w:ascii="Consolas" w:eastAsia="黑体" w:hAnsi="Consolas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0E7731"/>
    <w:rPr>
      <w:rFonts w:ascii="Consolas" w:hAnsi="Consolas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B2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B26DF"/>
    <w:rPr>
      <w:rFonts w:ascii="Consolas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6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B26DF"/>
    <w:rPr>
      <w:rFonts w:ascii="Consolas" w:hAnsi="Consolas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F547A"/>
    <w:rPr>
      <w:color w:val="0563C1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1F547A"/>
    <w:rPr>
      <w:color w:val="2B579A"/>
      <w:shd w:val="clear" w:color="auto" w:fill="E6E6E6"/>
    </w:rPr>
  </w:style>
  <w:style w:type="table" w:styleId="a9">
    <w:name w:val="Table Grid"/>
    <w:basedOn w:val="a1"/>
    <w:uiPriority w:val="39"/>
    <w:rsid w:val="00621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download.tensorflow.org/models/image/imagenet/inception-2015-12-05.tgz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</Template>
  <TotalTime>84</TotalTime>
  <Pages>5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2017-06-05T12:45:00Z</dcterms:created>
  <dcterms:modified xsi:type="dcterms:W3CDTF">2017-06-05T14:09:00Z</dcterms:modified>
</cp:coreProperties>
</file>