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AD6B3C" w:rsidP="00AD6B3C">
      <w:pPr>
        <w:pStyle w:val="1"/>
      </w:pPr>
      <w:r>
        <w:rPr>
          <w:rFonts w:hint="eastAsia"/>
        </w:rPr>
        <w:t>U</w:t>
      </w:r>
      <w:r>
        <w:t>buntu14.04</w:t>
      </w:r>
      <w:r>
        <w:rPr>
          <w:rFonts w:hint="eastAsia"/>
        </w:rPr>
        <w:t>下</w:t>
      </w:r>
      <w:r>
        <w:rPr>
          <w:rFonts w:hint="eastAsia"/>
        </w:rPr>
        <w:t>C</w:t>
      </w:r>
      <w:r>
        <w:t>affe</w:t>
      </w:r>
      <w:r>
        <w:rPr>
          <w:rFonts w:hint="eastAsia"/>
        </w:rPr>
        <w:t>的安装和配置</w:t>
      </w:r>
    </w:p>
    <w:p w:rsidR="00AD6B3C" w:rsidRDefault="00AD6B3C" w:rsidP="00F745A6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OPENCV:</w:t>
      </w:r>
    </w:p>
    <w:p w:rsidR="00AD6B3C" w:rsidRDefault="00AD6B3C" w:rsidP="00AD6B3C">
      <w:pPr>
        <w:ind w:firstLine="420"/>
      </w:pPr>
      <w:r>
        <w:rPr>
          <w:rFonts w:hint="eastAsia"/>
        </w:rPr>
        <w:t>这里要安装</w:t>
      </w:r>
      <w:r>
        <w:rPr>
          <w:rFonts w:hint="eastAsia"/>
        </w:rPr>
        <w:t>opencv3</w:t>
      </w:r>
      <w:r>
        <w:rPr>
          <w:rFonts w:hint="eastAsia"/>
        </w:rPr>
        <w:t>，虽然</w:t>
      </w:r>
      <w:r>
        <w:rPr>
          <w:rFonts w:hint="eastAsia"/>
        </w:rPr>
        <w:t>opencv2</w:t>
      </w:r>
      <w:r>
        <w:rPr>
          <w:rFonts w:hint="eastAsia"/>
        </w:rPr>
        <w:t>也可以，但是</w:t>
      </w:r>
      <w:r>
        <w:rPr>
          <w:rFonts w:hint="eastAsia"/>
        </w:rPr>
        <w:t>opencv3</w:t>
      </w:r>
      <w:r>
        <w:rPr>
          <w:rFonts w:hint="eastAsia"/>
        </w:rPr>
        <w:t>有支持</w:t>
      </w:r>
      <w:r>
        <w:rPr>
          <w:rFonts w:hint="eastAsia"/>
        </w:rPr>
        <w:t>caffe</w:t>
      </w:r>
      <w:r>
        <w:rPr>
          <w:rFonts w:hint="eastAsia"/>
        </w:rPr>
        <w:t>的</w:t>
      </w:r>
      <w:r>
        <w:rPr>
          <w:rFonts w:hint="eastAsia"/>
        </w:rPr>
        <w:t>dnn</w:t>
      </w:r>
      <w:r>
        <w:rPr>
          <w:rFonts w:hint="eastAsia"/>
        </w:rPr>
        <w:t>模块，强烈建议，以避免后续不必要的麻烦。</w:t>
      </w:r>
    </w:p>
    <w:p w:rsidR="00AD6B3C" w:rsidRDefault="00AD6B3C" w:rsidP="00AD6B3C">
      <w:pPr>
        <w:numPr>
          <w:ilvl w:val="0"/>
          <w:numId w:val="4"/>
        </w:numPr>
        <w:ind w:firstLineChars="0"/>
      </w:pPr>
      <w:r>
        <w:rPr>
          <w:rFonts w:hint="eastAsia"/>
        </w:rPr>
        <w:t>安装必要的库：</w:t>
      </w:r>
    </w:p>
    <w:p w:rsidR="00AD6B3C" w:rsidRDefault="00AD6B3C" w:rsidP="00AD6B3C">
      <w:pPr>
        <w:ind w:firstLine="420"/>
      </w:pPr>
      <w:r>
        <w:t xml:space="preserve">  sudo apt-get install build-essential</w:t>
      </w:r>
    </w:p>
    <w:p w:rsidR="00AD6B3C" w:rsidRDefault="00AD6B3C" w:rsidP="00AD6B3C">
      <w:pPr>
        <w:ind w:firstLine="420"/>
      </w:pPr>
      <w:r>
        <w:t xml:space="preserve">  sudo apt-get install cmake git pkg-config </w:t>
      </w:r>
      <w:r w:rsidR="00072091">
        <w:t>libgtk2.0-dev libavcodec-dev li</w:t>
      </w:r>
      <w:r>
        <w:t>bavformat-dev libswscale-dev</w:t>
      </w:r>
    </w:p>
    <w:p w:rsidR="00AD6B3C" w:rsidRDefault="00AD6B3C" w:rsidP="00AD6B3C">
      <w:pPr>
        <w:ind w:firstLine="420"/>
      </w:pPr>
      <w:r>
        <w:t xml:space="preserve">  sudo apt-get install python-dev python-opencv python-numpy libtbb2 libtbb-dev libpng-dev libtiff-dev libjasper-dev libdc1394-22-dev</w:t>
      </w:r>
    </w:p>
    <w:p w:rsidR="00AD6B3C" w:rsidRDefault="00AD6B3C" w:rsidP="00AD6B3C">
      <w:pPr>
        <w:ind w:firstLine="420"/>
      </w:pPr>
      <w:r>
        <w:t xml:space="preserve">  sudo apt-get install python-pip python-dev build-essential</w:t>
      </w:r>
    </w:p>
    <w:p w:rsidR="00AD6B3C" w:rsidRDefault="00AD6B3C" w:rsidP="00AD6B3C">
      <w:pPr>
        <w:numPr>
          <w:ilvl w:val="0"/>
          <w:numId w:val="4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opencv</w:t>
      </w:r>
      <w:r>
        <w:rPr>
          <w:rFonts w:hint="eastAsia"/>
        </w:rPr>
        <w:t>和</w:t>
      </w:r>
      <w:r>
        <w:rPr>
          <w:rFonts w:hint="eastAsia"/>
        </w:rPr>
        <w:t>opencv_contrib</w:t>
      </w:r>
      <w:r>
        <w:rPr>
          <w:rFonts w:hint="eastAsia"/>
        </w:rPr>
        <w:t>文件到</w:t>
      </w:r>
      <w:r>
        <w:rPr>
          <w:rFonts w:hint="eastAsia"/>
        </w:rPr>
        <w:t>home</w:t>
      </w:r>
      <w:r>
        <w:rPr>
          <w:rFonts w:hint="eastAsia"/>
        </w:rPr>
        <w:t>目录下，解压</w:t>
      </w:r>
    </w:p>
    <w:p w:rsidR="00AD6B3C" w:rsidRDefault="00AD6B3C" w:rsidP="00AD6B3C">
      <w:pPr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opencv</w:t>
      </w:r>
      <w:r>
        <w:rPr>
          <w:rFonts w:hint="eastAsia"/>
        </w:rPr>
        <w:t>中新建一个文件夹</w:t>
      </w:r>
      <w:r>
        <w:rPr>
          <w:rFonts w:hint="eastAsia"/>
        </w:rPr>
        <w:t>build</w:t>
      </w:r>
      <w:r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>到</w:t>
      </w:r>
      <w:r w:rsidR="00FB0E08">
        <w:t>™</w:t>
      </w:r>
      <w:r>
        <w:rPr>
          <w:rFonts w:hint="eastAsia"/>
        </w:rPr>
        <w:t>该目录下</w:t>
      </w:r>
    </w:p>
    <w:p w:rsidR="00AD6B3C" w:rsidRDefault="00AD6B3C" w:rsidP="00BD1239">
      <w:pPr>
        <w:numPr>
          <w:ilvl w:val="0"/>
          <w:numId w:val="4"/>
        </w:numPr>
        <w:ind w:firstLineChars="0"/>
      </w:pPr>
      <w:r>
        <w:rPr>
          <w:rFonts w:hint="eastAsia"/>
        </w:rPr>
        <w:t>执行：</w:t>
      </w:r>
    </w:p>
    <w:p w:rsidR="00AD6B3C" w:rsidRDefault="00EC5437" w:rsidP="00AD6B3C">
      <w:pPr>
        <w:ind w:firstLine="420"/>
      </w:pPr>
      <w:r>
        <w:t xml:space="preserve">Sudo </w:t>
      </w:r>
      <w:bookmarkStart w:id="0" w:name="_GoBack"/>
      <w:bookmarkEnd w:id="0"/>
      <w:r w:rsidR="00AD6B3C">
        <w:rPr>
          <w:rFonts w:hint="eastAsia"/>
        </w:rPr>
        <w:t>cmake -DOPENCV_EXTRA_MODULES_PATH=/home/</w:t>
      </w:r>
      <w:r w:rsidR="003A4983">
        <w:rPr>
          <w:rFonts w:hint="eastAsia"/>
        </w:rPr>
        <w:t>hy</w:t>
      </w:r>
      <w:r w:rsidR="003A4983">
        <w:t>17003</w:t>
      </w:r>
      <w:r w:rsidR="00AD6B3C">
        <w:rPr>
          <w:rFonts w:hint="eastAsia"/>
        </w:rPr>
        <w:t>/opencv_contrib/modules ..</w:t>
      </w:r>
    </w:p>
    <w:p w:rsidR="00695B80" w:rsidRDefault="00695B80" w:rsidP="00695B80">
      <w:pPr>
        <w:ind w:firstLineChars="0" w:firstLine="0"/>
      </w:pPr>
      <w:r>
        <w:rPr>
          <w:rFonts w:hint="eastAsia"/>
        </w:rPr>
        <w:t>其中</w:t>
      </w:r>
      <w:r w:rsidR="003A4983">
        <w:t>hy17003</w:t>
      </w:r>
      <w:r>
        <w:rPr>
          <w:rFonts w:hint="eastAsia"/>
        </w:rPr>
        <w:t>为我的用户名，需要根据实际情况改成自己的用户名字</w:t>
      </w:r>
    </w:p>
    <w:p w:rsidR="00AD6B3C" w:rsidRDefault="00AD6B3C" w:rsidP="00AD6B3C">
      <w:pPr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make all</w:t>
      </w:r>
    </w:p>
    <w:p w:rsidR="00AD6B3C" w:rsidRDefault="00AD6B3C" w:rsidP="00AD6B3C">
      <w:pPr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make install</w:t>
      </w:r>
    </w:p>
    <w:p w:rsidR="00AD6B3C" w:rsidRDefault="00AD6B3C" w:rsidP="00AD6B3C">
      <w:pPr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 w:rsidR="00695B80">
        <w:rPr>
          <w:rFonts w:hint="eastAsia"/>
        </w:rPr>
        <w:t xml:space="preserve"> sudo vim /etc/ld.so.conf, </w:t>
      </w:r>
      <w:r w:rsidR="00695B80">
        <w:rPr>
          <w:rFonts w:hint="eastAsia"/>
        </w:rPr>
        <w:t>添加一新行，并输入</w:t>
      </w:r>
      <w:r>
        <w:rPr>
          <w:rFonts w:hint="eastAsia"/>
        </w:rPr>
        <w:t xml:space="preserve"> /usr/local/lib</w:t>
      </w:r>
    </w:p>
    <w:p w:rsidR="00AD6B3C" w:rsidRDefault="00AD6B3C" w:rsidP="00AD6B3C">
      <w:pPr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ldconfig</w:t>
      </w:r>
    </w:p>
    <w:p w:rsidR="00AD6B3C" w:rsidRDefault="00AD6B3C" w:rsidP="00F745A6">
      <w:pPr>
        <w:pStyle w:val="2"/>
      </w:pPr>
      <w:r>
        <w:rPr>
          <w:rFonts w:hint="eastAsia"/>
        </w:rPr>
        <w:t>一些依赖库</w:t>
      </w:r>
      <w:r>
        <w:rPr>
          <w:rFonts w:hint="eastAsia"/>
        </w:rPr>
        <w:t>:</w:t>
      </w:r>
    </w:p>
    <w:p w:rsidR="00AD6B3C" w:rsidRDefault="00AD6B3C" w:rsidP="00AD6B3C">
      <w:pPr>
        <w:numPr>
          <w:ilvl w:val="0"/>
          <w:numId w:val="5"/>
        </w:numPr>
        <w:ind w:firstLineChars="0"/>
      </w:pPr>
      <w:r>
        <w:t>sudo apt-get install libprotobuf-dev libleveldb-dev libsnappy-dev libhdf5-serial-dev protobuf-compiler</w:t>
      </w:r>
    </w:p>
    <w:p w:rsidR="00AD6B3C" w:rsidRDefault="00AD6B3C" w:rsidP="00AD6B3C">
      <w:pPr>
        <w:numPr>
          <w:ilvl w:val="0"/>
          <w:numId w:val="5"/>
        </w:numPr>
        <w:ind w:firstLineChars="0"/>
      </w:pPr>
      <w:r>
        <w:t>sudo apt-get install --no-install-recommends libboost-all-dev</w:t>
      </w:r>
    </w:p>
    <w:p w:rsidR="00AD6B3C" w:rsidRDefault="00AD6B3C" w:rsidP="00AD6B3C">
      <w:pPr>
        <w:numPr>
          <w:ilvl w:val="0"/>
          <w:numId w:val="5"/>
        </w:numPr>
        <w:ind w:firstLineChars="0"/>
      </w:pPr>
      <w:r>
        <w:t>sudo apt-get install libgflags-dev libgoogle-glog-dev liblmdb-dev</w:t>
      </w:r>
    </w:p>
    <w:p w:rsidR="00AD6B3C" w:rsidRDefault="00AD6B3C" w:rsidP="00F745A6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CUDA:</w:t>
      </w:r>
    </w:p>
    <w:p w:rsidR="00AD6B3C" w:rsidRPr="00AD6B3C" w:rsidRDefault="00AD6B3C" w:rsidP="00AD6B3C">
      <w:pPr>
        <w:ind w:firstLine="420"/>
      </w:pPr>
      <w:r>
        <w:rPr>
          <w:rFonts w:hint="eastAsia"/>
        </w:rPr>
        <w:t>下载地址：</w:t>
      </w:r>
      <w:r w:rsidRPr="00AD6B3C">
        <w:t>https://developer.nvidia.com/cuda-downloads</w:t>
      </w:r>
    </w:p>
    <w:p w:rsidR="00AD6B3C" w:rsidRPr="00AD6B3C" w:rsidRDefault="0092173C" w:rsidP="00AD6B3C">
      <w:pPr>
        <w:ind w:firstLineChars="0" w:firstLine="0"/>
      </w:pPr>
      <w:r w:rsidRPr="00EC16AC">
        <w:rPr>
          <w:noProof/>
        </w:rPr>
        <w:lastRenderedPageBreak/>
        <w:drawing>
          <wp:inline distT="0" distB="0" distL="0" distR="0">
            <wp:extent cx="5276850" cy="41148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B3C" w:rsidRDefault="00AD6B3C" w:rsidP="00AD6B3C">
      <w:pPr>
        <w:numPr>
          <w:ilvl w:val="0"/>
          <w:numId w:val="6"/>
        </w:numPr>
        <w:ind w:firstLineChars="0"/>
      </w:pPr>
      <w:r>
        <w:rPr>
          <w:rFonts w:hint="eastAsia"/>
        </w:rPr>
        <w:t>执行：</w:t>
      </w:r>
    </w:p>
    <w:p w:rsidR="00AD6B3C" w:rsidRDefault="00AD6B3C" w:rsidP="00AD6B3C">
      <w:pPr>
        <w:ind w:firstLine="420"/>
      </w:pPr>
      <w:r>
        <w:t xml:space="preserve">sudo ./cuda_8.0.44_linux\ .run </w:t>
      </w:r>
    </w:p>
    <w:p w:rsidR="00AD6B3C" w:rsidRPr="0092173C" w:rsidRDefault="00AD6B3C" w:rsidP="0092173C">
      <w:pPr>
        <w:ind w:firstLine="420"/>
      </w:pPr>
      <w:r w:rsidRPr="0092173C">
        <w:rPr>
          <w:rFonts w:hint="eastAsia"/>
        </w:rPr>
        <w:t>注意，当询问是否安装显卡的时候，一定要选择</w:t>
      </w:r>
      <w:r w:rsidRPr="0092173C">
        <w:rPr>
          <w:rFonts w:hint="eastAsia"/>
        </w:rPr>
        <w:t>no</w:t>
      </w:r>
      <w:r w:rsidRPr="0092173C">
        <w:rPr>
          <w:rFonts w:hint="eastAsia"/>
        </w:rPr>
        <w:t>，</w:t>
      </w:r>
      <w:r w:rsidR="0092173C">
        <w:t>可能会提示</w:t>
      </w:r>
      <w:r w:rsidRPr="0092173C">
        <w:t>空间不足，</w:t>
      </w:r>
      <w:r w:rsidR="0092173C" w:rsidRPr="0092173C">
        <w:rPr>
          <w:bCs/>
        </w:rPr>
        <w:t>先去手动在</w:t>
      </w:r>
      <w:r w:rsidR="0092173C" w:rsidRPr="0092173C">
        <w:rPr>
          <w:bCs/>
        </w:rPr>
        <w:t>opt</w:t>
      </w:r>
      <w:r w:rsidR="0092173C" w:rsidRPr="0092173C">
        <w:rPr>
          <w:bCs/>
        </w:rPr>
        <w:t>里面去创建一个</w:t>
      </w:r>
      <w:r w:rsidR="0092173C" w:rsidRPr="0092173C">
        <w:rPr>
          <w:bCs/>
        </w:rPr>
        <w:t>temp</w:t>
      </w:r>
      <w:r w:rsidR="0092173C" w:rsidRPr="0092173C">
        <w:rPr>
          <w:bCs/>
        </w:rPr>
        <w:t>的目录</w:t>
      </w:r>
      <w:r w:rsidR="0092173C" w:rsidRPr="0092173C">
        <w:rPr>
          <w:rFonts w:hint="eastAsia"/>
          <w:bCs/>
        </w:rPr>
        <w:t>，再</w:t>
      </w:r>
      <w:r w:rsidRPr="0092173C">
        <w:t>使</w:t>
      </w:r>
      <w:r w:rsidRPr="0092173C">
        <w:rPr>
          <w:rFonts w:ascii="Helvetica" w:hAnsi="Helvetica" w:cs="Helvetica"/>
          <w:shd w:val="clear" w:color="auto" w:fill="F1F1F1"/>
        </w:rPr>
        <w:t>用这行代码可以解决：</w:t>
      </w:r>
      <w:r w:rsidRPr="0092173C">
        <w:rPr>
          <w:rFonts w:ascii="微软雅黑" w:eastAsia="微软雅黑" w:hAnsi="微软雅黑" w:hint="eastAsia"/>
          <w:szCs w:val="21"/>
        </w:rPr>
        <w:br/>
      </w:r>
      <w:r w:rsidRPr="0092173C">
        <w:t>sudo sh cuda</w:t>
      </w:r>
      <w:r w:rsidR="0092173C">
        <w:t>_8.0.44</w:t>
      </w:r>
      <w:r w:rsidRPr="0092173C">
        <w:t>_linux.run --tmpdir=/opt/temp/</w:t>
      </w:r>
    </w:p>
    <w:p w:rsidR="00AD6B3C" w:rsidRDefault="00AD6B3C" w:rsidP="00AD6B3C">
      <w:pPr>
        <w:numPr>
          <w:ilvl w:val="0"/>
          <w:numId w:val="6"/>
        </w:numPr>
        <w:ind w:firstLineChars="0"/>
      </w:pPr>
      <w:r>
        <w:rPr>
          <w:rFonts w:hint="eastAsia"/>
        </w:rPr>
        <w:t>执行：</w:t>
      </w:r>
    </w:p>
    <w:p w:rsidR="00AD6B3C" w:rsidRPr="00AD6B3C" w:rsidRDefault="00AD6B3C" w:rsidP="00AD6B3C">
      <w:pPr>
        <w:ind w:firstLine="420"/>
      </w:pPr>
      <w:r w:rsidRPr="00AD6B3C">
        <w:t>export PATH=/usr/local/cuda-8.0/bin${PATH:+:${PATH}}export LD_LIBRARY_PATH=/usr/local/cuda-8.0/lib64${LD_LIBRARY_PATH:+:${LD_LIBRARY_PATH}}</w:t>
      </w:r>
    </w:p>
    <w:p w:rsidR="00AD6B3C" w:rsidRDefault="00AD6B3C" w:rsidP="00F745A6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BLAS:</w:t>
      </w:r>
    </w:p>
    <w:p w:rsidR="00AD6B3C" w:rsidRDefault="00AD6B3C" w:rsidP="00AD6B3C">
      <w:pPr>
        <w:ind w:firstLine="420"/>
      </w:pPr>
      <w:r>
        <w:t>sudo apt-get install libatlas-base-dev</w:t>
      </w:r>
    </w:p>
    <w:p w:rsidR="00AD6B3C" w:rsidRDefault="00AD6B3C" w:rsidP="00F745A6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PYTHON:</w:t>
      </w:r>
    </w:p>
    <w:p w:rsidR="00AD6B3C" w:rsidRDefault="00AD6B3C" w:rsidP="00AD6B3C">
      <w:pPr>
        <w:ind w:firstLine="420"/>
      </w:pPr>
      <w:r>
        <w:t>sudo apt-get install the python-dev</w:t>
      </w:r>
    </w:p>
    <w:p w:rsidR="00695B80" w:rsidRDefault="00695B80" w:rsidP="00F745A6">
      <w:pPr>
        <w:pStyle w:val="2"/>
      </w:pPr>
      <w:r w:rsidRPr="00F745A6">
        <w:rPr>
          <w:rFonts w:hint="eastAsia"/>
        </w:rPr>
        <w:t>对于</w:t>
      </w:r>
      <w:r w:rsidRPr="00F745A6">
        <w:rPr>
          <w:rFonts w:hint="eastAsia"/>
        </w:rPr>
        <w:t>U</w:t>
      </w:r>
      <w:r w:rsidRPr="00F745A6">
        <w:t>buntu14.04</w:t>
      </w:r>
      <w:r w:rsidRPr="00F745A6">
        <w:rPr>
          <w:rFonts w:hint="eastAsia"/>
        </w:rPr>
        <w:t>，还需要执行</w:t>
      </w:r>
      <w:r>
        <w:rPr>
          <w:rFonts w:hint="eastAsia"/>
        </w:rPr>
        <w:t>：</w:t>
      </w:r>
    </w:p>
    <w:p w:rsidR="00695B80" w:rsidRPr="00695B80" w:rsidRDefault="00695B80" w:rsidP="00695B80">
      <w:pPr>
        <w:ind w:firstLine="420"/>
      </w:pPr>
      <w:r w:rsidRPr="00695B80">
        <w:t>sudo apt-get install libgflags-dev libgoogle-glog-dev liblmdb-dev</w:t>
      </w:r>
    </w:p>
    <w:p w:rsidR="00AD6B3C" w:rsidRDefault="00AD6B3C" w:rsidP="00F745A6">
      <w:pPr>
        <w:pStyle w:val="2"/>
      </w:pPr>
      <w:r>
        <w:rPr>
          <w:rFonts w:hint="eastAsia"/>
        </w:rPr>
        <w:lastRenderedPageBreak/>
        <w:t>编译</w:t>
      </w:r>
      <w:r>
        <w:rPr>
          <w:rFonts w:hint="eastAsia"/>
        </w:rPr>
        <w:t>caffe</w:t>
      </w:r>
    </w:p>
    <w:p w:rsidR="00AD6B3C" w:rsidRDefault="00AD6B3C" w:rsidP="00AD6B3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cd</w:t>
      </w:r>
      <w:r>
        <w:rPr>
          <w:rFonts w:hint="eastAsia"/>
        </w:rPr>
        <w:t>到</w:t>
      </w:r>
      <w:r>
        <w:rPr>
          <w:rFonts w:hint="eastAsia"/>
        </w:rPr>
        <w:t>caffe</w:t>
      </w:r>
      <w:r>
        <w:rPr>
          <w:rFonts w:hint="eastAsia"/>
        </w:rPr>
        <w:t>文件夹（把</w:t>
      </w:r>
      <w:r>
        <w:rPr>
          <w:rFonts w:hint="eastAsia"/>
        </w:rPr>
        <w:t>caffe-master</w:t>
      </w:r>
      <w:r>
        <w:rPr>
          <w:rFonts w:hint="eastAsia"/>
        </w:rPr>
        <w:t>文件夹重命名为</w:t>
      </w:r>
      <w:r>
        <w:rPr>
          <w:rFonts w:hint="eastAsia"/>
        </w:rPr>
        <w:t>caffe)</w:t>
      </w:r>
    </w:p>
    <w:p w:rsidR="00AD6B3C" w:rsidRDefault="00AD6B3C" w:rsidP="00AD6B3C">
      <w:pPr>
        <w:ind w:firstLine="420"/>
      </w:pPr>
      <w:r>
        <w:t>mkdir build</w:t>
      </w:r>
    </w:p>
    <w:p w:rsidR="00AD6B3C" w:rsidRDefault="00AD6B3C" w:rsidP="00AD6B3C">
      <w:pPr>
        <w:ind w:firstLine="420"/>
      </w:pPr>
      <w:r>
        <w:t>cd build</w:t>
      </w:r>
    </w:p>
    <w:p w:rsidR="00AD6B3C" w:rsidRDefault="00AD6B3C" w:rsidP="00AD6B3C">
      <w:pPr>
        <w:ind w:firstLine="420"/>
      </w:pPr>
      <w:r>
        <w:t>cmake ..</w:t>
      </w:r>
    </w:p>
    <w:p w:rsidR="00AD6B3C" w:rsidRDefault="00AD6B3C" w:rsidP="00AD6B3C">
      <w:pPr>
        <w:ind w:firstLine="420"/>
      </w:pPr>
      <w:r>
        <w:t>make all</w:t>
      </w:r>
    </w:p>
    <w:p w:rsidR="00AD6B3C" w:rsidRDefault="00AD6B3C" w:rsidP="00AD6B3C">
      <w:pPr>
        <w:ind w:firstLine="420"/>
      </w:pPr>
      <w:r>
        <w:t>sudo make install</w:t>
      </w:r>
    </w:p>
    <w:p w:rsidR="00AD6B3C" w:rsidRDefault="00AD6B3C" w:rsidP="00AD6B3C">
      <w:pPr>
        <w:ind w:firstLine="420"/>
      </w:pPr>
      <w:r>
        <w:t>make runtest</w:t>
      </w:r>
    </w:p>
    <w:p w:rsidR="00AD6B3C" w:rsidRDefault="00AD6B3C" w:rsidP="00F745A6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pycaffe</w:t>
      </w:r>
    </w:p>
    <w:p w:rsidR="00AD6B3C" w:rsidRDefault="00AD6B3C" w:rsidP="00AD6B3C">
      <w:pPr>
        <w:ind w:firstLine="420"/>
      </w:pPr>
      <w:r>
        <w:rPr>
          <w:rFonts w:hint="eastAsia"/>
        </w:rPr>
        <w:t>下面的命令如果慢，可以这样设置一下：</w:t>
      </w:r>
      <w:r>
        <w:rPr>
          <w:rFonts w:hint="eastAsia"/>
        </w:rPr>
        <w:t>sudo vim /.pip/pip.conf</w:t>
      </w:r>
      <w:r w:rsidR="00A33E61">
        <w:rPr>
          <w:rFonts w:hint="eastAsia"/>
        </w:rPr>
        <w:t>（如果没有</w:t>
      </w:r>
      <w:r w:rsidR="00A33E61">
        <w:rPr>
          <w:rFonts w:hint="eastAsia"/>
        </w:rPr>
        <w:t>/.pip</w:t>
      </w:r>
      <w:r w:rsidR="00A33E61">
        <w:rPr>
          <w:rFonts w:hint="eastAsia"/>
        </w:rPr>
        <w:t>这个文件夹，自己创建一个），</w:t>
      </w:r>
      <w:r>
        <w:rPr>
          <w:rFonts w:hint="eastAsia"/>
        </w:rPr>
        <w:t>输入：</w:t>
      </w:r>
    </w:p>
    <w:p w:rsidR="00AD6B3C" w:rsidRDefault="00AD6B3C" w:rsidP="00AD6B3C">
      <w:pPr>
        <w:ind w:firstLine="420"/>
      </w:pPr>
      <w:r>
        <w:t>[global]</w:t>
      </w:r>
    </w:p>
    <w:p w:rsidR="00AD6B3C" w:rsidRDefault="00AD6B3C" w:rsidP="00AD6B3C">
      <w:pPr>
        <w:ind w:firstLine="420"/>
      </w:pPr>
      <w:r>
        <w:t>timeout = 6000</w:t>
      </w:r>
    </w:p>
    <w:p w:rsidR="00AD6B3C" w:rsidRPr="00AD6B3C" w:rsidRDefault="00AD6B3C" w:rsidP="00AD6B3C">
      <w:pPr>
        <w:ind w:firstLine="420"/>
      </w:pPr>
      <w:r>
        <w:t>index-url = https://pypi.tuna.tsinghua.edu.cn/simple</w:t>
      </w:r>
    </w:p>
    <w:p w:rsidR="00AD6B3C" w:rsidRDefault="00AD6B3C" w:rsidP="00AD6B3C">
      <w:pPr>
        <w:ind w:firstLine="420"/>
      </w:pPr>
      <w:r>
        <w:rPr>
          <w:rFonts w:hint="eastAsia"/>
        </w:rPr>
        <w:t>保存。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apt-get update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apt-get install python-pip python-dev python-numpy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apt-get install gfortran graphviz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Cython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numpy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scipy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scikit-image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matplotlib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ipython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h5py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leveldb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networkx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nose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pandas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执行</w:t>
      </w:r>
      <w:r>
        <w:rPr>
          <w:rFonts w:hint="eastAsia"/>
        </w:rPr>
        <w:t xml:space="preserve"> sudo pip install python-dateutil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protobuf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python-gflags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pyyaml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Pillow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six</w:t>
      </w:r>
    </w:p>
    <w:p w:rsidR="00AD6B3C" w:rsidRDefault="00AD6B3C" w:rsidP="00AD6B3C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pip install pydot</w:t>
      </w:r>
    </w:p>
    <w:p w:rsidR="00D84234" w:rsidRDefault="00AD6B3C" w:rsidP="00D84234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export PYTHONPATH=caffe/root/python:$PYTHONPATH</w:t>
      </w:r>
      <w:r w:rsidR="00D84234">
        <w:t>,</w:t>
      </w:r>
      <w:r w:rsidR="00D84234">
        <w:rPr>
          <w:rFonts w:hint="eastAsia"/>
        </w:rPr>
        <w:t>这里的</w:t>
      </w:r>
      <w:r w:rsidR="00D84234">
        <w:rPr>
          <w:rFonts w:hint="eastAsia"/>
        </w:rPr>
        <w:t>caffe/root</w:t>
      </w:r>
      <w:r w:rsidR="00D84234">
        <w:rPr>
          <w:rFonts w:hint="eastAsia"/>
        </w:rPr>
        <w:t>是你</w:t>
      </w:r>
      <w:r w:rsidR="00D84234">
        <w:rPr>
          <w:rFonts w:hint="eastAsia"/>
        </w:rPr>
        <w:t>caffe</w:t>
      </w:r>
      <w:r w:rsidR="00D84234">
        <w:rPr>
          <w:rFonts w:hint="eastAsia"/>
        </w:rPr>
        <w:t>所在路径，比如我的</w:t>
      </w:r>
      <w:r w:rsidR="00D84234">
        <w:rPr>
          <w:rFonts w:hint="eastAsia"/>
        </w:rPr>
        <w:t>caffe</w:t>
      </w:r>
      <w:r w:rsidR="00D84234">
        <w:rPr>
          <w:rFonts w:hint="eastAsia"/>
        </w:rPr>
        <w:t>在</w:t>
      </w:r>
      <w:r w:rsidR="00D84234">
        <w:rPr>
          <w:rFonts w:hint="eastAsia"/>
        </w:rPr>
        <w:t>/home/hy17003</w:t>
      </w:r>
      <w:r w:rsidR="00D84234">
        <w:rPr>
          <w:rFonts w:hint="eastAsia"/>
        </w:rPr>
        <w:t>下，那我就应该执行：</w:t>
      </w:r>
    </w:p>
    <w:p w:rsidR="00AD6B3C" w:rsidRDefault="00D84234" w:rsidP="00D84234">
      <w:pPr>
        <w:ind w:left="840" w:firstLineChars="0" w:firstLine="0"/>
      </w:pPr>
      <w:r>
        <w:rPr>
          <w:rFonts w:hint="eastAsia"/>
        </w:rPr>
        <w:t>export PYTHONPATH=home/hy17003/caffe/python:$PYTHONPATH</w:t>
      </w:r>
    </w:p>
    <w:p w:rsidR="00D84234" w:rsidRPr="00AD6B3C" w:rsidRDefault="00D84234" w:rsidP="00D84234">
      <w:pPr>
        <w:numPr>
          <w:ilvl w:val="0"/>
          <w:numId w:val="7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 xml:space="preserve"> sudo ldconfig</w:t>
      </w:r>
    </w:p>
    <w:sectPr w:rsidR="00D84234" w:rsidRPr="00AD6B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1D3" w:rsidRDefault="009301D3" w:rsidP="00695B80">
      <w:pPr>
        <w:spacing w:line="240" w:lineRule="auto"/>
        <w:ind w:firstLine="420"/>
      </w:pPr>
      <w:r>
        <w:separator/>
      </w:r>
    </w:p>
  </w:endnote>
  <w:endnote w:type="continuationSeparator" w:id="0">
    <w:p w:rsidR="009301D3" w:rsidRDefault="009301D3" w:rsidP="00695B8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B80" w:rsidRDefault="00695B8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B80" w:rsidRDefault="00695B80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B80" w:rsidRDefault="00695B8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1D3" w:rsidRDefault="009301D3" w:rsidP="00695B80">
      <w:pPr>
        <w:spacing w:line="240" w:lineRule="auto"/>
        <w:ind w:firstLine="420"/>
      </w:pPr>
      <w:r>
        <w:separator/>
      </w:r>
    </w:p>
  </w:footnote>
  <w:footnote w:type="continuationSeparator" w:id="0">
    <w:p w:rsidR="009301D3" w:rsidRDefault="009301D3" w:rsidP="00695B8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B80" w:rsidRDefault="00695B80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B80" w:rsidRDefault="00695B80" w:rsidP="00F745A6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B80" w:rsidRDefault="00695B8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8F86692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4F7473F"/>
    <w:multiLevelType w:val="hybridMultilevel"/>
    <w:tmpl w:val="09764B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8C1B78"/>
    <w:multiLevelType w:val="hybridMultilevel"/>
    <w:tmpl w:val="ECF89F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6CEF4A29"/>
    <w:multiLevelType w:val="hybridMultilevel"/>
    <w:tmpl w:val="A02059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FC81DEB"/>
    <w:multiLevelType w:val="hybridMultilevel"/>
    <w:tmpl w:val="0262B0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3C"/>
    <w:rsid w:val="00072091"/>
    <w:rsid w:val="000F43FB"/>
    <w:rsid w:val="00392F2A"/>
    <w:rsid w:val="003A4983"/>
    <w:rsid w:val="00695B80"/>
    <w:rsid w:val="00892E00"/>
    <w:rsid w:val="0092173C"/>
    <w:rsid w:val="00924AD7"/>
    <w:rsid w:val="009301D3"/>
    <w:rsid w:val="009805E4"/>
    <w:rsid w:val="00A33E61"/>
    <w:rsid w:val="00A36720"/>
    <w:rsid w:val="00AD6B3C"/>
    <w:rsid w:val="00D84234"/>
    <w:rsid w:val="00EC5437"/>
    <w:rsid w:val="00F745A6"/>
    <w:rsid w:val="00FB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A0E18-FBCE-4BE1-96C1-57749A58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45A6"/>
    <w:pPr>
      <w:keepNext/>
      <w:keepLines/>
      <w:spacing w:line="240" w:lineRule="auto"/>
      <w:ind w:firstLineChars="0" w:firstLine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 w:firstLine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 w:firstLine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apple-converted-space">
    <w:name w:val="apple-converted-space"/>
    <w:rsid w:val="00AD6B3C"/>
  </w:style>
  <w:style w:type="character" w:styleId="a3">
    <w:name w:val="Strong"/>
    <w:uiPriority w:val="22"/>
    <w:qFormat/>
    <w:rsid w:val="00AD6B3C"/>
    <w:rPr>
      <w:b/>
      <w:bCs/>
    </w:rPr>
  </w:style>
  <w:style w:type="paragraph" w:styleId="a4">
    <w:name w:val="header"/>
    <w:basedOn w:val="a"/>
    <w:link w:val="Char"/>
    <w:uiPriority w:val="99"/>
    <w:unhideWhenUsed/>
    <w:rsid w:val="0069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5B80"/>
    <w:rPr>
      <w:rFonts w:ascii="Consolas" w:hAnsi="Consolas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5B8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5B80"/>
    <w:rPr>
      <w:rFonts w:ascii="Consolas" w:hAnsi="Consolas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5B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B80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5B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137</TotalTime>
  <Pages>4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7</cp:revision>
  <dcterms:created xsi:type="dcterms:W3CDTF">2016-12-12T05:53:00Z</dcterms:created>
  <dcterms:modified xsi:type="dcterms:W3CDTF">2017-01-26T10:12:00Z</dcterms:modified>
</cp:coreProperties>
</file>