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65071B" w:rsidP="0065071B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实现猫</w:t>
      </w:r>
      <w:r>
        <w:t>狗</w:t>
      </w:r>
      <w:r>
        <w:rPr>
          <w:rFonts w:hint="eastAsia"/>
        </w:rPr>
        <w:t>分类</w:t>
      </w:r>
    </w:p>
    <w:p w:rsidR="0065071B" w:rsidRDefault="0065071B" w:rsidP="0065071B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  <w:r>
        <w:t>准备</w:t>
      </w:r>
    </w:p>
    <w:p w:rsidR="0065071B" w:rsidRPr="0065071B" w:rsidRDefault="0065071B" w:rsidP="0065071B">
      <w:pPr>
        <w:ind w:firstLine="420"/>
      </w:pPr>
      <w:r>
        <w:rPr>
          <w:rFonts w:hint="eastAsia"/>
        </w:rPr>
        <w:t>训练</w:t>
      </w:r>
      <w:r>
        <w:t>集，使用</w:t>
      </w:r>
      <w:r>
        <w:rPr>
          <w:rFonts w:hint="eastAsia"/>
        </w:rPr>
        <w:t>10000</w:t>
      </w:r>
      <w:r>
        <w:rPr>
          <w:rFonts w:hint="eastAsia"/>
        </w:rPr>
        <w:t>张</w:t>
      </w:r>
      <w:r>
        <w:t>猫图像和</w:t>
      </w:r>
      <w:r>
        <w:rPr>
          <w:rFonts w:hint="eastAsia"/>
        </w:rPr>
        <w:t>10000</w:t>
      </w:r>
      <w:r>
        <w:rPr>
          <w:rFonts w:hint="eastAsia"/>
        </w:rPr>
        <w:t>张</w:t>
      </w:r>
      <w:r>
        <w:t>狗图像，测试集，使用</w:t>
      </w:r>
      <w:r>
        <w:rPr>
          <w:rFonts w:hint="eastAsia"/>
        </w:rPr>
        <w:t>2500</w:t>
      </w:r>
      <w:r>
        <w:rPr>
          <w:rFonts w:hint="eastAsia"/>
        </w:rPr>
        <w:t>张</w:t>
      </w:r>
      <w:r>
        <w:t>猫图像和</w:t>
      </w:r>
      <w:r>
        <w:rPr>
          <w:rFonts w:hint="eastAsia"/>
        </w:rPr>
        <w:t>2500</w:t>
      </w:r>
      <w:r>
        <w:rPr>
          <w:rFonts w:hint="eastAsia"/>
        </w:rPr>
        <w:t>张</w:t>
      </w:r>
      <w:r>
        <w:t>狗图像。</w:t>
      </w:r>
    </w:p>
    <w:p w:rsidR="0065071B" w:rsidRDefault="00B34DC2" w:rsidP="0065071B">
      <w:pPr>
        <w:ind w:firstLineChars="0" w:firstLine="0"/>
        <w:rPr>
          <w:noProof/>
        </w:rPr>
      </w:pPr>
      <w:r w:rsidRPr="00D844D0">
        <w:rPr>
          <w:noProof/>
        </w:rPr>
        <w:drawing>
          <wp:inline distT="0" distB="0" distL="0" distR="0">
            <wp:extent cx="5267325" cy="32289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1B" w:rsidRDefault="0065071B" w:rsidP="0065071B">
      <w:pPr>
        <w:pStyle w:val="3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生</w:t>
      </w:r>
      <w:r>
        <w:rPr>
          <w:noProof/>
        </w:rPr>
        <w:t>成</w:t>
      </w:r>
      <w:r>
        <w:rPr>
          <w:rFonts w:hint="eastAsia"/>
          <w:noProof/>
        </w:rPr>
        <w:t>图像</w:t>
      </w:r>
      <w:r>
        <w:rPr>
          <w:noProof/>
        </w:rPr>
        <w:t>和标签</w:t>
      </w:r>
      <w:r>
        <w:rPr>
          <w:rFonts w:hint="eastAsia"/>
          <w:noProof/>
        </w:rPr>
        <w:t>列</w:t>
      </w:r>
      <w:r>
        <w:rPr>
          <w:noProof/>
        </w:rPr>
        <w:t>表</w:t>
      </w:r>
    </w:p>
    <w:p w:rsidR="0065071B" w:rsidRPr="0065071B" w:rsidRDefault="0065071B" w:rsidP="0065071B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input_data.py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代码</w:t>
      </w:r>
      <w: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71B" w:rsidTr="0065071B">
        <w:tc>
          <w:tcPr>
            <w:tcW w:w="8522" w:type="dxa"/>
          </w:tcPr>
          <w:p w:rsidR="00E0181B" w:rsidRPr="00E0181B" w:rsidRDefault="00E0181B" w:rsidP="00B14C73">
            <w:pPr>
              <w:spacing w:line="240" w:lineRule="auto"/>
              <w:ind w:firstLine="420"/>
              <w:rPr>
                <w:color w:val="000000"/>
              </w:rPr>
            </w:pPr>
            <w:r w:rsidRPr="00E0181B">
              <w:rPr>
                <w:i/>
                <w:iCs/>
                <w:color w:val="808080"/>
              </w:rPr>
              <w:t># -*- coding: utf-8 -*-</w:t>
            </w:r>
            <w:r w:rsidRPr="00E0181B">
              <w:rPr>
                <w:i/>
                <w:iCs/>
                <w:color w:val="808080"/>
              </w:rPr>
              <w:br/>
            </w:r>
            <w:r w:rsidRPr="00E0181B">
              <w:rPr>
                <w:b/>
                <w:bCs/>
              </w:rPr>
              <w:t xml:space="preserve">import </w:t>
            </w:r>
            <w:proofErr w:type="spellStart"/>
            <w:r w:rsidRPr="00E0181B">
              <w:rPr>
                <w:color w:val="000000"/>
              </w:rPr>
              <w:t>tensorflow</w:t>
            </w:r>
            <w:proofErr w:type="spellEnd"/>
            <w:r w:rsidRPr="00E0181B">
              <w:rPr>
                <w:color w:val="000000"/>
              </w:rPr>
              <w:t xml:space="preserve"> </w:t>
            </w:r>
            <w:r w:rsidRPr="00E0181B">
              <w:rPr>
                <w:b/>
                <w:bCs/>
              </w:rPr>
              <w:t xml:space="preserve">as </w:t>
            </w:r>
            <w:proofErr w:type="spellStart"/>
            <w:r w:rsidRPr="00E0181B">
              <w:rPr>
                <w:color w:val="000000"/>
              </w:rPr>
              <w:t>tf</w:t>
            </w:r>
            <w:proofErr w:type="spellEnd"/>
            <w:r w:rsidRPr="00E0181B">
              <w:rPr>
                <w:color w:val="000000"/>
              </w:rPr>
              <w:br/>
            </w:r>
            <w:r w:rsidRPr="00E0181B">
              <w:rPr>
                <w:b/>
                <w:bCs/>
              </w:rPr>
              <w:t xml:space="preserve">import </w:t>
            </w:r>
            <w:proofErr w:type="spellStart"/>
            <w:r w:rsidRPr="00E0181B">
              <w:rPr>
                <w:color w:val="000000"/>
              </w:rPr>
              <w:t>numpy</w:t>
            </w:r>
            <w:proofErr w:type="spellEnd"/>
            <w:r w:rsidRPr="00E0181B">
              <w:rPr>
                <w:color w:val="000000"/>
              </w:rPr>
              <w:t xml:space="preserve"> </w:t>
            </w:r>
            <w:r w:rsidRPr="00E0181B">
              <w:rPr>
                <w:b/>
                <w:bCs/>
              </w:rPr>
              <w:t xml:space="preserve">as </w:t>
            </w:r>
            <w:r w:rsidRPr="00E0181B">
              <w:rPr>
                <w:color w:val="000000"/>
              </w:rPr>
              <w:t>np</w:t>
            </w:r>
            <w:r w:rsidRPr="00E0181B">
              <w:rPr>
                <w:color w:val="000000"/>
              </w:rPr>
              <w:br/>
            </w:r>
            <w:r w:rsidRPr="00E0181B">
              <w:rPr>
                <w:b/>
                <w:bCs/>
              </w:rPr>
              <w:t xml:space="preserve">import </w:t>
            </w:r>
            <w:proofErr w:type="spellStart"/>
            <w:r w:rsidRPr="00E0181B">
              <w:rPr>
                <w:color w:val="000000"/>
              </w:rPr>
              <w:t>os</w:t>
            </w:r>
            <w:proofErr w:type="spellEnd"/>
          </w:p>
          <w:p w:rsidR="0065071B" w:rsidRPr="00E0181B" w:rsidRDefault="0065071B" w:rsidP="00B14C73">
            <w:pPr>
              <w:spacing w:line="240" w:lineRule="auto"/>
              <w:ind w:firstLineChars="0" w:firstLine="0"/>
            </w:pPr>
          </w:p>
          <w:p w:rsidR="0065071B" w:rsidRPr="00E0181B" w:rsidRDefault="009B0AC2" w:rsidP="00B14C73">
            <w:pPr>
              <w:spacing w:line="240" w:lineRule="auto"/>
              <w:ind w:firstLineChars="0" w:firstLine="0"/>
            </w:pPr>
            <w:r w:rsidRPr="009B0AC2">
              <w:rPr>
                <w:b/>
                <w:bCs/>
                <w:color w:val="000080"/>
              </w:rPr>
              <w:t xml:space="preserve">def </w:t>
            </w:r>
            <w:proofErr w:type="spellStart"/>
            <w:r w:rsidRPr="009B0AC2">
              <w:t>get_files</w:t>
            </w:r>
            <w:proofErr w:type="spellEnd"/>
            <w:r w:rsidRPr="009B0AC2">
              <w:t>(</w:t>
            </w:r>
            <w:proofErr w:type="spellStart"/>
            <w:r w:rsidRPr="009B0AC2">
              <w:t>file_dir</w:t>
            </w:r>
            <w:proofErr w:type="spellEnd"/>
            <w:r w:rsidRPr="009B0AC2">
              <w:t>):</w:t>
            </w:r>
            <w:r w:rsidRPr="009B0AC2">
              <w:br/>
              <w:t xml:space="preserve">    cats=[]</w:t>
            </w:r>
            <w:r w:rsidRPr="009B0AC2">
              <w:br/>
              <w:t xml:space="preserve">    </w:t>
            </w:r>
            <w:proofErr w:type="spellStart"/>
            <w:r w:rsidRPr="009B0AC2">
              <w:t>label_cats</w:t>
            </w:r>
            <w:proofErr w:type="spellEnd"/>
            <w:r w:rsidRPr="009B0AC2">
              <w:t>=[]</w:t>
            </w:r>
            <w:r w:rsidRPr="009B0AC2">
              <w:br/>
              <w:t xml:space="preserve">    dogs=[]</w:t>
            </w:r>
            <w:r w:rsidRPr="009B0AC2">
              <w:br/>
              <w:t xml:space="preserve">    </w:t>
            </w:r>
            <w:proofErr w:type="spellStart"/>
            <w:r w:rsidRPr="009B0AC2">
              <w:t>label_dogs</w:t>
            </w:r>
            <w:proofErr w:type="spellEnd"/>
            <w:r w:rsidRPr="009B0AC2">
              <w:t>=[]</w:t>
            </w:r>
            <w:r w:rsidRPr="009B0AC2">
              <w:br/>
              <w:t xml:space="preserve">    </w:t>
            </w:r>
            <w:r w:rsidRPr="009B0AC2">
              <w:rPr>
                <w:b/>
                <w:bCs/>
                <w:color w:val="000080"/>
              </w:rPr>
              <w:t xml:space="preserve">for </w:t>
            </w:r>
            <w:r w:rsidRPr="009B0AC2">
              <w:t xml:space="preserve">file </w:t>
            </w:r>
            <w:r w:rsidRPr="009B0AC2">
              <w:rPr>
                <w:b/>
                <w:bCs/>
                <w:color w:val="000080"/>
              </w:rPr>
              <w:t xml:space="preserve">in </w:t>
            </w:r>
            <w:proofErr w:type="spellStart"/>
            <w:r w:rsidRPr="009B0AC2">
              <w:t>os.listdir</w:t>
            </w:r>
            <w:proofErr w:type="spellEnd"/>
            <w:r w:rsidRPr="009B0AC2">
              <w:t>(</w:t>
            </w:r>
            <w:proofErr w:type="spellStart"/>
            <w:r w:rsidRPr="009B0AC2">
              <w:t>file_dir</w:t>
            </w:r>
            <w:proofErr w:type="spellEnd"/>
            <w:r w:rsidRPr="009B0AC2">
              <w:t>):</w:t>
            </w:r>
            <w:r w:rsidRPr="009B0AC2">
              <w:br/>
              <w:t xml:space="preserve">        name=</w:t>
            </w:r>
            <w:proofErr w:type="spellStart"/>
            <w:r w:rsidRPr="009B0AC2">
              <w:t>file.split</w:t>
            </w:r>
            <w:proofErr w:type="spellEnd"/>
            <w:r w:rsidRPr="009B0AC2">
              <w:t>(</w:t>
            </w:r>
            <w:proofErr w:type="spellStart"/>
            <w:r w:rsidRPr="009B0AC2">
              <w:rPr>
                <w:color w:val="660099"/>
              </w:rPr>
              <w:t>sep</w:t>
            </w:r>
            <w:proofErr w:type="spellEnd"/>
            <w:r w:rsidRPr="009B0AC2">
              <w:t>=</w:t>
            </w:r>
            <w:r w:rsidRPr="009B0AC2">
              <w:rPr>
                <w:b/>
                <w:bCs/>
                <w:color w:val="008080"/>
              </w:rPr>
              <w:t>'.'</w:t>
            </w:r>
            <w:r w:rsidRPr="009B0AC2">
              <w:t>)</w:t>
            </w:r>
            <w:r w:rsidRPr="009B0AC2">
              <w:br/>
              <w:t xml:space="preserve">        </w:t>
            </w:r>
            <w:r w:rsidRPr="009B0AC2">
              <w:rPr>
                <w:b/>
                <w:bCs/>
                <w:color w:val="000080"/>
              </w:rPr>
              <w:t xml:space="preserve">if </w:t>
            </w:r>
            <w:r w:rsidRPr="009B0AC2">
              <w:t>name[</w:t>
            </w:r>
            <w:r w:rsidRPr="009B0AC2">
              <w:rPr>
                <w:color w:val="0000FF"/>
              </w:rPr>
              <w:t>0</w:t>
            </w:r>
            <w:r w:rsidRPr="009B0AC2">
              <w:t>]==</w:t>
            </w:r>
            <w:r w:rsidRPr="009B0AC2">
              <w:rPr>
                <w:b/>
                <w:bCs/>
                <w:color w:val="008080"/>
              </w:rPr>
              <w:t>'cat'</w:t>
            </w:r>
            <w:r w:rsidRPr="009B0AC2">
              <w:t>:</w:t>
            </w:r>
            <w:r w:rsidRPr="009B0AC2">
              <w:br/>
            </w:r>
            <w:r w:rsidRPr="009B0AC2">
              <w:lastRenderedPageBreak/>
              <w:t xml:space="preserve">            </w:t>
            </w:r>
            <w:proofErr w:type="spellStart"/>
            <w:r w:rsidRPr="009B0AC2">
              <w:t>cats.append</w:t>
            </w:r>
            <w:proofErr w:type="spellEnd"/>
            <w:r w:rsidRPr="009B0AC2">
              <w:t>(</w:t>
            </w:r>
            <w:proofErr w:type="spellStart"/>
            <w:r w:rsidRPr="009B0AC2">
              <w:t>file_dir+file</w:t>
            </w:r>
            <w:proofErr w:type="spellEnd"/>
            <w:r w:rsidRPr="009B0AC2">
              <w:t>)</w:t>
            </w:r>
            <w:r w:rsidRPr="009B0AC2">
              <w:br/>
              <w:t xml:space="preserve">            </w:t>
            </w:r>
            <w:proofErr w:type="spellStart"/>
            <w:r w:rsidRPr="009B0AC2">
              <w:t>label_cats.append</w:t>
            </w:r>
            <w:proofErr w:type="spellEnd"/>
            <w:r w:rsidRPr="009B0AC2">
              <w:t>(</w:t>
            </w:r>
            <w:r w:rsidRPr="009B0AC2">
              <w:rPr>
                <w:color w:val="0000FF"/>
              </w:rPr>
              <w:t>0</w:t>
            </w:r>
            <w:r w:rsidRPr="009B0AC2">
              <w:t>)</w:t>
            </w:r>
            <w:r w:rsidRPr="009B0AC2">
              <w:br/>
              <w:t xml:space="preserve">        </w:t>
            </w:r>
            <w:r w:rsidRPr="009B0AC2">
              <w:rPr>
                <w:b/>
                <w:bCs/>
                <w:color w:val="000080"/>
              </w:rPr>
              <w:t>else</w:t>
            </w:r>
            <w:r w:rsidRPr="009B0AC2">
              <w:t>:</w:t>
            </w:r>
            <w:r w:rsidRPr="009B0AC2">
              <w:br/>
              <w:t xml:space="preserve">            </w:t>
            </w:r>
            <w:proofErr w:type="spellStart"/>
            <w:r w:rsidRPr="009B0AC2">
              <w:t>dogs.append</w:t>
            </w:r>
            <w:proofErr w:type="spellEnd"/>
            <w:r w:rsidRPr="009B0AC2">
              <w:t>(</w:t>
            </w:r>
            <w:proofErr w:type="spellStart"/>
            <w:r w:rsidRPr="009B0AC2">
              <w:t>file_dir+file</w:t>
            </w:r>
            <w:proofErr w:type="spellEnd"/>
            <w:r w:rsidRPr="009B0AC2">
              <w:t>)</w:t>
            </w:r>
            <w:r w:rsidRPr="009B0AC2">
              <w:br/>
              <w:t xml:space="preserve">            </w:t>
            </w:r>
            <w:proofErr w:type="spellStart"/>
            <w:r w:rsidRPr="009B0AC2">
              <w:t>label_dogs.append</w:t>
            </w:r>
            <w:proofErr w:type="spellEnd"/>
            <w:r w:rsidRPr="009B0AC2">
              <w:t>(</w:t>
            </w:r>
            <w:r w:rsidRPr="009B0AC2">
              <w:rPr>
                <w:color w:val="0000FF"/>
              </w:rPr>
              <w:t>1</w:t>
            </w:r>
            <w:r w:rsidRPr="009B0AC2">
              <w:t>)</w:t>
            </w:r>
            <w:r w:rsidRPr="009B0AC2">
              <w:br/>
              <w:t xml:space="preserve">    </w:t>
            </w:r>
            <w:r w:rsidRPr="009B0AC2">
              <w:rPr>
                <w:color w:val="000080"/>
              </w:rPr>
              <w:t>print</w:t>
            </w:r>
            <w:r w:rsidRPr="009B0AC2">
              <w:t>(</w:t>
            </w:r>
            <w:r w:rsidRPr="009B0AC2">
              <w:rPr>
                <w:b/>
                <w:bCs/>
                <w:color w:val="008080"/>
              </w:rPr>
              <w:t>'cat number: %d, dog number: %d'</w:t>
            </w:r>
            <w:r w:rsidRPr="009B0AC2">
              <w:t>%(</w:t>
            </w:r>
            <w:proofErr w:type="spellStart"/>
            <w:r w:rsidRPr="009B0AC2">
              <w:rPr>
                <w:color w:val="000080"/>
              </w:rPr>
              <w:t>len</w:t>
            </w:r>
            <w:proofErr w:type="spellEnd"/>
            <w:r w:rsidRPr="009B0AC2">
              <w:t>(cats),</w:t>
            </w:r>
            <w:proofErr w:type="spellStart"/>
            <w:r w:rsidRPr="009B0AC2">
              <w:rPr>
                <w:color w:val="000080"/>
              </w:rPr>
              <w:t>len</w:t>
            </w:r>
            <w:proofErr w:type="spellEnd"/>
            <w:r w:rsidRPr="009B0AC2">
              <w:t>(dogs)))</w:t>
            </w:r>
            <w:r w:rsidRPr="009B0AC2">
              <w:br/>
            </w:r>
            <w:r w:rsidRPr="009B0AC2">
              <w:br/>
              <w:t xml:space="preserve">    </w:t>
            </w:r>
            <w:proofErr w:type="spellStart"/>
            <w:r w:rsidRPr="009B0AC2">
              <w:t>image_list</w:t>
            </w:r>
            <w:proofErr w:type="spellEnd"/>
            <w:r w:rsidRPr="009B0AC2">
              <w:t>=</w:t>
            </w:r>
            <w:proofErr w:type="spellStart"/>
            <w:r w:rsidRPr="009B0AC2">
              <w:t>np.hstack</w:t>
            </w:r>
            <w:proofErr w:type="spellEnd"/>
            <w:r w:rsidRPr="009B0AC2">
              <w:t>((</w:t>
            </w:r>
            <w:proofErr w:type="spellStart"/>
            <w:r w:rsidRPr="009B0AC2">
              <w:t>cats,dogs</w:t>
            </w:r>
            <w:proofErr w:type="spellEnd"/>
            <w:r w:rsidRPr="009B0AC2">
              <w:t>))</w:t>
            </w:r>
            <w:r w:rsidRPr="009B0AC2">
              <w:br/>
              <w:t xml:space="preserve">    </w:t>
            </w:r>
            <w:proofErr w:type="spellStart"/>
            <w:r w:rsidRPr="009B0AC2">
              <w:t>label_list</w:t>
            </w:r>
            <w:proofErr w:type="spellEnd"/>
            <w:r w:rsidRPr="009B0AC2">
              <w:t>=</w:t>
            </w:r>
            <w:proofErr w:type="spellStart"/>
            <w:r w:rsidRPr="009B0AC2">
              <w:t>np.hstack</w:t>
            </w:r>
            <w:proofErr w:type="spellEnd"/>
            <w:r w:rsidRPr="009B0AC2">
              <w:t>((</w:t>
            </w:r>
            <w:proofErr w:type="spellStart"/>
            <w:r w:rsidRPr="009B0AC2">
              <w:t>label_cats</w:t>
            </w:r>
            <w:proofErr w:type="spellEnd"/>
            <w:r w:rsidRPr="009B0AC2">
              <w:t xml:space="preserve">, </w:t>
            </w:r>
            <w:proofErr w:type="spellStart"/>
            <w:r w:rsidRPr="009B0AC2">
              <w:t>label_dogs</w:t>
            </w:r>
            <w:proofErr w:type="spellEnd"/>
            <w:r w:rsidRPr="009B0AC2">
              <w:t>))</w:t>
            </w:r>
            <w:r w:rsidRPr="009B0AC2">
              <w:br/>
            </w:r>
            <w:r w:rsidRPr="009B0AC2">
              <w:br/>
              <w:t xml:space="preserve">    temp=</w:t>
            </w:r>
            <w:proofErr w:type="spellStart"/>
            <w:r w:rsidRPr="009B0AC2">
              <w:t>np.array</w:t>
            </w:r>
            <w:proofErr w:type="spellEnd"/>
            <w:r w:rsidRPr="009B0AC2">
              <w:t>([</w:t>
            </w:r>
            <w:proofErr w:type="spellStart"/>
            <w:r w:rsidRPr="009B0AC2">
              <w:t>image_list</w:t>
            </w:r>
            <w:proofErr w:type="spellEnd"/>
            <w:r w:rsidRPr="009B0AC2">
              <w:t xml:space="preserve">, </w:t>
            </w:r>
            <w:proofErr w:type="spellStart"/>
            <w:r w:rsidRPr="009B0AC2">
              <w:t>label_list</w:t>
            </w:r>
            <w:proofErr w:type="spellEnd"/>
            <w:r w:rsidRPr="009B0AC2">
              <w:t>])</w:t>
            </w:r>
            <w:r w:rsidRPr="009B0AC2">
              <w:br/>
              <w:t xml:space="preserve">    temp=</w:t>
            </w:r>
            <w:proofErr w:type="spellStart"/>
            <w:r w:rsidRPr="009B0AC2">
              <w:t>temp.transpose</w:t>
            </w:r>
            <w:proofErr w:type="spellEnd"/>
            <w:r w:rsidRPr="009B0AC2">
              <w:t>()</w:t>
            </w:r>
            <w:r w:rsidRPr="009B0AC2">
              <w:br/>
              <w:t xml:space="preserve">    </w:t>
            </w:r>
            <w:proofErr w:type="spellStart"/>
            <w:r w:rsidRPr="009B0AC2">
              <w:t>np.random.shuffle</w:t>
            </w:r>
            <w:proofErr w:type="spellEnd"/>
            <w:r w:rsidRPr="009B0AC2">
              <w:t>(temp)</w:t>
            </w:r>
            <w:r w:rsidRPr="009B0AC2">
              <w:br/>
            </w:r>
            <w:r w:rsidRPr="009B0AC2">
              <w:br/>
              <w:t xml:space="preserve">    </w:t>
            </w:r>
            <w:proofErr w:type="spellStart"/>
            <w:r w:rsidRPr="009B0AC2">
              <w:t>image_list</w:t>
            </w:r>
            <w:proofErr w:type="spellEnd"/>
            <w:r w:rsidRPr="009B0AC2">
              <w:t>=</w:t>
            </w:r>
            <w:r w:rsidRPr="009B0AC2">
              <w:rPr>
                <w:color w:val="000080"/>
              </w:rPr>
              <w:t>list</w:t>
            </w:r>
            <w:r w:rsidRPr="009B0AC2">
              <w:t>(temp[:,</w:t>
            </w:r>
            <w:r w:rsidRPr="009B0AC2">
              <w:rPr>
                <w:color w:val="0000FF"/>
              </w:rPr>
              <w:t>0</w:t>
            </w:r>
            <w:r w:rsidRPr="009B0AC2">
              <w:t>])</w:t>
            </w:r>
            <w:r w:rsidRPr="009B0AC2">
              <w:br/>
              <w:t xml:space="preserve">    </w:t>
            </w:r>
            <w:bookmarkStart w:id="0" w:name="_Hlk484892227"/>
            <w:proofErr w:type="spellStart"/>
            <w:r w:rsidRPr="009B0AC2">
              <w:t>label_list</w:t>
            </w:r>
            <w:bookmarkEnd w:id="0"/>
            <w:proofErr w:type="spellEnd"/>
            <w:r w:rsidRPr="009B0AC2">
              <w:t>=</w:t>
            </w:r>
            <w:r w:rsidRPr="009B0AC2">
              <w:rPr>
                <w:color w:val="000080"/>
              </w:rPr>
              <w:t>list</w:t>
            </w:r>
            <w:r w:rsidRPr="009B0AC2">
              <w:t>(temp[:,</w:t>
            </w:r>
            <w:r w:rsidRPr="009B0AC2">
              <w:rPr>
                <w:color w:val="0000FF"/>
              </w:rPr>
              <w:t>1</w:t>
            </w:r>
            <w:r w:rsidRPr="009B0AC2">
              <w:t>])</w:t>
            </w:r>
            <w:r w:rsidRPr="009B0AC2">
              <w:br/>
              <w:t xml:space="preserve">    </w:t>
            </w:r>
            <w:proofErr w:type="spellStart"/>
            <w:r w:rsidRPr="00E0181B">
              <w:rPr>
                <w:b/>
                <w:color w:val="FF0000"/>
              </w:rPr>
              <w:t>label_list</w:t>
            </w:r>
            <w:proofErr w:type="spellEnd"/>
            <w:r w:rsidRPr="00E0181B">
              <w:rPr>
                <w:b/>
                <w:color w:val="FF0000"/>
              </w:rPr>
              <w:t xml:space="preserve"> = [</w:t>
            </w:r>
            <w:proofErr w:type="spellStart"/>
            <w:r w:rsidRPr="00E0181B">
              <w:rPr>
                <w:b/>
                <w:color w:val="FF0000"/>
              </w:rPr>
              <w:t>int</w:t>
            </w:r>
            <w:proofErr w:type="spellEnd"/>
            <w:r w:rsidRPr="00E0181B">
              <w:rPr>
                <w:b/>
                <w:color w:val="FF0000"/>
              </w:rPr>
              <w:t>(</w:t>
            </w:r>
            <w:proofErr w:type="spellStart"/>
            <w:r w:rsidRPr="00E0181B">
              <w:rPr>
                <w:b/>
                <w:color w:val="FF0000"/>
              </w:rPr>
              <w:t>i</w:t>
            </w:r>
            <w:proofErr w:type="spellEnd"/>
            <w:r w:rsidRPr="00E0181B">
              <w:rPr>
                <w:b/>
                <w:color w:val="FF0000"/>
              </w:rPr>
              <w:t xml:space="preserve">) </w:t>
            </w:r>
            <w:r w:rsidRPr="00E0181B">
              <w:rPr>
                <w:b/>
                <w:bCs/>
                <w:color w:val="FF0000"/>
              </w:rPr>
              <w:t xml:space="preserve">for </w:t>
            </w:r>
            <w:proofErr w:type="spellStart"/>
            <w:r w:rsidRPr="00E0181B">
              <w:rPr>
                <w:b/>
                <w:color w:val="FF0000"/>
              </w:rPr>
              <w:t>i</w:t>
            </w:r>
            <w:proofErr w:type="spellEnd"/>
            <w:r w:rsidRPr="00E0181B">
              <w:rPr>
                <w:b/>
                <w:color w:val="FF0000"/>
              </w:rPr>
              <w:t xml:space="preserve"> </w:t>
            </w:r>
            <w:r w:rsidRPr="00E0181B">
              <w:rPr>
                <w:b/>
                <w:bCs/>
                <w:color w:val="FF0000"/>
              </w:rPr>
              <w:t xml:space="preserve">in </w:t>
            </w:r>
            <w:proofErr w:type="spellStart"/>
            <w:r w:rsidR="00E0181B" w:rsidRPr="00E0181B">
              <w:rPr>
                <w:b/>
                <w:color w:val="FF0000"/>
              </w:rPr>
              <w:t>label_list</w:t>
            </w:r>
            <w:proofErr w:type="spellEnd"/>
            <w:r w:rsidR="00E0181B" w:rsidRPr="00E0181B">
              <w:rPr>
                <w:b/>
                <w:color w:val="FF0000"/>
              </w:rPr>
              <w:t>]</w:t>
            </w:r>
            <w:r w:rsidRPr="009B0AC2">
              <w:br/>
              <w:t xml:space="preserve">    </w:t>
            </w:r>
            <w:r w:rsidRPr="009B0AC2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9B0AC2">
              <w:t>image_list</w:t>
            </w:r>
            <w:proofErr w:type="spellEnd"/>
            <w:r w:rsidRPr="009B0AC2">
              <w:t xml:space="preserve">, </w:t>
            </w:r>
            <w:proofErr w:type="spellStart"/>
            <w:r w:rsidRPr="009B0AC2">
              <w:t>label_list</w:t>
            </w:r>
            <w:proofErr w:type="spellEnd"/>
          </w:p>
        </w:tc>
      </w:tr>
    </w:tbl>
    <w:p w:rsidR="0065071B" w:rsidRDefault="0065071B" w:rsidP="00AA070A">
      <w:pPr>
        <w:ind w:firstLine="420"/>
      </w:pPr>
      <w:r>
        <w:rPr>
          <w:rFonts w:hint="eastAsia"/>
        </w:rPr>
        <w:lastRenderedPageBreak/>
        <w:t>代</w:t>
      </w:r>
      <w:r>
        <w:t>码中，定义了一个</w:t>
      </w:r>
      <w:proofErr w:type="spellStart"/>
      <w:r>
        <w:t>get_files</w:t>
      </w:r>
      <w:proofErr w:type="spellEnd"/>
      <w:r>
        <w:rPr>
          <w:rFonts w:hint="eastAsia"/>
        </w:rPr>
        <w:t>函数</w:t>
      </w:r>
      <w:r>
        <w:t>用于返回图像的</w:t>
      </w:r>
      <w:r>
        <w:rPr>
          <w:rFonts w:hint="eastAsia"/>
        </w:rPr>
        <w:t>路径</w:t>
      </w:r>
      <w:r>
        <w:t>和标签列表。</w:t>
      </w:r>
    </w:p>
    <w:p w:rsidR="00AA070A" w:rsidRDefault="0065071B" w:rsidP="00AA070A">
      <w:pPr>
        <w:ind w:firstLine="420"/>
      </w:pPr>
      <w:proofErr w:type="spellStart"/>
      <w:r>
        <w:t>os.listdir</w:t>
      </w:r>
      <w:proofErr w:type="spellEnd"/>
      <w:r>
        <w:rPr>
          <w:rFonts w:hint="eastAsia"/>
        </w:rPr>
        <w:t>可</w:t>
      </w:r>
      <w:r>
        <w:t>以返回</w:t>
      </w:r>
      <w:r>
        <w:rPr>
          <w:rFonts w:hint="eastAsia"/>
        </w:rPr>
        <w:t>路径</w:t>
      </w:r>
      <w:r>
        <w:t>下的文件</w:t>
      </w:r>
      <w:r w:rsidR="00AA070A">
        <w:rPr>
          <w:rFonts w:hint="eastAsia"/>
        </w:rPr>
        <w:t>和</w:t>
      </w:r>
      <w:r w:rsidR="00AA070A">
        <w:t>文件夹</w:t>
      </w:r>
      <w:r>
        <w:t>列表</w:t>
      </w:r>
      <w:r>
        <w:rPr>
          <w:rFonts w:hint="eastAsia"/>
        </w:rPr>
        <w:t>，</w:t>
      </w:r>
      <w:r w:rsidR="00AA070A">
        <w:rPr>
          <w:rFonts w:hint="eastAsia"/>
        </w:rPr>
        <w:t>例如</w:t>
      </w:r>
      <w:r w:rsidR="00AA070A">
        <w:t>，有以下文件</w:t>
      </w:r>
      <w:r w:rsidR="00AA070A">
        <w:rPr>
          <w:rFonts w:hint="eastAsia"/>
        </w:rPr>
        <w:t>夹</w:t>
      </w:r>
      <w:r w:rsidR="00AA070A">
        <w:t>：</w:t>
      </w:r>
    </w:p>
    <w:p w:rsidR="00AA070A" w:rsidRDefault="00B34DC2" w:rsidP="00AA070A">
      <w:pPr>
        <w:ind w:firstLineChars="0" w:firstLine="0"/>
        <w:jc w:val="center"/>
        <w:rPr>
          <w:noProof/>
        </w:rPr>
      </w:pPr>
      <w:r w:rsidRPr="00D844D0">
        <w:rPr>
          <w:noProof/>
        </w:rPr>
        <w:drawing>
          <wp:inline distT="0" distB="0" distL="0" distR="0">
            <wp:extent cx="5276850" cy="28765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B1" w:rsidRDefault="00A606B1" w:rsidP="00A606B1">
      <w:pPr>
        <w:ind w:firstLineChars="0" w:firstLine="0"/>
        <w:rPr>
          <w:noProof/>
        </w:rPr>
      </w:pPr>
      <w:r>
        <w:rPr>
          <w:rFonts w:hint="eastAsia"/>
          <w:noProof/>
        </w:rPr>
        <w:t>测试以</w:t>
      </w:r>
      <w:r>
        <w:rPr>
          <w:noProof/>
        </w:rPr>
        <w:t>下代码：</w:t>
      </w:r>
    </w:p>
    <w:p w:rsidR="00A606B1" w:rsidRPr="00AA070A" w:rsidRDefault="00B34DC2" w:rsidP="00A606B1">
      <w:pPr>
        <w:ind w:firstLineChars="0" w:firstLine="0"/>
      </w:pPr>
      <w:r w:rsidRPr="00D844D0">
        <w:rPr>
          <w:noProof/>
        </w:rPr>
        <w:drawing>
          <wp:inline distT="0" distB="0" distL="0" distR="0">
            <wp:extent cx="3724275" cy="6667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1B" w:rsidRDefault="0065071B" w:rsidP="00AA070A">
      <w:pPr>
        <w:ind w:firstLine="420"/>
      </w:pPr>
      <w:r>
        <w:t>由于</w:t>
      </w:r>
      <w:r w:rsidR="00AA070A">
        <w:rPr>
          <w:rFonts w:hint="eastAsia"/>
        </w:rPr>
        <w:t>使用</w:t>
      </w:r>
      <w:r w:rsidR="00AA070A">
        <w:t>的数据都是以</w:t>
      </w:r>
      <w:r w:rsidR="00AA070A">
        <w:rPr>
          <w:rFonts w:hint="eastAsia"/>
        </w:rPr>
        <w:t>dog.1.jpg</w:t>
      </w:r>
      <w:r w:rsidR="00AA070A">
        <w:rPr>
          <w:rFonts w:hint="eastAsia"/>
        </w:rPr>
        <w:t>、</w:t>
      </w:r>
      <w:r w:rsidR="00AA070A">
        <w:rPr>
          <w:rFonts w:hint="eastAsia"/>
        </w:rPr>
        <w:t>cat.1.jpg</w:t>
      </w:r>
      <w:r w:rsidR="00AA070A">
        <w:rPr>
          <w:rFonts w:hint="eastAsia"/>
        </w:rPr>
        <w:t>这</w:t>
      </w:r>
      <w:r w:rsidR="00AA070A">
        <w:t>样的形式</w:t>
      </w:r>
      <w:r w:rsidR="00AA070A">
        <w:rPr>
          <w:rFonts w:hint="eastAsia"/>
        </w:rPr>
        <w:t>命名</w:t>
      </w:r>
      <w:r w:rsidR="00AA070A">
        <w:t>的，因此</w:t>
      </w:r>
      <w:r w:rsidR="00AA070A">
        <w:rPr>
          <w:rFonts w:hint="eastAsia"/>
        </w:rPr>
        <w:t>可</w:t>
      </w:r>
      <w:r w:rsidR="00AA070A">
        <w:t>以从文件名中判断该</w:t>
      </w:r>
      <w:r w:rsidR="00AA070A">
        <w:rPr>
          <w:rFonts w:hint="eastAsia"/>
        </w:rPr>
        <w:t>图像</w:t>
      </w:r>
      <w:r w:rsidR="00AA070A">
        <w:t>属于</w:t>
      </w:r>
      <w:r w:rsidR="00AA070A">
        <w:rPr>
          <w:rFonts w:hint="eastAsia"/>
        </w:rPr>
        <w:t>dog</w:t>
      </w:r>
      <w:r w:rsidR="00AA070A">
        <w:rPr>
          <w:rFonts w:hint="eastAsia"/>
        </w:rPr>
        <w:t>或</w:t>
      </w:r>
      <w:r w:rsidR="00AA070A">
        <w:rPr>
          <w:rFonts w:hint="eastAsia"/>
        </w:rPr>
        <w:t>cat</w:t>
      </w:r>
      <w:r w:rsidR="00AA070A">
        <w:rPr>
          <w:rFonts w:hint="eastAsia"/>
        </w:rPr>
        <w:t>，</w:t>
      </w:r>
      <w:r w:rsidR="00AA070A">
        <w:t>使用</w:t>
      </w:r>
      <w:r w:rsidR="00A606B1">
        <w:rPr>
          <w:rFonts w:hint="eastAsia"/>
        </w:rPr>
        <w:t>字符</w:t>
      </w:r>
      <w:r w:rsidR="00A606B1">
        <w:t>串的</w:t>
      </w:r>
      <w:r w:rsidR="00A606B1">
        <w:rPr>
          <w:rFonts w:hint="eastAsia"/>
        </w:rPr>
        <w:t>split</w:t>
      </w:r>
      <w:r w:rsidR="00A606B1">
        <w:rPr>
          <w:rFonts w:hint="eastAsia"/>
        </w:rPr>
        <w:t>方法</w:t>
      </w:r>
      <w:r w:rsidR="00A606B1">
        <w:t>可以将其拆分</w:t>
      </w:r>
      <w:r w:rsidR="00A606B1">
        <w:rPr>
          <w:rFonts w:hint="eastAsia"/>
        </w:rPr>
        <w:t>，</w:t>
      </w:r>
      <w:r w:rsidR="00A606B1">
        <w:t>测试代码：</w:t>
      </w:r>
    </w:p>
    <w:p w:rsidR="00A606B1" w:rsidRDefault="00B34DC2" w:rsidP="00A606B1">
      <w:pPr>
        <w:ind w:firstLineChars="0" w:firstLine="0"/>
        <w:rPr>
          <w:noProof/>
        </w:rPr>
      </w:pPr>
      <w:r w:rsidRPr="00D844D0">
        <w:rPr>
          <w:noProof/>
        </w:rPr>
        <w:lastRenderedPageBreak/>
        <w:drawing>
          <wp:inline distT="0" distB="0" distL="0" distR="0">
            <wp:extent cx="3448050" cy="88582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5D" w:rsidRDefault="0088585D" w:rsidP="009A53B8">
      <w:pPr>
        <w:ind w:firstLine="420"/>
        <w:rPr>
          <w:noProof/>
        </w:rPr>
      </w:pPr>
      <w:r>
        <w:rPr>
          <w:noProof/>
        </w:rPr>
        <w:t>Numpy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hstack</w:t>
      </w:r>
      <w:r>
        <w:rPr>
          <w:rFonts w:hint="eastAsia"/>
          <w:noProof/>
        </w:rPr>
        <w:t>函数</w:t>
      </w:r>
      <w:r>
        <w:rPr>
          <w:noProof/>
        </w:rPr>
        <w:t>可以将两个列表水平拼接起来</w:t>
      </w:r>
      <w:r w:rsidR="00CB72D3">
        <w:rPr>
          <w:rFonts w:hint="eastAsia"/>
          <w:noProof/>
        </w:rPr>
        <w:t>。</w:t>
      </w:r>
      <w:r w:rsidR="00CB72D3">
        <w:rPr>
          <w:noProof/>
        </w:rPr>
        <w:t>为</w:t>
      </w:r>
      <w:r w:rsidR="00CB72D3">
        <w:rPr>
          <w:rFonts w:hint="eastAsia"/>
          <w:noProof/>
        </w:rPr>
        <w:t>了</w:t>
      </w:r>
      <w:r w:rsidR="00CB72D3">
        <w:rPr>
          <w:noProof/>
        </w:rPr>
        <w:t>后面</w:t>
      </w:r>
      <w:r w:rsidR="00CB72D3">
        <w:rPr>
          <w:rFonts w:hint="eastAsia"/>
          <w:noProof/>
        </w:rPr>
        <w:t>进</w:t>
      </w:r>
      <w:r w:rsidR="00CB72D3">
        <w:rPr>
          <w:noProof/>
        </w:rPr>
        <w:t>行</w:t>
      </w:r>
      <w:r w:rsidR="00CB72D3">
        <w:rPr>
          <w:rFonts w:hint="eastAsia"/>
          <w:noProof/>
        </w:rPr>
        <w:t>洗牌</w:t>
      </w:r>
      <w:r w:rsidR="00CB72D3">
        <w:rPr>
          <w:noProof/>
        </w:rPr>
        <w:t>打乱图像顺序</w:t>
      </w:r>
      <w:r w:rsidR="009A53B8">
        <w:rPr>
          <w:rFonts w:hint="eastAsia"/>
          <w:noProof/>
        </w:rPr>
        <w:t>(</w:t>
      </w:r>
      <w:r w:rsidR="009A53B8">
        <w:rPr>
          <w:rFonts w:hint="eastAsia"/>
          <w:noProof/>
        </w:rPr>
        <w:t>使用</w:t>
      </w:r>
      <w:r w:rsidR="009A53B8">
        <w:rPr>
          <w:noProof/>
        </w:rPr>
        <w:t>numpy</w:t>
      </w:r>
      <w:r w:rsidR="009A53B8">
        <w:rPr>
          <w:rFonts w:hint="eastAsia"/>
          <w:noProof/>
        </w:rPr>
        <w:t>的</w:t>
      </w:r>
      <w:r w:rsidR="009A53B8" w:rsidRPr="009A53B8">
        <w:rPr>
          <w:noProof/>
        </w:rPr>
        <w:t>np.random.shuffle</w:t>
      </w:r>
      <w:r w:rsidR="009A53B8">
        <w:rPr>
          <w:rFonts w:hint="eastAsia"/>
          <w:noProof/>
        </w:rPr>
        <w:t>函数</w:t>
      </w:r>
      <w:r w:rsidR="009A53B8">
        <w:rPr>
          <w:rFonts w:hint="eastAsia"/>
          <w:noProof/>
        </w:rPr>
        <w:t>)</w:t>
      </w:r>
      <w:r w:rsidR="00CB72D3">
        <w:rPr>
          <w:noProof/>
        </w:rPr>
        <w:t>，需要把图像和其标签</w:t>
      </w:r>
      <w:r w:rsidR="00CB72D3">
        <w:rPr>
          <w:rFonts w:hint="eastAsia"/>
          <w:noProof/>
        </w:rPr>
        <w:t>建立</w:t>
      </w:r>
      <w:r w:rsidR="009A53B8">
        <w:rPr>
          <w:noProof/>
        </w:rPr>
        <w:t>对应关系</w:t>
      </w:r>
      <w:r w:rsidR="009A53B8">
        <w:rPr>
          <w:rFonts w:hint="eastAsia"/>
          <w:noProof/>
        </w:rPr>
        <w:t>并转</w:t>
      </w:r>
      <w:r w:rsidR="009A53B8">
        <w:rPr>
          <w:noProof/>
        </w:rPr>
        <w:t>成</w:t>
      </w:r>
      <w:r w:rsidR="009A53B8">
        <w:rPr>
          <w:rFonts w:hint="eastAsia"/>
          <w:noProof/>
        </w:rPr>
        <w:t>numpy</w:t>
      </w:r>
      <w:r w:rsidR="009A53B8">
        <w:rPr>
          <w:rFonts w:hint="eastAsia"/>
          <w:noProof/>
        </w:rPr>
        <w:t>的</w:t>
      </w:r>
      <w:r w:rsidR="009A53B8">
        <w:rPr>
          <w:rFonts w:hint="eastAsia"/>
          <w:noProof/>
        </w:rPr>
        <w:t>array</w:t>
      </w:r>
      <w:r w:rsidR="009A53B8">
        <w:rPr>
          <w:rFonts w:hint="eastAsia"/>
          <w:noProof/>
        </w:rPr>
        <w:t>对象</w:t>
      </w:r>
      <w:r w:rsidR="009A53B8">
        <w:rPr>
          <w:noProof/>
        </w:rPr>
        <w:t>。</w:t>
      </w:r>
    </w:p>
    <w:p w:rsidR="00E0181B" w:rsidRDefault="00E0181B" w:rsidP="009A53B8">
      <w:pPr>
        <w:ind w:firstLine="420"/>
        <w:rPr>
          <w:noProof/>
        </w:rPr>
      </w:pPr>
      <w:r>
        <w:rPr>
          <w:rFonts w:hint="eastAsia"/>
          <w:noProof/>
        </w:rPr>
        <w:t>注意</w:t>
      </w:r>
      <w:r>
        <w:rPr>
          <w:noProof/>
        </w:rPr>
        <w:t>红色代码部分特别重要，但又容易忽视，</w:t>
      </w:r>
      <w:r w:rsidRPr="00E0181B">
        <w:rPr>
          <w:noProof/>
        </w:rPr>
        <w:t>label_list</w:t>
      </w:r>
      <w:r>
        <w:rPr>
          <w:rFonts w:hint="eastAsia"/>
          <w:noProof/>
        </w:rPr>
        <w:t>的</w:t>
      </w:r>
      <w:r>
        <w:rPr>
          <w:noProof/>
        </w:rPr>
        <w:t>元素</w:t>
      </w:r>
      <w:r>
        <w:rPr>
          <w:rFonts w:hint="eastAsia"/>
          <w:noProof/>
        </w:rPr>
        <w:t>为</w:t>
      </w:r>
      <w:r w:rsidRPr="00E0181B">
        <w:rPr>
          <w:noProof/>
        </w:rPr>
        <w:t>numpy.str_</w:t>
      </w:r>
      <w:r>
        <w:rPr>
          <w:rFonts w:hint="eastAsia"/>
          <w:noProof/>
        </w:rPr>
        <w:t>数据</w:t>
      </w:r>
      <w:r>
        <w:rPr>
          <w:noProof/>
        </w:rPr>
        <w:t>类型，</w:t>
      </w:r>
      <w:r>
        <w:rPr>
          <w:rFonts w:hint="eastAsia"/>
          <w:noProof/>
        </w:rPr>
        <w:t>需要</w:t>
      </w:r>
      <w:r>
        <w:rPr>
          <w:noProof/>
        </w:rPr>
        <w:t>将其转成</w:t>
      </w:r>
      <w:r>
        <w:rPr>
          <w:noProof/>
        </w:rPr>
        <w:t>int</w:t>
      </w:r>
      <w:r>
        <w:rPr>
          <w:noProof/>
        </w:rPr>
        <w:t>类型</w:t>
      </w:r>
      <w:r>
        <w:rPr>
          <w:rFonts w:hint="eastAsia"/>
          <w:noProof/>
        </w:rPr>
        <w:t>。</w:t>
      </w:r>
    </w:p>
    <w:p w:rsidR="0088585D" w:rsidRDefault="00B34DC2" w:rsidP="00A606B1">
      <w:pPr>
        <w:ind w:firstLineChars="0" w:firstLine="0"/>
        <w:rPr>
          <w:noProof/>
        </w:rPr>
      </w:pPr>
      <w:r w:rsidRPr="00D844D0">
        <w:rPr>
          <w:noProof/>
        </w:rPr>
        <w:drawing>
          <wp:inline distT="0" distB="0" distL="0" distR="0">
            <wp:extent cx="3981450" cy="32385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73" w:rsidRDefault="00736E1E" w:rsidP="00B14C73">
      <w:pPr>
        <w:pStyle w:val="3"/>
        <w:rPr>
          <w:noProof/>
        </w:rPr>
      </w:pPr>
      <w:r>
        <w:rPr>
          <w:noProof/>
        </w:rPr>
        <w:t>1.2</w:t>
      </w:r>
      <w:r w:rsidR="00B14C73">
        <w:rPr>
          <w:noProof/>
        </w:rPr>
        <w:t xml:space="preserve"> </w:t>
      </w:r>
      <w:r>
        <w:rPr>
          <w:rFonts w:hint="eastAsia"/>
          <w:noProof/>
        </w:rPr>
        <w:t>生</w:t>
      </w:r>
      <w:r>
        <w:rPr>
          <w:noProof/>
        </w:rPr>
        <w:t>成</w:t>
      </w:r>
      <w:r>
        <w:rPr>
          <w:rFonts w:hint="eastAsia"/>
          <w:noProof/>
        </w:rPr>
        <w:t>batch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C73" w:rsidTr="00B14C73">
        <w:tc>
          <w:tcPr>
            <w:tcW w:w="8296" w:type="dxa"/>
          </w:tcPr>
          <w:p w:rsidR="00B14C73" w:rsidRPr="00B14C73" w:rsidRDefault="00B14C73" w:rsidP="00B14C73">
            <w:pPr>
              <w:spacing w:line="240" w:lineRule="auto"/>
              <w:ind w:firstLineChars="0" w:firstLine="0"/>
            </w:pPr>
            <w:r w:rsidRPr="00B14C73">
              <w:rPr>
                <w:b/>
                <w:bCs/>
                <w:color w:val="000080"/>
              </w:rPr>
              <w:t xml:space="preserve">def </w:t>
            </w:r>
            <w:proofErr w:type="spellStart"/>
            <w:r w:rsidRPr="00B14C73">
              <w:t>get_batch</w:t>
            </w:r>
            <w:proofErr w:type="spellEnd"/>
            <w:r w:rsidRPr="00B14C73">
              <w:t xml:space="preserve">(image, label, </w:t>
            </w:r>
            <w:proofErr w:type="spellStart"/>
            <w:r w:rsidRPr="00B14C73">
              <w:t>image_w</w:t>
            </w:r>
            <w:proofErr w:type="spellEnd"/>
            <w:r w:rsidRPr="00B14C73">
              <w:t xml:space="preserve">, </w:t>
            </w:r>
            <w:proofErr w:type="spellStart"/>
            <w:r w:rsidRPr="00B14C73">
              <w:t>image_h</w:t>
            </w:r>
            <w:proofErr w:type="spellEnd"/>
            <w:r w:rsidRPr="00B14C73">
              <w:t xml:space="preserve">, </w:t>
            </w:r>
            <w:proofErr w:type="spellStart"/>
            <w:r w:rsidRPr="00B14C73">
              <w:t>batch_size</w:t>
            </w:r>
            <w:proofErr w:type="spellEnd"/>
            <w:r w:rsidRPr="00B14C73">
              <w:t>, capacity):</w:t>
            </w:r>
            <w:r w:rsidRPr="00B14C73">
              <w:br/>
            </w:r>
            <w:r w:rsidRPr="00B14C73">
              <w:br/>
              <w:t xml:space="preserve">        image=</w:t>
            </w:r>
            <w:proofErr w:type="spellStart"/>
            <w:r w:rsidRPr="00B14C73">
              <w:t>tf.cast</w:t>
            </w:r>
            <w:proofErr w:type="spellEnd"/>
            <w:r w:rsidRPr="00B14C73">
              <w:t>(</w:t>
            </w:r>
            <w:proofErr w:type="spellStart"/>
            <w:r w:rsidRPr="00B14C73">
              <w:t>image,tf.string</w:t>
            </w:r>
            <w:proofErr w:type="spellEnd"/>
            <w:r w:rsidRPr="00B14C73">
              <w:t>)</w:t>
            </w:r>
            <w:r w:rsidRPr="00B14C73">
              <w:br/>
              <w:t xml:space="preserve">        label=</w:t>
            </w:r>
            <w:proofErr w:type="spellStart"/>
            <w:r w:rsidRPr="00B14C73">
              <w:t>tf.cast</w:t>
            </w:r>
            <w:proofErr w:type="spellEnd"/>
            <w:r w:rsidRPr="00B14C73">
              <w:t>(label,tf.int32)</w:t>
            </w:r>
            <w:r w:rsidRPr="00B14C73">
              <w:br/>
            </w:r>
            <w:r w:rsidRPr="00B14C73">
              <w:br/>
              <w:t xml:space="preserve">        </w:t>
            </w:r>
            <w:proofErr w:type="spellStart"/>
            <w:r w:rsidRPr="00B14C73">
              <w:t>input_queue</w:t>
            </w:r>
            <w:proofErr w:type="spellEnd"/>
            <w:r w:rsidRPr="00B14C73">
              <w:t>=</w:t>
            </w:r>
            <w:proofErr w:type="spellStart"/>
            <w:r w:rsidRPr="00B14C73">
              <w:t>tf.train.slice_input_producer</w:t>
            </w:r>
            <w:proofErr w:type="spellEnd"/>
            <w:r w:rsidRPr="00B14C73">
              <w:t>([</w:t>
            </w:r>
            <w:proofErr w:type="spellStart"/>
            <w:r w:rsidRPr="00B14C73">
              <w:t>image,label</w:t>
            </w:r>
            <w:proofErr w:type="spellEnd"/>
            <w:r w:rsidRPr="00B14C73">
              <w:t>])</w:t>
            </w:r>
            <w:r w:rsidRPr="00B14C73">
              <w:br/>
              <w:t xml:space="preserve">        label=</w:t>
            </w:r>
            <w:proofErr w:type="spellStart"/>
            <w:r w:rsidRPr="00B14C73">
              <w:t>input_queue</w:t>
            </w:r>
            <w:proofErr w:type="spellEnd"/>
            <w:r w:rsidRPr="00B14C73">
              <w:t>[</w:t>
            </w:r>
            <w:r w:rsidRPr="00B14C73">
              <w:rPr>
                <w:color w:val="0000FF"/>
              </w:rPr>
              <w:t>1</w:t>
            </w:r>
            <w:r w:rsidRPr="00B14C73">
              <w:t>]</w:t>
            </w:r>
            <w:r w:rsidRPr="00B14C73">
              <w:br/>
              <w:t xml:space="preserve">        </w:t>
            </w:r>
            <w:proofErr w:type="spellStart"/>
            <w:r w:rsidRPr="00B14C73">
              <w:t>image_content</w:t>
            </w:r>
            <w:proofErr w:type="spellEnd"/>
            <w:r w:rsidRPr="00B14C73">
              <w:t>=</w:t>
            </w:r>
            <w:proofErr w:type="spellStart"/>
            <w:r w:rsidRPr="00B14C73">
              <w:t>tf.read_file</w:t>
            </w:r>
            <w:proofErr w:type="spellEnd"/>
            <w:r w:rsidRPr="00B14C73">
              <w:t>(</w:t>
            </w:r>
            <w:proofErr w:type="spellStart"/>
            <w:r w:rsidRPr="00B14C73">
              <w:t>input_queue</w:t>
            </w:r>
            <w:proofErr w:type="spellEnd"/>
            <w:r w:rsidRPr="00B14C73">
              <w:t>[</w:t>
            </w:r>
            <w:r w:rsidRPr="00B14C73">
              <w:rPr>
                <w:color w:val="0000FF"/>
              </w:rPr>
              <w:t>0</w:t>
            </w:r>
            <w:r w:rsidRPr="00B14C73">
              <w:t>])</w:t>
            </w:r>
            <w:r w:rsidRPr="00B14C73">
              <w:br/>
              <w:t xml:space="preserve">        image=</w:t>
            </w:r>
            <w:proofErr w:type="spellStart"/>
            <w:r w:rsidRPr="00B14C73">
              <w:t>tf.image.decode_jpeg</w:t>
            </w:r>
            <w:proofErr w:type="spellEnd"/>
            <w:r w:rsidRPr="00B14C73">
              <w:t>(</w:t>
            </w:r>
            <w:proofErr w:type="spellStart"/>
            <w:r w:rsidRPr="00B14C73">
              <w:t>image_content,</w:t>
            </w:r>
            <w:r w:rsidRPr="00B14C73">
              <w:rPr>
                <w:color w:val="660099"/>
              </w:rPr>
              <w:t>channels</w:t>
            </w:r>
            <w:proofErr w:type="spellEnd"/>
            <w:r w:rsidRPr="00B14C73">
              <w:t>=</w:t>
            </w:r>
            <w:r w:rsidRPr="00B14C73">
              <w:rPr>
                <w:color w:val="0000FF"/>
              </w:rPr>
              <w:t>3</w:t>
            </w:r>
            <w:r w:rsidRPr="00B14C73">
              <w:t>)</w:t>
            </w:r>
            <w:r w:rsidRPr="00B14C73">
              <w:br/>
              <w:t xml:space="preserve">        image=</w:t>
            </w:r>
            <w:proofErr w:type="spellStart"/>
            <w:r w:rsidRPr="00B14C73">
              <w:t>tf.image.resize_image_with_crop_or_pad</w:t>
            </w:r>
            <w:proofErr w:type="spellEnd"/>
            <w:r>
              <w:t xml:space="preserve"> </w:t>
            </w:r>
            <w:r w:rsidRPr="00B14C73">
              <w:t>(</w:t>
            </w:r>
            <w:proofErr w:type="spellStart"/>
            <w:r w:rsidRPr="00B14C73">
              <w:t>image,image_w,image_h</w:t>
            </w:r>
            <w:proofErr w:type="spellEnd"/>
            <w:r w:rsidRPr="00B14C73">
              <w:t>)</w:t>
            </w:r>
            <w:r w:rsidRPr="00B14C73">
              <w:br/>
            </w:r>
            <w:r w:rsidRPr="00B14C73">
              <w:lastRenderedPageBreak/>
              <w:t xml:space="preserve">        image=</w:t>
            </w:r>
            <w:proofErr w:type="spellStart"/>
            <w:r w:rsidRPr="00B14C73">
              <w:t>tf.image.per_image_standardization</w:t>
            </w:r>
            <w:proofErr w:type="spellEnd"/>
            <w:r w:rsidRPr="00B14C73">
              <w:t>(image)</w:t>
            </w:r>
            <w:r w:rsidRPr="00B14C73">
              <w:br/>
              <w:t xml:space="preserve">        </w:t>
            </w:r>
            <w:proofErr w:type="spellStart"/>
            <w:r w:rsidRPr="00B14C73">
              <w:t>image_batch</w:t>
            </w:r>
            <w:proofErr w:type="spellEnd"/>
            <w:r w:rsidRPr="00B14C73">
              <w:t xml:space="preserve">, </w:t>
            </w:r>
            <w:proofErr w:type="spellStart"/>
            <w:r w:rsidRPr="00B14C73">
              <w:rPr>
                <w:shd w:val="clear" w:color="auto" w:fill="FFE4FF"/>
              </w:rPr>
              <w:t>label_batch</w:t>
            </w:r>
            <w:proofErr w:type="spellEnd"/>
            <w:r w:rsidRPr="00B14C73">
              <w:t>=</w:t>
            </w:r>
            <w:proofErr w:type="spellStart"/>
            <w:r w:rsidRPr="00B14C73">
              <w:t>tf.train.batch</w:t>
            </w:r>
            <w:proofErr w:type="spellEnd"/>
            <w:r w:rsidRPr="00B14C73">
              <w:t>(</w:t>
            </w:r>
            <w:r w:rsidRPr="00B14C73">
              <w:br/>
              <w:t xml:space="preserve">            [</w:t>
            </w:r>
            <w:proofErr w:type="spellStart"/>
            <w:r w:rsidRPr="00B14C73">
              <w:t>image,label</w:t>
            </w:r>
            <w:proofErr w:type="spellEnd"/>
            <w:r w:rsidRPr="00B14C73">
              <w:t>],</w:t>
            </w:r>
            <w:r w:rsidRPr="00B14C73">
              <w:br/>
              <w:t xml:space="preserve">            </w:t>
            </w:r>
            <w:proofErr w:type="spellStart"/>
            <w:r w:rsidRPr="00B14C73">
              <w:rPr>
                <w:color w:val="660099"/>
              </w:rPr>
              <w:t>batch_size</w:t>
            </w:r>
            <w:proofErr w:type="spellEnd"/>
            <w:r w:rsidRPr="00B14C73">
              <w:t>=</w:t>
            </w:r>
            <w:proofErr w:type="spellStart"/>
            <w:r w:rsidRPr="00B14C73">
              <w:t>batch_size</w:t>
            </w:r>
            <w:proofErr w:type="spellEnd"/>
            <w:r w:rsidRPr="00B14C73">
              <w:t>,</w:t>
            </w:r>
            <w:r w:rsidRPr="00B14C73">
              <w:br/>
              <w:t xml:space="preserve">            </w:t>
            </w:r>
            <w:proofErr w:type="spellStart"/>
            <w:r w:rsidRPr="00B14C73">
              <w:rPr>
                <w:color w:val="660099"/>
              </w:rPr>
              <w:t>num_threads</w:t>
            </w:r>
            <w:proofErr w:type="spellEnd"/>
            <w:r w:rsidRPr="00B14C73">
              <w:t>=</w:t>
            </w:r>
            <w:r w:rsidRPr="00B14C73">
              <w:rPr>
                <w:color w:val="0000FF"/>
              </w:rPr>
              <w:t>64</w:t>
            </w:r>
            <w:r w:rsidRPr="00B14C73">
              <w:t>,</w:t>
            </w:r>
            <w:r w:rsidRPr="00B14C73">
              <w:br/>
              <w:t xml:space="preserve">            </w:t>
            </w:r>
            <w:r w:rsidRPr="00B14C73">
              <w:rPr>
                <w:color w:val="660099"/>
              </w:rPr>
              <w:t>capacity</w:t>
            </w:r>
            <w:r w:rsidRPr="00B14C73">
              <w:t>=capacity</w:t>
            </w:r>
            <w:r w:rsidRPr="00B14C73">
              <w:br/>
              <w:t xml:space="preserve">        )</w:t>
            </w:r>
            <w:r w:rsidRPr="00B14C73">
              <w:br/>
              <w:t xml:space="preserve">        </w:t>
            </w:r>
            <w:r w:rsidRPr="00B14C73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B14C73">
              <w:t>image_batch</w:t>
            </w:r>
            <w:proofErr w:type="spellEnd"/>
            <w:r w:rsidRPr="00B14C73">
              <w:t xml:space="preserve">, </w:t>
            </w:r>
            <w:proofErr w:type="spellStart"/>
            <w:r w:rsidRPr="00B14C73">
              <w:rPr>
                <w:shd w:val="clear" w:color="auto" w:fill="E4E4FF"/>
              </w:rPr>
              <w:t>label_batch</w:t>
            </w:r>
            <w:proofErr w:type="spellEnd"/>
          </w:p>
        </w:tc>
      </w:tr>
    </w:tbl>
    <w:p w:rsidR="00A73968" w:rsidRDefault="00B34DC2" w:rsidP="00A73968">
      <w:pPr>
        <w:ind w:firstLine="420"/>
      </w:pPr>
      <w:r>
        <w:rPr>
          <w:rFonts w:hint="eastAsia"/>
        </w:rPr>
        <w:lastRenderedPageBreak/>
        <w:t>通过</w:t>
      </w:r>
      <w:proofErr w:type="spellStart"/>
      <w:r>
        <w:t>get_files</w:t>
      </w:r>
      <w:proofErr w:type="spellEnd"/>
      <w:r>
        <w:rPr>
          <w:rFonts w:hint="eastAsia"/>
        </w:rPr>
        <w:t>函数</w:t>
      </w:r>
      <w:r>
        <w:t>获得的图像路径和标签是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t>类型，我们要将其装成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对应</w:t>
      </w:r>
      <w:r>
        <w:t>的类型，这可以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cast</w:t>
      </w:r>
      <w:r>
        <w:rPr>
          <w:rFonts w:hint="eastAsia"/>
        </w:rPr>
        <w:t>函数</w:t>
      </w:r>
      <w:r>
        <w:t>完成。</w:t>
      </w:r>
    </w:p>
    <w:p w:rsidR="00736E1E" w:rsidRDefault="009013BD" w:rsidP="00A73968">
      <w:pPr>
        <w:ind w:firstLine="420"/>
      </w:pPr>
      <w:r>
        <w:rPr>
          <w:rFonts w:hint="eastAsia"/>
        </w:rPr>
        <w:t>接</w:t>
      </w:r>
      <w:r>
        <w:t>下来我们使用</w:t>
      </w:r>
      <w:proofErr w:type="spellStart"/>
      <w:r>
        <w:rPr>
          <w:rFonts w:hint="eastAsia"/>
        </w:rPr>
        <w:t>slice_input_producer</w:t>
      </w:r>
      <w:proofErr w:type="spellEnd"/>
      <w:r>
        <w:rPr>
          <w:rFonts w:hint="eastAsia"/>
        </w:rPr>
        <w:t>来</w:t>
      </w:r>
      <w:r>
        <w:t>生成</w:t>
      </w:r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，</w:t>
      </w:r>
      <w:r w:rsidR="00A73968">
        <w:rPr>
          <w:rFonts w:hint="eastAsia"/>
        </w:rPr>
        <w:t>输入</w:t>
      </w:r>
      <w:r w:rsidR="00A73968">
        <w:t>参数是图像路径及标签列表，</w:t>
      </w:r>
      <w:r w:rsidR="00A73968">
        <w:rPr>
          <w:rFonts w:hint="eastAsia"/>
        </w:rPr>
        <w:t>生</w:t>
      </w:r>
      <w:r w:rsidR="00A73968">
        <w:t>成的</w:t>
      </w:r>
      <w:r w:rsidR="00A73968">
        <w:rPr>
          <w:rFonts w:hint="eastAsia"/>
        </w:rPr>
        <w:t>queue</w:t>
      </w:r>
      <w:r w:rsidR="00A73968">
        <w:rPr>
          <w:rFonts w:hint="eastAsia"/>
        </w:rPr>
        <w:t>第</w:t>
      </w:r>
      <w:r w:rsidR="00A73968">
        <w:t>0</w:t>
      </w:r>
      <w:r w:rsidR="00A73968">
        <w:rPr>
          <w:rFonts w:hint="eastAsia"/>
        </w:rPr>
        <w:t>个</w:t>
      </w:r>
      <w:r w:rsidR="00A73968">
        <w:t>元素是</w:t>
      </w:r>
      <w:r w:rsidR="00A73968">
        <w:rPr>
          <w:rFonts w:hint="eastAsia"/>
        </w:rPr>
        <w:t>image</w:t>
      </w:r>
      <w:r w:rsidR="00A73968">
        <w:rPr>
          <w:rFonts w:hint="eastAsia"/>
        </w:rPr>
        <w:t>路径</w:t>
      </w:r>
      <w:r w:rsidR="00A73968">
        <w:t>，第</w:t>
      </w:r>
      <w:r w:rsidR="00A73968">
        <w:rPr>
          <w:rFonts w:hint="eastAsia"/>
        </w:rPr>
        <w:t>1</w:t>
      </w:r>
      <w:r w:rsidR="00A73968">
        <w:rPr>
          <w:rFonts w:hint="eastAsia"/>
        </w:rPr>
        <w:t>个</w:t>
      </w:r>
      <w:r w:rsidR="00A73968">
        <w:t>元素是标签</w:t>
      </w:r>
      <w:r w:rsidR="00A73968">
        <w:rPr>
          <w:rFonts w:hint="eastAsia"/>
        </w:rPr>
        <w:t>。</w:t>
      </w:r>
      <w:r w:rsidR="00A73968">
        <w:t>我</w:t>
      </w:r>
      <w:r w:rsidR="00A73968">
        <w:rPr>
          <w:rFonts w:hint="eastAsia"/>
        </w:rPr>
        <w:t>们</w:t>
      </w:r>
      <w:r w:rsidR="00A73968">
        <w:t>使用</w:t>
      </w:r>
      <w:proofErr w:type="spellStart"/>
      <w:r w:rsidR="00A73968">
        <w:rPr>
          <w:rFonts w:hint="eastAsia"/>
        </w:rPr>
        <w:t>read_file</w:t>
      </w:r>
      <w:proofErr w:type="spellEnd"/>
      <w:r w:rsidR="00A73968">
        <w:rPr>
          <w:rFonts w:hint="eastAsia"/>
        </w:rPr>
        <w:t>函数</w:t>
      </w:r>
      <w:r w:rsidR="00A73968">
        <w:t>来读取图像，</w:t>
      </w:r>
      <w:r w:rsidR="00A73968">
        <w:rPr>
          <w:rFonts w:hint="eastAsia"/>
        </w:rPr>
        <w:t>完成</w:t>
      </w:r>
      <w:r w:rsidR="00A73968">
        <w:t>后需要使用</w:t>
      </w:r>
      <w:proofErr w:type="spellStart"/>
      <w:r w:rsidR="00A73968">
        <w:rPr>
          <w:rFonts w:hint="eastAsia"/>
        </w:rPr>
        <w:t>tf.image.decode_jpg</w:t>
      </w:r>
      <w:proofErr w:type="spellEnd"/>
      <w:r w:rsidR="00A73968">
        <w:rPr>
          <w:rFonts w:hint="eastAsia"/>
        </w:rPr>
        <w:t>函数来</w:t>
      </w:r>
      <w:r w:rsidR="00A73968">
        <w:t>解码</w:t>
      </w:r>
      <w:r w:rsidR="00A73968">
        <w:rPr>
          <w:rFonts w:hint="eastAsia"/>
        </w:rPr>
        <w:t>。</w:t>
      </w:r>
    </w:p>
    <w:p w:rsidR="00A73968" w:rsidRDefault="00A73968" w:rsidP="00A73968">
      <w:pPr>
        <w:ind w:firstLine="420"/>
      </w:pPr>
      <w:r>
        <w:rPr>
          <w:rFonts w:hint="eastAsia"/>
        </w:rPr>
        <w:t>由</w:t>
      </w:r>
      <w:r>
        <w:t>于图像大小不一，我们为了把所有图像统一到一个大小，需要对大图像进行裁剪，对小图像进行扩充，这可以使用函数</w:t>
      </w:r>
      <w:proofErr w:type="spellStart"/>
      <w:r>
        <w:rPr>
          <w:rFonts w:hint="eastAsia"/>
        </w:rPr>
        <w:t>tf.image.</w:t>
      </w:r>
      <w:r>
        <w:t>resize_image_with_crop_or_pad</w:t>
      </w:r>
      <w:proofErr w:type="spellEnd"/>
      <w:r>
        <w:rPr>
          <w:rFonts w:hint="eastAsia"/>
        </w:rPr>
        <w:t>函数</w:t>
      </w:r>
      <w:r>
        <w:t>来实现。</w:t>
      </w:r>
    </w:p>
    <w:p w:rsidR="00A73968" w:rsidRDefault="00A73968" w:rsidP="00A73968">
      <w:pPr>
        <w:ind w:firstLine="420"/>
      </w:pPr>
      <w:r>
        <w:rPr>
          <w:rFonts w:hint="eastAsia"/>
        </w:rPr>
        <w:t>接</w:t>
      </w:r>
      <w:r>
        <w:t>下来需要对图像进行标准化，</w:t>
      </w:r>
      <w:r>
        <w:rPr>
          <w:rFonts w:hint="eastAsia"/>
        </w:rPr>
        <w:t>减</w:t>
      </w:r>
      <w:r>
        <w:t>去均值，除以</w:t>
      </w:r>
      <w:r>
        <w:rPr>
          <w:rFonts w:hint="eastAsia"/>
        </w:rPr>
        <w:t>方差</w:t>
      </w:r>
      <w:r>
        <w:t>，使用函数</w:t>
      </w:r>
      <w:proofErr w:type="spellStart"/>
      <w:r>
        <w:rPr>
          <w:rFonts w:hint="eastAsia"/>
        </w:rPr>
        <w:t>tf.image.per_image_standardization</w:t>
      </w:r>
      <w:proofErr w:type="spellEnd"/>
      <w:r>
        <w:rPr>
          <w:rFonts w:hint="eastAsia"/>
        </w:rPr>
        <w:t>函数</w:t>
      </w:r>
      <w:r>
        <w:t>。</w:t>
      </w:r>
    </w:p>
    <w:p w:rsidR="00A73968" w:rsidRDefault="00A73968" w:rsidP="00A73968">
      <w:pPr>
        <w:ind w:firstLine="420"/>
      </w:pPr>
      <w:r>
        <w:rPr>
          <w:rFonts w:hint="eastAsia"/>
        </w:rPr>
        <w:t>打包</w:t>
      </w:r>
      <w:r>
        <w:t>成</w:t>
      </w:r>
      <w:r>
        <w:rPr>
          <w:rFonts w:hint="eastAsia"/>
        </w:rPr>
        <w:t>batch</w:t>
      </w:r>
      <w:r>
        <w:rPr>
          <w:rFonts w:hint="eastAsia"/>
        </w:rPr>
        <w:t>，</w:t>
      </w:r>
      <w:r>
        <w:t>使用函数</w:t>
      </w:r>
      <w:proofErr w:type="spellStart"/>
      <w:r>
        <w:rPr>
          <w:rFonts w:hint="eastAsia"/>
        </w:rPr>
        <w:t>tf.train.batch</w:t>
      </w:r>
      <w:proofErr w:type="spellEnd"/>
      <w:r>
        <w:rPr>
          <w:rFonts w:hint="eastAsia"/>
        </w:rPr>
        <w:t>函数。</w:t>
      </w:r>
    </w:p>
    <w:p w:rsidR="00A73968" w:rsidRDefault="004023F6" w:rsidP="00A73968">
      <w:pPr>
        <w:ind w:firstLine="420"/>
      </w:pPr>
      <w:r>
        <w:rPr>
          <w:rFonts w:hint="eastAsia"/>
        </w:rPr>
        <w:t>以</w:t>
      </w:r>
      <w:r>
        <w:t>上用到的函数都可以到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官</w:t>
      </w:r>
      <w:r>
        <w:t>网上查找其用法。</w:t>
      </w:r>
    </w:p>
    <w:p w:rsidR="00B14C73" w:rsidRDefault="00B14C73" w:rsidP="00B14C73">
      <w:pPr>
        <w:pStyle w:val="3"/>
        <w:numPr>
          <w:ilvl w:val="1"/>
          <w:numId w:val="2"/>
        </w:numPr>
      </w:pPr>
      <w:r>
        <w:rPr>
          <w:rFonts w:hint="eastAsia"/>
        </w:rPr>
        <w:t>测试</w:t>
      </w:r>
      <w:r>
        <w:rPr>
          <w:rFonts w:hint="eastAsia"/>
        </w:rPr>
        <w:t>batch</w:t>
      </w:r>
    </w:p>
    <w:p w:rsidR="00B14C73" w:rsidRDefault="00B14C73" w:rsidP="00B14C73">
      <w:pPr>
        <w:ind w:firstLine="420"/>
      </w:pPr>
      <w:r>
        <w:rPr>
          <w:rFonts w:hint="eastAsia"/>
        </w:rPr>
        <w:t>为</w:t>
      </w:r>
      <w:r>
        <w:t>测试以上对数据的读取有没有问题，</w:t>
      </w:r>
      <w:r w:rsidR="006C0C9F">
        <w:rPr>
          <w:rFonts w:hint="eastAsia"/>
        </w:rPr>
        <w:t>查</w:t>
      </w:r>
      <w:r w:rsidR="006C0C9F">
        <w:t>看原始的图像效果，</w:t>
      </w:r>
      <w:r w:rsidR="00E644FF">
        <w:rPr>
          <w:rFonts w:hint="eastAsia"/>
        </w:rPr>
        <w:t>我</w:t>
      </w:r>
      <w:r w:rsidR="00E644FF">
        <w:t>们把</w:t>
      </w:r>
      <w:proofErr w:type="spellStart"/>
      <w:r w:rsidR="00E644FF">
        <w:rPr>
          <w:rFonts w:hint="eastAsia"/>
        </w:rPr>
        <w:t>get_batch</w:t>
      </w:r>
      <w:proofErr w:type="spellEnd"/>
      <w:r w:rsidR="00E644FF">
        <w:rPr>
          <w:rFonts w:hint="eastAsia"/>
        </w:rPr>
        <w:t>中</w:t>
      </w:r>
      <w:r w:rsidR="00E644FF">
        <w:t>的代码</w:t>
      </w:r>
      <w:r w:rsidR="00E644FF" w:rsidRPr="00B14C73">
        <w:t>image=</w:t>
      </w:r>
      <w:proofErr w:type="spellStart"/>
      <w:r w:rsidR="00E644FF" w:rsidRPr="00B14C73">
        <w:t>tf.image.per_image_standardization</w:t>
      </w:r>
      <w:proofErr w:type="spellEnd"/>
      <w:r w:rsidR="00E644FF" w:rsidRPr="00B14C73">
        <w:t>(image)</w:t>
      </w:r>
      <w:r w:rsidR="00E644FF">
        <w:rPr>
          <w:rFonts w:hint="eastAsia"/>
        </w:rPr>
        <w:t>注释</w:t>
      </w:r>
      <w:r w:rsidR="00E644FF">
        <w:t>掉，</w:t>
      </w:r>
      <w:r w:rsidR="00E644FF">
        <w:rPr>
          <w:rFonts w:hint="eastAsia"/>
        </w:rPr>
        <w:t>编写</w:t>
      </w:r>
      <w:r w:rsidR="00E644FF">
        <w:t>以下测试代码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C73" w:rsidTr="00B14C73">
        <w:tc>
          <w:tcPr>
            <w:tcW w:w="8296" w:type="dxa"/>
          </w:tcPr>
          <w:p w:rsidR="00B14C73" w:rsidRPr="00B14C73" w:rsidRDefault="00B14C73" w:rsidP="00B14C73">
            <w:pPr>
              <w:spacing w:line="240" w:lineRule="auto"/>
              <w:ind w:firstLineChars="0" w:firstLine="0"/>
            </w:pPr>
            <w:r w:rsidRPr="00B14C73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14C73">
              <w:t>matplotlib.pyplot</w:t>
            </w:r>
            <w:proofErr w:type="spellEnd"/>
            <w:r w:rsidRPr="00B14C73">
              <w:t xml:space="preserve"> </w:t>
            </w:r>
            <w:r w:rsidRPr="00B14C73">
              <w:rPr>
                <w:b/>
                <w:bCs/>
                <w:color w:val="000080"/>
              </w:rPr>
              <w:t xml:space="preserve">as </w:t>
            </w:r>
            <w:proofErr w:type="spellStart"/>
            <w:r w:rsidRPr="00B14C73">
              <w:t>plt</w:t>
            </w:r>
            <w:proofErr w:type="spellEnd"/>
            <w:r w:rsidRPr="00B14C73">
              <w:br/>
            </w:r>
            <w:r w:rsidRPr="00B14C73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14C73">
              <w:t>tensorflow</w:t>
            </w:r>
            <w:proofErr w:type="spellEnd"/>
            <w:r w:rsidRPr="00B14C73">
              <w:t xml:space="preserve"> </w:t>
            </w:r>
            <w:r w:rsidRPr="00B14C73">
              <w:rPr>
                <w:b/>
                <w:bCs/>
                <w:color w:val="000080"/>
              </w:rPr>
              <w:t xml:space="preserve">as </w:t>
            </w:r>
            <w:proofErr w:type="spellStart"/>
            <w:r w:rsidRPr="00B14C73">
              <w:t>tf</w:t>
            </w:r>
            <w:proofErr w:type="spellEnd"/>
            <w:r w:rsidRPr="00B14C73">
              <w:br/>
            </w:r>
            <w:r w:rsidRPr="00B14C73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14C73">
              <w:t>input_data</w:t>
            </w:r>
            <w:proofErr w:type="spellEnd"/>
            <w:r w:rsidRPr="00B14C73">
              <w:br/>
            </w:r>
            <w:r w:rsidRPr="00B14C73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14C73">
              <w:t>numpy</w:t>
            </w:r>
            <w:proofErr w:type="spellEnd"/>
            <w:r w:rsidRPr="00B14C73">
              <w:t xml:space="preserve"> </w:t>
            </w:r>
            <w:r w:rsidRPr="00B14C73">
              <w:rPr>
                <w:b/>
                <w:bCs/>
                <w:color w:val="000080"/>
              </w:rPr>
              <w:t xml:space="preserve">as </w:t>
            </w:r>
            <w:r w:rsidRPr="00B14C73">
              <w:t>np</w:t>
            </w:r>
            <w:r w:rsidRPr="00B14C73">
              <w:br/>
            </w:r>
            <w:r w:rsidRPr="00B14C73">
              <w:br/>
            </w:r>
            <w:r w:rsidRPr="00B14C73">
              <w:br/>
              <w:t>BATCH_SIZE=</w:t>
            </w:r>
            <w:r w:rsidRPr="00B14C73">
              <w:rPr>
                <w:color w:val="0000FF"/>
              </w:rPr>
              <w:t>2</w:t>
            </w:r>
            <w:r w:rsidRPr="00B14C73">
              <w:rPr>
                <w:color w:val="0000FF"/>
              </w:rPr>
              <w:br/>
            </w:r>
            <w:r w:rsidRPr="00B14C73">
              <w:t>CAPACITY=</w:t>
            </w:r>
            <w:r w:rsidRPr="00B14C73">
              <w:rPr>
                <w:color w:val="0000FF"/>
              </w:rPr>
              <w:t>256</w:t>
            </w:r>
            <w:r w:rsidRPr="00B14C73">
              <w:rPr>
                <w:color w:val="0000FF"/>
              </w:rPr>
              <w:br/>
            </w:r>
            <w:r w:rsidRPr="00B14C73">
              <w:t>IMG_W=</w:t>
            </w:r>
            <w:r w:rsidRPr="00B14C73">
              <w:rPr>
                <w:color w:val="0000FF"/>
              </w:rPr>
              <w:t>208</w:t>
            </w:r>
            <w:r w:rsidRPr="00B14C73">
              <w:rPr>
                <w:color w:val="0000FF"/>
              </w:rPr>
              <w:br/>
            </w:r>
            <w:r w:rsidRPr="00B14C73">
              <w:t>IMG_H=</w:t>
            </w:r>
            <w:r w:rsidRPr="00B14C73">
              <w:rPr>
                <w:color w:val="0000FF"/>
              </w:rPr>
              <w:t>208</w:t>
            </w:r>
            <w:r w:rsidRPr="00B14C73">
              <w:rPr>
                <w:color w:val="0000FF"/>
              </w:rPr>
              <w:br/>
            </w:r>
            <w:proofErr w:type="spellStart"/>
            <w:r w:rsidRPr="00B14C73">
              <w:t>file_dir</w:t>
            </w:r>
            <w:proofErr w:type="spellEnd"/>
            <w:r w:rsidRPr="00B14C73">
              <w:t>=</w:t>
            </w:r>
            <w:r w:rsidRPr="00B14C73">
              <w:rPr>
                <w:b/>
                <w:bCs/>
                <w:color w:val="008080"/>
              </w:rPr>
              <w:t>'F:/</w:t>
            </w:r>
            <w:proofErr w:type="spellStart"/>
            <w:r w:rsidRPr="00B14C73">
              <w:rPr>
                <w:b/>
                <w:bCs/>
                <w:color w:val="008080"/>
              </w:rPr>
              <w:t>tensorflow_project</w:t>
            </w:r>
            <w:proofErr w:type="spellEnd"/>
            <w:r w:rsidRPr="00B14C73">
              <w:rPr>
                <w:b/>
                <w:bCs/>
                <w:color w:val="008080"/>
              </w:rPr>
              <w:t>/</w:t>
            </w:r>
            <w:proofErr w:type="spellStart"/>
            <w:r w:rsidRPr="00B14C73">
              <w:rPr>
                <w:b/>
                <w:bCs/>
                <w:color w:val="008080"/>
              </w:rPr>
              <w:t>cat_vs_dog</w:t>
            </w:r>
            <w:proofErr w:type="spellEnd"/>
            <w:r w:rsidRPr="00B14C73">
              <w:rPr>
                <w:b/>
                <w:bCs/>
                <w:color w:val="008080"/>
              </w:rPr>
              <w:t>/data/train/'</w:t>
            </w:r>
            <w:r w:rsidRPr="00B14C73">
              <w:rPr>
                <w:b/>
                <w:bCs/>
                <w:color w:val="008080"/>
              </w:rPr>
              <w:br/>
            </w:r>
            <w:proofErr w:type="spellStart"/>
            <w:r w:rsidRPr="00B14C73">
              <w:lastRenderedPageBreak/>
              <w:t>image_list</w:t>
            </w:r>
            <w:proofErr w:type="spellEnd"/>
            <w:r w:rsidRPr="00B14C73">
              <w:t xml:space="preserve">, </w:t>
            </w:r>
            <w:proofErr w:type="spellStart"/>
            <w:r w:rsidRPr="00B14C73">
              <w:t>label_list</w:t>
            </w:r>
            <w:proofErr w:type="spellEnd"/>
            <w:r w:rsidRPr="00B14C73">
              <w:t xml:space="preserve"> = </w:t>
            </w:r>
            <w:proofErr w:type="spellStart"/>
            <w:r w:rsidRPr="00B14C73">
              <w:t>input_data.get_files</w:t>
            </w:r>
            <w:proofErr w:type="spellEnd"/>
            <w:r w:rsidRPr="00B14C73">
              <w:t>(</w:t>
            </w:r>
            <w:proofErr w:type="spellStart"/>
            <w:r w:rsidRPr="00B14C73">
              <w:t>file_dir</w:t>
            </w:r>
            <w:proofErr w:type="spellEnd"/>
            <w:r w:rsidRPr="00B14C73">
              <w:t>)</w:t>
            </w:r>
            <w:r w:rsidRPr="00B14C73">
              <w:br/>
            </w:r>
            <w:proofErr w:type="spellStart"/>
            <w:r w:rsidRPr="00B14C73">
              <w:t>image_batch</w:t>
            </w:r>
            <w:proofErr w:type="spellEnd"/>
            <w:r w:rsidRPr="00B14C73">
              <w:t xml:space="preserve">, </w:t>
            </w:r>
            <w:proofErr w:type="spellStart"/>
            <w:r w:rsidRPr="00B14C73">
              <w:t>label_batch</w:t>
            </w:r>
            <w:proofErr w:type="spellEnd"/>
            <w:r w:rsidRPr="00B14C73">
              <w:t>=</w:t>
            </w:r>
            <w:proofErr w:type="spellStart"/>
            <w:r w:rsidRPr="00B14C73">
              <w:t>input_data.get_batch</w:t>
            </w:r>
            <w:proofErr w:type="spellEnd"/>
            <w:r w:rsidRPr="00B14C73">
              <w:t>(</w:t>
            </w:r>
            <w:proofErr w:type="spellStart"/>
            <w:r w:rsidRPr="00B14C73">
              <w:t>image_list</w:t>
            </w:r>
            <w:proofErr w:type="spellEnd"/>
            <w:r w:rsidRPr="00B14C73">
              <w:t xml:space="preserve">, </w:t>
            </w:r>
            <w:r>
              <w:t xml:space="preserve"> </w:t>
            </w:r>
            <w:proofErr w:type="spellStart"/>
            <w:r w:rsidRPr="00B14C73">
              <w:t>label_list</w:t>
            </w:r>
            <w:proofErr w:type="spellEnd"/>
            <w:r w:rsidRPr="00B14C73">
              <w:t>, IMG_W, IMG_H, BATCH_SIZE, CAPACITY)</w:t>
            </w:r>
            <w:r w:rsidRPr="00B14C73">
              <w:br/>
            </w:r>
            <w:r w:rsidRPr="00B14C73">
              <w:br/>
            </w:r>
            <w:r w:rsidRPr="00B14C73">
              <w:rPr>
                <w:b/>
                <w:bCs/>
                <w:color w:val="000080"/>
              </w:rPr>
              <w:t xml:space="preserve">with </w:t>
            </w:r>
            <w:proofErr w:type="spellStart"/>
            <w:r w:rsidRPr="00B14C73">
              <w:t>tf.Session</w:t>
            </w:r>
            <w:proofErr w:type="spellEnd"/>
            <w:r w:rsidRPr="00B14C73">
              <w:t xml:space="preserve">() </w:t>
            </w:r>
            <w:r w:rsidRPr="00B14C73">
              <w:rPr>
                <w:b/>
                <w:bCs/>
                <w:color w:val="000080"/>
              </w:rPr>
              <w:t xml:space="preserve">as </w:t>
            </w:r>
            <w:proofErr w:type="spellStart"/>
            <w:r w:rsidRPr="00B14C73">
              <w:t>sess</w:t>
            </w:r>
            <w:proofErr w:type="spellEnd"/>
            <w:r w:rsidRPr="00B14C73">
              <w:t>:</w:t>
            </w:r>
            <w:r w:rsidRPr="00B14C73">
              <w:br/>
              <w:t xml:space="preserve">    </w:t>
            </w:r>
            <w:proofErr w:type="spellStart"/>
            <w:r w:rsidRPr="00B14C73">
              <w:t>i</w:t>
            </w:r>
            <w:proofErr w:type="spellEnd"/>
            <w:r w:rsidRPr="00B14C73">
              <w:t xml:space="preserve"> = </w:t>
            </w:r>
            <w:r w:rsidRPr="00B14C73">
              <w:rPr>
                <w:color w:val="0000FF"/>
              </w:rPr>
              <w:t>0</w:t>
            </w:r>
            <w:r w:rsidRPr="00B14C73">
              <w:rPr>
                <w:color w:val="0000FF"/>
              </w:rPr>
              <w:br/>
              <w:t xml:space="preserve">    </w:t>
            </w:r>
            <w:proofErr w:type="spellStart"/>
            <w:r w:rsidRPr="00B14C73">
              <w:t>coord</w:t>
            </w:r>
            <w:proofErr w:type="spellEnd"/>
            <w:r w:rsidRPr="00B14C73">
              <w:t xml:space="preserve"> = </w:t>
            </w:r>
            <w:proofErr w:type="spellStart"/>
            <w:r w:rsidRPr="00B14C73">
              <w:t>tf.train.Coordinator</w:t>
            </w:r>
            <w:proofErr w:type="spellEnd"/>
            <w:r w:rsidRPr="00B14C73">
              <w:t>()</w:t>
            </w:r>
            <w:r w:rsidRPr="00B14C73">
              <w:br/>
              <w:t xml:space="preserve">    threads = </w:t>
            </w:r>
            <w:proofErr w:type="spellStart"/>
            <w:r w:rsidRPr="00B14C73">
              <w:t>tf.train.start_queue_runners</w:t>
            </w:r>
            <w:proofErr w:type="spellEnd"/>
            <w:r w:rsidRPr="00B14C73">
              <w:t>(</w:t>
            </w:r>
            <w:proofErr w:type="spellStart"/>
            <w:r w:rsidRPr="00B14C73">
              <w:rPr>
                <w:color w:val="660099"/>
              </w:rPr>
              <w:t>coord</w:t>
            </w:r>
            <w:proofErr w:type="spellEnd"/>
            <w:r w:rsidRPr="00B14C73">
              <w:t>=</w:t>
            </w:r>
            <w:proofErr w:type="spellStart"/>
            <w:r w:rsidRPr="00B14C73">
              <w:t>coord</w:t>
            </w:r>
            <w:proofErr w:type="spellEnd"/>
            <w:r w:rsidRPr="00B14C73">
              <w:t>)</w:t>
            </w:r>
            <w:r w:rsidRPr="00B14C73">
              <w:br/>
              <w:t xml:space="preserve">    </w:t>
            </w:r>
            <w:r w:rsidRPr="00B14C73">
              <w:rPr>
                <w:b/>
                <w:bCs/>
                <w:color w:val="000080"/>
              </w:rPr>
              <w:t>try</w:t>
            </w:r>
            <w:r w:rsidRPr="00B14C73">
              <w:t>:</w:t>
            </w:r>
            <w:r w:rsidRPr="00B14C73">
              <w:br/>
              <w:t xml:space="preserve">        </w:t>
            </w:r>
            <w:r w:rsidRPr="00B14C73">
              <w:rPr>
                <w:b/>
                <w:bCs/>
                <w:color w:val="000080"/>
              </w:rPr>
              <w:t xml:space="preserve">while not </w:t>
            </w:r>
            <w:proofErr w:type="spellStart"/>
            <w:r w:rsidRPr="00B14C73">
              <w:t>coord.should_stop</w:t>
            </w:r>
            <w:proofErr w:type="spellEnd"/>
            <w:r w:rsidRPr="00B14C73">
              <w:t xml:space="preserve">() </w:t>
            </w:r>
            <w:r w:rsidRPr="00B14C73">
              <w:rPr>
                <w:b/>
                <w:bCs/>
                <w:color w:val="000080"/>
              </w:rPr>
              <w:t xml:space="preserve">and </w:t>
            </w:r>
            <w:proofErr w:type="spellStart"/>
            <w:r w:rsidRPr="00B14C73">
              <w:t>i</w:t>
            </w:r>
            <w:proofErr w:type="spellEnd"/>
            <w:r w:rsidRPr="00B14C73">
              <w:t>&lt;</w:t>
            </w:r>
            <w:r w:rsidRPr="00B14C73">
              <w:rPr>
                <w:color w:val="0000FF"/>
              </w:rPr>
              <w:t>1</w:t>
            </w:r>
            <w:r w:rsidRPr="00B14C73">
              <w:t>:</w:t>
            </w:r>
            <w:r w:rsidRPr="00B14C73">
              <w:br/>
              <w:t xml:space="preserve">            </w:t>
            </w:r>
            <w:proofErr w:type="spellStart"/>
            <w:r w:rsidRPr="00B14C73">
              <w:t>img,label</w:t>
            </w:r>
            <w:proofErr w:type="spellEnd"/>
            <w:r w:rsidRPr="00B14C73">
              <w:t>=</w:t>
            </w:r>
            <w:proofErr w:type="spellStart"/>
            <w:r w:rsidRPr="00B14C73">
              <w:t>sess.run</w:t>
            </w:r>
            <w:proofErr w:type="spellEnd"/>
            <w:r w:rsidRPr="00B14C73">
              <w:t>([</w:t>
            </w:r>
            <w:proofErr w:type="spellStart"/>
            <w:r w:rsidRPr="00B14C73">
              <w:t>image_batch</w:t>
            </w:r>
            <w:proofErr w:type="spellEnd"/>
            <w:r w:rsidRPr="00B14C73">
              <w:t xml:space="preserve">, </w:t>
            </w:r>
            <w:proofErr w:type="spellStart"/>
            <w:r w:rsidRPr="00B14C73">
              <w:t>label_batch</w:t>
            </w:r>
            <w:proofErr w:type="spellEnd"/>
            <w:r w:rsidRPr="00B14C73">
              <w:t>])</w:t>
            </w:r>
            <w:r w:rsidRPr="00B14C73">
              <w:br/>
            </w:r>
            <w:r w:rsidRPr="00B14C73">
              <w:br/>
              <w:t xml:space="preserve">            </w:t>
            </w:r>
            <w:r w:rsidRPr="00B14C73">
              <w:rPr>
                <w:b/>
                <w:bCs/>
                <w:color w:val="000080"/>
              </w:rPr>
              <w:t xml:space="preserve">for </w:t>
            </w:r>
            <w:r w:rsidRPr="00B14C73">
              <w:t xml:space="preserve">j </w:t>
            </w:r>
            <w:r w:rsidRPr="00B14C73">
              <w:rPr>
                <w:b/>
                <w:bCs/>
                <w:color w:val="000080"/>
              </w:rPr>
              <w:t xml:space="preserve">in </w:t>
            </w:r>
            <w:proofErr w:type="spellStart"/>
            <w:r w:rsidRPr="00B14C73">
              <w:t>np.arange</w:t>
            </w:r>
            <w:proofErr w:type="spellEnd"/>
            <w:r w:rsidRPr="00B14C73">
              <w:t>(BATCH_SIZE):</w:t>
            </w:r>
            <w:r w:rsidRPr="00B14C73">
              <w:br/>
              <w:t xml:space="preserve">                </w:t>
            </w:r>
            <w:r w:rsidRPr="00B14C73">
              <w:rPr>
                <w:color w:val="000080"/>
              </w:rPr>
              <w:t>print</w:t>
            </w:r>
            <w:r w:rsidRPr="00B14C73">
              <w:t>(</w:t>
            </w:r>
            <w:r w:rsidRPr="00B14C73">
              <w:rPr>
                <w:b/>
                <w:bCs/>
                <w:color w:val="008080"/>
              </w:rPr>
              <w:t>'label: %</w:t>
            </w:r>
            <w:proofErr w:type="spellStart"/>
            <w:r w:rsidRPr="00B14C73">
              <w:rPr>
                <w:b/>
                <w:bCs/>
                <w:color w:val="008080"/>
              </w:rPr>
              <w:t>d'</w:t>
            </w:r>
            <w:r w:rsidRPr="00B14C73">
              <w:t>%label</w:t>
            </w:r>
            <w:proofErr w:type="spellEnd"/>
            <w:r w:rsidRPr="00B14C73">
              <w:t>[j])</w:t>
            </w:r>
            <w:r w:rsidRPr="00B14C73">
              <w:br/>
              <w:t xml:space="preserve">                </w:t>
            </w:r>
            <w:proofErr w:type="spellStart"/>
            <w:r w:rsidRPr="00B14C73">
              <w:t>plt.imshow</w:t>
            </w:r>
            <w:proofErr w:type="spellEnd"/>
            <w:r w:rsidRPr="00B14C73">
              <w:t>(</w:t>
            </w:r>
            <w:proofErr w:type="spellStart"/>
            <w:r w:rsidRPr="00B14C73">
              <w:t>img</w:t>
            </w:r>
            <w:proofErr w:type="spellEnd"/>
            <w:r w:rsidRPr="00B14C73">
              <w:t>[j,:,:,:])</w:t>
            </w:r>
            <w:r w:rsidRPr="00B14C73">
              <w:br/>
              <w:t xml:space="preserve">                </w:t>
            </w:r>
            <w:proofErr w:type="spellStart"/>
            <w:r w:rsidRPr="00B14C73">
              <w:t>plt.show</w:t>
            </w:r>
            <w:proofErr w:type="spellEnd"/>
            <w:r w:rsidRPr="00B14C73">
              <w:t>()</w:t>
            </w:r>
            <w:r w:rsidRPr="00B14C73">
              <w:br/>
              <w:t xml:space="preserve">            </w:t>
            </w:r>
            <w:proofErr w:type="spellStart"/>
            <w:r w:rsidRPr="00B14C73">
              <w:t>i</w:t>
            </w:r>
            <w:proofErr w:type="spellEnd"/>
            <w:r w:rsidRPr="00B14C73">
              <w:t>+=</w:t>
            </w:r>
            <w:r w:rsidRPr="00B14C73">
              <w:rPr>
                <w:color w:val="0000FF"/>
              </w:rPr>
              <w:t>1</w:t>
            </w:r>
            <w:r w:rsidRPr="00B14C73">
              <w:rPr>
                <w:color w:val="0000FF"/>
              </w:rPr>
              <w:br/>
              <w:t xml:space="preserve">    </w:t>
            </w:r>
            <w:r w:rsidRPr="00B14C73">
              <w:rPr>
                <w:b/>
                <w:bCs/>
                <w:color w:val="000080"/>
              </w:rPr>
              <w:t xml:space="preserve">except </w:t>
            </w:r>
            <w:proofErr w:type="spellStart"/>
            <w:r w:rsidRPr="00B14C73">
              <w:t>tf.errors.OutOfRangeError</w:t>
            </w:r>
            <w:proofErr w:type="spellEnd"/>
            <w:r w:rsidRPr="00B14C73">
              <w:t>:</w:t>
            </w:r>
            <w:r w:rsidRPr="00B14C73">
              <w:br/>
              <w:t xml:space="preserve">        </w:t>
            </w:r>
            <w:r w:rsidRPr="00B14C73">
              <w:rPr>
                <w:color w:val="000080"/>
              </w:rPr>
              <w:t>print</w:t>
            </w:r>
            <w:r w:rsidRPr="00B14C73">
              <w:t>(</w:t>
            </w:r>
            <w:r w:rsidRPr="00B14C73">
              <w:rPr>
                <w:b/>
                <w:bCs/>
                <w:color w:val="008080"/>
              </w:rPr>
              <w:t>'done!'</w:t>
            </w:r>
            <w:r w:rsidRPr="00B14C73">
              <w:t>)</w:t>
            </w:r>
            <w:r w:rsidRPr="00B14C73">
              <w:br/>
              <w:t xml:space="preserve">    </w:t>
            </w:r>
            <w:r w:rsidRPr="00B14C73">
              <w:rPr>
                <w:b/>
                <w:bCs/>
                <w:color w:val="000080"/>
              </w:rPr>
              <w:t>finally</w:t>
            </w:r>
            <w:r w:rsidRPr="00B14C73">
              <w:t>:</w:t>
            </w:r>
            <w:r w:rsidRPr="00B14C73">
              <w:br/>
              <w:t xml:space="preserve">        </w:t>
            </w:r>
            <w:proofErr w:type="spellStart"/>
            <w:r w:rsidRPr="00B14C73">
              <w:t>coord.request_stop</w:t>
            </w:r>
            <w:proofErr w:type="spellEnd"/>
            <w:r w:rsidRPr="00B14C73">
              <w:t>()</w:t>
            </w:r>
            <w:r w:rsidRPr="00B14C73">
              <w:br/>
              <w:t xml:space="preserve">        </w:t>
            </w:r>
            <w:r w:rsidRPr="00B14C73">
              <w:rPr>
                <w:color w:val="000080"/>
              </w:rPr>
              <w:t>print</w:t>
            </w:r>
            <w:r w:rsidRPr="00B14C73">
              <w:t>(</w:t>
            </w:r>
            <w:r w:rsidRPr="00B14C73">
              <w:rPr>
                <w:b/>
                <w:bCs/>
                <w:color w:val="008080"/>
              </w:rPr>
              <w:t>'finish!'</w:t>
            </w:r>
            <w:r w:rsidRPr="00B14C73">
              <w:t>)</w:t>
            </w:r>
            <w:r w:rsidRPr="00B14C73">
              <w:br/>
              <w:t xml:space="preserve">    </w:t>
            </w:r>
            <w:proofErr w:type="spellStart"/>
            <w:r w:rsidRPr="00B14C73">
              <w:t>coord.join</w:t>
            </w:r>
            <w:proofErr w:type="spellEnd"/>
            <w:r w:rsidRPr="00B14C73">
              <w:t>(threads)</w:t>
            </w:r>
          </w:p>
        </w:tc>
      </w:tr>
    </w:tbl>
    <w:p w:rsidR="00B14C73" w:rsidRDefault="00E644FF" w:rsidP="00E644FF">
      <w:pPr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6A0581" wp14:editId="198024EC">
            <wp:extent cx="2556000" cy="25884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BE9BB92" wp14:editId="655BA725">
            <wp:extent cx="2556000" cy="25884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FF" w:rsidRDefault="00E644FF" w:rsidP="00E644FF">
      <w:pPr>
        <w:ind w:firstLineChars="0" w:firstLine="0"/>
        <w:rPr>
          <w:noProof/>
        </w:rPr>
      </w:pPr>
      <w:r>
        <w:rPr>
          <w:rFonts w:hint="eastAsia"/>
          <w:noProof/>
        </w:rPr>
        <w:t>程序</w:t>
      </w:r>
      <w:r>
        <w:rPr>
          <w:noProof/>
        </w:rPr>
        <w:t>中使用</w:t>
      </w:r>
      <w:r w:rsidR="003B25EB" w:rsidRPr="00B14C73">
        <w:t>Coordinator()</w:t>
      </w:r>
      <w:r w:rsidR="003B25EB">
        <w:rPr>
          <w:rFonts w:hint="eastAsia"/>
        </w:rPr>
        <w:t>及</w:t>
      </w:r>
      <w:proofErr w:type="spellStart"/>
      <w:r w:rsidR="003B25EB" w:rsidRPr="00B14C73">
        <w:t>start_queue_runners</w:t>
      </w:r>
      <w:proofErr w:type="spellEnd"/>
      <w:r w:rsidR="003B25EB">
        <w:rPr>
          <w:rFonts w:hint="eastAsia"/>
        </w:rPr>
        <w:t>来</w:t>
      </w:r>
      <w:r w:rsidR="003B25EB">
        <w:t>监控</w:t>
      </w:r>
      <w:r w:rsidR="003B25EB">
        <w:rPr>
          <w:rFonts w:hint="eastAsia"/>
        </w:rPr>
        <w:t>queue</w:t>
      </w:r>
      <w:r w:rsidR="003B25EB">
        <w:rPr>
          <w:rFonts w:hint="eastAsia"/>
        </w:rPr>
        <w:t>的</w:t>
      </w:r>
      <w:r w:rsidR="003B25EB">
        <w:t>状态，再使用</w:t>
      </w:r>
      <w:r w:rsidR="003B25EB">
        <w:rPr>
          <w:rFonts w:hint="eastAsia"/>
        </w:rPr>
        <w:t>try</w:t>
      </w:r>
      <w:r w:rsidR="003B25EB">
        <w:t>…</w:t>
      </w:r>
      <w:proofErr w:type="spellStart"/>
      <w:r w:rsidR="003B25EB">
        <w:t>exctpt</w:t>
      </w:r>
      <w:proofErr w:type="spellEnd"/>
      <w:r w:rsidR="003B25EB">
        <w:t>…finally</w:t>
      </w:r>
      <w:r w:rsidR="003B25EB">
        <w:rPr>
          <w:rFonts w:hint="eastAsia"/>
        </w:rPr>
        <w:t>函数</w:t>
      </w:r>
      <w:r w:rsidR="003B25EB">
        <w:t>时刻</w:t>
      </w:r>
      <w:r w:rsidR="003B25EB">
        <w:rPr>
          <w:rFonts w:hint="eastAsia"/>
        </w:rPr>
        <w:t>对</w:t>
      </w:r>
      <w:r w:rsidR="003B25EB">
        <w:rPr>
          <w:rFonts w:hint="eastAsia"/>
        </w:rPr>
        <w:t>que</w:t>
      </w:r>
      <w:r w:rsidR="003B25EB">
        <w:t>ue</w:t>
      </w:r>
      <w:r w:rsidR="003B25EB">
        <w:rPr>
          <w:rFonts w:hint="eastAsia"/>
        </w:rPr>
        <w:t>状态</w:t>
      </w:r>
      <w:r w:rsidR="003B25EB">
        <w:t>进行检查</w:t>
      </w:r>
      <w:r>
        <w:rPr>
          <w:rFonts w:hint="eastAsia"/>
          <w:noProof/>
        </w:rPr>
        <w:t>，</w:t>
      </w:r>
      <w:r>
        <w:rPr>
          <w:noProof/>
        </w:rPr>
        <w:t>可参考</w:t>
      </w:r>
      <w:r>
        <w:rPr>
          <w:rFonts w:hint="eastAsia"/>
          <w:noProof/>
        </w:rPr>
        <w:t>tensorflow</w:t>
      </w:r>
      <w:r>
        <w:rPr>
          <w:rFonts w:hint="eastAsia"/>
          <w:noProof/>
        </w:rPr>
        <w:t>官</w:t>
      </w:r>
      <w:r>
        <w:rPr>
          <w:noProof/>
        </w:rPr>
        <w:t>网：</w:t>
      </w:r>
      <w:hyperlink r:id="rId14" w:history="1">
        <w:r w:rsidR="00B06A7A" w:rsidRPr="00CC586B">
          <w:rPr>
            <w:rStyle w:val="a9"/>
            <w:noProof/>
          </w:rPr>
          <w:t>https://www.tensorflow.org/versions/master/programmers_guide/reading_data</w:t>
        </w:r>
      </w:hyperlink>
    </w:p>
    <w:p w:rsidR="00B06A7A" w:rsidRDefault="00B06A7A" w:rsidP="00B06A7A">
      <w:pPr>
        <w:pStyle w:val="2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lastRenderedPageBreak/>
        <w:t>模型</w:t>
      </w:r>
      <w:r>
        <w:rPr>
          <w:noProof/>
        </w:rPr>
        <w:t>定义</w:t>
      </w:r>
    </w:p>
    <w:p w:rsidR="00353CD0" w:rsidRPr="00353CD0" w:rsidRDefault="00353CD0" w:rsidP="00353CD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网络结构</w:t>
      </w:r>
    </w:p>
    <w:p w:rsidR="00B06A7A" w:rsidRDefault="008F5247" w:rsidP="00B06A7A">
      <w:pPr>
        <w:ind w:firstLineChars="0" w:firstLine="0"/>
      </w:pPr>
      <w:r>
        <w:rPr>
          <w:rFonts w:hint="eastAsia"/>
        </w:rPr>
        <w:t>这</w:t>
      </w:r>
      <w:r>
        <w:t>里</w:t>
      </w:r>
      <w:r w:rsidR="00E3539A">
        <w:rPr>
          <w:rFonts w:hint="eastAsia"/>
        </w:rPr>
        <w:t>的网络</w:t>
      </w:r>
      <w:r>
        <w:t>使用两个卷积层后接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全</w:t>
      </w:r>
      <w:r>
        <w:rPr>
          <w:rFonts w:hint="eastAsia"/>
        </w:rPr>
        <w:t>连接</w:t>
      </w:r>
      <w:r>
        <w:t>层</w:t>
      </w:r>
      <w:r w:rsidR="00E3539A">
        <w:rPr>
          <w:rFonts w:hint="eastAsia"/>
        </w:rPr>
        <w:t>，</w:t>
      </w:r>
      <w:r w:rsidR="00E3539A"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539A" w:rsidRPr="00B946E3" w:rsidTr="00E3539A">
        <w:tc>
          <w:tcPr>
            <w:tcW w:w="8296" w:type="dxa"/>
          </w:tcPr>
          <w:p w:rsidR="00E3539A" w:rsidRPr="00B946E3" w:rsidRDefault="00E3539A" w:rsidP="00324E8D">
            <w:pPr>
              <w:pStyle w:val="HTML"/>
              <w:shd w:val="clear" w:color="auto" w:fill="FFFFFF"/>
              <w:spacing w:line="240" w:lineRule="atLeast"/>
              <w:ind w:firstLine="360"/>
              <w:rPr>
                <w:sz w:val="18"/>
                <w:szCs w:val="18"/>
              </w:rPr>
            </w:pPr>
            <w:r w:rsidRPr="00B946E3">
              <w:rPr>
                <w:i/>
                <w:iCs/>
                <w:color w:val="808080"/>
                <w:sz w:val="18"/>
                <w:szCs w:val="18"/>
              </w:rPr>
              <w:t># -*- coding: utf-8 -*-</w:t>
            </w:r>
            <w:r w:rsidRPr="00B946E3">
              <w:rPr>
                <w:i/>
                <w:iCs/>
                <w:color w:val="80808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tensorflow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inference(images,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batch_size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n_classes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#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第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1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层卷积层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,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包括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conv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、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pool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和</w:t>
            </w:r>
            <w:proofErr w:type="spellStart"/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norml</w:t>
            </w:r>
            <w:proofErr w:type="spellEnd"/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层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tf.variable_scope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'conv1'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B946E3" w:rsidRPr="00B946E3">
              <w:rPr>
                <w:rFonts w:ascii="Consolas" w:hAnsi="Consolas" w:cs="Consolas"/>
                <w:color w:val="808080"/>
                <w:sz w:val="18"/>
                <w:szCs w:val="18"/>
              </w:rPr>
              <w:t>scope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weights=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'weights'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16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#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卷积核尺寸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3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，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3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，输入通道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3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，输出通道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16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=tf.truncated_normal_initializer(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stddev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biases=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'biases'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16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tf.constant_initializer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conv=tf.nn.conv2d(images,weights,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strides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'SAME'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pre_activation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tf.nn.bias_add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conv,biases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conv1=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tf.nn.relu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pre_activation,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name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'conv1'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tf.variable_scope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pooling_lrn</w:t>
            </w:r>
            <w:proofErr w:type="spellEnd"/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B946E3" w:rsidRPr="00B946E3">
              <w:rPr>
                <w:rFonts w:ascii="Consolas" w:hAnsi="Consolas" w:cs="Consolas"/>
                <w:color w:val="808080"/>
                <w:sz w:val="18"/>
                <w:szCs w:val="18"/>
              </w:rPr>
              <w:t>scope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pool1=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tf.nn.max_pool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(conv1,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ksize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strides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'SAME'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name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'pooling1'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br/>
              <w:t xml:space="preserve">                             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norm1=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tf.nn.lrn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(pool1,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depth_radius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4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bias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1.0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alpha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0.001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/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9.0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beta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0.75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name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'norm1'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# 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第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2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层卷积层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,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包括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conv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、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pool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和</w:t>
            </w:r>
            <w:proofErr w:type="spellStart"/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norml</w:t>
            </w:r>
            <w:proofErr w:type="spellEnd"/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层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tf.variable_scope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'conv2'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B946E3" w:rsidRPr="00B946E3">
              <w:rPr>
                <w:rFonts w:ascii="Consolas" w:hAnsi="Consolas" w:cs="Consolas"/>
                <w:color w:val="808080"/>
                <w:sz w:val="18"/>
                <w:szCs w:val="18"/>
              </w:rPr>
              <w:t>scope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weights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'weights'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16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16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], 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# 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卷积核尺寸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3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，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3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，输入通道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16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，输出通道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16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tf.truncated_normal_initializer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stddev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biases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'biases'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16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tf.constant_initializer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conv = tf.nn.conv2d(norm1, weights,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strides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],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'SAME'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pre_activation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tf.nn.bias_add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(conv, biases)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conv2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tf.nn.relu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pre_activation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name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'conv2'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tf.variable_scope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pooling_lrn</w:t>
            </w:r>
            <w:proofErr w:type="spellEnd"/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B946E3" w:rsidRPr="00B946E3">
              <w:rPr>
                <w:rFonts w:ascii="Consolas" w:hAnsi="Consolas" w:cs="Consolas"/>
                <w:color w:val="808080"/>
                <w:sz w:val="18"/>
                <w:szCs w:val="18"/>
              </w:rPr>
              <w:t>scope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pool2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tf.nn.max_pool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(conv2,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ksize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strides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'SAME'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name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'pooling2'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#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第一层全连接层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tf.variable_scope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'local3'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B946E3" w:rsidRPr="00B946E3">
              <w:rPr>
                <w:rFonts w:ascii="Consolas" w:hAnsi="Consolas" w:cs="Consolas"/>
                <w:color w:val="808080"/>
                <w:sz w:val="18"/>
                <w:szCs w:val="18"/>
              </w:rPr>
              <w:t>scope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reshape=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tf.reshape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(pool2,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=[batch_size,-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dim=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reshape.get_shape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()[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].value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weights=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'weights'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=[dim,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128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=tf.truncated_normal_initializer(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stddev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0.005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biases=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'biases'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128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tf.constant_initializer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local3=tf.nn.relu(tf.matmul(reshape,weights)+biases,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name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'local3'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# 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第二层全连接层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tf.variable_scope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'local4'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B946E3" w:rsidRPr="00B946E3">
              <w:rPr>
                <w:rFonts w:ascii="Consolas" w:hAnsi="Consolas" w:cs="Consolas"/>
                <w:color w:val="808080"/>
                <w:sz w:val="18"/>
                <w:szCs w:val="18"/>
              </w:rPr>
              <w:t>scope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weights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'weights'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128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128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tf.truncated_normal_initializer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stddev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0.005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  biases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'biases'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128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tf.constant_initializer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local4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tf.nn.relu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tf.matmul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(local3, weights) + biases,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name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'local4'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# 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第二层全连接层</w:t>
            </w:r>
            <w:r w:rsidR="00B946E3" w:rsidRPr="00B946E3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tf.variable_scope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'local5'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B946E3" w:rsidRPr="00B946E3">
              <w:rPr>
                <w:rFonts w:ascii="Consolas" w:hAnsi="Consolas" w:cs="Consolas"/>
                <w:color w:val="808080"/>
                <w:sz w:val="18"/>
                <w:szCs w:val="18"/>
              </w:rPr>
              <w:t>scope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weights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'weights'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128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n_classes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tf.truncated_normal_initializer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stddev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0.005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biases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tf.get_variable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'biases'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shape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=[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n_classes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],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proofErr w:type="spellStart"/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dtype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=tf.float32,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</w:t>
            </w:r>
            <w:r w:rsidR="00B946E3" w:rsidRPr="00B946E3">
              <w:rPr>
                <w:rFonts w:ascii="Consolas" w:hAnsi="Consolas" w:cs="Consolas"/>
                <w:color w:val="660099"/>
                <w:sz w:val="18"/>
                <w:szCs w:val="18"/>
              </w:rPr>
              <w:t>initializer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tf.constant_initializer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946E3" w:rsidRPr="00B946E3">
              <w:rPr>
                <w:rFonts w:ascii="Consolas" w:hAnsi="Consolas" w:cs="Consolas"/>
                <w:color w:val="0000FF"/>
                <w:sz w:val="18"/>
                <w:szCs w:val="18"/>
              </w:rPr>
              <w:t>0.1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          )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local5 = </w:t>
            </w:r>
            <w:proofErr w:type="spellStart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tf.matmul</w:t>
            </w:r>
            <w:proofErr w:type="spellEnd"/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(local4, weights) + biases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="00B946E3" w:rsidRPr="00B946E3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t>local5</w:t>
            </w:r>
            <w:r w:rsidR="00B946E3" w:rsidRPr="00B946E3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</w:p>
        </w:tc>
      </w:tr>
    </w:tbl>
    <w:p w:rsidR="00324E8D" w:rsidRDefault="00324E8D" w:rsidP="00324E8D">
      <w:pPr>
        <w:ind w:firstLine="420"/>
      </w:pPr>
      <w:r>
        <w:rPr>
          <w:rFonts w:hint="eastAsia"/>
        </w:rPr>
        <w:lastRenderedPageBreak/>
        <w:t>注意</w:t>
      </w:r>
      <w:r>
        <w:t>在</w:t>
      </w:r>
      <w:r>
        <w:t>local5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没</w:t>
      </w:r>
      <w:r>
        <w:t>有使用激活函数，而是直接返回</w:t>
      </w:r>
      <w:r w:rsidR="00DB7206">
        <w:rPr>
          <w:rFonts w:hint="eastAsia"/>
        </w:rPr>
        <w:t>，</w:t>
      </w:r>
      <w:r w:rsidR="00DB7206">
        <w:t>因为</w:t>
      </w:r>
      <w:r w:rsidR="00353CD0">
        <w:rPr>
          <w:rFonts w:hint="eastAsia"/>
        </w:rPr>
        <w:t>在</w:t>
      </w:r>
      <w:r w:rsidR="00353CD0">
        <w:t>下面</w:t>
      </w:r>
      <w:r w:rsidR="00353CD0">
        <w:rPr>
          <w:rFonts w:hint="eastAsia"/>
        </w:rPr>
        <w:t>使用</w:t>
      </w:r>
      <w:proofErr w:type="spellStart"/>
      <w:r w:rsidR="00353CD0" w:rsidRPr="00324E8D">
        <w:rPr>
          <w:rFonts w:cs="Consolas"/>
          <w:color w:val="000000"/>
          <w:sz w:val="18"/>
          <w:szCs w:val="15"/>
        </w:rPr>
        <w:t>sparse_softmax_cross_entropy_with_logits</w:t>
      </w:r>
      <w:proofErr w:type="spellEnd"/>
      <w:r w:rsidR="00353CD0">
        <w:rPr>
          <w:rFonts w:hint="eastAsia"/>
        </w:rPr>
        <w:t>函数计算</w:t>
      </w:r>
      <w:proofErr w:type="gramStart"/>
      <w:r w:rsidR="00353CD0">
        <w:t>交叉熵时会</w:t>
      </w:r>
      <w:proofErr w:type="gramEnd"/>
      <w:r w:rsidR="00353CD0">
        <w:t>在内部做这些操作。</w:t>
      </w:r>
    </w:p>
    <w:p w:rsidR="003A5A63" w:rsidRDefault="00353CD0" w:rsidP="00353CD0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、</w:t>
      </w:r>
      <w:r>
        <w:t>训练函数及</w:t>
      </w:r>
      <w:r>
        <w:rPr>
          <w:rFonts w:hint="eastAsia"/>
        </w:rPr>
        <w:t>评价</w:t>
      </w:r>
      <w:r>
        <w:t>函数</w:t>
      </w:r>
    </w:p>
    <w:p w:rsidR="00324E8D" w:rsidRPr="00324E8D" w:rsidRDefault="00324E8D" w:rsidP="00324E8D">
      <w:pPr>
        <w:pStyle w:val="a8"/>
        <w:ind w:left="540" w:firstLineChars="0" w:firstLine="0"/>
      </w:pPr>
      <w:r>
        <w:rPr>
          <w:rFonts w:hint="eastAsia"/>
        </w:rPr>
        <w:t>损失函数</w:t>
      </w:r>
      <w:r>
        <w:t>、</w:t>
      </w:r>
      <w:r>
        <w:rPr>
          <w:rFonts w:hint="eastAsia"/>
        </w:rPr>
        <w:t>训练</w:t>
      </w:r>
      <w:r w:rsidR="00353CD0">
        <w:t>及评价函数</w:t>
      </w:r>
      <w:r w:rsidR="00353CD0">
        <w:rPr>
          <w:rFonts w:hint="eastAsia"/>
        </w:rPr>
        <w:t>如</w:t>
      </w:r>
      <w:r>
        <w:t>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A63" w:rsidRPr="003A5A63" w:rsidTr="003A5A63">
        <w:tc>
          <w:tcPr>
            <w:tcW w:w="8296" w:type="dxa"/>
          </w:tcPr>
          <w:p w:rsidR="003A5A63" w:rsidRPr="00324E8D" w:rsidRDefault="00324E8D" w:rsidP="00324E8D">
            <w:pPr>
              <w:pStyle w:val="HTML"/>
              <w:shd w:val="clear" w:color="auto" w:fill="FFFFFF"/>
              <w:spacing w:after="240"/>
              <w:rPr>
                <w:rFonts w:ascii="Consolas" w:hAnsi="Consolas" w:cs="Consolas"/>
                <w:color w:val="000000"/>
                <w:sz w:val="18"/>
                <w:szCs w:val="15"/>
              </w:rPr>
            </w:pP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def 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losses(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logist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, labels):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with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tf.variable_scope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'loss'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 xml:space="preserve">)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as </w:t>
            </w:r>
            <w:r w:rsidRPr="00324E8D">
              <w:rPr>
                <w:rFonts w:ascii="Consolas" w:hAnsi="Consolas" w:cs="Consolas"/>
                <w:color w:val="808080"/>
                <w:sz w:val="18"/>
                <w:szCs w:val="15"/>
              </w:rPr>
              <w:t>scope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: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cross_entropy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tf.nn.</w:t>
            </w:r>
            <w:bookmarkStart w:id="1" w:name="OLE_LINK1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sparse_softmax_cross_entropy_with_logits</w:t>
            </w:r>
            <w:bookmarkEnd w:id="1"/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    </w:t>
            </w:r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logits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logist,</w:t>
            </w:r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labels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labels,</w:t>
            </w:r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name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</w:t>
            </w:r>
            <w:proofErr w:type="spellStart"/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cross_entropy</w:t>
            </w:r>
            <w:proofErr w:type="spellEnd"/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br/>
              <w:t xml:space="preserve">        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loss=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tf.reduce_mean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cross_entropy,</w:t>
            </w:r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name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'loss'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tf.summary.scalar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</w:t>
            </w:r>
            <w:proofErr w:type="spellStart"/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cross_entropy_loss'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,loss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5"/>
              </w:rPr>
              <w:t>loss</w:t>
            </w:r>
            <w:r>
              <w:rPr>
                <w:rFonts w:ascii="Consolas" w:hAnsi="Consolas" w:cs="Consolas"/>
                <w:color w:val="000000"/>
                <w:sz w:val="18"/>
                <w:szCs w:val="15"/>
              </w:rPr>
              <w:br/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def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trainning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 xml:space="preserve">(loss,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learning_rate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):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with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tf.name_scope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'optimizer'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):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optimizer=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tf.train.AdamOptimizer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proofErr w:type="spellStart"/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learning_rate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learning_rate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global_step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tf.Variable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r w:rsidRPr="00324E8D">
              <w:rPr>
                <w:rFonts w:ascii="Consolas" w:hAnsi="Consolas" w:cs="Consolas"/>
                <w:color w:val="0000FF"/>
                <w:sz w:val="18"/>
                <w:szCs w:val="15"/>
              </w:rPr>
              <w:t>0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,</w:t>
            </w:r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name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</w:t>
            </w:r>
            <w:proofErr w:type="spellStart"/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global_step'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,</w:t>
            </w:r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trainable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>False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lastRenderedPageBreak/>
              <w:t xml:space="preserve">       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train_op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optimizer.minimize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loss,</w:t>
            </w:r>
            <w:r w:rsidRPr="00324E8D">
              <w:rPr>
                <w:rFonts w:ascii="Consolas" w:hAnsi="Consolas" w:cs="Consolas"/>
                <w:color w:val="660099"/>
                <w:sz w:val="18"/>
                <w:szCs w:val="15"/>
              </w:rPr>
              <w:t>global_step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global_step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5"/>
              </w:rPr>
              <w:t>train_op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5"/>
              </w:rPr>
              <w:br/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def 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evaluation(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logists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, labels):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with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tf.variable_scope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'accuracy'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 xml:space="preserve">)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as </w:t>
            </w:r>
            <w:r w:rsidRPr="00324E8D">
              <w:rPr>
                <w:rFonts w:ascii="Consolas" w:hAnsi="Consolas" w:cs="Consolas"/>
                <w:color w:val="808080"/>
                <w:sz w:val="18"/>
                <w:szCs w:val="15"/>
              </w:rPr>
              <w:t>scope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: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correct=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tf.nn.in_top_k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(logists,labels,</w:t>
            </w:r>
            <w:r w:rsidRPr="00324E8D">
              <w:rPr>
                <w:rFonts w:ascii="Consolas" w:hAnsi="Consolas" w:cs="Consolas"/>
                <w:color w:val="0000FF"/>
                <w:sz w:val="18"/>
                <w:szCs w:val="15"/>
              </w:rPr>
              <w:t>1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correct=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tf.cast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(correct,tf.float32)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accuracy=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tf.reduce_mean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(correct)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    </w:t>
            </w:r>
            <w:proofErr w:type="spellStart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tf.summary.scalar</w:t>
            </w:r>
            <w:proofErr w:type="spellEnd"/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(</w:t>
            </w:r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</w:t>
            </w:r>
            <w:proofErr w:type="spellStart"/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accuarcy</w:t>
            </w:r>
            <w:proofErr w:type="spellEnd"/>
            <w:r w:rsidRPr="00324E8D">
              <w:rPr>
                <w:rFonts w:ascii="Consolas" w:hAnsi="Consolas" w:cs="Consolas"/>
                <w:b/>
                <w:bCs/>
                <w:color w:val="008080"/>
                <w:sz w:val="18"/>
                <w:szCs w:val="15"/>
              </w:rPr>
              <w:t>'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t>, accuracy)</w:t>
            </w:r>
            <w:r w:rsidRPr="00324E8D">
              <w:rPr>
                <w:rFonts w:ascii="Consolas" w:hAnsi="Consolas" w:cs="Consolas"/>
                <w:color w:val="000000"/>
                <w:sz w:val="18"/>
                <w:szCs w:val="15"/>
              </w:rPr>
              <w:br/>
              <w:t xml:space="preserve">    </w:t>
            </w:r>
            <w:r w:rsidRPr="00324E8D">
              <w:rPr>
                <w:rFonts w:ascii="Consolas" w:hAnsi="Consolas" w:cs="Consolas"/>
                <w:b/>
                <w:bCs/>
                <w:color w:val="000080"/>
                <w:sz w:val="18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5"/>
              </w:rPr>
              <w:t>accuracy</w:t>
            </w:r>
          </w:p>
        </w:tc>
      </w:tr>
    </w:tbl>
    <w:p w:rsidR="00D6011F" w:rsidRDefault="00D6011F" w:rsidP="00D6011F">
      <w:pPr>
        <w:ind w:firstLine="420"/>
      </w:pPr>
      <w:r>
        <w:rPr>
          <w:rFonts w:hint="eastAsia"/>
        </w:rPr>
        <w:lastRenderedPageBreak/>
        <w:t>在</w:t>
      </w:r>
      <w:r>
        <w:t>损失函数中，使用函数</w:t>
      </w:r>
      <w:proofErr w:type="spellStart"/>
      <w:r w:rsidRPr="00D6011F">
        <w:t>sparse_softmax_cross_entropy_with_logits</w:t>
      </w:r>
      <w:proofErr w:type="spellEnd"/>
      <w:r>
        <w:t>来</w:t>
      </w:r>
      <w:r>
        <w:rPr>
          <w:rFonts w:hint="eastAsia"/>
        </w:rPr>
        <w:t>计算</w:t>
      </w:r>
      <w:r>
        <w:t>交叉</w:t>
      </w:r>
      <w:proofErr w:type="gramStart"/>
      <w:r>
        <w:t>熵</w:t>
      </w:r>
      <w:proofErr w:type="gramEnd"/>
      <w:r>
        <w:t>损失，</w:t>
      </w:r>
      <w:r w:rsidR="00DF2BCE">
        <w:rPr>
          <w:rFonts w:hint="eastAsia"/>
        </w:rPr>
        <w:t>这</w:t>
      </w:r>
      <w:r w:rsidR="00DF2BCE">
        <w:t>个函数</w:t>
      </w:r>
      <w:r w:rsidR="00BD3FA1">
        <w:rPr>
          <w:rFonts w:hint="eastAsia"/>
        </w:rPr>
        <w:t>的</w:t>
      </w:r>
      <w:r w:rsidR="00BD3FA1">
        <w:t>参数包括预测结果，</w:t>
      </w:r>
      <w:r w:rsidR="00BD3FA1">
        <w:rPr>
          <w:rFonts w:hint="eastAsia"/>
        </w:rPr>
        <w:t>本</w:t>
      </w:r>
      <w:r w:rsidR="00BD3FA1">
        <w:t>例中，每一图像的预测结果是一个包括两个元素的向量，如</w:t>
      </w:r>
      <w:r w:rsidR="00BD3FA1">
        <w:t>[0.08993886 0.11971622]</w:t>
      </w:r>
      <w:r w:rsidR="00BD3FA1">
        <w:rPr>
          <w:rFonts w:hint="eastAsia"/>
        </w:rPr>
        <w:t>，另</w:t>
      </w:r>
      <w:r w:rsidR="00BD3FA1">
        <w:t>一个重要参数是标签，它表示正确分类</w:t>
      </w:r>
      <w:r w:rsidR="00BD3FA1">
        <w:rPr>
          <w:rFonts w:hint="eastAsia"/>
        </w:rPr>
        <w:t>结果</w:t>
      </w:r>
      <w:r w:rsidR="00BD3FA1">
        <w:t>的类别序号，如</w:t>
      </w:r>
      <w:r w:rsidR="00BD3FA1">
        <w:t>[0]</w:t>
      </w:r>
      <w:r w:rsidR="00BD3FA1">
        <w:rPr>
          <w:rFonts w:hint="eastAsia"/>
        </w:rPr>
        <w:t>或</w:t>
      </w:r>
      <w:r w:rsidR="00BD3FA1">
        <w:rPr>
          <w:rFonts w:hint="eastAsia"/>
        </w:rPr>
        <w:t>[1]</w:t>
      </w:r>
      <w:r w:rsidR="00BD3FA1">
        <w:rPr>
          <w:rFonts w:hint="eastAsia"/>
        </w:rPr>
        <w:t>，该</w:t>
      </w:r>
      <w:r w:rsidR="00BD3FA1">
        <w:t>函数的用法演示如下：</w:t>
      </w:r>
    </w:p>
    <w:p w:rsidR="00BD3FA1" w:rsidRDefault="00BD3FA1" w:rsidP="00BD3FA1">
      <w:pPr>
        <w:ind w:firstLineChars="0" w:firstLine="0"/>
      </w:pPr>
      <w:r>
        <w:rPr>
          <w:noProof/>
        </w:rPr>
        <w:drawing>
          <wp:inline distT="0" distB="0" distL="0" distR="0" wp14:anchorId="5CEC6E02" wp14:editId="7FA58AF2">
            <wp:extent cx="5274310" cy="1506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AC" w:rsidRDefault="000168AC" w:rsidP="00BD3FA1">
      <w:pPr>
        <w:ind w:firstLineChars="0" w:firstLine="0"/>
      </w:pPr>
      <w:r>
        <w:tab/>
      </w:r>
      <w:r>
        <w:rPr>
          <w:rFonts w:hint="eastAsia"/>
        </w:rPr>
        <w:t>另</w:t>
      </w:r>
      <w:r>
        <w:t>外在</w:t>
      </w:r>
      <w:r>
        <w:rPr>
          <w:rFonts w:hint="eastAsia"/>
        </w:rPr>
        <w:t>evaluation</w:t>
      </w:r>
      <w:r>
        <w:rPr>
          <w:rFonts w:hint="eastAsia"/>
        </w:rPr>
        <w:t>函数</w:t>
      </w:r>
      <w:r>
        <w:t>中，</w:t>
      </w:r>
      <w:r>
        <w:rPr>
          <w:rFonts w:hint="eastAsia"/>
        </w:rPr>
        <w:t>使用</w:t>
      </w:r>
      <w:r>
        <w:t>了</w:t>
      </w:r>
      <w:proofErr w:type="spellStart"/>
      <w:r>
        <w:rPr>
          <w:rFonts w:hint="eastAsia"/>
        </w:rPr>
        <w:t>in_to_k</w:t>
      </w:r>
      <w:proofErr w:type="spellEnd"/>
      <w:r>
        <w:rPr>
          <w:rFonts w:hint="eastAsia"/>
        </w:rPr>
        <w:t>函数</w:t>
      </w:r>
      <w:r>
        <w:t>，该函数</w:t>
      </w:r>
      <w:r>
        <w:rPr>
          <w:rFonts w:hint="eastAsia"/>
        </w:rPr>
        <w:t>声明</w:t>
      </w:r>
      <w:r>
        <w:t>如下：</w:t>
      </w:r>
    </w:p>
    <w:p w:rsidR="000168AC" w:rsidRDefault="000168AC" w:rsidP="000168AC">
      <w:pPr>
        <w:ind w:firstLineChars="0" w:firstLine="0"/>
        <w:jc w:val="center"/>
      </w:pPr>
      <w:proofErr w:type="spellStart"/>
      <w:r>
        <w:t>in_top_k</w:t>
      </w:r>
      <w:proofErr w:type="spellEnd"/>
      <w:r>
        <w:t>(</w:t>
      </w:r>
      <w:proofErr w:type="spellStart"/>
      <w:proofErr w:type="gramStart"/>
      <w:r>
        <w:t>predictions,targets</w:t>
      </w:r>
      <w:proofErr w:type="gramEnd"/>
      <w:r>
        <w:t>,k,name</w:t>
      </w:r>
      <w:proofErr w:type="spellEnd"/>
      <w:r>
        <w:t>=None)</w:t>
      </w:r>
    </w:p>
    <w:p w:rsidR="000168AC" w:rsidRDefault="000168AC" w:rsidP="000168AC">
      <w:pPr>
        <w:ind w:firstLineChars="0" w:firstLine="0"/>
      </w:pPr>
      <w:r>
        <w:rPr>
          <w:rFonts w:hint="eastAsia"/>
        </w:rPr>
        <w:t>该</w:t>
      </w:r>
      <w:r>
        <w:t>函数</w:t>
      </w:r>
      <w:r>
        <w:rPr>
          <w:rFonts w:hint="eastAsia"/>
        </w:rPr>
        <w:t>判断</w:t>
      </w:r>
      <w:r>
        <w:rPr>
          <w:rFonts w:hint="eastAsia"/>
        </w:rPr>
        <w:t>target</w:t>
      </w:r>
      <w:r>
        <w:rPr>
          <w:rFonts w:hint="eastAsia"/>
        </w:rPr>
        <w:t>是</w:t>
      </w:r>
      <w:r>
        <w:t>否在</w:t>
      </w:r>
      <w:r>
        <w:rPr>
          <w:rFonts w:hint="eastAsia"/>
        </w:rPr>
        <w:t>top k</w:t>
      </w:r>
      <w:r>
        <w:rPr>
          <w:rFonts w:hint="eastAsia"/>
        </w:rPr>
        <w:t>预测之</w:t>
      </w:r>
      <w:r w:rsidR="00E61F75">
        <w:t>中</w:t>
      </w:r>
      <w:r w:rsidR="00E61F75">
        <w:rPr>
          <w:rFonts w:hint="eastAsia"/>
        </w:rPr>
        <w:t>，</w:t>
      </w:r>
      <w:r w:rsidR="00E61F75">
        <w:t>该函数演示如下</w:t>
      </w:r>
      <w:r w:rsidR="00E61F75">
        <w:rPr>
          <w:rFonts w:hint="eastAsia"/>
        </w:rPr>
        <w:t>：</w:t>
      </w:r>
    </w:p>
    <w:p w:rsidR="000168AC" w:rsidRDefault="000168AC" w:rsidP="000168AC">
      <w:pPr>
        <w:ind w:firstLineChars="0" w:firstLine="0"/>
      </w:pPr>
      <w:r>
        <w:rPr>
          <w:noProof/>
        </w:rPr>
        <w:drawing>
          <wp:inline distT="0" distB="0" distL="0" distR="0" wp14:anchorId="653BA1FF" wp14:editId="4FE39437">
            <wp:extent cx="4895238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AC" w:rsidRPr="00BD3FA1" w:rsidRDefault="000168AC" w:rsidP="000168AC">
      <w:pPr>
        <w:ind w:firstLineChars="0" w:firstLine="0"/>
      </w:pPr>
      <w:r>
        <w:rPr>
          <w:noProof/>
        </w:rPr>
        <w:drawing>
          <wp:inline distT="0" distB="0" distL="0" distR="0" wp14:anchorId="70204C28" wp14:editId="7479F797">
            <wp:extent cx="3342857" cy="16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63" w:rsidRDefault="00066401" w:rsidP="00E61F7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训练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F75" w:rsidRPr="00E61F75" w:rsidTr="00E61F75">
        <w:tc>
          <w:tcPr>
            <w:tcW w:w="8296" w:type="dxa"/>
          </w:tcPr>
          <w:p w:rsidR="00E61F75" w:rsidRPr="00E61F75" w:rsidRDefault="00E61F75" w:rsidP="00E61F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/>
                <w:color w:val="000000"/>
                <w:kern w:val="0"/>
                <w:sz w:val="18"/>
                <w:szCs w:val="15"/>
              </w:rPr>
            </w:pPr>
            <w:r w:rsidRPr="00E61F75">
              <w:rPr>
                <w:rFonts w:eastAsia="宋体" w:cs="Consolas"/>
                <w:i/>
                <w:iCs/>
                <w:color w:val="808080"/>
                <w:kern w:val="0"/>
                <w:sz w:val="18"/>
                <w:szCs w:val="15"/>
              </w:rPr>
              <w:t># -*- coding: utf-8 -*-</w:t>
            </w:r>
            <w:r w:rsidRPr="00E61F75">
              <w:rPr>
                <w:rFonts w:eastAsia="宋体" w:cs="Consolas"/>
                <w:i/>
                <w:iCs/>
                <w:color w:val="80808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os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tensorflow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as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numpy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as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np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input_data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model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>N_CLASS=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IMG_W=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IMG_H=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BATCH_SIZE=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16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CAPACITY=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2000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MAX_STEP=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15000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LEARNING_RATE=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0.0001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train_dir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'F:/</w:t>
            </w:r>
            <w:proofErr w:type="spellStart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tensorflow_project</w:t>
            </w:r>
            <w:proofErr w:type="spellEnd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</w:t>
            </w:r>
            <w:proofErr w:type="spellStart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cat_vs_dog</w:t>
            </w:r>
            <w:proofErr w:type="spellEnd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/data/train/'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br/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log_dir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'F:/</w:t>
            </w:r>
            <w:proofErr w:type="spellStart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tensor</w:t>
            </w:r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flow_project</w:t>
            </w:r>
            <w:proofErr w:type="spellEnd"/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</w:t>
            </w:r>
            <w:proofErr w:type="spellStart"/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cat_vs_dog</w:t>
            </w:r>
            <w:proofErr w:type="spellEnd"/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/log/'</w:t>
            </w:r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br/>
            </w:r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def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run_training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train,train_label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input_data.get_files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train_dir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train_batch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train_label_batch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input_data.get_batch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(train,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                                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train_label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,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                                    IMG_H,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                                    IMG_W,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                                    BATCH_SIZE,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                                    CAPACITY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                                    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train_logist=model.inference(</w:t>
            </w:r>
            <w:r w:rsidRPr="00E61F75">
              <w:rPr>
                <w:rFonts w:eastAsia="宋体" w:cs="Consolas"/>
                <w:color w:val="660099"/>
                <w:kern w:val="0"/>
                <w:sz w:val="18"/>
                <w:szCs w:val="15"/>
              </w:rPr>
              <w:t>images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=train_batch,</w:t>
            </w:r>
            <w:r w:rsidRPr="00E61F75">
              <w:rPr>
                <w:rFonts w:eastAsia="宋体" w:cs="Consolas"/>
                <w:color w:val="660099"/>
                <w:kern w:val="0"/>
                <w:sz w:val="18"/>
                <w:szCs w:val="15"/>
              </w:rPr>
              <w:t>batch_size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=BATCH_SIZE,</w:t>
            </w:r>
            <w:r w:rsidRPr="00E61F75">
              <w:rPr>
                <w:rFonts w:eastAsia="宋体" w:cs="Consolas"/>
                <w:color w:val="660099"/>
                <w:kern w:val="0"/>
                <w:sz w:val="18"/>
                <w:szCs w:val="15"/>
              </w:rPr>
              <w:t>n_classes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=N_CLASS)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train_loss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model.losses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train_logist,train_label_batch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train_op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model.trainning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train_loss,</w:t>
            </w:r>
            <w:r w:rsidRPr="00E61F75">
              <w:rPr>
                <w:rFonts w:eastAsia="宋体" w:cs="Consolas"/>
                <w:color w:val="660099"/>
                <w:kern w:val="0"/>
                <w:sz w:val="18"/>
                <w:szCs w:val="15"/>
              </w:rPr>
              <w:t>learning_rate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=LEARNING_RATE)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train_acc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model.evaluation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train_logist,train_label_batch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summary_op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tf.summary.merge_all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tf.Session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train_writer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tf.summary.FileWriter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log_dir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sess.graph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saver=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tf.train.Saver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sess.run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tf.global_variables_initializer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lastRenderedPageBreak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coord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tf.train.Coordinator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threads=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tf.train.start_queue_runners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sess,coord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>try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for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step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in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np.arange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if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coord.should_stop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>break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br/>
              <w:t xml:space="preserve">           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_,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tra_loss,tra_acc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sess.run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([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train_op,train_loss,train_acc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])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if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step == 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r w:rsidRPr="00E61F75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</w:t>
            </w:r>
            <w:proofErr w:type="spellStart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logist</w:t>
            </w:r>
            <w:proofErr w:type="spellEnd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: '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,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sess.run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train_logist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r w:rsidRPr="00E61F75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'label: '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sess.run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train_label_batch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if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step%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50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==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0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r w:rsidRPr="00E61F75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 xml:space="preserve">'step: %d, loss:%.2f, </w:t>
            </w:r>
            <w:proofErr w:type="spellStart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acc</w:t>
            </w:r>
            <w:proofErr w:type="spellEnd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=%.2f%%'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%(step,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tra_loss,tra_acc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*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100.0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summary_str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sess.run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summary_op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train_writer.add_summary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summary_str,step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if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step % 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 xml:space="preserve">2000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== 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 xml:space="preserve">0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or 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(step + </w:t>
            </w:r>
            <w:r w:rsidRPr="00E61F75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 == MAX_STEP: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checkpoint_path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os.path.join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(log_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dir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,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</w:t>
            </w:r>
            <w:proofErr w:type="spellStart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model.ckpt</w:t>
            </w:r>
            <w:proofErr w:type="spellEnd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saver.save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checkpoint_path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E61F75">
              <w:rPr>
                <w:rFonts w:eastAsia="宋体" w:cs="Consolas"/>
                <w:color w:val="660099"/>
                <w:kern w:val="0"/>
                <w:sz w:val="18"/>
                <w:szCs w:val="15"/>
              </w:rPr>
              <w:t>global_step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=step)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except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tf.errors.OutOfRangeError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</w:t>
            </w:r>
            <w:r w:rsidRPr="00E61F75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 xml:space="preserve">"Done </w:t>
            </w:r>
            <w:proofErr w:type="spellStart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trainning</w:t>
            </w:r>
            <w:proofErr w:type="spellEnd"/>
            <w:r w:rsidRPr="00E61F75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..."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r w:rsidRPr="00E61F75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>finally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coord.request_stop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coord.join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(threads)</w:t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proofErr w:type="spellStart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run_training</w:t>
            </w:r>
            <w:proofErr w:type="spellEnd"/>
            <w:r w:rsidRPr="00E61F75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</w:p>
        </w:tc>
      </w:tr>
    </w:tbl>
    <w:p w:rsidR="00066401" w:rsidRDefault="00066401" w:rsidP="00E61F7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ED224D7" wp14:editId="07456A96">
            <wp:extent cx="5274310" cy="3231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8" w:rsidRDefault="001E4A38" w:rsidP="00E61F7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61734DE" wp14:editId="50037472">
            <wp:extent cx="5274310" cy="2247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DB" w:rsidRDefault="004246DB" w:rsidP="00E61F75">
      <w:pPr>
        <w:ind w:firstLineChars="0" w:firstLine="0"/>
      </w:pPr>
      <w:r>
        <w:rPr>
          <w:noProof/>
        </w:rPr>
        <w:drawing>
          <wp:inline distT="0" distB="0" distL="0" distR="0" wp14:anchorId="5077895B" wp14:editId="64D158B4">
            <wp:extent cx="5274310" cy="2282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D9" w:rsidRDefault="001D13D9" w:rsidP="001D13D9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</w:p>
    <w:p w:rsidR="00664549" w:rsidRPr="00664549" w:rsidRDefault="00664549" w:rsidP="00664549">
      <w:pPr>
        <w:ind w:firstLine="420"/>
        <w:rPr>
          <w:rFonts w:hint="eastAsia"/>
        </w:rPr>
      </w:pPr>
      <w:r>
        <w:rPr>
          <w:rFonts w:hint="eastAsia"/>
        </w:rPr>
        <w:t>载入训练</w:t>
      </w:r>
      <w:r>
        <w:t>好的模型</w:t>
      </w:r>
      <w:r>
        <w:rPr>
          <w:rFonts w:hint="eastAsia"/>
        </w:rPr>
        <w:t>进行</w:t>
      </w:r>
      <w:r>
        <w:t>测试，代码如下：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549" w:rsidRPr="00664549" w:rsidTr="00664549">
        <w:tc>
          <w:tcPr>
            <w:tcW w:w="8296" w:type="dxa"/>
          </w:tcPr>
          <w:p w:rsidR="00664549" w:rsidRPr="00664549" w:rsidRDefault="00664549" w:rsidP="006645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 w:hint="eastAsia"/>
                <w:color w:val="000000"/>
                <w:kern w:val="0"/>
                <w:sz w:val="18"/>
                <w:szCs w:val="15"/>
              </w:rPr>
            </w:pP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from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PIL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Image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matplotlib.pyplot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as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plt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tensorflow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as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input_data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numpy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as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np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import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model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def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get_one_image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(train,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ind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img_dir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=train[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ind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]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image=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Image.open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img_dir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plt.imshow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(image)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image=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image.resize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([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,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])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image=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np.array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(image)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return </w:t>
            </w:r>
            <w:r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image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lastRenderedPageBreak/>
              <w:t xml:space="preserve">def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evaluate_one_image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test_dir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'F:/</w:t>
            </w:r>
            <w:proofErr w:type="spellStart"/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tensorflow_project</w:t>
            </w:r>
            <w:proofErr w:type="spellEnd"/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</w:t>
            </w:r>
            <w:proofErr w:type="spellStart"/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cat_vs_dog</w:t>
            </w:r>
            <w:proofErr w:type="spellEnd"/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/data/</w:t>
            </w:r>
            <w:proofErr w:type="spellStart"/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val</w:t>
            </w:r>
            <w:proofErr w:type="spellEnd"/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/'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br/>
              <w:t xml:space="preserve">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test_image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test_label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 </w:t>
            </w:r>
            <w:proofErr w:type="spellStart"/>
            <w:r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input_data.get_files</w:t>
            </w:r>
            <w:proofErr w:type="spellEnd"/>
            <w:r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test_dir</w:t>
            </w:r>
            <w:proofErr w:type="spellEnd"/>
            <w:r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with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tf.Graph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().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as_default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BATCH_SIZE =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  <w:t xml:space="preserve">       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N_CLASSES =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br/>
              <w:t xml:space="preserve">       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x=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tf.placeholder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(tf.float32, </w:t>
            </w:r>
            <w:r w:rsidRPr="00664549">
              <w:rPr>
                <w:rFonts w:eastAsia="宋体" w:cs="Consolas"/>
                <w:color w:val="660099"/>
                <w:kern w:val="0"/>
                <w:sz w:val="18"/>
                <w:szCs w:val="15"/>
              </w:rPr>
              <w:t>shape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=[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,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,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3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])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image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tf.cast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(x, tf.float32)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image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tf.image.per_image_standardization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(image)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image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tf.reshape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(image, [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208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3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])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prediction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model.inference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(image, BATCH_SIZE, N_CLASSES)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prediction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tf.nn.softmax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(prediction)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log_dir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 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'F:/</w:t>
            </w:r>
            <w:proofErr w:type="spellStart"/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te</w:t>
            </w:r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nsorflow_project</w:t>
            </w:r>
            <w:proofErr w:type="spellEnd"/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</w:t>
            </w:r>
            <w:proofErr w:type="spellStart"/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cat_vs_dog</w:t>
            </w:r>
            <w:proofErr w:type="spellEnd"/>
            <w:r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/log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/'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br/>
              <w:t xml:space="preserve">       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saver = tf.train.Saver()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with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tf.Session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()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as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664549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'reading checkpoints...'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ckpt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tf.train.get_checkpoint_state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log_dir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if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ckpt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and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ckpt.model_checkpoint_path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saver.restore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ckpt.model_checkpoint_path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>else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r w:rsidRPr="00664549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>'no checkpoint file found!'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for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in </w:t>
            </w:r>
            <w:r w:rsidRPr="00664549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range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10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image_array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get_one_image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test_image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,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result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sess.run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(prediction, </w:t>
            </w:r>
            <w:proofErr w:type="spellStart"/>
            <w:r w:rsidRPr="00664549">
              <w:rPr>
                <w:rFonts w:eastAsia="宋体" w:cs="Consolas"/>
                <w:color w:val="660099"/>
                <w:kern w:val="0"/>
                <w:sz w:val="18"/>
                <w:szCs w:val="15"/>
              </w:rPr>
              <w:t>feed_dict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={x: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image_array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})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max_idx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np.argmax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(result)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 xml:space="preserve">if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max_idx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 ==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0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</w:t>
            </w:r>
            <w:r w:rsidRPr="00664549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 xml:space="preserve">'cat %.6f'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% result[:,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0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])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r w:rsidRPr="00664549">
              <w:rPr>
                <w:rFonts w:eastAsia="宋体" w:cs="Consolas"/>
                <w:b/>
                <w:bCs/>
                <w:color w:val="000080"/>
                <w:kern w:val="0"/>
                <w:sz w:val="18"/>
                <w:szCs w:val="15"/>
              </w:rPr>
              <w:t>else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: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    </w:t>
            </w:r>
            <w:r w:rsidRPr="00664549">
              <w:rPr>
                <w:rFonts w:eastAsia="宋体" w:cs="Consolas"/>
                <w:color w:val="000080"/>
                <w:kern w:val="0"/>
                <w:sz w:val="18"/>
                <w:szCs w:val="15"/>
              </w:rPr>
              <w:t>print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</w:t>
            </w:r>
            <w:r w:rsidRPr="00664549">
              <w:rPr>
                <w:rFonts w:eastAsia="宋体" w:cs="Consolas"/>
                <w:b/>
                <w:bCs/>
                <w:color w:val="008080"/>
                <w:kern w:val="0"/>
                <w:sz w:val="18"/>
                <w:szCs w:val="15"/>
              </w:rPr>
              <w:t xml:space="preserve">'dog %.6f' 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 xml:space="preserve">% result[:, </w:t>
            </w:r>
            <w:r w:rsidRPr="00664549">
              <w:rPr>
                <w:rFonts w:eastAsia="宋体" w:cs="Consolas"/>
                <w:color w:val="0000FF"/>
                <w:kern w:val="0"/>
                <w:sz w:val="18"/>
                <w:szCs w:val="15"/>
              </w:rPr>
              <w:t>1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])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  <w:t xml:space="preserve">                </w:t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plt.show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br/>
            </w:r>
            <w:proofErr w:type="spellStart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evaluate_one_image</w:t>
            </w:r>
            <w:proofErr w:type="spellEnd"/>
            <w:r w:rsidRPr="00664549">
              <w:rPr>
                <w:rFonts w:eastAsia="宋体" w:cs="Consolas"/>
                <w:color w:val="000000"/>
                <w:kern w:val="0"/>
                <w:sz w:val="18"/>
                <w:szCs w:val="15"/>
              </w:rPr>
              <w:t>()</w:t>
            </w:r>
          </w:p>
        </w:tc>
      </w:tr>
    </w:tbl>
    <w:p w:rsidR="001D13D9" w:rsidRDefault="00664549" w:rsidP="0066454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C8ECF10" wp14:editId="49F73DA1">
            <wp:extent cx="3114675" cy="3009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ind w:firstLine="420"/>
        <w:jc w:val="center"/>
      </w:pPr>
      <w:r>
        <w:rPr>
          <w:noProof/>
        </w:rPr>
        <w:drawing>
          <wp:inline distT="0" distB="0" distL="0" distR="0" wp14:anchorId="5D9B8A94" wp14:editId="691E21CE">
            <wp:extent cx="4600575" cy="714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ind w:firstLine="420"/>
      </w:pPr>
      <w:r>
        <w:rPr>
          <w:rFonts w:hint="eastAsia"/>
        </w:rPr>
        <w:t>载入</w:t>
      </w:r>
      <w:r>
        <w:t>已训练模型的方法</w:t>
      </w:r>
      <w:r>
        <w:rPr>
          <w:rFonts w:hint="eastAsia"/>
        </w:rPr>
        <w:t>：</w:t>
      </w:r>
    </w:p>
    <w:p w:rsidR="00664549" w:rsidRDefault="00664549" w:rsidP="0066454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 xml:space="preserve">Saver: </w:t>
      </w:r>
      <w:r w:rsidRPr="00664549">
        <w:t xml:space="preserve">saver = </w:t>
      </w:r>
      <w:proofErr w:type="spellStart"/>
      <w:proofErr w:type="gramStart"/>
      <w:r w:rsidRPr="00664549">
        <w:t>tf.train</w:t>
      </w:r>
      <w:proofErr w:type="gramEnd"/>
      <w:r w:rsidRPr="00664549">
        <w:t>.Saver</w:t>
      </w:r>
      <w:proofErr w:type="spellEnd"/>
      <w:r w:rsidRPr="00664549">
        <w:t>()</w:t>
      </w:r>
    </w:p>
    <w:p w:rsidR="00664549" w:rsidRPr="00664549" w:rsidRDefault="00664549" w:rsidP="00664549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bookmarkStart w:id="2" w:name="_GoBack"/>
      <w:bookmarkEnd w:id="2"/>
      <w:r>
        <w:rPr>
          <w:rFonts w:hint="eastAsia"/>
        </w:rPr>
        <w:t>从</w:t>
      </w:r>
      <w:r>
        <w:t>目录中载入模型：</w:t>
      </w:r>
      <w:proofErr w:type="spellStart"/>
      <w:r w:rsidRPr="00664549">
        <w:t>ckpt</w:t>
      </w:r>
      <w:proofErr w:type="spellEnd"/>
      <w:r w:rsidRPr="00664549">
        <w:t xml:space="preserve"> = </w:t>
      </w:r>
      <w:proofErr w:type="spellStart"/>
      <w:r w:rsidRPr="00664549">
        <w:t>tf.train.get_checkpoint_state</w:t>
      </w:r>
      <w:proofErr w:type="spellEnd"/>
      <w:r w:rsidRPr="00664549">
        <w:t>(</w:t>
      </w:r>
      <w:proofErr w:type="spellStart"/>
      <w:r w:rsidRPr="00664549">
        <w:t>log_dir</w:t>
      </w:r>
      <w:proofErr w:type="spellEnd"/>
      <w:r w:rsidRPr="00664549">
        <w:t>)</w:t>
      </w:r>
    </w:p>
    <w:p w:rsidR="00664549" w:rsidRPr="00664549" w:rsidRDefault="00664549" w:rsidP="00664549">
      <w:pPr>
        <w:pStyle w:val="a8"/>
        <w:numPr>
          <w:ilvl w:val="0"/>
          <w:numId w:val="4"/>
        </w:numPr>
        <w:ind w:firstLineChars="0"/>
      </w:pPr>
      <w:r w:rsidRPr="00664549">
        <w:rPr>
          <w:rFonts w:hint="eastAsia"/>
        </w:rPr>
        <w:t>使用</w:t>
      </w:r>
      <w:r w:rsidRPr="00664549">
        <w:rPr>
          <w:rFonts w:hint="eastAsia"/>
        </w:rPr>
        <w:t>Saver</w:t>
      </w:r>
      <w:r w:rsidRPr="00664549">
        <w:rPr>
          <w:rFonts w:hint="eastAsia"/>
        </w:rPr>
        <w:t>的</w:t>
      </w:r>
      <w:r w:rsidRPr="00664549">
        <w:rPr>
          <w:rFonts w:hint="eastAsia"/>
        </w:rPr>
        <w:t>restore</w:t>
      </w:r>
      <w:r w:rsidRPr="00664549">
        <w:rPr>
          <w:rFonts w:hint="eastAsia"/>
        </w:rPr>
        <w:t>方法</w:t>
      </w:r>
      <w:r w:rsidRPr="00664549">
        <w:t>将模型载入会话：</w:t>
      </w:r>
      <w:proofErr w:type="spellStart"/>
      <w:proofErr w:type="gramStart"/>
      <w:r w:rsidRPr="00664549">
        <w:t>saver.restore</w:t>
      </w:r>
      <w:proofErr w:type="spellEnd"/>
      <w:proofErr w:type="gramEnd"/>
      <w:r w:rsidRPr="00664549">
        <w:t>(</w:t>
      </w:r>
      <w:proofErr w:type="spellStart"/>
      <w:r w:rsidRPr="00664549">
        <w:t>sess</w:t>
      </w:r>
      <w:proofErr w:type="spellEnd"/>
      <w:r w:rsidRPr="00664549">
        <w:t xml:space="preserve">, </w:t>
      </w:r>
      <w:proofErr w:type="spellStart"/>
      <w:r w:rsidRPr="00664549">
        <w:t>ckpt.model_checkpoint_path</w:t>
      </w:r>
      <w:proofErr w:type="spellEnd"/>
      <w:r w:rsidRPr="00664549">
        <w:t>)</w:t>
      </w:r>
    </w:p>
    <w:p w:rsidR="00664549" w:rsidRPr="001D13D9" w:rsidRDefault="00664549" w:rsidP="00664549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会话</w:t>
      </w:r>
    </w:p>
    <w:sectPr w:rsidR="00664549" w:rsidRPr="001D13D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5B" w:rsidRDefault="003B1B5B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3B1B5B" w:rsidRDefault="003B1B5B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5B" w:rsidRDefault="003B1B5B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3B1B5B" w:rsidRDefault="003B1B5B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0620F"/>
    <w:multiLevelType w:val="hybridMultilevel"/>
    <w:tmpl w:val="4B0A4A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9433E"/>
    <w:multiLevelType w:val="multilevel"/>
    <w:tmpl w:val="CDE2D20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4E5A2743"/>
    <w:multiLevelType w:val="multilevel"/>
    <w:tmpl w:val="CFF47FB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69BC1E7D"/>
    <w:multiLevelType w:val="multilevel"/>
    <w:tmpl w:val="C0701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1B"/>
    <w:rsid w:val="000168AC"/>
    <w:rsid w:val="00066401"/>
    <w:rsid w:val="000E7731"/>
    <w:rsid w:val="00160D9C"/>
    <w:rsid w:val="001D13D9"/>
    <w:rsid w:val="001E4A38"/>
    <w:rsid w:val="002B26DF"/>
    <w:rsid w:val="002D34B5"/>
    <w:rsid w:val="00324E8D"/>
    <w:rsid w:val="00353CD0"/>
    <w:rsid w:val="003A5A63"/>
    <w:rsid w:val="003B1B5B"/>
    <w:rsid w:val="003B25EB"/>
    <w:rsid w:val="004023F6"/>
    <w:rsid w:val="004246DB"/>
    <w:rsid w:val="0065071B"/>
    <w:rsid w:val="00664549"/>
    <w:rsid w:val="006B47FB"/>
    <w:rsid w:val="006C0C9F"/>
    <w:rsid w:val="00736E1E"/>
    <w:rsid w:val="0088585D"/>
    <w:rsid w:val="008F5247"/>
    <w:rsid w:val="009013BD"/>
    <w:rsid w:val="009A53B8"/>
    <w:rsid w:val="009B0AC2"/>
    <w:rsid w:val="00A606B1"/>
    <w:rsid w:val="00A73968"/>
    <w:rsid w:val="00AA070A"/>
    <w:rsid w:val="00B06A7A"/>
    <w:rsid w:val="00B14C73"/>
    <w:rsid w:val="00B34DC2"/>
    <w:rsid w:val="00B946E3"/>
    <w:rsid w:val="00BD3FA1"/>
    <w:rsid w:val="00C64BF4"/>
    <w:rsid w:val="00CB72D3"/>
    <w:rsid w:val="00D6011F"/>
    <w:rsid w:val="00DB7206"/>
    <w:rsid w:val="00DF2BCE"/>
    <w:rsid w:val="00E0181B"/>
    <w:rsid w:val="00E3539A"/>
    <w:rsid w:val="00E61F75"/>
    <w:rsid w:val="00E644FF"/>
    <w:rsid w:val="00E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D801"/>
  <w15:chartTrackingRefBased/>
  <w15:docId w15:val="{95C27DD0-28F5-43D8-9481-F60C2F7B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table" w:styleId="a7">
    <w:name w:val="Table Grid"/>
    <w:basedOn w:val="a1"/>
    <w:uiPriority w:val="39"/>
    <w:rsid w:val="00650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A5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53B8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B14C73"/>
    <w:pPr>
      <w:ind w:firstLine="420"/>
    </w:pPr>
  </w:style>
  <w:style w:type="character" w:styleId="a9">
    <w:name w:val="Hyperlink"/>
    <w:basedOn w:val="a0"/>
    <w:uiPriority w:val="99"/>
    <w:unhideWhenUsed/>
    <w:rsid w:val="00B06A7A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B06A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ensorflow.org/versions/master/programmers_guide/reading_data" TargetMode="External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960</TotalTime>
  <Pages>14</Pages>
  <Words>2084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2017-06-10T08:57:00Z</dcterms:created>
  <dcterms:modified xsi:type="dcterms:W3CDTF">2017-06-12T15:27:00Z</dcterms:modified>
</cp:coreProperties>
</file>