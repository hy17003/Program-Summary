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0E2FBF" w:rsidP="00F92E40">
      <w:pPr>
        <w:pStyle w:val="1"/>
      </w:pPr>
      <w:r>
        <w:rPr>
          <w:rFonts w:hint="eastAsia"/>
        </w:rPr>
        <w:t>Tensorflow</w:t>
      </w:r>
      <w:r w:rsidR="00F92E40">
        <w:rPr>
          <w:rFonts w:hint="eastAsia"/>
        </w:rPr>
        <w:t>模型</w:t>
      </w:r>
      <w:r w:rsidR="00F92E40">
        <w:t>的保存与恢复</w:t>
      </w:r>
    </w:p>
    <w:p w:rsidR="00F92E40" w:rsidRDefault="000168EF" w:rsidP="00F92E40">
      <w:pPr>
        <w:pStyle w:val="2"/>
        <w:numPr>
          <w:ilvl w:val="0"/>
          <w:numId w:val="1"/>
        </w:numPr>
      </w:pPr>
      <w:r>
        <w:rPr>
          <w:rFonts w:hint="eastAsia"/>
        </w:rPr>
        <w:t>方法</w:t>
      </w:r>
      <w:r>
        <w:t>一</w:t>
      </w:r>
    </w:p>
    <w:p w:rsidR="00F92E40" w:rsidRDefault="00F92E40" w:rsidP="00F92E40">
      <w:pPr>
        <w:ind w:firstLine="420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提供</w:t>
      </w:r>
      <w:r>
        <w:t>了一个</w:t>
      </w:r>
      <w:proofErr w:type="spellStart"/>
      <w:r>
        <w:rPr>
          <w:rFonts w:hint="eastAsia"/>
        </w:rPr>
        <w:t>tf.train.Saver</w:t>
      </w:r>
      <w:proofErr w:type="spellEnd"/>
      <w:r>
        <w:rPr>
          <w:rFonts w:hint="eastAsia"/>
        </w:rPr>
        <w:t>类来</w:t>
      </w:r>
      <w:r>
        <w:t>保存</w:t>
      </w:r>
      <w:r>
        <w:rPr>
          <w:rFonts w:hint="eastAsia"/>
        </w:rPr>
        <w:t>和</w:t>
      </w:r>
      <w:r>
        <w:t>恢复网络模型</w:t>
      </w:r>
      <w:r>
        <w:rPr>
          <w:rFonts w:hint="eastAsia"/>
        </w:rPr>
        <w:t>，简单</w:t>
      </w:r>
      <w:r>
        <w:t>介绍模型的使用方法。</w:t>
      </w:r>
      <w:r>
        <w:t xml:space="preserve"> </w:t>
      </w:r>
    </w:p>
    <w:p w:rsidR="00F92E40" w:rsidRDefault="00F92E40" w:rsidP="00F92E40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模型</w:t>
      </w:r>
      <w:r>
        <w:t>的保存</w:t>
      </w:r>
    </w:p>
    <w:p w:rsidR="000C0C14" w:rsidRDefault="00F92E40" w:rsidP="000C0C14">
      <w:pPr>
        <w:ind w:firstLine="420"/>
        <w:rPr>
          <w:rFonts w:cs="Consolas"/>
          <w:color w:val="000000"/>
          <w:sz w:val="23"/>
          <w:szCs w:val="23"/>
        </w:rPr>
      </w:pPr>
      <w:r w:rsidRPr="000C0C14">
        <w:rPr>
          <w:rFonts w:hint="eastAsia"/>
        </w:rPr>
        <w:t>在</w:t>
      </w:r>
      <w:r w:rsidRPr="000C0C14">
        <w:t>定义</w:t>
      </w:r>
      <w:r w:rsidRPr="000C0C14">
        <w:rPr>
          <w:rFonts w:hint="eastAsia"/>
        </w:rPr>
        <w:t>好</w:t>
      </w:r>
      <w:r w:rsidRPr="000C0C14">
        <w:t>网络的结构后，使用</w:t>
      </w:r>
      <w:r w:rsidRPr="000C0C14">
        <w:rPr>
          <w:rFonts w:hint="eastAsia"/>
        </w:rPr>
        <w:t>saver=</w:t>
      </w:r>
      <w:proofErr w:type="spellStart"/>
      <w:r w:rsidRPr="000C0C14">
        <w:rPr>
          <w:rFonts w:hint="eastAsia"/>
        </w:rPr>
        <w:t>tf.train.Saver</w:t>
      </w:r>
      <w:proofErr w:type="spellEnd"/>
      <w:r w:rsidRPr="000C0C14">
        <w:rPr>
          <w:rFonts w:hint="eastAsia"/>
        </w:rPr>
        <w:t>()</w:t>
      </w:r>
      <w:r w:rsidRPr="000C0C14">
        <w:rPr>
          <w:rFonts w:hint="eastAsia"/>
        </w:rPr>
        <w:t>创建</w:t>
      </w:r>
      <w:r w:rsidRPr="000C0C14">
        <w:t>一个</w:t>
      </w:r>
      <w:r w:rsidRPr="000C0C14">
        <w:t>Saver</w:t>
      </w:r>
      <w:r w:rsidRPr="000C0C14">
        <w:rPr>
          <w:rFonts w:hint="eastAsia"/>
        </w:rPr>
        <w:t>对象，</w:t>
      </w:r>
      <w:r w:rsidRPr="000C0C14">
        <w:t>在训练结束后</w:t>
      </w:r>
      <w:r w:rsidRPr="000C0C14">
        <w:rPr>
          <w:rFonts w:hint="eastAsia"/>
        </w:rPr>
        <w:t>使用</w:t>
      </w:r>
      <w:proofErr w:type="spellStart"/>
      <w:r w:rsidRPr="000C0C14">
        <w:rPr>
          <w:rFonts w:cs="Consolas"/>
          <w:sz w:val="23"/>
          <w:szCs w:val="23"/>
        </w:rPr>
        <w:t>saver.save</w:t>
      </w:r>
      <w:proofErr w:type="spellEnd"/>
      <w:r w:rsidRPr="000C0C14">
        <w:rPr>
          <w:rFonts w:cs="Consolas"/>
          <w:sz w:val="23"/>
          <w:szCs w:val="23"/>
        </w:rPr>
        <w:t>(</w:t>
      </w:r>
      <w:proofErr w:type="spellStart"/>
      <w:r w:rsidRPr="000C0C14">
        <w:rPr>
          <w:rFonts w:cs="Consolas"/>
          <w:sz w:val="23"/>
          <w:szCs w:val="23"/>
        </w:rPr>
        <w:t>sess</w:t>
      </w:r>
      <w:proofErr w:type="spellEnd"/>
      <w:r w:rsidRPr="000C0C14">
        <w:rPr>
          <w:rFonts w:cs="Consolas"/>
          <w:sz w:val="23"/>
          <w:szCs w:val="23"/>
        </w:rPr>
        <w:t xml:space="preserve">, </w:t>
      </w:r>
      <w:r w:rsidRPr="000C0C14">
        <w:rPr>
          <w:rFonts w:cs="Consolas"/>
          <w:bCs/>
          <w:sz w:val="23"/>
          <w:szCs w:val="23"/>
        </w:rPr>
        <w:t>'path/to/model/</w:t>
      </w:r>
      <w:proofErr w:type="spellStart"/>
      <w:r w:rsidRPr="000C0C14">
        <w:rPr>
          <w:rFonts w:cs="Consolas"/>
          <w:bCs/>
          <w:sz w:val="23"/>
          <w:szCs w:val="23"/>
        </w:rPr>
        <w:t>model.ckpt</w:t>
      </w:r>
      <w:proofErr w:type="spellEnd"/>
      <w:r w:rsidRPr="000C0C14">
        <w:rPr>
          <w:rFonts w:cs="Consolas"/>
          <w:bCs/>
          <w:sz w:val="23"/>
          <w:szCs w:val="23"/>
        </w:rPr>
        <w:t>'</w:t>
      </w:r>
      <w:r w:rsidRPr="000C0C14">
        <w:rPr>
          <w:rFonts w:cs="Consolas"/>
          <w:sz w:val="23"/>
          <w:szCs w:val="23"/>
        </w:rPr>
        <w:t>)</w:t>
      </w:r>
      <w:r w:rsidRPr="000C0C14">
        <w:rPr>
          <w:rFonts w:cs="Consolas" w:hint="eastAsia"/>
          <w:sz w:val="23"/>
          <w:szCs w:val="23"/>
        </w:rPr>
        <w:t>来</w:t>
      </w:r>
      <w:r w:rsidRPr="000C0C14">
        <w:rPr>
          <w:rFonts w:cs="Consolas"/>
          <w:sz w:val="23"/>
          <w:szCs w:val="23"/>
        </w:rPr>
        <w:t>保</w:t>
      </w:r>
      <w:r w:rsidRPr="000C0C14">
        <w:rPr>
          <w:rFonts w:cs="Consolas"/>
          <w:color w:val="000000"/>
          <w:sz w:val="23"/>
          <w:szCs w:val="23"/>
        </w:rPr>
        <w:t>存</w:t>
      </w:r>
      <w:r w:rsidR="000C0C14" w:rsidRPr="000C0C14">
        <w:rPr>
          <w:rFonts w:cs="Consolas" w:hint="eastAsia"/>
          <w:color w:val="000000"/>
          <w:sz w:val="23"/>
          <w:szCs w:val="23"/>
        </w:rPr>
        <w:t>模型</w:t>
      </w:r>
      <w:r w:rsidR="000C0C14">
        <w:rPr>
          <w:rFonts w:cs="Consolas" w:hint="eastAsia"/>
          <w:color w:val="000000"/>
          <w:sz w:val="23"/>
          <w:szCs w:val="23"/>
        </w:rPr>
        <w:t>，在相应</w:t>
      </w:r>
      <w:r w:rsidR="000C0C14">
        <w:rPr>
          <w:rFonts w:cs="Consolas"/>
          <w:color w:val="000000"/>
          <w:sz w:val="23"/>
          <w:szCs w:val="23"/>
        </w:rPr>
        <w:t>文件夹下会生成四个文件：</w:t>
      </w:r>
    </w:p>
    <w:p w:rsidR="00F92E40" w:rsidRDefault="000C0C14" w:rsidP="000C0C14">
      <w:pPr>
        <w:ind w:firstLine="460"/>
        <w:rPr>
          <w:rFonts w:cs="Consolas"/>
          <w:color w:val="000000"/>
          <w:sz w:val="23"/>
          <w:szCs w:val="23"/>
        </w:rPr>
      </w:pPr>
      <w:r>
        <w:rPr>
          <w:rFonts w:cs="Consolas"/>
          <w:color w:val="000000"/>
          <w:sz w:val="23"/>
          <w:szCs w:val="23"/>
        </w:rPr>
        <w:t>C</w:t>
      </w:r>
      <w:r>
        <w:rPr>
          <w:rFonts w:cs="Consolas" w:hint="eastAsia"/>
          <w:color w:val="000000"/>
          <w:sz w:val="23"/>
          <w:szCs w:val="23"/>
        </w:rPr>
        <w:t>heckpoint</w:t>
      </w:r>
      <w:r>
        <w:rPr>
          <w:rFonts w:cs="Consolas"/>
          <w:color w:val="000000"/>
          <w:sz w:val="23"/>
          <w:szCs w:val="23"/>
        </w:rPr>
        <w:t>:</w:t>
      </w:r>
      <w:r w:rsidR="00D368DB">
        <w:rPr>
          <w:rFonts w:cs="Consolas" w:hint="eastAsia"/>
          <w:color w:val="000000"/>
          <w:sz w:val="23"/>
          <w:szCs w:val="23"/>
        </w:rPr>
        <w:t>保存</w:t>
      </w:r>
      <w:r w:rsidR="00D368DB">
        <w:rPr>
          <w:rFonts w:cs="Consolas"/>
          <w:color w:val="000000"/>
          <w:sz w:val="23"/>
          <w:szCs w:val="23"/>
        </w:rPr>
        <w:t>了目录下所有模型文件的列表</w:t>
      </w:r>
    </w:p>
    <w:p w:rsidR="000C0C14" w:rsidRDefault="000C0C14" w:rsidP="000C0C14">
      <w:pPr>
        <w:ind w:firstLine="460"/>
        <w:rPr>
          <w:rFonts w:cs="Consolas"/>
          <w:color w:val="000000"/>
          <w:sz w:val="23"/>
          <w:szCs w:val="23"/>
        </w:rPr>
      </w:pPr>
      <w:proofErr w:type="spellStart"/>
      <w:r>
        <w:rPr>
          <w:rFonts w:cs="Consolas"/>
          <w:color w:val="000000"/>
          <w:sz w:val="23"/>
          <w:szCs w:val="23"/>
        </w:rPr>
        <w:t>Model.</w:t>
      </w:r>
      <w:r w:rsidR="00D368DB">
        <w:rPr>
          <w:rFonts w:cs="Consolas"/>
          <w:color w:val="000000"/>
          <w:sz w:val="23"/>
          <w:szCs w:val="23"/>
        </w:rPr>
        <w:t>ckpt.</w:t>
      </w:r>
      <w:r>
        <w:rPr>
          <w:rFonts w:cs="Consolas"/>
          <w:color w:val="000000"/>
          <w:sz w:val="23"/>
          <w:szCs w:val="23"/>
        </w:rPr>
        <w:t>data</w:t>
      </w:r>
      <w:proofErr w:type="spellEnd"/>
      <w:r w:rsidR="00D368DB">
        <w:rPr>
          <w:rFonts w:cs="Consolas" w:hint="eastAsia"/>
          <w:color w:val="000000"/>
          <w:sz w:val="23"/>
          <w:szCs w:val="23"/>
        </w:rPr>
        <w:t>和</w:t>
      </w:r>
      <w:proofErr w:type="spellStart"/>
      <w:r>
        <w:rPr>
          <w:rFonts w:cs="Consolas"/>
          <w:color w:val="000000"/>
          <w:sz w:val="23"/>
          <w:szCs w:val="23"/>
        </w:rPr>
        <w:t>Model.</w:t>
      </w:r>
      <w:r w:rsidR="00D368DB">
        <w:rPr>
          <w:rFonts w:cs="Consolas"/>
          <w:color w:val="000000"/>
          <w:sz w:val="23"/>
          <w:szCs w:val="23"/>
        </w:rPr>
        <w:t>ckpt.</w:t>
      </w:r>
      <w:r>
        <w:rPr>
          <w:rFonts w:cs="Consolas"/>
          <w:color w:val="000000"/>
          <w:sz w:val="23"/>
          <w:szCs w:val="23"/>
        </w:rPr>
        <w:t>index</w:t>
      </w:r>
      <w:proofErr w:type="spellEnd"/>
      <w:r>
        <w:rPr>
          <w:rFonts w:cs="Consolas"/>
          <w:color w:val="000000"/>
          <w:sz w:val="23"/>
          <w:szCs w:val="23"/>
        </w:rPr>
        <w:t>:</w:t>
      </w:r>
      <w:r w:rsidR="00D368DB">
        <w:rPr>
          <w:rFonts w:cs="Consolas" w:hint="eastAsia"/>
          <w:color w:val="000000"/>
          <w:sz w:val="23"/>
          <w:szCs w:val="23"/>
        </w:rPr>
        <w:t>保存</w:t>
      </w:r>
      <w:r w:rsidR="00D368DB">
        <w:rPr>
          <w:rFonts w:cs="Consolas"/>
          <w:color w:val="000000"/>
          <w:sz w:val="23"/>
          <w:szCs w:val="23"/>
        </w:rPr>
        <w:t>模型参数</w:t>
      </w:r>
    </w:p>
    <w:p w:rsidR="000C0C14" w:rsidRPr="000C0C14" w:rsidRDefault="000C0C14" w:rsidP="000C0C14">
      <w:pPr>
        <w:ind w:firstLine="460"/>
        <w:rPr>
          <w:rFonts w:cs="Consolas"/>
          <w:color w:val="000000"/>
          <w:sz w:val="23"/>
          <w:szCs w:val="23"/>
        </w:rPr>
      </w:pPr>
      <w:proofErr w:type="spellStart"/>
      <w:r>
        <w:rPr>
          <w:rFonts w:cs="Consolas"/>
          <w:color w:val="000000"/>
          <w:sz w:val="23"/>
          <w:szCs w:val="23"/>
        </w:rPr>
        <w:t>Model.</w:t>
      </w:r>
      <w:r w:rsidR="00D368DB">
        <w:rPr>
          <w:rFonts w:cs="Consolas"/>
          <w:color w:val="000000"/>
          <w:sz w:val="23"/>
          <w:szCs w:val="23"/>
        </w:rPr>
        <w:t>ckpt.</w:t>
      </w:r>
      <w:r>
        <w:rPr>
          <w:rFonts w:cs="Consolas"/>
          <w:color w:val="000000"/>
          <w:sz w:val="23"/>
          <w:szCs w:val="23"/>
        </w:rPr>
        <w:t>meta</w:t>
      </w:r>
      <w:proofErr w:type="spellEnd"/>
      <w:r>
        <w:rPr>
          <w:rFonts w:cs="Consolas"/>
          <w:color w:val="000000"/>
          <w:sz w:val="23"/>
          <w:szCs w:val="23"/>
        </w:rPr>
        <w:t>:</w:t>
      </w:r>
      <w:r w:rsidR="00D368DB">
        <w:rPr>
          <w:rFonts w:cs="Consolas" w:hint="eastAsia"/>
          <w:color w:val="000000"/>
          <w:sz w:val="23"/>
          <w:szCs w:val="23"/>
        </w:rPr>
        <w:t>保存</w:t>
      </w:r>
      <w:r w:rsidR="00D368DB">
        <w:rPr>
          <w:rFonts w:cs="Consolas"/>
          <w:color w:val="000000"/>
          <w:sz w:val="23"/>
          <w:szCs w:val="23"/>
        </w:rPr>
        <w:t>了计算图的结构</w:t>
      </w:r>
    </w:p>
    <w:p w:rsidR="00F92E40" w:rsidRPr="00F92E40" w:rsidRDefault="00CD768E" w:rsidP="000C0C14">
      <w:pPr>
        <w:ind w:firstLineChars="0" w:firstLine="0"/>
        <w:jc w:val="center"/>
      </w:pPr>
      <w:r w:rsidRPr="000276F1">
        <w:rPr>
          <w:noProof/>
        </w:rPr>
        <w:drawing>
          <wp:inline distT="0" distB="0" distL="0" distR="0">
            <wp:extent cx="5057775" cy="31146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40" w:rsidRDefault="00F92E40" w:rsidP="00F92E4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模型</w:t>
      </w:r>
      <w:r>
        <w:t>的恢复</w:t>
      </w:r>
    </w:p>
    <w:p w:rsidR="00D368DB" w:rsidRDefault="00D368DB" w:rsidP="00D368DB">
      <w:pPr>
        <w:ind w:firstLine="420"/>
      </w:pPr>
      <w:r>
        <w:rPr>
          <w:rFonts w:hint="eastAsia"/>
        </w:rPr>
        <w:t>恢复</w:t>
      </w:r>
      <w:r>
        <w:t>模型</w:t>
      </w:r>
      <w:r>
        <w:rPr>
          <w:rFonts w:hint="eastAsia"/>
        </w:rPr>
        <w:t>分</w:t>
      </w:r>
      <w:r>
        <w:t>为恢复模型结构和恢复模型参数两个步骤，</w:t>
      </w:r>
      <w:r>
        <w:rPr>
          <w:rFonts w:hint="eastAsia"/>
        </w:rPr>
        <w:t>也</w:t>
      </w:r>
      <w:r>
        <w:t>可以不</w:t>
      </w:r>
      <w:r>
        <w:rPr>
          <w:rFonts w:hint="eastAsia"/>
        </w:rPr>
        <w:t>从</w:t>
      </w:r>
      <w:r>
        <w:t>文件中</w:t>
      </w:r>
      <w:r>
        <w:rPr>
          <w:rFonts w:hint="eastAsia"/>
        </w:rPr>
        <w:t>恢复</w:t>
      </w:r>
      <w:r>
        <w:t>模型结构</w:t>
      </w:r>
      <w:r>
        <w:rPr>
          <w:rFonts w:hint="eastAsia"/>
        </w:rPr>
        <w:t>而</w:t>
      </w:r>
      <w:r>
        <w:t>重新实现与原结构一样的计算图。</w:t>
      </w:r>
    </w:p>
    <w:p w:rsidR="00D368DB" w:rsidRDefault="00D368DB" w:rsidP="00D368DB">
      <w:pPr>
        <w:ind w:firstLine="420"/>
      </w:pPr>
      <w:r w:rsidRPr="00D368DB">
        <w:lastRenderedPageBreak/>
        <w:t>使用</w:t>
      </w:r>
      <w:r w:rsidRPr="00D368DB">
        <w:rPr>
          <w:shd w:val="clear" w:color="auto" w:fill="FFE4FF"/>
        </w:rPr>
        <w:t>saver</w:t>
      </w:r>
      <w:r w:rsidRPr="00D368DB">
        <w:t>=</w:t>
      </w:r>
      <w:proofErr w:type="spellStart"/>
      <w:r w:rsidRPr="00D368DB">
        <w:t>tf.train.import_meta_graph</w:t>
      </w:r>
      <w:proofErr w:type="spellEnd"/>
      <w:r w:rsidRPr="00D368DB">
        <w:t>(</w:t>
      </w:r>
      <w:r w:rsidRPr="00D368DB">
        <w:rPr>
          <w:bCs/>
        </w:rPr>
        <w:t>'path/to /</w:t>
      </w:r>
      <w:proofErr w:type="spellStart"/>
      <w:r w:rsidRPr="00D368DB">
        <w:rPr>
          <w:bCs/>
        </w:rPr>
        <w:t>model.ckpt.meta</w:t>
      </w:r>
      <w:proofErr w:type="spellEnd"/>
      <w:r w:rsidRPr="00D368DB">
        <w:rPr>
          <w:bCs/>
        </w:rPr>
        <w:t>'</w:t>
      </w:r>
      <w:r w:rsidRPr="00D368DB">
        <w:t>)</w:t>
      </w:r>
      <w:r>
        <w:rPr>
          <w:rFonts w:hint="eastAsia"/>
        </w:rPr>
        <w:t>来</w:t>
      </w:r>
      <w:r>
        <w:t>恢复网络结构</w:t>
      </w:r>
      <w:r>
        <w:rPr>
          <w:rFonts w:hint="eastAsia"/>
        </w:rPr>
        <w:t>。</w:t>
      </w:r>
    </w:p>
    <w:p w:rsidR="00D368DB" w:rsidRDefault="00D368DB" w:rsidP="00D368DB">
      <w:pPr>
        <w:ind w:firstLine="420"/>
        <w:rPr>
          <w:color w:val="000000"/>
          <w:kern w:val="0"/>
        </w:rPr>
      </w:pPr>
      <w:r>
        <w:rPr>
          <w:rFonts w:hint="eastAsia"/>
        </w:rPr>
        <w:t>使用</w:t>
      </w:r>
      <w:proofErr w:type="spellStart"/>
      <w:r>
        <w:rPr>
          <w:color w:val="000000"/>
        </w:rPr>
        <w:t>saver.restore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 xml:space="preserve">, </w:t>
      </w:r>
      <w:r>
        <w:t>'path/to/</w:t>
      </w:r>
      <w:proofErr w:type="spellStart"/>
      <w:r>
        <w:t>model.ckpt</w:t>
      </w:r>
      <w:proofErr w:type="spellEnd"/>
      <w:r>
        <w:t>'</w:t>
      </w:r>
      <w:r>
        <w:rPr>
          <w:color w:val="000000"/>
        </w:rPr>
        <w:t>)</w:t>
      </w:r>
      <w:r>
        <w:rPr>
          <w:rFonts w:hint="eastAsia"/>
          <w:color w:val="000000"/>
        </w:rPr>
        <w:t>来</w:t>
      </w:r>
      <w:r>
        <w:rPr>
          <w:color w:val="000000"/>
        </w:rPr>
        <w:t>恢复网络参数。</w:t>
      </w:r>
    </w:p>
    <w:p w:rsidR="00D368DB" w:rsidRDefault="00D368DB" w:rsidP="00D368DB">
      <w:pPr>
        <w:ind w:firstLine="42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除</w:t>
      </w:r>
      <w:r>
        <w:rPr>
          <w:color w:val="000000"/>
          <w:kern w:val="0"/>
        </w:rPr>
        <w:t>此之外，为了运行</w:t>
      </w:r>
      <w:r>
        <w:rPr>
          <w:rFonts w:hint="eastAsia"/>
          <w:color w:val="000000"/>
          <w:kern w:val="0"/>
        </w:rPr>
        <w:t>网络</w:t>
      </w:r>
      <w:r>
        <w:rPr>
          <w:color w:val="000000"/>
          <w:kern w:val="0"/>
        </w:rPr>
        <w:t>，还需要</w:t>
      </w:r>
      <w:r>
        <w:rPr>
          <w:rFonts w:hint="eastAsia"/>
          <w:color w:val="000000"/>
          <w:kern w:val="0"/>
        </w:rPr>
        <w:t>从</w:t>
      </w:r>
      <w:r w:rsidR="00063740">
        <w:rPr>
          <w:rFonts w:hint="eastAsia"/>
          <w:color w:val="000000"/>
          <w:kern w:val="0"/>
        </w:rPr>
        <w:t>图</w:t>
      </w:r>
      <w:r w:rsidR="00063740">
        <w:rPr>
          <w:color w:val="000000"/>
          <w:kern w:val="0"/>
        </w:rPr>
        <w:t>中读取到网络的输入</w:t>
      </w:r>
      <w:r w:rsidR="00063740">
        <w:rPr>
          <w:rFonts w:hint="eastAsia"/>
          <w:color w:val="000000"/>
          <w:kern w:val="0"/>
        </w:rPr>
        <w:t>tensor</w:t>
      </w:r>
      <w:r w:rsidR="00063740">
        <w:rPr>
          <w:rFonts w:hint="eastAsia"/>
          <w:color w:val="000000"/>
          <w:kern w:val="0"/>
        </w:rPr>
        <w:t>和</w:t>
      </w:r>
      <w:r w:rsidR="00063740">
        <w:rPr>
          <w:color w:val="000000"/>
          <w:kern w:val="0"/>
        </w:rPr>
        <w:t>输出</w:t>
      </w:r>
      <w:r w:rsidR="00063740">
        <w:rPr>
          <w:rFonts w:hint="eastAsia"/>
          <w:color w:val="000000"/>
          <w:kern w:val="0"/>
        </w:rPr>
        <w:t>tensor</w:t>
      </w:r>
      <w:r w:rsidR="00063740">
        <w:rPr>
          <w:rFonts w:hint="eastAsia"/>
          <w:color w:val="000000"/>
          <w:kern w:val="0"/>
        </w:rPr>
        <w:t>，这</w:t>
      </w:r>
      <w:r w:rsidR="00063740">
        <w:rPr>
          <w:color w:val="000000"/>
          <w:kern w:val="0"/>
        </w:rPr>
        <w:t>可以使用</w:t>
      </w:r>
      <w:proofErr w:type="spellStart"/>
      <w:r w:rsidR="00063740">
        <w:rPr>
          <w:rFonts w:hint="eastAsia"/>
          <w:color w:val="000000"/>
          <w:kern w:val="0"/>
        </w:rPr>
        <w:t>tf.get_tensor_by_name</w:t>
      </w:r>
      <w:proofErr w:type="spellEnd"/>
      <w:r w:rsidR="00063740">
        <w:rPr>
          <w:rFonts w:hint="eastAsia"/>
          <w:color w:val="000000"/>
          <w:kern w:val="0"/>
        </w:rPr>
        <w:t>获取</w:t>
      </w:r>
      <w:r w:rsidR="00063740">
        <w:rPr>
          <w:color w:val="000000"/>
          <w:kern w:val="0"/>
        </w:rPr>
        <w:t>对应的</w:t>
      </w:r>
      <w:r w:rsidR="00063740">
        <w:rPr>
          <w:rFonts w:hint="eastAsia"/>
          <w:color w:val="000000"/>
          <w:kern w:val="0"/>
        </w:rPr>
        <w:t>tensor</w:t>
      </w:r>
      <w:r w:rsidR="00063740">
        <w:rPr>
          <w:rFonts w:hint="eastAsia"/>
          <w:color w:val="000000"/>
          <w:kern w:val="0"/>
        </w:rPr>
        <w:t>，</w:t>
      </w:r>
      <w:r w:rsidR="00063740">
        <w:rPr>
          <w:color w:val="000000"/>
          <w:kern w:val="0"/>
        </w:rPr>
        <w:t>tensor</w:t>
      </w:r>
      <w:r w:rsidR="00063740">
        <w:rPr>
          <w:rFonts w:hint="eastAsia"/>
          <w:color w:val="000000"/>
          <w:kern w:val="0"/>
        </w:rPr>
        <w:t>的</w:t>
      </w:r>
      <w:r w:rsidR="00063740">
        <w:rPr>
          <w:color w:val="000000"/>
          <w:kern w:val="0"/>
        </w:rPr>
        <w:t>名称形式为</w:t>
      </w:r>
      <w:r w:rsidR="00063740">
        <w:rPr>
          <w:rFonts w:hint="eastAsia"/>
          <w:color w:val="000000"/>
          <w:kern w:val="0"/>
        </w:rPr>
        <w:t>&lt;</w:t>
      </w:r>
      <w:proofErr w:type="spellStart"/>
      <w:r w:rsidR="00063740">
        <w:rPr>
          <w:rFonts w:hint="eastAsia"/>
          <w:color w:val="000000"/>
          <w:kern w:val="0"/>
        </w:rPr>
        <w:t>op_name</w:t>
      </w:r>
      <w:proofErr w:type="spellEnd"/>
      <w:r w:rsidR="00063740">
        <w:rPr>
          <w:rFonts w:hint="eastAsia"/>
          <w:color w:val="000000"/>
          <w:kern w:val="0"/>
        </w:rPr>
        <w:t>&gt;:&lt;</w:t>
      </w:r>
      <w:proofErr w:type="spellStart"/>
      <w:r w:rsidR="00063740">
        <w:rPr>
          <w:rFonts w:hint="eastAsia"/>
          <w:color w:val="000000"/>
          <w:kern w:val="0"/>
        </w:rPr>
        <w:t>output_idx</w:t>
      </w:r>
      <w:proofErr w:type="spellEnd"/>
      <w:r w:rsidR="00063740">
        <w:rPr>
          <w:rFonts w:hint="eastAsia"/>
          <w:color w:val="000000"/>
          <w:kern w:val="0"/>
        </w:rPr>
        <w:t>&gt;</w:t>
      </w:r>
      <w:r w:rsidR="00063740">
        <w:rPr>
          <w:rFonts w:hint="eastAsia"/>
          <w:color w:val="000000"/>
          <w:kern w:val="0"/>
        </w:rPr>
        <w:t>，</w:t>
      </w:r>
      <w:r w:rsidR="00063740">
        <w:rPr>
          <w:color w:val="000000"/>
          <w:kern w:val="0"/>
        </w:rPr>
        <w:t>例如</w:t>
      </w:r>
      <w:r w:rsidR="00063740">
        <w:rPr>
          <w:rFonts w:hint="eastAsia"/>
          <w:color w:val="000000"/>
          <w:kern w:val="0"/>
        </w:rPr>
        <w:t>恢复</w:t>
      </w:r>
      <w:r w:rsidR="00063740">
        <w:rPr>
          <w:color w:val="000000"/>
          <w:kern w:val="0"/>
        </w:rPr>
        <w:t>网络的</w:t>
      </w:r>
      <w:r w:rsidR="00063740">
        <w:rPr>
          <w:rFonts w:hint="eastAsia"/>
          <w:color w:val="000000"/>
          <w:kern w:val="0"/>
        </w:rPr>
        <w:t>输入</w:t>
      </w:r>
      <w:r w:rsidR="00063740">
        <w:rPr>
          <w:color w:val="000000"/>
          <w:kern w:val="0"/>
        </w:rPr>
        <w:t>和输出可以实现：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740" w:rsidTr="00063740">
        <w:tc>
          <w:tcPr>
            <w:tcW w:w="8522" w:type="dxa"/>
          </w:tcPr>
          <w:p w:rsidR="00063740" w:rsidRPr="00063740" w:rsidRDefault="00063740" w:rsidP="00063740">
            <w:pPr>
              <w:pStyle w:val="HTML"/>
              <w:shd w:val="clear" w:color="auto" w:fill="FFFFFF"/>
              <w:rPr>
                <w:rFonts w:ascii="Consolas" w:hAnsi="Consolas" w:cs="Consolas"/>
                <w:sz w:val="23"/>
                <w:szCs w:val="23"/>
              </w:rPr>
            </w:pPr>
            <w:r w:rsidRPr="00063740">
              <w:rPr>
                <w:rFonts w:ascii="Consolas" w:hAnsi="Consolas" w:cs="Consolas"/>
                <w:sz w:val="23"/>
                <w:szCs w:val="23"/>
              </w:rPr>
              <w:t xml:space="preserve">x = </w:t>
            </w:r>
            <w:proofErr w:type="spellStart"/>
            <w:r w:rsidRPr="00063740">
              <w:rPr>
                <w:rFonts w:ascii="Consolas" w:hAnsi="Consolas" w:cs="Consolas"/>
                <w:sz w:val="23"/>
                <w:szCs w:val="23"/>
              </w:rPr>
              <w:t>graph.get_tensor_by_name</w:t>
            </w:r>
            <w:proofErr w:type="spellEnd"/>
            <w:r w:rsidRPr="00063740">
              <w:rPr>
                <w:rFonts w:ascii="Consolas" w:hAnsi="Consolas" w:cs="Consolas"/>
                <w:sz w:val="23"/>
                <w:szCs w:val="23"/>
              </w:rPr>
              <w:t>(</w:t>
            </w:r>
            <w:r w:rsidRPr="00063740">
              <w:rPr>
                <w:rFonts w:ascii="Consolas" w:hAnsi="Consolas" w:cs="Consolas"/>
                <w:bCs/>
                <w:sz w:val="23"/>
                <w:szCs w:val="23"/>
              </w:rPr>
              <w:t>'x:0'</w:t>
            </w:r>
            <w:r w:rsidRPr="00063740">
              <w:rPr>
                <w:rFonts w:ascii="Consolas" w:hAnsi="Consolas" w:cs="Consolas"/>
                <w:sz w:val="23"/>
                <w:szCs w:val="23"/>
              </w:rPr>
              <w:t>)</w:t>
            </w:r>
            <w:r w:rsidRPr="00063740">
              <w:rPr>
                <w:rFonts w:ascii="Consolas" w:hAnsi="Consolas" w:cs="Consolas"/>
                <w:sz w:val="23"/>
                <w:szCs w:val="23"/>
              </w:rPr>
              <w:br/>
            </w:r>
            <w:proofErr w:type="spellStart"/>
            <w:r w:rsidRPr="00063740">
              <w:rPr>
                <w:rFonts w:ascii="Consolas" w:hAnsi="Consolas" w:cs="Consolas"/>
                <w:sz w:val="23"/>
                <w:szCs w:val="23"/>
              </w:rPr>
              <w:t>y_true</w:t>
            </w:r>
            <w:proofErr w:type="spellEnd"/>
            <w:r w:rsidRPr="00063740">
              <w:rPr>
                <w:rFonts w:ascii="Consolas" w:hAnsi="Consolas" w:cs="Consolas"/>
                <w:sz w:val="23"/>
                <w:szCs w:val="23"/>
              </w:rPr>
              <w:t xml:space="preserve"> = </w:t>
            </w:r>
            <w:proofErr w:type="spellStart"/>
            <w:r w:rsidRPr="00063740">
              <w:rPr>
                <w:rFonts w:ascii="Consolas" w:hAnsi="Consolas" w:cs="Consolas"/>
                <w:sz w:val="23"/>
                <w:szCs w:val="23"/>
              </w:rPr>
              <w:t>graph.get_tensor_by_name</w:t>
            </w:r>
            <w:proofErr w:type="spellEnd"/>
            <w:r w:rsidRPr="00063740">
              <w:rPr>
                <w:rFonts w:ascii="Consolas" w:hAnsi="Consolas" w:cs="Consolas"/>
                <w:sz w:val="23"/>
                <w:szCs w:val="23"/>
              </w:rPr>
              <w:t>(</w:t>
            </w:r>
            <w:r w:rsidRPr="00063740">
              <w:rPr>
                <w:rFonts w:ascii="Consolas" w:hAnsi="Consolas" w:cs="Consolas"/>
                <w:bCs/>
                <w:sz w:val="23"/>
                <w:szCs w:val="23"/>
              </w:rPr>
              <w:t>'y_true:0'</w:t>
            </w:r>
            <w:r w:rsidRPr="00063740">
              <w:rPr>
                <w:rFonts w:ascii="Consolas" w:hAnsi="Consolas" w:cs="Consolas"/>
                <w:sz w:val="23"/>
                <w:szCs w:val="23"/>
              </w:rPr>
              <w:t>)</w:t>
            </w:r>
            <w:r w:rsidRPr="00063740">
              <w:rPr>
                <w:rFonts w:ascii="Consolas" w:hAnsi="Consolas" w:cs="Consolas"/>
                <w:sz w:val="23"/>
                <w:szCs w:val="23"/>
              </w:rPr>
              <w:br/>
              <w:t xml:space="preserve">accuracy = </w:t>
            </w:r>
            <w:proofErr w:type="spellStart"/>
            <w:r w:rsidRPr="00063740">
              <w:rPr>
                <w:rFonts w:ascii="Consolas" w:hAnsi="Consolas" w:cs="Consolas"/>
                <w:sz w:val="23"/>
                <w:szCs w:val="23"/>
              </w:rPr>
              <w:t>graph.get_tensor_by_name</w:t>
            </w:r>
            <w:proofErr w:type="spellEnd"/>
            <w:r w:rsidRPr="00063740">
              <w:rPr>
                <w:rFonts w:ascii="Consolas" w:hAnsi="Consolas" w:cs="Consolas"/>
                <w:sz w:val="23"/>
                <w:szCs w:val="23"/>
              </w:rPr>
              <w:t>(</w:t>
            </w:r>
            <w:r w:rsidRPr="00063740">
              <w:rPr>
                <w:rFonts w:ascii="Consolas" w:hAnsi="Consolas" w:cs="Consolas"/>
                <w:bCs/>
                <w:sz w:val="23"/>
                <w:szCs w:val="23"/>
              </w:rPr>
              <w:t>'accuracy:0'</w:t>
            </w:r>
            <w:r w:rsidRPr="00063740">
              <w:rPr>
                <w:rFonts w:ascii="Consolas" w:hAnsi="Consolas" w:cs="Consolas"/>
                <w:sz w:val="23"/>
                <w:szCs w:val="23"/>
              </w:rPr>
              <w:t>)</w:t>
            </w:r>
          </w:p>
        </w:tc>
      </w:tr>
    </w:tbl>
    <w:p w:rsidR="00063740" w:rsidRDefault="00063740" w:rsidP="00063740">
      <w:pPr>
        <w:ind w:firstLine="420"/>
      </w:pPr>
      <w:r>
        <w:rPr>
          <w:rFonts w:hint="eastAsia"/>
          <w:kern w:val="0"/>
        </w:rPr>
        <w:t>另</w:t>
      </w:r>
      <w:r>
        <w:rPr>
          <w:kern w:val="0"/>
        </w:rPr>
        <w:t>外，要注意的是，</w:t>
      </w:r>
      <w:r w:rsidR="006F1731">
        <w:rPr>
          <w:rFonts w:hint="eastAsia"/>
          <w:kern w:val="0"/>
        </w:rPr>
        <w:t>从</w:t>
      </w:r>
      <w:r w:rsidR="006F1731">
        <w:rPr>
          <w:kern w:val="0"/>
        </w:rPr>
        <w:t>文件中恢复</w:t>
      </w:r>
      <w:r>
        <w:rPr>
          <w:kern w:val="0"/>
        </w:rPr>
        <w:t>模型后，不要再</w:t>
      </w:r>
      <w:r w:rsidR="006F1731">
        <w:rPr>
          <w:rFonts w:hint="eastAsia"/>
          <w:kern w:val="0"/>
        </w:rPr>
        <w:t>像</w:t>
      </w:r>
      <w:r w:rsidR="006F1731">
        <w:rPr>
          <w:kern w:val="0"/>
        </w:rPr>
        <w:t>训练模型阶段</w:t>
      </w:r>
      <w:r w:rsidR="006F1731">
        <w:rPr>
          <w:rFonts w:hint="eastAsia"/>
          <w:kern w:val="0"/>
        </w:rPr>
        <w:t>那</w:t>
      </w:r>
      <w:r w:rsidR="006F1731">
        <w:rPr>
          <w:kern w:val="0"/>
        </w:rPr>
        <w:t>样</w:t>
      </w:r>
      <w:r w:rsidR="006F1731">
        <w:rPr>
          <w:rFonts w:hint="eastAsia"/>
          <w:kern w:val="0"/>
        </w:rPr>
        <w:t>，</w:t>
      </w:r>
      <w:r>
        <w:rPr>
          <w:kern w:val="0"/>
        </w:rPr>
        <w:t>使用</w:t>
      </w:r>
      <w:proofErr w:type="spellStart"/>
      <w:r>
        <w:rPr>
          <w:shd w:val="clear" w:color="auto" w:fill="E4E4FF"/>
        </w:rPr>
        <w:t>sess</w:t>
      </w:r>
      <w:r>
        <w:t>.run</w:t>
      </w:r>
      <w:proofErr w:type="spellEnd"/>
      <w:r>
        <w:t>(</w:t>
      </w:r>
      <w:proofErr w:type="spellStart"/>
      <w:r>
        <w:t>tf.global_variables_initializer</w:t>
      </w:r>
      <w:proofErr w:type="spellEnd"/>
      <w:r>
        <w:t>())</w:t>
      </w:r>
      <w:r>
        <w:rPr>
          <w:rFonts w:hint="eastAsia"/>
        </w:rPr>
        <w:t>来</w:t>
      </w:r>
      <w:r>
        <w:t>初始化参数，否则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会</w:t>
      </w:r>
      <w:r>
        <w:t>被冲掉，特别注意！</w:t>
      </w:r>
    </w:p>
    <w:p w:rsidR="001211FC" w:rsidRDefault="000168EF" w:rsidP="001211FC">
      <w:pPr>
        <w:pStyle w:val="2"/>
        <w:numPr>
          <w:ilvl w:val="0"/>
          <w:numId w:val="1"/>
        </w:numPr>
      </w:pPr>
      <w:r>
        <w:rPr>
          <w:rFonts w:hint="eastAsia"/>
        </w:rPr>
        <w:t>方法</w:t>
      </w:r>
      <w:r>
        <w:t>二</w:t>
      </w:r>
    </w:p>
    <w:p w:rsidR="001211FC" w:rsidRDefault="001211FC" w:rsidP="001211FC">
      <w:pPr>
        <w:ind w:firstLineChars="0" w:firstLine="360"/>
      </w:pPr>
      <w:r>
        <w:rPr>
          <w:rFonts w:hint="eastAsia"/>
        </w:rPr>
        <w:t>在</w:t>
      </w:r>
      <w:r>
        <w:t>上面</w:t>
      </w:r>
      <w:r>
        <w:rPr>
          <w:rFonts w:hint="eastAsia"/>
        </w:rPr>
        <w:t>基本</w:t>
      </w:r>
      <w:r>
        <w:t>方法中，将模型与参数保存为几个文件，下面的方法将模型和参数保存到同一文件</w:t>
      </w:r>
      <w:r>
        <w:rPr>
          <w:rFonts w:hint="eastAsia"/>
        </w:rPr>
        <w:t>，</w:t>
      </w:r>
      <w:r>
        <w:t>比较好用。</w:t>
      </w:r>
    </w:p>
    <w:p w:rsidR="001211FC" w:rsidRDefault="001211FC" w:rsidP="001211FC">
      <w:pPr>
        <w:pStyle w:val="3"/>
      </w:pPr>
      <w:r>
        <w:rPr>
          <w:rFonts w:hint="eastAsia"/>
        </w:rPr>
        <w:t>2.1</w:t>
      </w:r>
      <w:r w:rsidRPr="001211FC">
        <w:rPr>
          <w:rFonts w:hint="eastAsia"/>
        </w:rPr>
        <w:t>模型</w:t>
      </w:r>
      <w:r w:rsidRPr="001211FC">
        <w:t>的保存</w:t>
      </w:r>
    </w:p>
    <w:p w:rsidR="00BA03BE" w:rsidRDefault="00BA03BE" w:rsidP="00BA03BE">
      <w:pPr>
        <w:ind w:firstLine="420"/>
        <w:rPr>
          <w:rFonts w:hint="eastAsia"/>
          <w:shd w:val="clear" w:color="auto" w:fill="E4E4FF"/>
        </w:rPr>
      </w:pPr>
      <w:r>
        <w:rPr>
          <w:rFonts w:hint="eastAsia"/>
        </w:rPr>
        <w:t>在</w:t>
      </w:r>
      <w:r>
        <w:t>模型训练结束后，使用</w:t>
      </w:r>
      <w:proofErr w:type="spellStart"/>
      <w:r w:rsidRPr="00BA03BE">
        <w:t>convert_variables_to_constants</w:t>
      </w:r>
      <w:proofErr w:type="spellEnd"/>
      <w:r>
        <w:rPr>
          <w:rFonts w:hint="eastAsia"/>
        </w:rPr>
        <w:t>方法</w:t>
      </w:r>
      <w:r>
        <w:t>将</w:t>
      </w:r>
      <w:r>
        <w:rPr>
          <w:rFonts w:hint="eastAsia"/>
        </w:rPr>
        <w:t>指定</w:t>
      </w:r>
      <w:r>
        <w:t>节点</w:t>
      </w:r>
      <w:r>
        <w:rPr>
          <w:rFonts w:hint="eastAsia"/>
        </w:rPr>
        <w:t>转</w:t>
      </w:r>
      <w:r>
        <w:t>换为常数</w:t>
      </w:r>
      <w:r>
        <w:rPr>
          <w:rFonts w:hint="eastAsia"/>
        </w:rPr>
        <w:t>，</w:t>
      </w:r>
      <w:r>
        <w:t>通常为网络的输出，使用</w:t>
      </w:r>
      <w:proofErr w:type="spellStart"/>
      <w:r w:rsidRPr="00BA03BE">
        <w:t>tf.train.</w:t>
      </w:r>
      <w:r w:rsidRPr="00BA03BE">
        <w:rPr>
          <w:shd w:val="clear" w:color="auto" w:fill="E4E4FF"/>
        </w:rPr>
        <w:t>write_graph</w:t>
      </w:r>
      <w:proofErr w:type="spellEnd"/>
      <w:r>
        <w:rPr>
          <w:rFonts w:hint="eastAsia"/>
          <w:shd w:val="clear" w:color="auto" w:fill="E4E4FF"/>
        </w:rPr>
        <w:t>将</w:t>
      </w:r>
      <w:r>
        <w:rPr>
          <w:shd w:val="clear" w:color="auto" w:fill="E4E4FF"/>
        </w:rPr>
        <w:t>图保存。</w:t>
      </w:r>
      <w:r>
        <w:rPr>
          <w:rFonts w:hint="eastAsia"/>
          <w:shd w:val="clear" w:color="auto" w:fill="E4E4FF"/>
        </w:rPr>
        <w:t>以</w:t>
      </w:r>
      <w:r>
        <w:rPr>
          <w:shd w:val="clear" w:color="auto" w:fill="E4E4FF"/>
        </w:rPr>
        <w:t>下代码演示了这些操作：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3BE" w:rsidRPr="00BA03BE" w:rsidTr="00BA03BE">
        <w:tc>
          <w:tcPr>
            <w:tcW w:w="8296" w:type="dxa"/>
          </w:tcPr>
          <w:p w:rsidR="00BA03BE" w:rsidRPr="00BA03BE" w:rsidRDefault="00BA03BE" w:rsidP="004A7E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from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tensorflow.python.framework.graph_util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convert_variables_to_constants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input1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(tf.float32, </w:t>
            </w:r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'input1'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input2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(tf.float32, </w:t>
            </w:r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'input2'</w:t>
            </w:r>
            <w:r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output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tf.add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(input1, input2, </w:t>
            </w:r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 xml:space="preserve">name 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 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'output'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tf.Session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()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tf.global_variables_initializer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BA03BE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(output, </w:t>
            </w:r>
            <w:proofErr w:type="spellStart"/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={input1:</w:t>
            </w:r>
            <w:r w:rsidRPr="00BA03BE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,input2:</w:t>
            </w:r>
            <w:r w:rsidRPr="00BA03BE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}))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graph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convert_variables_to_constants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sess.graph_def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[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"output"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])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tf.train.write_graph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(graph, </w:t>
            </w:r>
            <w:r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'model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graph.pb</w:t>
            </w:r>
            <w:proofErr w:type="spellEnd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as_text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False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</w:p>
        </w:tc>
      </w:tr>
    </w:tbl>
    <w:p w:rsidR="004A7E3C" w:rsidRDefault="004A7E3C" w:rsidP="00BA03BE">
      <w:pPr>
        <w:ind w:firstLineChars="0" w:firstLine="0"/>
      </w:pPr>
      <w:r>
        <w:rPr>
          <w:rFonts w:hint="eastAsia"/>
        </w:rPr>
        <w:lastRenderedPageBreak/>
        <w:t>输出</w:t>
      </w:r>
      <w:r>
        <w:t>：</w:t>
      </w:r>
    </w:p>
    <w:p w:rsidR="004A7E3C" w:rsidRDefault="004A7E3C" w:rsidP="00BA03BE">
      <w:pPr>
        <w:ind w:firstLineChars="0" w:firstLine="0"/>
      </w:pPr>
      <w:r>
        <w:rPr>
          <w:noProof/>
        </w:rPr>
        <w:drawing>
          <wp:inline distT="0" distB="0" distL="0" distR="0" wp14:anchorId="06D02276" wp14:editId="73924EDD">
            <wp:extent cx="26193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BE">
        <w:tab/>
      </w:r>
    </w:p>
    <w:p w:rsidR="00BA03BE" w:rsidRPr="00BA03BE" w:rsidRDefault="00BA03BE" w:rsidP="004A7E3C">
      <w:pPr>
        <w:ind w:firstLineChars="0" w:firstLine="420"/>
        <w:rPr>
          <w:rFonts w:hint="eastAsia"/>
        </w:rPr>
      </w:pPr>
      <w:r>
        <w:rPr>
          <w:rFonts w:hint="eastAsia"/>
        </w:rPr>
        <w:t>这</w:t>
      </w:r>
      <w:r>
        <w:t>里</w:t>
      </w:r>
      <w:proofErr w:type="spellStart"/>
      <w:r>
        <w:t>write_graph</w:t>
      </w:r>
      <w:proofErr w:type="spellEnd"/>
      <w:r>
        <w:rPr>
          <w:rFonts w:hint="eastAsia"/>
        </w:rPr>
        <w:t>函数</w:t>
      </w:r>
      <w:r>
        <w:t>的参数</w:t>
      </w:r>
      <w:proofErr w:type="spellStart"/>
      <w:r>
        <w:rPr>
          <w:rFonts w:hint="eastAsia"/>
        </w:rPr>
        <w:t>as_text</w:t>
      </w:r>
      <w:proofErr w:type="spellEnd"/>
      <w:r>
        <w:rPr>
          <w:rFonts w:hint="eastAsia"/>
        </w:rPr>
        <w:t>设置</w:t>
      </w:r>
      <w: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模型以二进制的形式保存，如果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True,</w:t>
      </w:r>
      <w:r>
        <w:rPr>
          <w:rFonts w:hint="eastAsia"/>
        </w:rPr>
        <w:t>将</w:t>
      </w:r>
      <w:r>
        <w:t>以文本形式保存。</w:t>
      </w:r>
      <w:r>
        <w:rPr>
          <w:rFonts w:hint="eastAsia"/>
        </w:rPr>
        <w:t>在</w:t>
      </w:r>
      <w:r>
        <w:t>恢复模型时，</w:t>
      </w:r>
      <w:r>
        <w:rPr>
          <w:rFonts w:hint="eastAsia"/>
        </w:rPr>
        <w:t>要将</w:t>
      </w:r>
      <w:r>
        <w:t>读取方式设置为相应的形式。</w:t>
      </w:r>
    </w:p>
    <w:p w:rsidR="001211FC" w:rsidRDefault="001211FC" w:rsidP="001211FC">
      <w:pPr>
        <w:pStyle w:val="3"/>
      </w:pPr>
      <w:r>
        <w:rPr>
          <w:rFonts w:hint="eastAsia"/>
        </w:rPr>
        <w:t>2.2</w:t>
      </w:r>
      <w:r w:rsidRPr="001211FC">
        <w:rPr>
          <w:rFonts w:hint="eastAsia"/>
        </w:rPr>
        <w:t>模型</w:t>
      </w:r>
      <w:r w:rsidRPr="001211FC">
        <w:t>的恢复</w:t>
      </w:r>
    </w:p>
    <w:p w:rsidR="00BA03BE" w:rsidRDefault="004A7E3C" w:rsidP="00BA03BE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open</w:t>
      </w:r>
      <w:r>
        <w:t>函数</w:t>
      </w:r>
      <w:r>
        <w:rPr>
          <w:rFonts w:hint="eastAsia"/>
        </w:rPr>
        <w:t>以</w:t>
      </w:r>
      <w:r>
        <w:t>指定的形式（</w:t>
      </w:r>
      <w:r>
        <w:rPr>
          <w:rFonts w:hint="eastAsia"/>
        </w:rPr>
        <w:t>二</w:t>
      </w:r>
      <w:r>
        <w:t>进制或文本）</w:t>
      </w:r>
      <w:r>
        <w:rPr>
          <w:rFonts w:hint="eastAsia"/>
        </w:rPr>
        <w:t>打</w:t>
      </w:r>
      <w:r>
        <w:t>开模型，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arseFromString</w:t>
      </w:r>
      <w:proofErr w:type="spellEnd"/>
      <w:r>
        <w:rPr>
          <w:rFonts w:hint="eastAsia"/>
        </w:rPr>
        <w:t>将</w:t>
      </w:r>
      <w:r>
        <w:t>模型读取到</w:t>
      </w:r>
      <w:proofErr w:type="spellStart"/>
      <w:r>
        <w:rPr>
          <w:rFonts w:hint="eastAsia"/>
        </w:rPr>
        <w:t>graph_def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import_graph_def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graph_def</w:t>
      </w:r>
      <w:proofErr w:type="spellEnd"/>
      <w:r>
        <w:rPr>
          <w:rFonts w:hint="eastAsia"/>
        </w:rPr>
        <w:t>文件</w:t>
      </w:r>
      <w:r>
        <w:t>中导出指定节点</w:t>
      </w:r>
      <w:r>
        <w:rPr>
          <w:rFonts w:hint="eastAsia"/>
        </w:rPr>
        <w:t>和</w:t>
      </w:r>
      <w:r>
        <w:rPr>
          <w:rFonts w:hint="eastAsia"/>
        </w:rPr>
        <w:t>placeholder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下</w:t>
      </w:r>
      <w:r>
        <w:t>程序演示了该方法：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3BE" w:rsidRPr="00BA03BE" w:rsidTr="00BA03BE">
        <w:tc>
          <w:tcPr>
            <w:tcW w:w="8296" w:type="dxa"/>
          </w:tcPr>
          <w:p w:rsidR="00BA03BE" w:rsidRPr="004A7E3C" w:rsidRDefault="00BA03BE" w:rsidP="004A7E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 w:val="20"/>
                <w:szCs w:val="23"/>
              </w:rPr>
            </w:pP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new_input1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(tf.float32, </w:t>
            </w:r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=())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new_input2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(tf.float32, </w:t>
            </w:r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=())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tf.Session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()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r w:rsidRPr="00BA03BE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open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="004A7E3C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'model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/</w:t>
            </w:r>
            <w:proofErr w:type="spellStart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graph.pb</w:t>
            </w:r>
            <w:proofErr w:type="spellEnd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rb</w:t>
            </w:r>
            <w:proofErr w:type="spellEnd"/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) </w:t>
            </w:r>
            <w:r w:rsidRPr="00BA03BE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f: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tf.GraphDef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graph_def.ParseFromString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f.read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new_output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tf.import_graph_def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input_map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={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'input1:0'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:new_input1, 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'input2:0'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 new_input2},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                         </w:t>
            </w:r>
            <w:proofErr w:type="spellStart"/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return_elements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BA03BE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'output:0'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])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BA03BE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new_output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BA03BE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proofErr w:type="spellEnd"/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={new_input1:</w:t>
            </w:r>
            <w:r w:rsidRPr="00BA03BE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4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new_input2:</w:t>
            </w:r>
            <w:r w:rsidRPr="00BA03BE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3</w:t>
            </w:r>
            <w:r w:rsidRPr="00BA03BE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}))</w:t>
            </w:r>
          </w:p>
        </w:tc>
      </w:tr>
    </w:tbl>
    <w:p w:rsidR="00BA03BE" w:rsidRDefault="004A7E3C" w:rsidP="00BA03BE">
      <w:pPr>
        <w:ind w:firstLineChars="0" w:firstLine="0"/>
      </w:pPr>
      <w:r>
        <w:rPr>
          <w:rFonts w:hint="eastAsia"/>
        </w:rPr>
        <w:t>输出</w:t>
      </w:r>
      <w:r>
        <w:t>：</w:t>
      </w:r>
    </w:p>
    <w:p w:rsidR="004A7E3C" w:rsidRPr="00BA03BE" w:rsidRDefault="004A7E3C" w:rsidP="00BA03B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4D6300" wp14:editId="3BECD6FD">
            <wp:extent cx="108585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40" w:rsidRDefault="006F1731" w:rsidP="006F1731">
      <w:pPr>
        <w:pStyle w:val="2"/>
        <w:numPr>
          <w:ilvl w:val="0"/>
          <w:numId w:val="1"/>
        </w:numPr>
      </w:pPr>
      <w:r>
        <w:rPr>
          <w:rFonts w:hint="eastAsia"/>
        </w:rPr>
        <w:t>实例</w:t>
      </w:r>
    </w:p>
    <w:p w:rsidR="009D119A" w:rsidRPr="009D119A" w:rsidRDefault="009D119A" w:rsidP="009D119A">
      <w:pPr>
        <w:pStyle w:val="3"/>
        <w:rPr>
          <w:rFonts w:hint="eastAsia"/>
        </w:rPr>
      </w:pPr>
      <w:r>
        <w:rPr>
          <w:rFonts w:hint="eastAsia"/>
        </w:rPr>
        <w:t>3.1</w:t>
      </w:r>
      <w:r w:rsidR="000168EF">
        <w:t xml:space="preserve"> </w:t>
      </w:r>
      <w:r w:rsidR="000168EF">
        <w:rPr>
          <w:rFonts w:hint="eastAsia"/>
        </w:rPr>
        <w:t>方法</w:t>
      </w:r>
      <w:r w:rsidR="000168EF">
        <w:t>一</w:t>
      </w:r>
    </w:p>
    <w:p w:rsidR="006F1731" w:rsidRDefault="009D119A" w:rsidP="009D119A">
      <w:pPr>
        <w:pStyle w:val="4"/>
      </w:pPr>
      <w:r>
        <w:t>3.1.1</w:t>
      </w:r>
      <w:r w:rsidR="006F1731">
        <w:rPr>
          <w:rFonts w:hint="eastAsia"/>
        </w:rPr>
        <w:t xml:space="preserve"> </w:t>
      </w:r>
      <w:r w:rsidR="006F1731">
        <w:rPr>
          <w:rFonts w:hint="eastAsia"/>
        </w:rPr>
        <w:t>训练</w:t>
      </w:r>
      <w:r w:rsidR="006F1731">
        <w:t>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731" w:rsidRPr="006F1731" w:rsidTr="006F1731">
        <w:tc>
          <w:tcPr>
            <w:tcW w:w="8522" w:type="dxa"/>
          </w:tcPr>
          <w:p w:rsidR="006F1731" w:rsidRPr="006F1731" w:rsidRDefault="006F1731" w:rsidP="006F173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tensorflow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from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tensorflow.examples.tutorials.mnist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input_data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data=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input_data.read_data_sets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tmp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/data'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one_hot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True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lastRenderedPageBreak/>
              <w:t>IMG_SIZE=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28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IMG_SIZE_FLAT=IMG_SIZE*IMG_SIZE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IMG_SHAPE=(IMG_SIZE,IMG_SIZE)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NUM_CHANNEL=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NUM_CLASSES=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10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BATCH_SIZE = 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64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NUM_ITERATIONS=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500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def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get_weights_variable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layer_name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with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tf.variable_scope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layer_name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reuse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True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variable=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tf.get_variable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'kernel'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return 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variable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x=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tf.placeholder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(tf.float32,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shape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=[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None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IMG_SIZE_FLAT],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'x'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x_image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tf.reshape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(x, [-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, IMG_SIZE, IMG_SIZE, NUM_CHANNEL])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tf.placeholder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(tf.float32,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shape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=[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None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NUM_CLASSES],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y_true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y_true_cls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tf.argmax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dimension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x_image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net=tf.layers.conv2d(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inputs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=net,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'layer_conv1'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padding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'same'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filters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16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kernel_size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5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activation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tf.nn.relu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layer1_conv1=net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net=tf.layers.conv2d(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inputs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=net,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'layer_conv2'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padding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'same'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filters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36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kernel_size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5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activation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tf.nn.relu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layer2_conv2=net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net=tf.layers.max_pooling2d(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inputs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=net,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pool_size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2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strides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2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tf.contrib.layers.flatten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(net)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tf.layers.dense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inputs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net,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'layer_fc1'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units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128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activation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tf.nn.relu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tf.layers.dense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inputs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net,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layer_out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units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=NUM_CLASSES,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activation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None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logits=net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y_pred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tf.nn.softmax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logits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=logits)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y_pred_cls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tf.argmax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y_pred,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dimension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cross_entropy=tf.nn.softmax_cross_entropy_with_logits(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labels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=y_true,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logits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=logits)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loss=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tf.reduce_mean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cross_entropy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optimizer=tf.train.AdamOptimizer(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learning_rate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0.0001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).minimize(loss)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correct_prediction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tf.equal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y_pred_cls,y_true_cls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accuracy=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tf.reduce_mean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tf.cast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correct_prediction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tf.float32), </w:t>
            </w:r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'accuracy'</w:t>
            </w:r>
            <w:r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lastRenderedPageBreak/>
              <w:t xml:space="preserve">saver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tf.train.Saver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with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tf.Session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()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</w:t>
            </w:r>
            <w:r>
              <w:rPr>
                <w:rFonts w:ascii="Consolas" w:hAnsi="Consolas" w:cs="Consolas"/>
                <w:color w:val="000000"/>
                <w:sz w:val="20"/>
                <w:szCs w:val="23"/>
              </w:rPr>
              <w:t>global_variables_initializer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3"/>
              </w:rPr>
              <w:t>())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for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in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range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(NUM_ITERATIONS):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x_batch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y_true_batch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data.train.next_batch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(BATCH_SIZE)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feed_dict_train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={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x:x_batch,y_true:y_true_batch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}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(optimizer,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feed_dict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feed_dict_train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i%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 xml:space="preserve">100 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== 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0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acc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(accuracy,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feed_dict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feed_dict_train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   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print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'accuracy: 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acc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* 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100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'%'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saver.save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tensorflow_project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LayerAPITest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/model/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model.ckpt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global_step</w:t>
            </w:r>
            <w:proofErr w:type="spellEnd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 NUM_ITERATIONS)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w2=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get_weights_variable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layer_out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print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(w2))</w:t>
            </w:r>
          </w:p>
        </w:tc>
      </w:tr>
    </w:tbl>
    <w:p w:rsidR="006F1731" w:rsidRDefault="006F1731" w:rsidP="006F1731">
      <w:pPr>
        <w:ind w:firstLineChars="0" w:firstLine="0"/>
      </w:pPr>
      <w:r>
        <w:rPr>
          <w:rFonts w:hint="eastAsia"/>
        </w:rPr>
        <w:lastRenderedPageBreak/>
        <w:t>输出</w:t>
      </w:r>
      <w:r>
        <w:t>：</w:t>
      </w:r>
    </w:p>
    <w:p w:rsidR="006F1731" w:rsidRDefault="00CD768E" w:rsidP="006F1731">
      <w:pPr>
        <w:ind w:firstLineChars="0" w:firstLine="0"/>
      </w:pPr>
      <w:r w:rsidRPr="000276F1">
        <w:rPr>
          <w:noProof/>
        </w:rPr>
        <w:drawing>
          <wp:inline distT="0" distB="0" distL="0" distR="0">
            <wp:extent cx="4410075" cy="32480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31" w:rsidRDefault="009D119A" w:rsidP="009D119A">
      <w:pPr>
        <w:pStyle w:val="4"/>
      </w:pPr>
      <w:r>
        <w:t xml:space="preserve">3.1.2 </w:t>
      </w:r>
      <w:r w:rsidR="006F1731">
        <w:rPr>
          <w:rFonts w:hint="eastAsia"/>
        </w:rPr>
        <w:t>恢复</w:t>
      </w:r>
      <w:r w:rsidR="006F1731">
        <w:t>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731" w:rsidRPr="006F1731" w:rsidTr="006F1731">
        <w:tc>
          <w:tcPr>
            <w:tcW w:w="8522" w:type="dxa"/>
          </w:tcPr>
          <w:p w:rsidR="006F1731" w:rsidRPr="006F1731" w:rsidRDefault="006F1731" w:rsidP="006F1731">
            <w:pPr>
              <w:pStyle w:val="HTML"/>
              <w:shd w:val="clear" w:color="auto" w:fill="FFFFFF"/>
              <w:rPr>
                <w:sz w:val="20"/>
              </w:rPr>
            </w:pPr>
            <w:r w:rsidRPr="006F1731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t>#coding=utf-8</w:t>
            </w:r>
            <w:r w:rsidRPr="006F1731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tensorflow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from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tensorflow.examples.tutorials.mnist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input_data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data=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input_data.read_data_sets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tmp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/data'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one_hot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True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BATCH_SIZE = 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64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saver=tf.train.import_meta_graph(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'F:/tensorflow_project/LayerAPITest/mode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lastRenderedPageBreak/>
              <w:t>l/model.ckpt.meta'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with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tf.Session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()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saver.restore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tensorflow_project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LayerAPITest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/model/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model.ckpt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graph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tf.get_default_graph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x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graph.get_tensor_by_name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'x:0'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graph.get_tensor_by_name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'y_true:0'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accuracy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graph.get_tensor_by_name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'accuracy:0'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w2=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graph.get_tensor_by_name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</w:t>
            </w:r>
            <w:proofErr w:type="spellStart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layer_out</w:t>
            </w:r>
            <w:proofErr w:type="spellEnd"/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/kernel:0'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for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i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</w:t>
            </w:r>
            <w:r w:rsidRPr="006F1731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in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range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color w:val="0000FF"/>
                <w:sz w:val="20"/>
                <w:szCs w:val="23"/>
              </w:rPr>
              <w:t>5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):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x_val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y_val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data.validation.next_batch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(BATCH_SIZE)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validate_feed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= {x: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x_val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y_true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: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y_val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}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acc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(accuracy, </w:t>
            </w:r>
            <w:proofErr w:type="spellStart"/>
            <w:r w:rsidRPr="006F1731">
              <w:rPr>
                <w:rFonts w:ascii="Consolas" w:hAnsi="Consolas" w:cs="Consolas"/>
                <w:color w:val="660099"/>
                <w:sz w:val="20"/>
                <w:szCs w:val="23"/>
              </w:rPr>
              <w:t>feed_dict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validate_feed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print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"Validate Accuracy: "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acc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6F1731">
              <w:rPr>
                <w:rFonts w:ascii="Consolas" w:hAnsi="Consolas" w:cs="Consolas"/>
                <w:color w:val="000080"/>
                <w:sz w:val="20"/>
                <w:szCs w:val="23"/>
              </w:rPr>
              <w:t>print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6F1731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"w2="</w:t>
            </w:r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proofErr w:type="spellStart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sess.run</w:t>
            </w:r>
            <w:proofErr w:type="spellEnd"/>
            <w:r w:rsidRPr="006F1731">
              <w:rPr>
                <w:rFonts w:ascii="Consolas" w:hAnsi="Consolas" w:cs="Consolas"/>
                <w:color w:val="000000"/>
                <w:sz w:val="20"/>
                <w:szCs w:val="23"/>
              </w:rPr>
              <w:t>(w2))</w:t>
            </w:r>
          </w:p>
        </w:tc>
      </w:tr>
    </w:tbl>
    <w:p w:rsidR="006F1731" w:rsidRDefault="006F1731" w:rsidP="006F1731">
      <w:pPr>
        <w:ind w:firstLineChars="0" w:firstLine="0"/>
      </w:pPr>
      <w:r>
        <w:rPr>
          <w:rFonts w:hint="eastAsia"/>
        </w:rPr>
        <w:lastRenderedPageBreak/>
        <w:t>输出</w:t>
      </w:r>
      <w:r>
        <w:t>：</w:t>
      </w:r>
    </w:p>
    <w:p w:rsidR="006F1731" w:rsidRDefault="00CD768E" w:rsidP="006F1731">
      <w:pPr>
        <w:ind w:firstLineChars="0" w:firstLine="0"/>
      </w:pPr>
      <w:r w:rsidRPr="000276F1">
        <w:rPr>
          <w:noProof/>
        </w:rPr>
        <w:drawing>
          <wp:inline distT="0" distB="0" distL="0" distR="0">
            <wp:extent cx="4591050" cy="32861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9A" w:rsidRDefault="009D119A" w:rsidP="000168EF">
      <w:pPr>
        <w:pStyle w:val="3"/>
      </w:pPr>
      <w:r>
        <w:rPr>
          <w:rFonts w:hint="eastAsia"/>
        </w:rPr>
        <w:t>3.2</w:t>
      </w:r>
      <w:r w:rsidR="000168EF">
        <w:rPr>
          <w:rFonts w:hint="eastAsia"/>
        </w:rPr>
        <w:t xml:space="preserve"> </w:t>
      </w:r>
      <w:r w:rsidR="000168EF">
        <w:rPr>
          <w:rFonts w:hint="eastAsia"/>
        </w:rPr>
        <w:t>方法</w:t>
      </w:r>
      <w:r w:rsidR="000168EF">
        <w:t>二</w:t>
      </w:r>
    </w:p>
    <w:p w:rsidR="000168EF" w:rsidRDefault="000168EF" w:rsidP="000168EF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训练</w:t>
      </w:r>
      <w:r>
        <w:t>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8EF" w:rsidRPr="000168EF" w:rsidTr="000168EF">
        <w:tc>
          <w:tcPr>
            <w:tcW w:w="8296" w:type="dxa"/>
          </w:tcPr>
          <w:p w:rsidR="000168EF" w:rsidRPr="000168EF" w:rsidRDefault="000168EF" w:rsidP="000168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/>
                <w:color w:val="000000"/>
                <w:kern w:val="0"/>
                <w:sz w:val="20"/>
                <w:szCs w:val="23"/>
              </w:rPr>
            </w:pP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from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tensorflow.examples.tutorials.mnist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input_data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data=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input_data.read_data_sets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'F:/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tmp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/data'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one_hot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True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lastRenderedPageBreak/>
              <w:br/>
              <w:t>IMG_SIZE=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28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IMG_SIZE_FLAT=IMG_SIZE*IMG_SIZE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IMG_SHAPE=(IMG_SIZE,IMG_SIZE)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NUM_CHANNEL=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NUM_CLASSES=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BATCH_SIZE = 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64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NUM_ITERATIONS=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1000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(tf.float32,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IMG_SIZE_FLAT],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'x'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x_image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tf.reshape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[-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IMG_SIZE, IMG_SIZE, NUM_CHANNEL])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(tf.float32,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NUM_CLASSES],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y_true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y_true_cls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tf.argmax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dimension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x_image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net=tf.layers.conv2d(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=net,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'layer_conv1'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padding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'same'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filters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16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kernel_size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5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activation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tf.nn.relu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layer1_conv1=net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net=tf.layers.conv2d(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=net,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'layer_conv2'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padding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'same'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filters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36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kernel_size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5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activation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tf.nn.relu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layer2_conv2=net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net=tf.layers.max_pooling2d(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=net,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pool_size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strides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tf.contrib.layers.flatten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(net)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tf.layers.dense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net,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'layer_fc1'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units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128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activation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tf.nn.relu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net=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tf.layers.dense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net,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layer_out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units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=NUM_CLASSES,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activation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logits=net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y_pred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tf.nn.softmax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logits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=logits)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y_pred_cls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tf.argmax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y_pred,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dimension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cross_entropy=tf.nn.softmax_cross_entropy_with_logits(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labels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=input_y,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logits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=logits)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loss=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tf.reduce_mean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cross_entropy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optimizer=tf.train.AdamOptimizer(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learning_rate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0.0001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).minimize(loss)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correct_prediction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tf.equal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y_pred_cls,y_true_cls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accuracy=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tf.reduce_mean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tf.cast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correct_prediction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tf.float32), 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'accuracy'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tf.Session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()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tf.global_variables_initializer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0168E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range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(NUM_ITERATIONS):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x_batch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y_true_batch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data.train.next_batch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(BATCH_SIZE)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lastRenderedPageBreak/>
              <w:t xml:space="preserve">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feed_dict_train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={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input_x:x_batch,input_y:y_true_batch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}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(optimizer,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feed_dict_train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if 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i%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 xml:space="preserve">100 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== 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0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acc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(accuracy,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feed_dict_train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r w:rsidRPr="000168E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'accuracy: 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acc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* 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100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'%'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graph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tf.graph_util.convert_variables_to_constants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sess.graph_def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,[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"accuracy"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])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tf.train.write_graph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(graph, 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'model'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graph.pb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as_text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False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</w:p>
          <w:p w:rsidR="000168EF" w:rsidRPr="000168EF" w:rsidRDefault="000168EF" w:rsidP="000168EF">
            <w:pPr>
              <w:ind w:firstLineChars="0" w:firstLine="0"/>
              <w:rPr>
                <w:rFonts w:hint="eastAsia"/>
                <w:sz w:val="20"/>
              </w:rPr>
            </w:pPr>
          </w:p>
        </w:tc>
      </w:tr>
    </w:tbl>
    <w:p w:rsidR="000168EF" w:rsidRDefault="000168EF" w:rsidP="000168EF">
      <w:pPr>
        <w:ind w:firstLineChars="0" w:firstLine="0"/>
      </w:pPr>
      <w:r>
        <w:rPr>
          <w:rFonts w:hint="eastAsia"/>
        </w:rPr>
        <w:lastRenderedPageBreak/>
        <w:t>输出</w:t>
      </w:r>
      <w:r>
        <w:t>：</w:t>
      </w:r>
    </w:p>
    <w:p w:rsidR="000168EF" w:rsidRPr="000168EF" w:rsidRDefault="000168EF" w:rsidP="000168E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C3041D" wp14:editId="46818E52">
            <wp:extent cx="24860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F" w:rsidRDefault="000168EF" w:rsidP="000168EF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恢复</w:t>
      </w:r>
      <w:r>
        <w:t>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8EF" w:rsidRPr="000168EF" w:rsidTr="000168EF">
        <w:tc>
          <w:tcPr>
            <w:tcW w:w="8296" w:type="dxa"/>
          </w:tcPr>
          <w:p w:rsidR="000168EF" w:rsidRPr="000168EF" w:rsidRDefault="000168EF" w:rsidP="000168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 w:rsidRPr="000168E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#coding=utf-8</w:t>
            </w:r>
            <w:r w:rsidRPr="000168EF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from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tensorflow.examples.tutorials.mnist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input_data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data=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input_data.read_data_sets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'F:/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tmp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/data'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one_hot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True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IMG_SIZE=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28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IMG_SIZE_FLAT=IMG_SIZE*IMG_SIZE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NUM_CLASSES=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BATCH_SIZE = 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64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(tf.float32,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IMG_SIZE_FLAT])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tf.placeholder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(tf.float32,</w:t>
            </w:r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NUM_CLASSES])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tf.Session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()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r w:rsidRPr="000168E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open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'model/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graph.pb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proofErr w:type="spellStart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rb</w:t>
            </w:r>
            <w:proofErr w:type="spellEnd"/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)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tf.GraphDef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graph_def.ParseFromString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f.read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())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accuracy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tf.import_graph_def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graph_def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input_map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={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'x:0'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: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lastRenderedPageBreak/>
              <w:t>input_x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'y_true:0'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: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},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                            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return_elements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'accuracy:0'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])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</w:t>
            </w:r>
            <w:r w:rsidRPr="000168EF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0168E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range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5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):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x_val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y_val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data.validation.next_batch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(BATCH_SIZE)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validate_feed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{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input_x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: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x_val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input_y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: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y_val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}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acc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 =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sess.run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(accuracy, </w:t>
            </w:r>
            <w:proofErr w:type="spellStart"/>
            <w:r w:rsidRPr="000168EF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validate_feed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r w:rsidRPr="000168EF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0168EF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"Validate Accuracy: "</w:t>
            </w:r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proofErr w:type="spellStart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acc</w:t>
            </w:r>
            <w:proofErr w:type="spellEnd"/>
            <w:r w:rsidRPr="000168EF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</w:p>
        </w:tc>
      </w:tr>
    </w:tbl>
    <w:p w:rsidR="000168EF" w:rsidRDefault="000168EF" w:rsidP="000168EF">
      <w:pPr>
        <w:ind w:firstLineChars="0" w:firstLine="0"/>
      </w:pPr>
      <w:r>
        <w:rPr>
          <w:rFonts w:hint="eastAsia"/>
        </w:rPr>
        <w:lastRenderedPageBreak/>
        <w:t>输出</w:t>
      </w:r>
      <w:r>
        <w:t>：</w:t>
      </w:r>
    </w:p>
    <w:p w:rsidR="000168EF" w:rsidRPr="000168EF" w:rsidRDefault="000168EF" w:rsidP="000168E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E88856" wp14:editId="79EADC20">
            <wp:extent cx="2486025" cy="904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8EF" w:rsidRPr="000168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61B" w:rsidRDefault="000B561B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0B561B" w:rsidRDefault="000B561B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61B" w:rsidRDefault="000B561B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0B561B" w:rsidRDefault="000B561B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A052F"/>
    <w:multiLevelType w:val="multilevel"/>
    <w:tmpl w:val="E3303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40"/>
    <w:rsid w:val="000168EF"/>
    <w:rsid w:val="00063740"/>
    <w:rsid w:val="000B561B"/>
    <w:rsid w:val="000C0C14"/>
    <w:rsid w:val="000E2FBF"/>
    <w:rsid w:val="000E7731"/>
    <w:rsid w:val="001211FC"/>
    <w:rsid w:val="00160D9C"/>
    <w:rsid w:val="002B26DF"/>
    <w:rsid w:val="002D34B5"/>
    <w:rsid w:val="004A7E3C"/>
    <w:rsid w:val="006F1731"/>
    <w:rsid w:val="0080779D"/>
    <w:rsid w:val="009D119A"/>
    <w:rsid w:val="00BA03BE"/>
    <w:rsid w:val="00CD768E"/>
    <w:rsid w:val="00D368DB"/>
    <w:rsid w:val="00F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BC5E"/>
  <w15:chartTrackingRefBased/>
  <w15:docId w15:val="{FEE608EA-532A-4562-BDA8-782919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119A"/>
    <w:pPr>
      <w:keepNext/>
      <w:keepLines/>
      <w:spacing w:before="280" w:after="290" w:line="240" w:lineRule="auto"/>
      <w:ind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92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2E40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063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1FC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9D119A"/>
    <w:rPr>
      <w:rFonts w:ascii="Consolas" w:eastAsia="黑体" w:hAnsi="Consolas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175</TotalTime>
  <Pages>9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2017-06-28T15:12:00Z</dcterms:created>
  <dcterms:modified xsi:type="dcterms:W3CDTF">2017-07-01T05:48:00Z</dcterms:modified>
</cp:coreProperties>
</file>