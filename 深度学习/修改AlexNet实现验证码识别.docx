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AC6" w:rsidRDefault="00A40AC6" w:rsidP="00A40AC6">
      <w:pPr>
        <w:pStyle w:val="1"/>
      </w:pPr>
      <w:r>
        <w:rPr>
          <w:rFonts w:hint="eastAsia"/>
        </w:rPr>
        <w:t>修改</w:t>
      </w:r>
      <w:r>
        <w:t>AlexNet</w:t>
      </w:r>
      <w:r>
        <w:t>实现</w:t>
      </w:r>
      <w:r>
        <w:rPr>
          <w:rFonts w:hint="eastAsia"/>
        </w:rPr>
        <w:t>验证</w:t>
      </w:r>
      <w:r>
        <w:t>码识别</w:t>
      </w:r>
    </w:p>
    <w:p w:rsidR="00A40AC6" w:rsidRDefault="00A40AC6" w:rsidP="000F43A6">
      <w:pPr>
        <w:pStyle w:val="2"/>
        <w:numPr>
          <w:ilvl w:val="0"/>
          <w:numId w:val="4"/>
        </w:numPr>
      </w:pPr>
      <w:r>
        <w:rPr>
          <w:rFonts w:hint="eastAsia"/>
        </w:rPr>
        <w:t>原理</w:t>
      </w:r>
    </w:p>
    <w:p w:rsidR="00CE73C9" w:rsidRPr="00CE73C9" w:rsidRDefault="00CE73C9" w:rsidP="00CE73C9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t>原先一个输出改成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输出，相当于</w:t>
      </w:r>
      <w:r>
        <w:t>4</w:t>
      </w:r>
      <w:r>
        <w:rPr>
          <w:rFonts w:hint="eastAsia"/>
        </w:rPr>
        <w:t>个</w:t>
      </w:r>
      <w:r>
        <w:t>网络，除最后一层外，其它层共用。</w:t>
      </w:r>
    </w:p>
    <w:p w:rsidR="00A40AC6" w:rsidRDefault="00C30E51" w:rsidP="00CE73C9">
      <w:pPr>
        <w:pStyle w:val="2"/>
      </w:pPr>
      <w:r>
        <w:rPr>
          <w:rFonts w:hint="eastAsia"/>
        </w:rPr>
        <w:t>2.</w:t>
      </w:r>
      <w:r w:rsidR="00CE73C9">
        <w:t xml:space="preserve"> </w:t>
      </w:r>
      <w:r w:rsidR="00A40AC6">
        <w:rPr>
          <w:rFonts w:hint="eastAsia"/>
        </w:rPr>
        <w:t>实现</w:t>
      </w:r>
    </w:p>
    <w:p w:rsidR="00A40AC6" w:rsidRDefault="00C30E51" w:rsidP="00C30E51">
      <w:pPr>
        <w:pStyle w:val="3"/>
      </w:pPr>
      <w:r>
        <w:t>2.1</w:t>
      </w:r>
      <w:r>
        <w:rPr>
          <w:rFonts w:hint="eastAsia"/>
        </w:rPr>
        <w:t>修改</w:t>
      </w:r>
      <w:r>
        <w:t>网络结构</w:t>
      </w:r>
    </w:p>
    <w:p w:rsidR="00CE73C9" w:rsidRPr="000F43A6" w:rsidRDefault="00CE73C9" w:rsidP="00CE73C9">
      <w:pPr>
        <w:ind w:firstLine="420"/>
        <w:rPr>
          <w:rFonts w:hint="eastAsia"/>
        </w:rPr>
      </w:pPr>
      <w:r>
        <w:rPr>
          <w:rFonts w:hint="eastAsia"/>
        </w:rPr>
        <w:t>AlexNet</w:t>
      </w:r>
      <w:r>
        <w:rPr>
          <w:rFonts w:hint="eastAsia"/>
        </w:rPr>
        <w:t>网络</w:t>
      </w:r>
      <w:r>
        <w:t>原只有一个输出，</w:t>
      </w:r>
      <w:r>
        <w:rPr>
          <w:rFonts w:hint="eastAsia"/>
        </w:rPr>
        <w:t>为</w:t>
      </w:r>
      <w:r>
        <w:t>适应多任务</w:t>
      </w:r>
      <w:r>
        <w:rPr>
          <w:rFonts w:hint="eastAsia"/>
        </w:rPr>
        <w:t>识别</w:t>
      </w:r>
      <w:r>
        <w:t>，</w:t>
      </w:r>
      <w:r>
        <w:rPr>
          <w:rFonts w:hint="eastAsia"/>
        </w:rPr>
        <w:t>将</w:t>
      </w:r>
      <w:r>
        <w:t>其改成多个输出，</w:t>
      </w:r>
      <w:r>
        <w:rPr>
          <w:rFonts w:hint="eastAsia"/>
        </w:rPr>
        <w:t>网络</w:t>
      </w:r>
      <w:r>
        <w:t>结构如下</w:t>
      </w:r>
      <w:r>
        <w:rPr>
          <w:rFonts w:hint="eastAsia"/>
        </w:rPr>
        <w:t>：</w:t>
      </w:r>
    </w:p>
    <w:p w:rsidR="00CE73C9" w:rsidRDefault="00CE73C9" w:rsidP="00CE73C9">
      <w:pPr>
        <w:ind w:firstLineChars="0" w:firstLine="0"/>
        <w:jc w:val="center"/>
      </w:pPr>
      <w:r w:rsidRPr="000F43A6">
        <w:rPr>
          <w:noProof/>
        </w:rPr>
        <w:drawing>
          <wp:inline distT="0" distB="0" distL="0" distR="0" wp14:anchorId="76D243DE" wp14:editId="7B8290D5">
            <wp:extent cx="4267200" cy="5610250"/>
            <wp:effectExtent l="0" t="0" r="0" b="9525"/>
            <wp:docPr id="2" name="图片 2" descr="C:\Users\Administrator\Desktop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55" cy="5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C9" w:rsidRDefault="00CE73C9" w:rsidP="00CE73C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t>下载</w:t>
      </w:r>
      <w:r>
        <w:rPr>
          <w:rFonts w:hint="eastAsia"/>
        </w:rPr>
        <w:t>model</w:t>
      </w:r>
      <w:r>
        <w:t>s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地</w:t>
      </w:r>
      <w:r>
        <w:t>址：</w:t>
      </w:r>
      <w:hyperlink r:id="rId8" w:history="1">
        <w:r w:rsidRPr="00A83F5C">
          <w:rPr>
            <w:rStyle w:val="a7"/>
          </w:rPr>
          <w:t>https://github.com/tensorflow/models</w:t>
        </w:r>
      </w:hyperlink>
      <w:r>
        <w:rPr>
          <w:rFonts w:hint="eastAsia"/>
        </w:rPr>
        <w:t>，在</w:t>
      </w:r>
      <w:r>
        <w:t>其</w:t>
      </w:r>
      <w:r>
        <w:rPr>
          <w:rFonts w:hint="eastAsia"/>
        </w:rPr>
        <w:t>net</w:t>
      </w:r>
      <w:r>
        <w:t>s</w:t>
      </w:r>
      <w:r>
        <w:t>文件夹</w:t>
      </w:r>
      <w:r>
        <w:rPr>
          <w:rFonts w:hint="eastAsia"/>
        </w:rPr>
        <w:t>下</w:t>
      </w:r>
      <w:r>
        <w:t>实现了很多经典网络，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alexnet.py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后</w:t>
      </w:r>
      <w:r>
        <w:t>半部分代码如下：</w:t>
      </w:r>
    </w:p>
    <w:p w:rsidR="00CE73C9" w:rsidRDefault="00CE73C9" w:rsidP="00CE73C9">
      <w:pPr>
        <w:ind w:firstLineChars="0" w:firstLine="0"/>
      </w:pPr>
      <w:r>
        <w:rPr>
          <w:noProof/>
        </w:rPr>
        <w:drawing>
          <wp:inline distT="0" distB="0" distL="0" distR="0" wp14:anchorId="5AFB3EE0" wp14:editId="73A80F2F">
            <wp:extent cx="5351075" cy="356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0" b="4701"/>
                    <a:stretch/>
                  </pic:blipFill>
                  <pic:spPr bwMode="auto">
                    <a:xfrm>
                      <a:off x="0" y="0"/>
                      <a:ext cx="5353988" cy="356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3C9" w:rsidRDefault="00CE73C9" w:rsidP="00CE73C9">
      <w:pPr>
        <w:ind w:firstLineChars="0" w:firstLine="0"/>
      </w:pPr>
      <w:r>
        <w:rPr>
          <w:rFonts w:hint="eastAsia"/>
        </w:rPr>
        <w:t>将</w:t>
      </w:r>
      <w:r>
        <w:t>其</w:t>
      </w:r>
      <w:r>
        <w:rPr>
          <w:rFonts w:hint="eastAsia"/>
        </w:rPr>
        <w:t>改</w:t>
      </w:r>
      <w:r>
        <w:t>成：</w:t>
      </w:r>
    </w:p>
    <w:p w:rsidR="00CE73C9" w:rsidRDefault="00CE73C9" w:rsidP="00CE73C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5B68ED" wp14:editId="7AD50078">
            <wp:extent cx="5274310" cy="3552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5392"/>
                    <a:stretch/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3C9" w:rsidRDefault="00CE73C9" w:rsidP="00CE73C9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87FFA85" wp14:editId="40BAB521">
            <wp:extent cx="5274310" cy="1800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687" b="577"/>
                    <a:stretch/>
                  </pic:blipFill>
                  <pic:spPr bwMode="auto"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3C9" w:rsidRPr="00CE73C9" w:rsidRDefault="00CE73C9" w:rsidP="00CE73C9">
      <w:pPr>
        <w:ind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nets</w:t>
      </w:r>
      <w:r>
        <w:rPr>
          <w:rFonts w:hint="eastAsia"/>
        </w:rPr>
        <w:t>目录</w:t>
      </w:r>
      <w:r>
        <w:t>拷到工程目录下。</w:t>
      </w:r>
    </w:p>
    <w:p w:rsidR="00C30E51" w:rsidRDefault="00C30E51" w:rsidP="00C30E51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数据准备</w:t>
      </w:r>
    </w:p>
    <w:p w:rsidR="00C30E51" w:rsidRDefault="00C30E51" w:rsidP="00CE73C9">
      <w:pPr>
        <w:pStyle w:val="4"/>
      </w:pPr>
      <w:r w:rsidRPr="00CE73C9">
        <w:rPr>
          <w:rFonts w:hint="eastAsia"/>
        </w:rPr>
        <w:t xml:space="preserve"> </w:t>
      </w:r>
      <w:r w:rsidR="00CE73C9">
        <w:t>1</w:t>
      </w:r>
      <w:r w:rsidR="00CE73C9">
        <w:rPr>
          <w:rFonts w:hint="eastAsia"/>
        </w:rPr>
        <w:t xml:space="preserve">) </w:t>
      </w:r>
      <w:r w:rsidRPr="00CE73C9">
        <w:rPr>
          <w:rFonts w:hint="eastAsia"/>
        </w:rPr>
        <w:t>生成</w:t>
      </w:r>
      <w:r w:rsidRPr="00CE73C9">
        <w:t>验证码</w:t>
      </w:r>
    </w:p>
    <w:p w:rsidR="00CE73C9" w:rsidRDefault="00CE73C9" w:rsidP="00CE73C9">
      <w:pPr>
        <w:ind w:firstLine="420"/>
      </w:pPr>
      <w:r>
        <w:rPr>
          <w:rFonts w:hint="eastAsia"/>
        </w:rPr>
        <w:t>生</w:t>
      </w:r>
      <w:r>
        <w:t>成验证码不是</w:t>
      </w:r>
      <w:r>
        <w:rPr>
          <w:rFonts w:hint="eastAsia"/>
        </w:rPr>
        <w:t>本</w:t>
      </w:r>
      <w:r>
        <w:t>文的重点，</w:t>
      </w:r>
      <w:r w:rsidR="000C0C9F">
        <w:rPr>
          <w:rFonts w:hint="eastAsia"/>
        </w:rPr>
        <w:t>代码</w:t>
      </w:r>
      <w:r w:rsidR="000C0C9F"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C9F" w:rsidRPr="000C0C9F" w:rsidTr="000C0C9F">
        <w:tc>
          <w:tcPr>
            <w:tcW w:w="8296" w:type="dxa"/>
          </w:tcPr>
          <w:p w:rsidR="000C0C9F" w:rsidRPr="000C0C9F" w:rsidRDefault="000C0C9F" w:rsidP="000C0C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 w:hint="eastAsia"/>
                <w:color w:val="000000"/>
                <w:kern w:val="0"/>
                <w:sz w:val="20"/>
                <w:szCs w:val="23"/>
              </w:rPr>
            </w:pP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 coding: utf-8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  <w:t xml:space="preserve"># 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验证码生成库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from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captcha.image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ImageCaptcha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 pip install captcha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random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sys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number = [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'0'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'1'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'2'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'3'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'4'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'5'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'6'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'7'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'8'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'9'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]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i = </w:t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0</w:t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num = </w:t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20000</w:t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def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random_captcha_text(char_set=number, captcha_size=</w:t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4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):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 xml:space="preserve"># 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验证码列表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captcha_text = []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for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i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in </w:t>
            </w:r>
            <w:r w:rsidRPr="000C0C9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range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(captcha_size):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随机选择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  <w:t xml:space="preserve">       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 = random.choice(char_set)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加入验证码列表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  <w:t xml:space="preserve">       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captcha_text.append(c)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return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captcha_text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def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gen_captcha_text_and_image(index):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image = ImageCaptcha()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获得随机生成的验证码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captcha_text = random_captcha_text()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把验证码列表转为字符串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lastRenderedPageBreak/>
              <w:t xml:space="preserve">   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captcha_text =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.join(captcha_text)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生成验证码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color w:val="808080"/>
                <w:kern w:val="0"/>
                <w:sz w:val="20"/>
                <w:szCs w:val="23"/>
              </w:rPr>
              <w:t xml:space="preserve">captcha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 image.generate(captcha_text)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if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index &lt; </w:t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 xml:space="preserve">0.5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* num: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image.write(captcha_text,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 xml:space="preserve">'images/train/'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+ captcha_text +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'.jpg'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)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 xml:space="preserve"># 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写到文件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else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image.write(captcha_text,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 xml:space="preserve">'images/val/'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+ captcha_text +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'.jpg'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)  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 xml:space="preserve"># </w:t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写到文件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0C0C9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if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__name__ ==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'__main__'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for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i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in </w:t>
            </w:r>
            <w:r w:rsidRPr="000C0C9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range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(num):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gen_captcha_text_and_image(i)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sys.stdout.write(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\r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&gt;&gt; Creating image %d/%d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\n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 xml:space="preserve">' 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% (i+</w:t>
            </w:r>
            <w:r w:rsidRPr="000C0C9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num))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sys.stdout.flush()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sys.stdout.write(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\n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sys.stdout.flush()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print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"</w:t>
            </w:r>
            <w:r w:rsidRPr="000C0C9F">
              <w:rPr>
                <w:rFonts w:ascii="宋体" w:eastAsia="宋体" w:hAnsi="宋体" w:cs="Consolas" w:hint="eastAsia"/>
                <w:b/>
                <w:bCs/>
                <w:color w:val="008080"/>
                <w:kern w:val="0"/>
                <w:sz w:val="20"/>
                <w:szCs w:val="23"/>
              </w:rPr>
              <w:t>生成完毕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"</w:t>
            </w:r>
            <w:r w:rsidRPr="000C0C9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</w:p>
        </w:tc>
      </w:tr>
    </w:tbl>
    <w:p w:rsidR="000C0C9F" w:rsidRDefault="000C0C9F" w:rsidP="000C0C9F">
      <w:pPr>
        <w:ind w:firstLineChars="0" w:firstLine="0"/>
      </w:pPr>
      <w:r>
        <w:rPr>
          <w:rFonts w:hint="eastAsia"/>
        </w:rPr>
        <w:lastRenderedPageBreak/>
        <w:t>生</w:t>
      </w:r>
      <w:r>
        <w:t>成验证码：</w:t>
      </w:r>
    </w:p>
    <w:p w:rsidR="000C0C9F" w:rsidRPr="000C0C9F" w:rsidRDefault="000C0C9F" w:rsidP="000C0C9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8B2F2C" wp14:editId="07417EF8">
            <wp:extent cx="5171429" cy="41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51" w:rsidRDefault="00C30E51" w:rsidP="00CE73C9">
      <w:pPr>
        <w:pStyle w:val="4"/>
      </w:pPr>
      <w:r w:rsidRPr="00CE73C9">
        <w:rPr>
          <w:rFonts w:hint="eastAsia"/>
        </w:rPr>
        <w:lastRenderedPageBreak/>
        <w:t xml:space="preserve"> </w:t>
      </w:r>
      <w:r w:rsidR="00CE73C9">
        <w:t xml:space="preserve">2) </w:t>
      </w:r>
      <w:r w:rsidRPr="00CE73C9">
        <w:rPr>
          <w:rFonts w:hint="eastAsia"/>
        </w:rPr>
        <w:t>生</w:t>
      </w:r>
      <w:r w:rsidRPr="00CE73C9">
        <w:t>成</w:t>
      </w:r>
      <w:r w:rsidRPr="00CE73C9">
        <w:rPr>
          <w:rFonts w:hint="eastAsia"/>
        </w:rPr>
        <w:t>tfrecord</w:t>
      </w:r>
      <w:r w:rsidRPr="00CE73C9">
        <w:t>s</w:t>
      </w:r>
      <w:r w:rsidRPr="00CE73C9">
        <w:rPr>
          <w:rFonts w:hint="eastAsia"/>
        </w:rPr>
        <w:t>文件</w:t>
      </w:r>
    </w:p>
    <w:p w:rsidR="000C0C9F" w:rsidRDefault="005E0B61" w:rsidP="000C0C9F">
      <w:pPr>
        <w:ind w:firstLine="420"/>
      </w:pPr>
      <w:r>
        <w:rPr>
          <w:rFonts w:hint="eastAsia"/>
        </w:rPr>
        <w:t>根据文件</w:t>
      </w:r>
      <w:r>
        <w:t>名生成对应的标签，</w:t>
      </w:r>
      <w:r>
        <w:t>4</w:t>
      </w:r>
      <w:r>
        <w:rPr>
          <w:rFonts w:hint="eastAsia"/>
        </w:rPr>
        <w:t>个</w:t>
      </w:r>
      <w:r>
        <w:t>标签相互独立，以一个</w:t>
      </w:r>
      <w:r>
        <w:rPr>
          <w:rFonts w:hint="eastAsia"/>
        </w:rPr>
        <w:t>标题</w:t>
      </w:r>
      <w:r>
        <w:t>数字返回，而不是以一个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元素的向量。</w:t>
      </w:r>
    </w:p>
    <w:p w:rsidR="005E0B61" w:rsidRDefault="005E0B61" w:rsidP="000C0C9F">
      <w:pPr>
        <w:ind w:firstLine="420"/>
        <w:rPr>
          <w:rFonts w:eastAsia="宋体" w:cs="Consolas"/>
          <w:color w:val="000000"/>
          <w:kern w:val="0"/>
          <w:szCs w:val="23"/>
        </w:rPr>
      </w:pPr>
      <w:r>
        <w:rPr>
          <w:rFonts w:hint="eastAsia"/>
        </w:rPr>
        <w:t>首先</w:t>
      </w:r>
      <w:r>
        <w:t>定义一个</w:t>
      </w:r>
      <w:r>
        <w:t>TFRecordWriter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PIL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mage.open</w:t>
      </w:r>
      <w:r>
        <w:rPr>
          <w:rFonts w:hint="eastAsia"/>
        </w:rPr>
        <w:t>函数</w:t>
      </w:r>
      <w:r>
        <w:t>打开图像文件，</w:t>
      </w:r>
      <w:r w:rsidR="00542474">
        <w:rPr>
          <w:rFonts w:hint="eastAsia"/>
        </w:rPr>
        <w:t>缩放</w:t>
      </w:r>
      <w:r w:rsidR="00542474">
        <w:t>到</w:t>
      </w:r>
      <w:r w:rsidR="00542474">
        <w:rPr>
          <w:rFonts w:hint="eastAsia"/>
        </w:rPr>
        <w:t>[224, 224]</w:t>
      </w:r>
      <w:r w:rsidR="00542474">
        <w:rPr>
          <w:rFonts w:hint="eastAsia"/>
        </w:rPr>
        <w:t>大小</w:t>
      </w:r>
      <w:r w:rsidR="00542474">
        <w:t>，</w:t>
      </w:r>
      <w:r w:rsidR="00542474">
        <w:rPr>
          <w:rFonts w:hint="eastAsia"/>
        </w:rPr>
        <w:t>使用</w:t>
      </w:r>
      <w:r w:rsidR="00542474" w:rsidRPr="000C0C9F">
        <w:rPr>
          <w:rFonts w:eastAsia="宋体" w:cs="Consolas"/>
          <w:color w:val="000000"/>
          <w:kern w:val="0"/>
          <w:szCs w:val="23"/>
        </w:rPr>
        <w:t>img.convert(</w:t>
      </w:r>
      <w:r w:rsidR="00542474" w:rsidRPr="000C0C9F">
        <w:rPr>
          <w:rFonts w:eastAsia="宋体" w:cs="Consolas"/>
          <w:b/>
          <w:bCs/>
          <w:color w:val="008080"/>
          <w:kern w:val="0"/>
          <w:szCs w:val="23"/>
        </w:rPr>
        <w:t>'L'</w:t>
      </w:r>
      <w:r w:rsidR="00542474" w:rsidRPr="000C0C9F">
        <w:rPr>
          <w:rFonts w:eastAsia="宋体" w:cs="Consolas"/>
          <w:color w:val="000000"/>
          <w:kern w:val="0"/>
          <w:szCs w:val="23"/>
        </w:rPr>
        <w:t>)</w:t>
      </w:r>
      <w:r w:rsidR="00542474">
        <w:rPr>
          <w:rFonts w:eastAsia="宋体" w:cs="Consolas" w:hint="eastAsia"/>
          <w:color w:val="000000"/>
          <w:kern w:val="0"/>
          <w:szCs w:val="23"/>
        </w:rPr>
        <w:t>转</w:t>
      </w:r>
      <w:r w:rsidR="00542474">
        <w:rPr>
          <w:rFonts w:eastAsia="宋体" w:cs="Consolas"/>
          <w:color w:val="000000"/>
          <w:kern w:val="0"/>
          <w:szCs w:val="23"/>
        </w:rPr>
        <w:t>成灰度图像</w:t>
      </w:r>
      <w:r w:rsidR="00542474">
        <w:rPr>
          <w:rFonts w:eastAsia="宋体" w:cs="Consolas" w:hint="eastAsia"/>
          <w:color w:val="000000"/>
          <w:kern w:val="0"/>
          <w:szCs w:val="23"/>
        </w:rPr>
        <w:t>，并</w:t>
      </w:r>
      <w:r w:rsidR="00542474">
        <w:rPr>
          <w:rFonts w:eastAsia="宋体" w:cs="Consolas"/>
          <w:color w:val="000000"/>
          <w:kern w:val="0"/>
          <w:szCs w:val="23"/>
        </w:rPr>
        <w:t>转成</w:t>
      </w:r>
      <w:r w:rsidR="00542474">
        <w:rPr>
          <w:rFonts w:eastAsia="宋体" w:cs="Consolas" w:hint="eastAsia"/>
          <w:color w:val="000000"/>
          <w:kern w:val="0"/>
          <w:szCs w:val="23"/>
        </w:rPr>
        <w:t>numpy</w:t>
      </w:r>
      <w:r w:rsidR="00542474">
        <w:rPr>
          <w:rFonts w:eastAsia="宋体" w:cs="Consolas" w:hint="eastAsia"/>
          <w:color w:val="000000"/>
          <w:kern w:val="0"/>
          <w:szCs w:val="23"/>
        </w:rPr>
        <w:t>的</w:t>
      </w:r>
      <w:r w:rsidR="00542474">
        <w:rPr>
          <w:rFonts w:eastAsia="宋体" w:cs="Consolas" w:hint="eastAsia"/>
          <w:color w:val="000000"/>
          <w:kern w:val="0"/>
          <w:szCs w:val="23"/>
        </w:rPr>
        <w:t>array</w:t>
      </w:r>
      <w:r w:rsidR="00542474">
        <w:rPr>
          <w:rFonts w:eastAsia="宋体" w:cs="Consolas" w:hint="eastAsia"/>
          <w:color w:val="000000"/>
          <w:kern w:val="0"/>
          <w:szCs w:val="23"/>
        </w:rPr>
        <w:t>类型</w:t>
      </w:r>
      <w:r w:rsidR="00542474">
        <w:rPr>
          <w:rFonts w:eastAsia="宋体" w:cs="Consolas"/>
          <w:color w:val="000000"/>
          <w:kern w:val="0"/>
          <w:szCs w:val="23"/>
        </w:rPr>
        <w:t>，</w:t>
      </w:r>
      <w:r w:rsidR="00542474">
        <w:rPr>
          <w:rFonts w:eastAsia="宋体" w:cs="Consolas" w:hint="eastAsia"/>
          <w:color w:val="000000"/>
          <w:kern w:val="0"/>
          <w:szCs w:val="23"/>
        </w:rPr>
        <w:t>最</w:t>
      </w:r>
      <w:r w:rsidR="00542474">
        <w:rPr>
          <w:rFonts w:eastAsia="宋体" w:cs="Consolas"/>
          <w:color w:val="000000"/>
          <w:kern w:val="0"/>
          <w:szCs w:val="23"/>
        </w:rPr>
        <w:t>后转成</w:t>
      </w:r>
      <w:r w:rsidR="00542474">
        <w:rPr>
          <w:rFonts w:eastAsia="宋体" w:cs="Consolas"/>
          <w:color w:val="000000"/>
          <w:kern w:val="0"/>
          <w:szCs w:val="23"/>
        </w:rPr>
        <w:t>byte</w:t>
      </w:r>
      <w:r w:rsidR="000E5663">
        <w:rPr>
          <w:rFonts w:eastAsia="宋体" w:cs="Consolas" w:hint="eastAsia"/>
          <w:color w:val="000000"/>
          <w:kern w:val="0"/>
          <w:szCs w:val="23"/>
        </w:rPr>
        <w:t>类型。</w:t>
      </w:r>
    </w:p>
    <w:p w:rsidR="000E5663" w:rsidRPr="005E0B61" w:rsidRDefault="000E5663" w:rsidP="000C0C9F">
      <w:pPr>
        <w:ind w:firstLine="420"/>
        <w:rPr>
          <w:rFonts w:hint="eastAsia"/>
        </w:rPr>
      </w:pPr>
      <w:r>
        <w:rPr>
          <w:rFonts w:eastAsia="宋体" w:cs="Consolas" w:hint="eastAsia"/>
          <w:color w:val="000000"/>
          <w:kern w:val="0"/>
          <w:szCs w:val="23"/>
        </w:rPr>
        <w:t>将图像</w:t>
      </w:r>
      <w:r>
        <w:rPr>
          <w:rFonts w:eastAsia="宋体" w:cs="Consolas"/>
          <w:color w:val="000000"/>
          <w:kern w:val="0"/>
          <w:szCs w:val="23"/>
        </w:rPr>
        <w:t>与标签作为特征，打包到</w:t>
      </w:r>
      <w:r>
        <w:rPr>
          <w:rFonts w:eastAsia="宋体" w:cs="Consolas" w:hint="eastAsia"/>
          <w:color w:val="000000"/>
          <w:kern w:val="0"/>
          <w:szCs w:val="23"/>
        </w:rPr>
        <w:t>example</w:t>
      </w:r>
      <w:r>
        <w:rPr>
          <w:rFonts w:eastAsia="宋体" w:cs="Consolas" w:hint="eastAsia"/>
          <w:color w:val="000000"/>
          <w:kern w:val="0"/>
          <w:szCs w:val="23"/>
        </w:rPr>
        <w:t>中</w:t>
      </w:r>
      <w:r>
        <w:rPr>
          <w:rFonts w:eastAsia="宋体" w:cs="Consolas"/>
          <w:color w:val="000000"/>
          <w:kern w:val="0"/>
          <w:szCs w:val="23"/>
        </w:rPr>
        <w:t>，</w:t>
      </w:r>
      <w:r>
        <w:rPr>
          <w:rFonts w:eastAsia="宋体" w:cs="Consolas" w:hint="eastAsia"/>
          <w:color w:val="000000"/>
          <w:kern w:val="0"/>
          <w:szCs w:val="23"/>
        </w:rPr>
        <w:t>序列化</w:t>
      </w:r>
      <w:r>
        <w:rPr>
          <w:rFonts w:eastAsia="宋体" w:cs="Consolas"/>
          <w:color w:val="000000"/>
          <w:kern w:val="0"/>
          <w:szCs w:val="23"/>
        </w:rPr>
        <w:t>到文件中。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C9F" w:rsidRPr="000C0C9F" w:rsidTr="000C0C9F">
        <w:tc>
          <w:tcPr>
            <w:tcW w:w="8296" w:type="dxa"/>
          </w:tcPr>
          <w:p w:rsidR="000C0C9F" w:rsidRPr="000C0C9F" w:rsidRDefault="000C0C9F" w:rsidP="000C0C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 w:hint="eastAsia"/>
                <w:color w:val="000000"/>
                <w:kern w:val="0"/>
                <w:szCs w:val="23"/>
              </w:rPr>
            </w:pPr>
            <w:r w:rsidRPr="000C0C9F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 coding: utf-8</w:t>
            </w:r>
            <w:r w:rsidRPr="000C0C9F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tensorflow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tf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os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from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PIL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Image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numpy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np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def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get_labels_from_image_name(image_name):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return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>int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(image_name[</w:t>
            </w:r>
            <w:r w:rsidRPr="000C0C9F">
              <w:rPr>
                <w:rFonts w:eastAsia="宋体" w:cs="Consolas"/>
                <w:color w:val="0000FF"/>
                <w:kern w:val="0"/>
                <w:szCs w:val="23"/>
              </w:rPr>
              <w:t>0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]),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>int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(image_name[</w:t>
            </w:r>
            <w:r w:rsidRPr="000C0C9F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]),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>int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(image_name[</w:t>
            </w:r>
            <w:r w:rsidRPr="000C0C9F">
              <w:rPr>
                <w:rFonts w:eastAsia="宋体" w:cs="Consolas"/>
                <w:color w:val="0000FF"/>
                <w:kern w:val="0"/>
                <w:szCs w:val="23"/>
              </w:rPr>
              <w:t>2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]),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>int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(image_name[</w:t>
            </w:r>
            <w:r w:rsidRPr="000C0C9F">
              <w:rPr>
                <w:rFonts w:eastAsia="宋体" w:cs="Consolas"/>
                <w:color w:val="0000FF"/>
                <w:kern w:val="0"/>
                <w:szCs w:val="23"/>
              </w:rPr>
              <w:t>3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])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def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createTfrecord(folder, tfrecord_file):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writer = tf.python_io.TFRecordWriter(tfrecord_file)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>print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(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'convert start ...'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for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img_name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in 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os.listdir(folder):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img_path = os.path.join(folder, img_name)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>try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: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label_0, label_1, label_2, label_3 = get_labels_from_image_name(img_name)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img = Image.open(img_path)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img = img.resize([</w:t>
            </w:r>
            <w:r w:rsidRPr="000C0C9F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C0C9F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])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img = np.array(img.convert(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'L'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))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img = img.tobytes()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example = tf.train.Example(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features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=tf.train.Features(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feature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={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'image'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: tf.train.Feature(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bytes_list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=tf.train.BytesList(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value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=[img])),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"label_0"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: tf.train.Feature(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int64_list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=tf.train.Int64List(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value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=[label_0])),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"label_1"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: tf.train.Feature(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int64_list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=tf.train.Int64List(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value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=[label_1])),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"label_2"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: tf.train.Feature(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int64_list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=tf.train.Int64List(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value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=[label_2])),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lastRenderedPageBreak/>
              <w:t xml:space="preserve">                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"label_3"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: tf.train.Feature(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int64_list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=tf.train.Int64List(</w:t>
            </w:r>
            <w:r w:rsidRPr="000C0C9F">
              <w:rPr>
                <w:rFonts w:eastAsia="宋体" w:cs="Consolas"/>
                <w:color w:val="660099"/>
                <w:kern w:val="0"/>
                <w:szCs w:val="23"/>
              </w:rPr>
              <w:t>value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=[label_3]))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}))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writer.write(example.SerializeToString())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except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 xml:space="preserve">IOError </w:t>
            </w:r>
            <w:r w:rsidRPr="000C0C9F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0C0C9F">
              <w:rPr>
                <w:rFonts w:eastAsia="宋体" w:cs="Consolas"/>
                <w:color w:val="808080"/>
                <w:kern w:val="0"/>
                <w:szCs w:val="23"/>
              </w:rPr>
              <w:t>e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: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>print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(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'cannot open '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, img_path)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writer.close()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C0C9F">
              <w:rPr>
                <w:rFonts w:eastAsia="宋体" w:cs="Consolas"/>
                <w:color w:val="000080"/>
                <w:kern w:val="0"/>
                <w:szCs w:val="23"/>
              </w:rPr>
              <w:t>print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(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'convert done!'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br/>
              <w:t>createTfrecord(</w:t>
            </w:r>
            <w:r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'images/train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'train</w:t>
            </w:r>
            <w:r w:rsidRPr="000C0C9F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.tfrecords'</w:t>
            </w:r>
            <w:r w:rsidRPr="000C0C9F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</w:p>
        </w:tc>
      </w:tr>
    </w:tbl>
    <w:p w:rsidR="000C0C9F" w:rsidRPr="000C0C9F" w:rsidRDefault="000C0C9F" w:rsidP="000C0C9F">
      <w:pPr>
        <w:ind w:firstLine="420"/>
        <w:rPr>
          <w:rFonts w:hint="eastAsia"/>
        </w:rPr>
      </w:pPr>
    </w:p>
    <w:p w:rsidR="00C30E51" w:rsidRDefault="00C30E51" w:rsidP="00C30E51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训练模型</w:t>
      </w:r>
    </w:p>
    <w:p w:rsidR="000E5663" w:rsidRPr="000E5663" w:rsidRDefault="000E5663" w:rsidP="000E566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训练过程中，</w:t>
      </w:r>
      <w:r>
        <w:rPr>
          <w:rFonts w:hint="eastAsia"/>
        </w:rPr>
        <w:t>将</w:t>
      </w:r>
      <w:r>
        <w:t>模型保存</w:t>
      </w:r>
      <w:r>
        <w:rPr>
          <w:rFonts w:hint="eastAsia"/>
        </w:rPr>
        <w:t>以方便</w:t>
      </w:r>
      <w:r>
        <w:t>在测试时将模型恢复。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663" w:rsidRPr="000E5663" w:rsidTr="000E5663">
        <w:tc>
          <w:tcPr>
            <w:tcW w:w="8296" w:type="dxa"/>
          </w:tcPr>
          <w:p w:rsidR="000E5663" w:rsidRPr="000E5663" w:rsidRDefault="000E5663" w:rsidP="000E56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 w:hint="eastAsia"/>
                <w:color w:val="000000"/>
                <w:kern w:val="0"/>
                <w:szCs w:val="23"/>
              </w:rPr>
            </w:pP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#coding=utf-8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tensorflow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tf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from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nets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nets_factory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TFRECORD_FILE 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'train.tfrecords'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BATCH_SIZE =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20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CLASS_NUM =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10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输入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input_x = tf.placeholder(tf.float32, [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>None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],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'input_x'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>input_y0 = tf.placeholder(tf.float32, [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>None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],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'input_y0'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>input_y1 = tf.placeholder(tf.float32, [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>None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],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'input_y1'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>input_y2 = tf.placeholder(tf.float32, [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>None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],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'input_y2'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>input_y3 = tf.placeholder(tf.float32, [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>None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],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'input_y3'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学习率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lr = tf.Variable(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0.003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dtype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=tf.float32)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从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tfrecord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读出数据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def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read_and_decode(tfrecords_file):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创建队列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filename_queue = tf.train.string_input_producer([tfrecords_file])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读取文件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reader = tf.TFRecordReader()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_, serialized_example = reader.read(filename_queue)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导出特征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features = tf.parse_single_example(serialized_example,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lastRenderedPageBreak/>
              <w:t xml:space="preserve">                                      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features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={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</w:t>
            </w:r>
            <w:r>
              <w:rPr>
                <w:rFonts w:eastAsia="宋体" w:cs="Consolas"/>
                <w:color w:val="000000"/>
                <w:kern w:val="0"/>
                <w:szCs w:val="23"/>
              </w:rPr>
              <w:t xml:space="preserve">               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'image'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: tf.FixedLenFeature([], tf.strin</w:t>
            </w:r>
            <w:r>
              <w:rPr>
                <w:rFonts w:eastAsia="宋体" w:cs="Consolas"/>
                <w:color w:val="000000"/>
                <w:kern w:val="0"/>
                <w:szCs w:val="23"/>
              </w:rPr>
              <w:t>g),</w:t>
            </w:r>
            <w:r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          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'label_0'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: tf.FixedLenFeature([], tf.int64),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          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'label_1'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: tf.FixedLenFeature([], tf.int6</w:t>
            </w:r>
            <w:r>
              <w:rPr>
                <w:rFonts w:eastAsia="宋体" w:cs="Consolas"/>
                <w:color w:val="000000"/>
                <w:kern w:val="0"/>
                <w:szCs w:val="23"/>
              </w:rPr>
              <w:t>4),</w:t>
            </w:r>
            <w:r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          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'label_2'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: tf.FixedLenFeature([], tf.int64),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           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'label_3'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: tf.FixedLenFeature([], tf.int64)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                       })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获取图片数据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image = tf.decode_raw(features[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'image'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], tf.uint8)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image = tf.reshape(image, [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])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预处理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image = tf.cast(image, tf.float32) /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255.0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image = tf.subtract(image,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0.5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image = tf.multiply(image,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2.0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获取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label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label_0 = tf.cast(features[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'label_0'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], tf.int32)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label_1 = tf.cast(features[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'label_1'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], tf.int32)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label_2 = tf.cast(features[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'label_2'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], tf.int32)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label_3 = tf.cast(features[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'label_3'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], tf.int32)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return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image, lab</w:t>
            </w:r>
            <w:r>
              <w:rPr>
                <w:rFonts w:eastAsia="宋体" w:cs="Consolas"/>
                <w:color w:val="000000"/>
                <w:kern w:val="0"/>
                <w:szCs w:val="23"/>
              </w:rPr>
              <w:t>el_0, label_1, label_2, label_3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读取图像与标签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image, label_0, label_1, label_2, label_3 = read_and_decode(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'train.tfrecords'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生成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Batch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image_batch, label_0_batch,label_1_batch, label_2_batch, label_3_batch = tf.train.shuffle_batch(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[image, label_0, label_1, label_2, label_3],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batch_size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BATCH_SIZE,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capacity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50000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min_after_dequeue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10000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num_threads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定义网络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net_fn = nets_factory.get_network_fn(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name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'alexnet_v2'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num_classes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=CLASS_NUM,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weight_decay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0.0005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,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is_training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>True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with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tf.Session()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sess: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input_X = tf.reshape(input_x, [-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])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logist0, logist1, logist2, logist3, end_points = net_fn(input_X)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one_hot_label_0 = tf.one_hot(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indices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tf.cast(input_y0, tf.int32),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depth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CLASS_NUM)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one_hot_label_1 = tf.one_hot(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indices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tf.cast(input_y1, tf.int32),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depth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CLASS_NUM)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one_hot_label_2 = tf.one_hot(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indices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tf.cast(input_y2,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lastRenderedPageBreak/>
              <w:t xml:space="preserve">tf.int32),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depth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CLASS_NUM)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one_hot_label_3 = tf.one_hot(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indices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tf.cast(input_y3, tf.int32),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depth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CLASS_NUM)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计算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loss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loss_0 = tf.reduce_mean(tf.nn.softmax_cross_entropy_with_logits(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logits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=logist0,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labels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=one_hot_label_0))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loss_1 = tf.reduce_mean(tf.nn.softmax_cross_entropy_with_logits(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logits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=logist1,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labels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=one_hot_label_1))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loss_2 = tf.reduce_mean(tf.nn.softmax_cross_entropy_with_logits(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logits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=logist2,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labels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=one_hot_label_2))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loss_3 = tf.reduce_mean(tf.nn.softmax_cross_entropy_with_logits(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logits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=logist3,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labels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=one_hot_label_3))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total_loss = (loss_0 + loss_1 + loss_2 + loss_3)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优化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optimzer = tf.train.AdamOptimizer(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learning_rate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=lr).minimize(total_loss)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准确率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predict_y0 = tf.argmax(logist0,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'predict_y0'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predict_y1 = tf.argmax(logist1,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'predict_y1'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predict_y2 = tf.argmax(logist2,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'predict_y2'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predict_y3 = tf.argmax(logist3,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name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'predict_y3'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correct_prediction_0 = tf.equal(tf.argmax(one_hot_label_0,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), predict_y0)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accuracy_0 = tf.reduce_mean(tf.cast(correct_prediction_0, tf.float32))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correct_prediction_1 = tf.equal(tf.argmax(one_hot_label_1,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), predict_y1)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accuracy_1 = tf.reduce_mean(tf.cast(correct_prediction_1, tf.float32))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correct_prediction_2 = tf.equal(tf.argmax(one_hot_label_2,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), predict_y2)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accuracy_2 = tf.reduce_mean(tf.cast(correct_prediction_2, tf.float32))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correct_prediction_3 = tf.equal(tf.argmax(one_hot_label_3,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), predict_y3)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accuracy_3 = tf.reduce_mean(tf.cast(correct_prediction_3, tf.float32))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tf.summary.scalar(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'acc0'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, accuracy_0)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tf.summary.scalar(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'acc1'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, accuracy_1)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tf.summary.scalar(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'acc2'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, accuracy_2)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lastRenderedPageBreak/>
              <w:t xml:space="preserve">    tf.summary.scalar(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'acc3'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, accuracy_3)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merged = tf.summary.merge_all()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保存模型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saver = tf.train.Saver()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t>初始化</w:t>
            </w:r>
            <w:r w:rsidRPr="000E566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sess.run(tf.global_variables_initializer())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coord = tf.train.Coordinator()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threads = tf.train.start_queue_runners(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sess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 sess,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coord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coord)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writer = tf.summary.FileWriter(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'logs/'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, sess.graph)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for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i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in </w:t>
            </w:r>
            <w:r w:rsidRPr="000E5663">
              <w:rPr>
                <w:rFonts w:eastAsia="宋体" w:cs="Consolas"/>
                <w:color w:val="000080"/>
                <w:kern w:val="0"/>
                <w:szCs w:val="23"/>
              </w:rPr>
              <w:t>range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(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6001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):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b_image, b_label_0, b_label_1, b_label_2, b_label_3 = sess.run([image_batch, label_0_batch,label_1_batch,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                                                        label_2_batch, label_3_batch])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dict = {input_x:b_image, input_y0:b_label_0,input_y1:b_label_1,input_y2:b_label_2, input_y3:b_label_3}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sess.run(optimzer,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feed_dict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dict)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if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i %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 xml:space="preserve">20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==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0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: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</w:t>
            </w:r>
            <w:r w:rsidRPr="000E5663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if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i%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 xml:space="preserve">6000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== 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0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: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sess.run(tf.assign(lr, lr/</w:t>
            </w:r>
            <w:r w:rsidRPr="000E5663">
              <w:rPr>
                <w:rFonts w:eastAsia="宋体" w:cs="Consolas"/>
                <w:color w:val="0000FF"/>
                <w:kern w:val="0"/>
                <w:szCs w:val="23"/>
              </w:rPr>
              <w:t>3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    saver.save(sess, 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"models/captcha_model.ckpt"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global_step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i)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acc0, acc1, acc2, acc3, loss = sess.run([accuracy_0, accuracy_1, accuracy_2, accuracy_3, total_loss],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 xml:space="preserve">feed_dict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 dict)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summary = sess.run(merged, </w:t>
            </w:r>
            <w:r w:rsidRPr="000E5663">
              <w:rPr>
                <w:rFonts w:eastAsia="宋体" w:cs="Consolas"/>
                <w:color w:val="660099"/>
                <w:kern w:val="0"/>
                <w:szCs w:val="23"/>
              </w:rPr>
              <w:t>feed_dict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=dict)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writer.add_summary(summary, i)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    </w:t>
            </w:r>
            <w:r w:rsidRPr="000E5663">
              <w:rPr>
                <w:rFonts w:eastAsia="宋体" w:cs="Consolas"/>
                <w:color w:val="000080"/>
                <w:kern w:val="0"/>
                <w:szCs w:val="23"/>
              </w:rPr>
              <w:t>print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(</w:t>
            </w:r>
            <w:r w:rsidRPr="000E5663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 xml:space="preserve">"Iter:%d  Loss:%.3f  Accuracy:%.2f,%.2f,%.2f,%.2f" 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t>% (i, loss, acc0, acc1, acc2, acc3))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coord.request_stop()</w:t>
            </w:r>
            <w:r w:rsidRPr="000E5663">
              <w:rPr>
                <w:rFonts w:eastAsia="宋体" w:cs="Consolas"/>
                <w:color w:val="000000"/>
                <w:kern w:val="0"/>
                <w:szCs w:val="23"/>
              </w:rPr>
              <w:br/>
              <w:t>coord.join(threads)</w:t>
            </w:r>
          </w:p>
        </w:tc>
      </w:tr>
    </w:tbl>
    <w:p w:rsidR="000E5663" w:rsidRPr="000E5663" w:rsidRDefault="000E5663" w:rsidP="000E5663">
      <w:pPr>
        <w:ind w:firstLineChars="0" w:firstLine="0"/>
        <w:rPr>
          <w:rFonts w:hint="eastAsia"/>
        </w:rPr>
      </w:pPr>
    </w:p>
    <w:p w:rsidR="00787F98" w:rsidRPr="00787F98" w:rsidRDefault="00787F98" w:rsidP="00787F98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F1CEE2" wp14:editId="36C9D7C2">
            <wp:extent cx="5245735" cy="35191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2" r="1"/>
                    <a:stretch/>
                  </pic:blipFill>
                  <pic:spPr bwMode="auto">
                    <a:xfrm>
                      <a:off x="0" y="0"/>
                      <a:ext cx="5245735" cy="351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E51" w:rsidRPr="00C30E51" w:rsidRDefault="00C30E51" w:rsidP="00C30E51">
      <w:pPr>
        <w:ind w:firstLineChars="0" w:firstLine="0"/>
      </w:pPr>
      <w:r w:rsidRPr="00C30E51">
        <w:rPr>
          <w:noProof/>
        </w:rPr>
        <w:drawing>
          <wp:inline distT="0" distB="0" distL="0" distR="0">
            <wp:extent cx="3048000" cy="2533650"/>
            <wp:effectExtent l="0" t="0" r="0" b="0"/>
            <wp:docPr id="32" name="图片 32" descr="F:\tensorflow_project\captcha\train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tensorflow_project\captcha\train_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51" w:rsidRDefault="00C30E51" w:rsidP="00C30E51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测试模型</w:t>
      </w:r>
    </w:p>
    <w:p w:rsidR="00FB26E7" w:rsidRDefault="00FB26E7" w:rsidP="00FB26E7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模型</w:t>
      </w:r>
      <w:r>
        <w:t>的恢复，</w:t>
      </w:r>
      <w:r>
        <w:rPr>
          <w:rFonts w:hint="eastAsia"/>
        </w:rPr>
        <w:t>使用</w:t>
      </w:r>
      <w:r w:rsidR="00782781">
        <w:rPr>
          <w:rFonts w:eastAsia="宋体" w:cs="Consolas"/>
          <w:b/>
          <w:bCs/>
          <w:color w:val="008080"/>
          <w:kern w:val="0"/>
          <w:szCs w:val="23"/>
        </w:rPr>
        <w:t>captcha_model.ckpt-6000.meta</w:t>
      </w:r>
      <w:r w:rsidR="00782781">
        <w:rPr>
          <w:rFonts w:eastAsia="宋体" w:cs="Consolas" w:hint="eastAsia"/>
          <w:b/>
          <w:bCs/>
          <w:color w:val="008080"/>
          <w:kern w:val="0"/>
          <w:szCs w:val="23"/>
        </w:rPr>
        <w:t>文件</w:t>
      </w:r>
      <w:r>
        <w:t>恢复</w:t>
      </w:r>
      <w:r w:rsidR="00782781">
        <w:rPr>
          <w:rFonts w:hint="eastAsia"/>
        </w:rPr>
        <w:t>网络</w:t>
      </w:r>
      <w:r w:rsidR="00782781">
        <w:t>结构，使用</w:t>
      </w:r>
      <w:r w:rsidR="00782781" w:rsidRPr="00FB26E7">
        <w:rPr>
          <w:rFonts w:eastAsia="宋体" w:cs="Consolas"/>
          <w:b/>
          <w:bCs/>
          <w:color w:val="008080"/>
          <w:kern w:val="0"/>
          <w:szCs w:val="23"/>
        </w:rPr>
        <w:t>models/captcha_model.ckpt-6000</w:t>
      </w:r>
      <w:r w:rsidR="00782781">
        <w:rPr>
          <w:rFonts w:hint="eastAsia"/>
        </w:rPr>
        <w:t>文件来</w:t>
      </w:r>
      <w:r w:rsidR="00782781">
        <w:t>恢复</w:t>
      </w:r>
      <w:r w:rsidR="00782781">
        <w:rPr>
          <w:rFonts w:hint="eastAsia"/>
        </w:rPr>
        <w:t>模型</w:t>
      </w:r>
      <w:r w:rsidR="00782781">
        <w:t>参数</w:t>
      </w:r>
      <w:r w:rsidR="00782781">
        <w:rPr>
          <w:rFonts w:hint="eastAsia"/>
        </w:rPr>
        <w:t>，</w:t>
      </w:r>
      <w:r w:rsidR="00782781">
        <w:t>恢复方法及步骤参考以下程序。</w:t>
      </w:r>
      <w:r w:rsidR="00782781">
        <w:rPr>
          <w:rFonts w:hint="eastAsia"/>
        </w:rPr>
        <w:t>需要</w:t>
      </w:r>
      <w:r w:rsidR="00782781">
        <w:t>注意的是，必须恢复输入的</w:t>
      </w:r>
      <w:r w:rsidR="00782781">
        <w:rPr>
          <w:rFonts w:hint="eastAsia"/>
        </w:rPr>
        <w:t>placeholder</w:t>
      </w:r>
      <w:r w:rsidR="00782781">
        <w:rPr>
          <w:rFonts w:hint="eastAsia"/>
        </w:rPr>
        <w:t>和预测</w:t>
      </w:r>
      <w:r w:rsidR="00782781">
        <w:t>结果</w:t>
      </w:r>
      <w:r w:rsidR="00782781">
        <w:t>tensor</w:t>
      </w:r>
      <w:r w:rsidR="00782781">
        <w:rPr>
          <w:rFonts w:hint="eastAsia"/>
        </w:rPr>
        <w:t>，在</w:t>
      </w:r>
      <w:r w:rsidR="00782781">
        <w:t>测试模型时，只要将数据喂给输入</w:t>
      </w:r>
      <w:r w:rsidR="00782781">
        <w:rPr>
          <w:rFonts w:hint="eastAsia"/>
        </w:rPr>
        <w:t>placeholder</w:t>
      </w:r>
      <w:r w:rsidR="00782781">
        <w:rPr>
          <w:rFonts w:hint="eastAsia"/>
        </w:rPr>
        <w:t>即可</w:t>
      </w:r>
      <w:r w:rsidR="00782781">
        <w:t>从预测结构</w:t>
      </w:r>
      <w:r w:rsidR="00782781">
        <w:rPr>
          <w:rFonts w:hint="eastAsia"/>
        </w:rPr>
        <w:t>tensor</w:t>
      </w:r>
      <w:r w:rsidR="00782781">
        <w:rPr>
          <w:rFonts w:hint="eastAsia"/>
        </w:rPr>
        <w:t>中得</w:t>
      </w:r>
      <w:r w:rsidR="00782781">
        <w:t>到预测结果。</w:t>
      </w:r>
      <w:r w:rsidR="00782781">
        <w:rPr>
          <w:rFonts w:hint="eastAsia"/>
        </w:rPr>
        <w:t>喂给</w:t>
      </w:r>
      <w:r w:rsidR="00782781">
        <w:rPr>
          <w:rFonts w:hint="eastAsia"/>
        </w:rPr>
        <w:t>placeholder</w:t>
      </w:r>
      <w:r w:rsidR="00782781">
        <w:rPr>
          <w:rFonts w:hint="eastAsia"/>
        </w:rPr>
        <w:t>的必须</w:t>
      </w:r>
      <w:r w:rsidR="00782781">
        <w:t>是真</w:t>
      </w:r>
      <w:r w:rsidR="00782781">
        <w:rPr>
          <w:rFonts w:hint="eastAsia"/>
        </w:rPr>
        <w:t>正</w:t>
      </w:r>
      <w:r w:rsidR="00782781">
        <w:t>的数据，而</w:t>
      </w:r>
      <w:r w:rsidR="00782781">
        <w:rPr>
          <w:rFonts w:hint="eastAsia"/>
        </w:rPr>
        <w:t>不</w:t>
      </w:r>
      <w:r w:rsidR="00782781">
        <w:t>是</w:t>
      </w:r>
      <w:r w:rsidR="00782781">
        <w:rPr>
          <w:rFonts w:hint="eastAsia"/>
        </w:rPr>
        <w:t>tensor</w:t>
      </w:r>
      <w:r w:rsidR="00782781">
        <w:rPr>
          <w:rFonts w:hint="eastAsia"/>
        </w:rPr>
        <w:t>，</w:t>
      </w:r>
      <w:r w:rsidR="00782781">
        <w:t>因为</w:t>
      </w:r>
      <w:r w:rsidR="00782781">
        <w:rPr>
          <w:rFonts w:hint="eastAsia"/>
        </w:rPr>
        <w:t>读取</w:t>
      </w:r>
      <w:r w:rsidR="00782781">
        <w:t>图像得到的</w:t>
      </w:r>
      <w:r w:rsidR="00782781">
        <w:rPr>
          <w:rFonts w:hint="eastAsia"/>
        </w:rPr>
        <w:t>image</w:t>
      </w:r>
      <w:r w:rsidR="00782781">
        <w:rPr>
          <w:rFonts w:hint="eastAsia"/>
        </w:rPr>
        <w:t>是</w:t>
      </w:r>
      <w:r w:rsidR="00782781">
        <w:t>一个</w:t>
      </w:r>
      <w:r w:rsidR="00782781">
        <w:rPr>
          <w:rFonts w:hint="eastAsia"/>
        </w:rPr>
        <w:t>tensor</w:t>
      </w:r>
      <w:r w:rsidR="00782781">
        <w:rPr>
          <w:rFonts w:hint="eastAsia"/>
        </w:rPr>
        <w:t>，需要</w:t>
      </w:r>
      <w:r w:rsidR="00782781">
        <w:t>使用</w:t>
      </w:r>
      <w:r w:rsidR="00782781">
        <w:rPr>
          <w:rFonts w:hint="eastAsia"/>
        </w:rPr>
        <w:t>image.eval()</w:t>
      </w:r>
      <w:r w:rsidR="00782781">
        <w:rPr>
          <w:rFonts w:hint="eastAsia"/>
        </w:rPr>
        <w:t>来</w:t>
      </w:r>
      <w:r w:rsidR="00782781">
        <w:t>得到其数据。</w:t>
      </w:r>
      <w:r w:rsidR="00782781">
        <w:rPr>
          <w:rFonts w:hint="eastAsia"/>
        </w:rPr>
        <w:t>以</w:t>
      </w:r>
      <w:r w:rsidR="00782781">
        <w:t>下演示了</w:t>
      </w:r>
      <w:r w:rsidR="00782781">
        <w:rPr>
          <w:rFonts w:hint="eastAsia"/>
        </w:rPr>
        <w:t>直接输入图像</w:t>
      </w:r>
      <w:r w:rsidR="00782781">
        <w:t>格式的数据，</w:t>
      </w:r>
      <w:r w:rsidR="00782781">
        <w:rPr>
          <w:rFonts w:hint="eastAsia"/>
        </w:rPr>
        <w:t>得</w:t>
      </w:r>
      <w:r w:rsidR="00782781">
        <w:t>到预测结果的</w:t>
      </w:r>
      <w:r w:rsidR="00782781">
        <w:rPr>
          <w:rFonts w:hint="eastAsia"/>
        </w:rPr>
        <w:lastRenderedPageBreak/>
        <w:t>方法</w:t>
      </w:r>
      <w:r w:rsidR="00782781"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6E7" w:rsidRPr="00FB26E7" w:rsidTr="00FB26E7">
        <w:tc>
          <w:tcPr>
            <w:tcW w:w="8296" w:type="dxa"/>
          </w:tcPr>
          <w:p w:rsidR="00FB26E7" w:rsidRPr="00FB26E7" w:rsidRDefault="00FB26E7" w:rsidP="00FB26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/>
                <w:color w:val="000000"/>
                <w:kern w:val="0"/>
                <w:szCs w:val="23"/>
              </w:rPr>
            </w:pPr>
            <w:r w:rsidRPr="00FB26E7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t>#coding=utf-8</w:t>
            </w:r>
            <w:r w:rsidRPr="00FB26E7">
              <w:rPr>
                <w:rFonts w:eastAsia="宋体" w:cs="Consolas"/>
                <w:i/>
                <w:iCs/>
                <w:color w:val="80808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tensorflow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tf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from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PIL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Image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matplotlib.pyplot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plt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numpy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np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random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import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os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def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get_one_image(image_path):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image = Image.open(image_path)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plt.imshow(image)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image = image.resize([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,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])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image = np.array(image.convert(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'L'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image = tf.cast(image, tf.float32) / 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255.0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br/>
              <w:t xml:space="preserve">   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image = tf.subtract(image, 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0.5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image = tf.multiply(image, 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2.0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return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image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>saver = tf.train.import_meta_graph(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'models/captcha_model.ckpt-6000.meta'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with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tf.Session()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as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sess: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saver.restore(sess, 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'models/captcha_model.ckpt-6000'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graph = tf.get_default_graph()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input_x = graph.get_tensor_by_name(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'input_x:0'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pred_y0 = graph.get_tensor_by_name(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'predict_y0:0'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pred_y1 = graph.get_tensor_by_name(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'predict_y1:0'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pred_y2 = graph.get_tensor_by_name(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'predict_y2:0'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pred_y3 = graph.get_tensor_by_name(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'predict_y3:0'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filelist = [os.path.join(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'images/val'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, filename)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for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filename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in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os.listdir(</w:t>
            </w:r>
            <w:r w:rsidRPr="00FB26E7">
              <w:rPr>
                <w:rFonts w:eastAsia="宋体" w:cs="Consolas"/>
                <w:b/>
                <w:bCs/>
                <w:color w:val="008080"/>
                <w:kern w:val="0"/>
                <w:szCs w:val="23"/>
              </w:rPr>
              <w:t>'images/val'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)]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random.shuffle(filelist)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for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image_path </w:t>
            </w:r>
            <w:r w:rsidRPr="00FB26E7">
              <w:rPr>
                <w:rFonts w:eastAsia="宋体" w:cs="Consolas"/>
                <w:b/>
                <w:bCs/>
                <w:color w:val="000080"/>
                <w:kern w:val="0"/>
                <w:szCs w:val="23"/>
              </w:rPr>
              <w:t xml:space="preserve">in 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filelist: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image = get_one_image(image_path)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image = tf.reshape(image, [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1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 xml:space="preserve">, </w:t>
            </w:r>
            <w:r w:rsidRPr="00FB26E7">
              <w:rPr>
                <w:rFonts w:eastAsia="宋体" w:cs="Consolas"/>
                <w:color w:val="0000FF"/>
                <w:kern w:val="0"/>
                <w:szCs w:val="23"/>
              </w:rPr>
              <w:t>224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])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y0, y1, y2, y3 = sess.run([pred_y0, pred_y1, pred_y2, pred_y3], </w:t>
            </w:r>
            <w:r w:rsidRPr="00FB26E7">
              <w:rPr>
                <w:rFonts w:eastAsia="宋体" w:cs="Consolas"/>
                <w:color w:val="660099"/>
                <w:kern w:val="0"/>
                <w:szCs w:val="23"/>
              </w:rPr>
              <w:t>feed_dict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={input_x: image.eval()})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</w:t>
            </w:r>
            <w:r w:rsidRPr="00FB26E7">
              <w:rPr>
                <w:rFonts w:eastAsia="宋体" w:cs="Consolas"/>
                <w:color w:val="000080"/>
                <w:kern w:val="0"/>
                <w:szCs w:val="23"/>
              </w:rPr>
              <w:t>print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t>(y0 ,y1, y2, y3)</w:t>
            </w:r>
            <w:r w:rsidRPr="00FB26E7">
              <w:rPr>
                <w:rFonts w:eastAsia="宋体" w:cs="Consolas"/>
                <w:color w:val="000000"/>
                <w:kern w:val="0"/>
                <w:szCs w:val="23"/>
              </w:rPr>
              <w:br/>
              <w:t xml:space="preserve">        plt.show()</w:t>
            </w:r>
          </w:p>
          <w:p w:rsidR="00FB26E7" w:rsidRPr="00FB26E7" w:rsidRDefault="00FB26E7" w:rsidP="00FB26E7">
            <w:pPr>
              <w:ind w:firstLineChars="0" w:firstLine="0"/>
              <w:rPr>
                <w:rFonts w:hint="eastAsia"/>
              </w:rPr>
            </w:pPr>
          </w:p>
        </w:tc>
      </w:tr>
    </w:tbl>
    <w:p w:rsidR="00FB26E7" w:rsidRPr="00FB26E7" w:rsidRDefault="00FB26E7" w:rsidP="00FB26E7">
      <w:pPr>
        <w:ind w:firstLineChars="0" w:firstLine="0"/>
        <w:rPr>
          <w:rFonts w:hint="eastAsia"/>
        </w:rPr>
      </w:pPr>
    </w:p>
    <w:p w:rsidR="00C30E51" w:rsidRPr="00C30E51" w:rsidRDefault="00C30E51" w:rsidP="00C30E51">
      <w:pPr>
        <w:ind w:firstLine="420"/>
      </w:pPr>
    </w:p>
    <w:p w:rsidR="00A40AC6" w:rsidRDefault="00C30E51" w:rsidP="00A40AC6">
      <w:pPr>
        <w:ind w:firstLineChars="0" w:firstLine="0"/>
        <w:jc w:val="center"/>
        <w:rPr>
          <w:noProof/>
        </w:rPr>
      </w:pPr>
      <w:r w:rsidRPr="009371E2">
        <w:rPr>
          <w:noProof/>
        </w:rPr>
        <w:lastRenderedPageBreak/>
        <w:drawing>
          <wp:inline distT="0" distB="0" distL="0" distR="0">
            <wp:extent cx="2333625" cy="8858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AC6">
        <w:rPr>
          <w:noProof/>
        </w:rPr>
        <w:t xml:space="preserve"> </w:t>
      </w:r>
      <w:r w:rsidRPr="009371E2">
        <w:rPr>
          <w:noProof/>
        </w:rPr>
        <w:drawing>
          <wp:inline distT="0" distB="0" distL="0" distR="0">
            <wp:extent cx="2333625" cy="88582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C6" w:rsidRDefault="00C30E51" w:rsidP="00A40AC6">
      <w:pPr>
        <w:ind w:firstLineChars="0" w:firstLine="0"/>
        <w:jc w:val="center"/>
        <w:rPr>
          <w:noProof/>
        </w:rPr>
      </w:pPr>
      <w:r w:rsidRPr="009371E2">
        <w:rPr>
          <w:noProof/>
        </w:rPr>
        <w:drawing>
          <wp:inline distT="0" distB="0" distL="0" distR="0">
            <wp:extent cx="2333625" cy="88582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AC6">
        <w:rPr>
          <w:noProof/>
        </w:rPr>
        <w:t xml:space="preserve"> </w:t>
      </w:r>
      <w:r w:rsidRPr="009371E2">
        <w:rPr>
          <w:noProof/>
        </w:rPr>
        <w:drawing>
          <wp:inline distT="0" distB="0" distL="0" distR="0">
            <wp:extent cx="2333625" cy="88582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C6" w:rsidRDefault="00C30E51" w:rsidP="00A40AC6">
      <w:pPr>
        <w:ind w:firstLineChars="0" w:firstLine="0"/>
        <w:jc w:val="center"/>
        <w:rPr>
          <w:noProof/>
        </w:rPr>
      </w:pPr>
      <w:r w:rsidRPr="009371E2">
        <w:rPr>
          <w:noProof/>
        </w:rPr>
        <w:drawing>
          <wp:inline distT="0" distB="0" distL="0" distR="0">
            <wp:extent cx="2333625" cy="88582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AC6">
        <w:rPr>
          <w:noProof/>
        </w:rPr>
        <w:t xml:space="preserve"> </w:t>
      </w:r>
      <w:r w:rsidRPr="009371E2">
        <w:rPr>
          <w:noProof/>
        </w:rPr>
        <w:drawing>
          <wp:inline distT="0" distB="0" distL="0" distR="0">
            <wp:extent cx="2333625" cy="885825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C6" w:rsidRDefault="00C30E51" w:rsidP="00A40AC6">
      <w:pPr>
        <w:ind w:firstLineChars="150" w:firstLine="315"/>
      </w:pPr>
      <w:r w:rsidRPr="009371E2">
        <w:rPr>
          <w:noProof/>
        </w:rPr>
        <w:drawing>
          <wp:inline distT="0" distB="0" distL="0" distR="0">
            <wp:extent cx="1543050" cy="108585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81" w:rsidRDefault="00782781" w:rsidP="00CA3701">
      <w:pPr>
        <w:pStyle w:val="2"/>
        <w:numPr>
          <w:ilvl w:val="0"/>
          <w:numId w:val="5"/>
        </w:numPr>
      </w:pPr>
      <w:r>
        <w:rPr>
          <w:rFonts w:hint="eastAsia"/>
        </w:rPr>
        <w:t>总结</w:t>
      </w:r>
    </w:p>
    <w:p w:rsidR="00CA3701" w:rsidRPr="00CA3701" w:rsidRDefault="00CA3701" w:rsidP="00CA3701">
      <w:pPr>
        <w:ind w:firstLine="420"/>
        <w:rPr>
          <w:rFonts w:hint="eastAsia"/>
        </w:rPr>
      </w:pPr>
      <w:r>
        <w:rPr>
          <w:rFonts w:hint="eastAsia"/>
        </w:rPr>
        <w:t>这</w:t>
      </w:r>
      <w:r>
        <w:t>里演示了</w:t>
      </w:r>
      <w:r>
        <w:rPr>
          <w:rFonts w:hint="eastAsia"/>
        </w:rPr>
        <w:t>修改</w:t>
      </w:r>
      <w:r>
        <w:rPr>
          <w:rFonts w:hint="eastAsia"/>
        </w:rPr>
        <w:t>AlexNet</w:t>
      </w:r>
      <w:r>
        <w:rPr>
          <w:rFonts w:hint="eastAsia"/>
        </w:rPr>
        <w:t>来</w:t>
      </w:r>
      <w:r>
        <w:t>实现验证码</w:t>
      </w:r>
      <w:r>
        <w:rPr>
          <w:rFonts w:hint="eastAsia"/>
        </w:rPr>
        <w:t>识别，内容</w:t>
      </w:r>
      <w:r>
        <w:t>比较丰富，如</w:t>
      </w:r>
      <w:r w:rsidR="007845B2">
        <w:rPr>
          <w:rFonts w:hint="eastAsia"/>
        </w:rPr>
        <w:t>slim</w:t>
      </w:r>
      <w:r w:rsidR="007845B2">
        <w:rPr>
          <w:rFonts w:hint="eastAsia"/>
        </w:rPr>
        <w:t>中</w:t>
      </w:r>
      <w:r w:rsidR="007845B2">
        <w:t>nets</w:t>
      </w:r>
      <w:r w:rsidR="007845B2">
        <w:rPr>
          <w:rFonts w:hint="eastAsia"/>
        </w:rPr>
        <w:t>的</w:t>
      </w:r>
      <w:r w:rsidR="007845B2">
        <w:t>使用，</w:t>
      </w:r>
      <w:r>
        <w:rPr>
          <w:rFonts w:hint="eastAsia"/>
        </w:rPr>
        <w:t>tfrecord</w:t>
      </w:r>
      <w:r>
        <w:t>s</w:t>
      </w:r>
      <w:r>
        <w:rPr>
          <w:rFonts w:hint="eastAsia"/>
        </w:rPr>
        <w:t>文件</w:t>
      </w:r>
      <w:r>
        <w:t>的创建，数据输入</w:t>
      </w:r>
      <w:r>
        <w:rPr>
          <w:rFonts w:hint="eastAsia"/>
        </w:rPr>
        <w:t>pipeline</w:t>
      </w:r>
      <w:r>
        <w:rPr>
          <w:rFonts w:hint="eastAsia"/>
        </w:rPr>
        <w:t>，</w:t>
      </w:r>
      <w:r w:rsidR="007845B2">
        <w:rPr>
          <w:rFonts w:hint="eastAsia"/>
        </w:rPr>
        <w:t>模型</w:t>
      </w:r>
      <w:r w:rsidR="007845B2">
        <w:t>的保存与恢复，变量的监控，</w:t>
      </w:r>
      <w:r w:rsidR="007845B2">
        <w:rPr>
          <w:rFonts w:hint="eastAsia"/>
        </w:rPr>
        <w:t>图像</w:t>
      </w:r>
      <w:r w:rsidR="007845B2">
        <w:t>预处理，单张图像的测试</w:t>
      </w:r>
      <w:r w:rsidR="007845B2">
        <w:rPr>
          <w:rFonts w:hint="eastAsia"/>
        </w:rPr>
        <w:t>，</w:t>
      </w:r>
      <w:r w:rsidR="007845B2">
        <w:t>代码也较为全面，可供</w:t>
      </w:r>
      <w:r w:rsidR="007845B2">
        <w:rPr>
          <w:rFonts w:hint="eastAsia"/>
        </w:rPr>
        <w:t>其它</w:t>
      </w:r>
      <w:r w:rsidR="007845B2">
        <w:t>案例参考。</w:t>
      </w:r>
      <w:bookmarkStart w:id="0" w:name="_GoBack"/>
      <w:bookmarkEnd w:id="0"/>
    </w:p>
    <w:sectPr w:rsidR="00CA3701" w:rsidRPr="00CA370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FA8" w:rsidRDefault="00350FA8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350FA8" w:rsidRDefault="00350FA8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FA8" w:rsidRDefault="00350FA8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350FA8" w:rsidRDefault="00350FA8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A49B1"/>
    <w:multiLevelType w:val="hybridMultilevel"/>
    <w:tmpl w:val="7C761B5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47C5062"/>
    <w:multiLevelType w:val="hybridMultilevel"/>
    <w:tmpl w:val="2F648C3E"/>
    <w:lvl w:ilvl="0" w:tplc="F3D85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A219DE"/>
    <w:multiLevelType w:val="hybridMultilevel"/>
    <w:tmpl w:val="184459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981AA5"/>
    <w:multiLevelType w:val="hybridMultilevel"/>
    <w:tmpl w:val="DB6C7B28"/>
    <w:lvl w:ilvl="0" w:tplc="1BE22C4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F36C0"/>
    <w:multiLevelType w:val="hybridMultilevel"/>
    <w:tmpl w:val="1556019A"/>
    <w:lvl w:ilvl="0" w:tplc="992CB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C6"/>
    <w:rsid w:val="000424EF"/>
    <w:rsid w:val="000C0C9F"/>
    <w:rsid w:val="000E5663"/>
    <w:rsid w:val="000E7731"/>
    <w:rsid w:val="000F43A6"/>
    <w:rsid w:val="00160D9C"/>
    <w:rsid w:val="0025060A"/>
    <w:rsid w:val="002B26DF"/>
    <w:rsid w:val="002D34B5"/>
    <w:rsid w:val="00350FA8"/>
    <w:rsid w:val="0044517D"/>
    <w:rsid w:val="00542474"/>
    <w:rsid w:val="005E0B61"/>
    <w:rsid w:val="00782781"/>
    <w:rsid w:val="007845B2"/>
    <w:rsid w:val="00787F98"/>
    <w:rsid w:val="00881C0E"/>
    <w:rsid w:val="00A40AC6"/>
    <w:rsid w:val="00C30E51"/>
    <w:rsid w:val="00CA3701"/>
    <w:rsid w:val="00CE73C9"/>
    <w:rsid w:val="00FB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7BB5A"/>
  <w15:chartTrackingRefBased/>
  <w15:docId w15:val="{F1F1203A-BF30-4D09-8E51-3D90456F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73C9"/>
    <w:pPr>
      <w:keepNext/>
      <w:keepLines/>
      <w:spacing w:before="280" w:after="290" w:line="240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0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0AC6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E73C9"/>
    <w:rPr>
      <w:rFonts w:asciiTheme="majorHAnsi" w:hAnsiTheme="majorHAnsi" w:cstheme="majorBidi"/>
      <w:b/>
      <w:bCs/>
      <w:kern w:val="2"/>
      <w:sz w:val="28"/>
      <w:szCs w:val="28"/>
    </w:rPr>
  </w:style>
  <w:style w:type="character" w:styleId="a7">
    <w:name w:val="Hyperlink"/>
    <w:basedOn w:val="a0"/>
    <w:uiPriority w:val="99"/>
    <w:unhideWhenUsed/>
    <w:rsid w:val="000424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24EF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0C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182</TotalTime>
  <Pages>1</Pages>
  <Words>1579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2017-07-06T16:18:00Z</dcterms:created>
  <dcterms:modified xsi:type="dcterms:W3CDTF">2017-07-07T16:13:00Z</dcterms:modified>
</cp:coreProperties>
</file>