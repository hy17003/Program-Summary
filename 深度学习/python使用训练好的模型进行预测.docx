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00" w:rsidRDefault="001E3585" w:rsidP="001E3585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使用训练好的模型进行预测</w:t>
      </w:r>
    </w:p>
    <w:p w:rsidR="001E3585" w:rsidRDefault="001E3585" w:rsidP="001E3585">
      <w:pPr>
        <w:ind w:firstLineChars="0" w:firstLine="0"/>
      </w:pPr>
      <w:r>
        <w:tab/>
      </w:r>
      <w:r>
        <w:rPr>
          <w:rFonts w:hint="eastAsia"/>
        </w:rPr>
        <w:t>python</w:t>
      </w:r>
      <w:r>
        <w:rPr>
          <w:rFonts w:hint="eastAsia"/>
        </w:rPr>
        <w:t>使用训练好的模型进行预测流程比较简单，说明如下：</w:t>
      </w:r>
    </w:p>
    <w:p w:rsidR="001E3585" w:rsidRDefault="001E3585" w:rsidP="001E3585">
      <w:pPr>
        <w:numPr>
          <w:ilvl w:val="0"/>
          <w:numId w:val="4"/>
        </w:numPr>
        <w:ind w:firstLineChars="0"/>
      </w:pPr>
      <w:r>
        <w:rPr>
          <w:rFonts w:hint="eastAsia"/>
        </w:rPr>
        <w:t>引入必要的包并添加环境变量：</w:t>
      </w:r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proofErr w:type="gramStart"/>
      <w:r w:rsidRPr="001E3585">
        <w:rPr>
          <w:sz w:val="18"/>
        </w:rPr>
        <w:t>import</w:t>
      </w:r>
      <w:proofErr w:type="gramEnd"/>
      <w:r w:rsidRPr="001E3585">
        <w:rPr>
          <w:sz w:val="18"/>
        </w:rPr>
        <w:t xml:space="preserve"> </w:t>
      </w:r>
      <w:proofErr w:type="spellStart"/>
      <w:r w:rsidRPr="001E3585">
        <w:rPr>
          <w:sz w:val="18"/>
        </w:rPr>
        <w:t>os</w:t>
      </w:r>
      <w:proofErr w:type="spellEnd"/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proofErr w:type="gramStart"/>
      <w:r w:rsidRPr="001E3585">
        <w:rPr>
          <w:sz w:val="18"/>
        </w:rPr>
        <w:t>import</w:t>
      </w:r>
      <w:proofErr w:type="gramEnd"/>
      <w:r w:rsidRPr="001E3585">
        <w:rPr>
          <w:sz w:val="18"/>
        </w:rPr>
        <w:t xml:space="preserve"> sys</w:t>
      </w:r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proofErr w:type="gramStart"/>
      <w:r w:rsidRPr="001E3585">
        <w:rPr>
          <w:sz w:val="18"/>
        </w:rPr>
        <w:t>import</w:t>
      </w:r>
      <w:proofErr w:type="gramEnd"/>
      <w:r w:rsidRPr="001E3585">
        <w:rPr>
          <w:sz w:val="18"/>
        </w:rPr>
        <w:t xml:space="preserve"> </w:t>
      </w:r>
      <w:proofErr w:type="spellStart"/>
      <w:r w:rsidRPr="001E3585">
        <w:rPr>
          <w:sz w:val="18"/>
        </w:rPr>
        <w:t>numpy</w:t>
      </w:r>
      <w:proofErr w:type="spellEnd"/>
      <w:r w:rsidRPr="001E3585">
        <w:rPr>
          <w:sz w:val="18"/>
        </w:rPr>
        <w:t xml:space="preserve"> as </w:t>
      </w:r>
      <w:proofErr w:type="spellStart"/>
      <w:r w:rsidRPr="001E3585">
        <w:rPr>
          <w:sz w:val="18"/>
        </w:rPr>
        <w:t>np</w:t>
      </w:r>
      <w:proofErr w:type="spellEnd"/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proofErr w:type="gramStart"/>
      <w:r w:rsidRPr="001E3585">
        <w:rPr>
          <w:sz w:val="18"/>
        </w:rPr>
        <w:t>import</w:t>
      </w:r>
      <w:proofErr w:type="gramEnd"/>
      <w:r w:rsidRPr="001E3585">
        <w:rPr>
          <w:sz w:val="18"/>
        </w:rPr>
        <w:t xml:space="preserve"> </w:t>
      </w:r>
      <w:proofErr w:type="spellStart"/>
      <w:r w:rsidRPr="001E3585">
        <w:rPr>
          <w:sz w:val="18"/>
        </w:rPr>
        <w:t>matplotlib.pyplot</w:t>
      </w:r>
      <w:proofErr w:type="spellEnd"/>
      <w:r w:rsidRPr="001E3585">
        <w:rPr>
          <w:sz w:val="18"/>
        </w:rPr>
        <w:t xml:space="preserve"> as </w:t>
      </w:r>
      <w:proofErr w:type="spellStart"/>
      <w:r w:rsidRPr="001E3585">
        <w:rPr>
          <w:sz w:val="18"/>
        </w:rPr>
        <w:t>plt</w:t>
      </w:r>
      <w:proofErr w:type="spellEnd"/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proofErr w:type="spellStart"/>
      <w:r w:rsidRPr="001E3585">
        <w:rPr>
          <w:sz w:val="18"/>
        </w:rPr>
        <w:t>caffe_root</w:t>
      </w:r>
      <w:proofErr w:type="spellEnd"/>
      <w:r w:rsidRPr="001E3585">
        <w:rPr>
          <w:sz w:val="18"/>
        </w:rPr>
        <w:t xml:space="preserve"> = '/home/hy17003/</w:t>
      </w:r>
      <w:proofErr w:type="spellStart"/>
      <w:r w:rsidRPr="001E3585">
        <w:rPr>
          <w:sz w:val="18"/>
        </w:rPr>
        <w:t>caffe</w:t>
      </w:r>
      <w:proofErr w:type="spellEnd"/>
      <w:r w:rsidRPr="001E3585">
        <w:rPr>
          <w:sz w:val="18"/>
        </w:rPr>
        <w:t>/'</w:t>
      </w:r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proofErr w:type="spellStart"/>
      <w:proofErr w:type="gramStart"/>
      <w:r w:rsidRPr="001E3585">
        <w:rPr>
          <w:sz w:val="18"/>
        </w:rPr>
        <w:t>sys.path.insert</w:t>
      </w:r>
      <w:proofErr w:type="spellEnd"/>
      <w:r w:rsidRPr="001E3585">
        <w:rPr>
          <w:sz w:val="18"/>
        </w:rPr>
        <w:t>(</w:t>
      </w:r>
      <w:proofErr w:type="gramEnd"/>
      <w:r w:rsidRPr="001E3585">
        <w:rPr>
          <w:sz w:val="18"/>
        </w:rPr>
        <w:t>0,caffe_root + 'python')</w:t>
      </w:r>
    </w:p>
    <w:p w:rsidR="001E3585" w:rsidRDefault="001E3585" w:rsidP="001E3585">
      <w:pPr>
        <w:spacing w:line="240" w:lineRule="auto"/>
        <w:ind w:firstLineChars="0" w:firstLine="0"/>
        <w:rPr>
          <w:sz w:val="18"/>
        </w:rPr>
      </w:pPr>
      <w:proofErr w:type="gramStart"/>
      <w:r w:rsidRPr="001E3585">
        <w:rPr>
          <w:sz w:val="18"/>
        </w:rPr>
        <w:t>import</w:t>
      </w:r>
      <w:proofErr w:type="gramEnd"/>
      <w:r w:rsidRPr="001E3585">
        <w:rPr>
          <w:sz w:val="18"/>
        </w:rPr>
        <w:t xml:space="preserve"> </w:t>
      </w:r>
      <w:proofErr w:type="spellStart"/>
      <w:r w:rsidRPr="001E3585">
        <w:rPr>
          <w:sz w:val="18"/>
        </w:rPr>
        <w:t>caffe</w:t>
      </w:r>
      <w:proofErr w:type="spellEnd"/>
    </w:p>
    <w:p w:rsidR="001E3585" w:rsidRDefault="001E3585" w:rsidP="001E3585">
      <w:pPr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Net</w:t>
      </w:r>
      <w:r>
        <w:rPr>
          <w:rFonts w:hint="eastAsia"/>
        </w:rPr>
        <w:t>对象，载入模型</w:t>
      </w:r>
    </w:p>
    <w:p w:rsidR="001E3585" w:rsidRDefault="001E3585" w:rsidP="001E3585">
      <w:pPr>
        <w:ind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caffe.Classifier</w:t>
      </w:r>
      <w:proofErr w:type="spellEnd"/>
      <w:r>
        <w:rPr>
          <w:rFonts w:hint="eastAsia"/>
        </w:rPr>
        <w:t>函数创建分类器，并初始化</w:t>
      </w:r>
      <w:r w:rsidR="005C20AF">
        <w:rPr>
          <w:rFonts w:hint="eastAsia"/>
        </w:rPr>
        <w:t>，分别传入网络结构文件</w:t>
      </w:r>
      <w:proofErr w:type="spellStart"/>
      <w:r w:rsidR="005C20AF">
        <w:rPr>
          <w:rFonts w:hint="eastAsia"/>
        </w:rPr>
        <w:t>prototxt</w:t>
      </w:r>
      <w:proofErr w:type="spellEnd"/>
      <w:r w:rsidR="005C20AF">
        <w:rPr>
          <w:rFonts w:hint="eastAsia"/>
        </w:rPr>
        <w:t>和训练结果文件</w:t>
      </w:r>
      <w:proofErr w:type="spellStart"/>
      <w:r w:rsidR="005C20AF">
        <w:rPr>
          <w:rFonts w:hint="eastAsia"/>
        </w:rPr>
        <w:t>caf</w:t>
      </w:r>
      <w:r w:rsidR="005C20AF">
        <w:t>femodel</w:t>
      </w:r>
      <w:proofErr w:type="spellEnd"/>
    </w:p>
    <w:p w:rsidR="005C20AF" w:rsidRDefault="005C20AF" w:rsidP="005C20AF">
      <w:pPr>
        <w:numPr>
          <w:ilvl w:val="0"/>
          <w:numId w:val="4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CPU</w:t>
      </w:r>
      <w:r>
        <w:rPr>
          <w:rFonts w:hint="eastAsia"/>
        </w:rPr>
        <w:t>模式</w:t>
      </w:r>
    </w:p>
    <w:p w:rsidR="005C20AF" w:rsidRPr="001E3585" w:rsidRDefault="005C20AF" w:rsidP="005C20AF">
      <w:pPr>
        <w:ind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caffe.set_mode_cpu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1E3585" w:rsidRDefault="001E3585" w:rsidP="001E3585">
      <w:pPr>
        <w:numPr>
          <w:ilvl w:val="0"/>
          <w:numId w:val="4"/>
        </w:numPr>
        <w:ind w:firstLineChars="0"/>
      </w:pPr>
      <w:r>
        <w:rPr>
          <w:rFonts w:hint="eastAsia"/>
        </w:rPr>
        <w:t>载入测试图像</w:t>
      </w:r>
    </w:p>
    <w:p w:rsidR="001E3585" w:rsidRDefault="001E3585" w:rsidP="001E3585">
      <w:pPr>
        <w:ind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caffe.io.load_image</w:t>
      </w:r>
      <w:proofErr w:type="spellEnd"/>
      <w:r>
        <w:rPr>
          <w:rFonts w:hint="eastAsia"/>
        </w:rPr>
        <w:t>函数载入图像</w:t>
      </w:r>
    </w:p>
    <w:p w:rsidR="001E3585" w:rsidRDefault="005C20AF" w:rsidP="005C20AF">
      <w:pPr>
        <w:numPr>
          <w:ilvl w:val="0"/>
          <w:numId w:val="4"/>
        </w:numPr>
        <w:ind w:firstLineChars="0"/>
      </w:pPr>
      <w:r>
        <w:rPr>
          <w:rFonts w:hint="eastAsia"/>
        </w:rPr>
        <w:t>预测并输出结果</w:t>
      </w:r>
    </w:p>
    <w:p w:rsidR="005C20AF" w:rsidRPr="001E3585" w:rsidRDefault="005C20AF" w:rsidP="005C20AF">
      <w:pPr>
        <w:ind w:firstLineChars="0" w:firstLine="0"/>
      </w:pPr>
      <w:proofErr w:type="gramStart"/>
      <w:r w:rsidRPr="001E3585">
        <w:t>prediction=</w:t>
      </w:r>
      <w:proofErr w:type="spellStart"/>
      <w:proofErr w:type="gramEnd"/>
      <w:r w:rsidRPr="001E3585">
        <w:t>net.predict</w:t>
      </w:r>
      <w:proofErr w:type="spellEnd"/>
      <w:r w:rsidRPr="001E3585">
        <w:t>([</w:t>
      </w:r>
      <w:proofErr w:type="spellStart"/>
      <w:r w:rsidRPr="001E3585">
        <w:t>input_image</w:t>
      </w:r>
      <w:proofErr w:type="spellEnd"/>
      <w:r w:rsidRPr="001E3585">
        <w:t>],oversample=False)</w:t>
      </w:r>
    </w:p>
    <w:p w:rsidR="005C20AF" w:rsidRPr="001E3585" w:rsidRDefault="005C20AF" w:rsidP="005C20AF">
      <w:pPr>
        <w:ind w:firstLineChars="0" w:firstLine="0"/>
      </w:pPr>
      <w:proofErr w:type="gramStart"/>
      <w:r w:rsidRPr="001E3585">
        <w:t>print</w:t>
      </w:r>
      <w:proofErr w:type="gramEnd"/>
      <w:r w:rsidRPr="001E3585">
        <w:t xml:space="preserve"> 'predicted class: ',prediction[0].</w:t>
      </w:r>
      <w:proofErr w:type="spellStart"/>
      <w:r w:rsidRPr="001E3585">
        <w:t>argmax</w:t>
      </w:r>
      <w:proofErr w:type="spellEnd"/>
      <w:r w:rsidRPr="001E3585">
        <w:t>()</w:t>
      </w:r>
    </w:p>
    <w:p w:rsidR="001E3585" w:rsidRDefault="001E3585" w:rsidP="005C20AF">
      <w:pPr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源码：</w:t>
      </w:r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proofErr w:type="gramStart"/>
      <w:r w:rsidRPr="001E3585">
        <w:rPr>
          <w:sz w:val="18"/>
        </w:rPr>
        <w:t>import</w:t>
      </w:r>
      <w:proofErr w:type="gramEnd"/>
      <w:r w:rsidRPr="001E3585">
        <w:rPr>
          <w:sz w:val="18"/>
        </w:rPr>
        <w:t xml:space="preserve"> </w:t>
      </w:r>
      <w:proofErr w:type="spellStart"/>
      <w:r w:rsidRPr="001E3585">
        <w:rPr>
          <w:sz w:val="18"/>
        </w:rPr>
        <w:t>os</w:t>
      </w:r>
      <w:proofErr w:type="spellEnd"/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proofErr w:type="gramStart"/>
      <w:r w:rsidRPr="001E3585">
        <w:rPr>
          <w:sz w:val="18"/>
        </w:rPr>
        <w:t>import</w:t>
      </w:r>
      <w:proofErr w:type="gramEnd"/>
      <w:r w:rsidRPr="001E3585">
        <w:rPr>
          <w:sz w:val="18"/>
        </w:rPr>
        <w:t xml:space="preserve"> sys</w:t>
      </w:r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proofErr w:type="gramStart"/>
      <w:r w:rsidRPr="001E3585">
        <w:rPr>
          <w:sz w:val="18"/>
        </w:rPr>
        <w:t>import</w:t>
      </w:r>
      <w:proofErr w:type="gramEnd"/>
      <w:r w:rsidRPr="001E3585">
        <w:rPr>
          <w:sz w:val="18"/>
        </w:rPr>
        <w:t xml:space="preserve"> </w:t>
      </w:r>
      <w:proofErr w:type="spellStart"/>
      <w:r w:rsidRPr="001E3585">
        <w:rPr>
          <w:sz w:val="18"/>
        </w:rPr>
        <w:t>numpy</w:t>
      </w:r>
      <w:proofErr w:type="spellEnd"/>
      <w:r w:rsidRPr="001E3585">
        <w:rPr>
          <w:sz w:val="18"/>
        </w:rPr>
        <w:t xml:space="preserve"> as </w:t>
      </w:r>
      <w:proofErr w:type="spellStart"/>
      <w:r w:rsidRPr="001E3585">
        <w:rPr>
          <w:sz w:val="18"/>
        </w:rPr>
        <w:t>np</w:t>
      </w:r>
      <w:proofErr w:type="spellEnd"/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proofErr w:type="gramStart"/>
      <w:r w:rsidRPr="001E3585">
        <w:rPr>
          <w:sz w:val="18"/>
        </w:rPr>
        <w:t>import</w:t>
      </w:r>
      <w:proofErr w:type="gramEnd"/>
      <w:r w:rsidRPr="001E3585">
        <w:rPr>
          <w:sz w:val="18"/>
        </w:rPr>
        <w:t xml:space="preserve"> </w:t>
      </w:r>
      <w:proofErr w:type="spellStart"/>
      <w:r w:rsidRPr="001E3585">
        <w:rPr>
          <w:sz w:val="18"/>
        </w:rPr>
        <w:t>matplotlib.pyplot</w:t>
      </w:r>
      <w:proofErr w:type="spellEnd"/>
      <w:r w:rsidRPr="001E3585">
        <w:rPr>
          <w:sz w:val="18"/>
        </w:rPr>
        <w:t xml:space="preserve"> as </w:t>
      </w:r>
      <w:proofErr w:type="spellStart"/>
      <w:r w:rsidRPr="001E3585">
        <w:rPr>
          <w:sz w:val="18"/>
        </w:rPr>
        <w:t>plt</w:t>
      </w:r>
      <w:proofErr w:type="spellEnd"/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proofErr w:type="spellStart"/>
      <w:r w:rsidRPr="001E3585">
        <w:rPr>
          <w:sz w:val="18"/>
        </w:rPr>
        <w:t>caffe_root</w:t>
      </w:r>
      <w:proofErr w:type="spellEnd"/>
      <w:r w:rsidRPr="001E3585">
        <w:rPr>
          <w:sz w:val="18"/>
        </w:rPr>
        <w:t xml:space="preserve"> = '/home/hy17003/</w:t>
      </w:r>
      <w:proofErr w:type="spellStart"/>
      <w:r w:rsidRPr="001E3585">
        <w:rPr>
          <w:sz w:val="18"/>
        </w:rPr>
        <w:t>caffe</w:t>
      </w:r>
      <w:proofErr w:type="spellEnd"/>
      <w:r w:rsidRPr="001E3585">
        <w:rPr>
          <w:sz w:val="18"/>
        </w:rPr>
        <w:t>/'</w:t>
      </w:r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proofErr w:type="spellStart"/>
      <w:proofErr w:type="gramStart"/>
      <w:r w:rsidRPr="001E3585">
        <w:rPr>
          <w:sz w:val="18"/>
        </w:rPr>
        <w:t>sys.path.insert</w:t>
      </w:r>
      <w:proofErr w:type="spellEnd"/>
      <w:r w:rsidRPr="001E3585">
        <w:rPr>
          <w:sz w:val="18"/>
        </w:rPr>
        <w:t>(</w:t>
      </w:r>
      <w:proofErr w:type="gramEnd"/>
      <w:r w:rsidRPr="001E3585">
        <w:rPr>
          <w:sz w:val="18"/>
        </w:rPr>
        <w:t>0,caffe_root + 'python')</w:t>
      </w:r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proofErr w:type="gramStart"/>
      <w:r w:rsidRPr="001E3585">
        <w:rPr>
          <w:sz w:val="18"/>
        </w:rPr>
        <w:t>import</w:t>
      </w:r>
      <w:proofErr w:type="gramEnd"/>
      <w:r w:rsidRPr="001E3585">
        <w:rPr>
          <w:sz w:val="18"/>
        </w:rPr>
        <w:t xml:space="preserve"> </w:t>
      </w:r>
      <w:proofErr w:type="spellStart"/>
      <w:r w:rsidRPr="001E3585">
        <w:rPr>
          <w:sz w:val="18"/>
        </w:rPr>
        <w:t>caffe</w:t>
      </w:r>
      <w:proofErr w:type="spellEnd"/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r w:rsidRPr="001E3585">
        <w:rPr>
          <w:sz w:val="18"/>
        </w:rPr>
        <w:t>MODEL_FILE = '/home/hy17003/</w:t>
      </w:r>
      <w:proofErr w:type="spellStart"/>
      <w:r w:rsidRPr="001E3585">
        <w:rPr>
          <w:sz w:val="18"/>
        </w:rPr>
        <w:t>caffe</w:t>
      </w:r>
      <w:proofErr w:type="spellEnd"/>
      <w:r w:rsidRPr="001E3585">
        <w:rPr>
          <w:sz w:val="18"/>
        </w:rPr>
        <w:t>/examples/</w:t>
      </w:r>
      <w:proofErr w:type="spellStart"/>
      <w:r w:rsidRPr="001E3585">
        <w:rPr>
          <w:sz w:val="18"/>
        </w:rPr>
        <w:t>mnist</w:t>
      </w:r>
      <w:proofErr w:type="spellEnd"/>
      <w:r w:rsidRPr="001E3585">
        <w:rPr>
          <w:sz w:val="18"/>
        </w:rPr>
        <w:t>/</w:t>
      </w:r>
      <w:proofErr w:type="spellStart"/>
      <w:r w:rsidRPr="001E3585">
        <w:rPr>
          <w:sz w:val="18"/>
        </w:rPr>
        <w:t>lenet.prototxt</w:t>
      </w:r>
      <w:proofErr w:type="spellEnd"/>
      <w:r w:rsidRPr="001E3585">
        <w:rPr>
          <w:sz w:val="18"/>
        </w:rPr>
        <w:t>'</w:t>
      </w:r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r w:rsidRPr="001E3585">
        <w:rPr>
          <w:sz w:val="18"/>
        </w:rPr>
        <w:t>PRETRAINED = '/home/hy17003/</w:t>
      </w:r>
      <w:proofErr w:type="spellStart"/>
      <w:r w:rsidRPr="001E3585">
        <w:rPr>
          <w:sz w:val="18"/>
        </w:rPr>
        <w:t>caffe</w:t>
      </w:r>
      <w:proofErr w:type="spellEnd"/>
      <w:r w:rsidRPr="001E3585">
        <w:rPr>
          <w:sz w:val="18"/>
        </w:rPr>
        <w:t>/examples/</w:t>
      </w:r>
      <w:proofErr w:type="spellStart"/>
      <w:r w:rsidRPr="001E3585">
        <w:rPr>
          <w:sz w:val="18"/>
        </w:rPr>
        <w:t>mnist</w:t>
      </w:r>
      <w:proofErr w:type="spellEnd"/>
      <w:r w:rsidRPr="001E3585">
        <w:rPr>
          <w:sz w:val="18"/>
        </w:rPr>
        <w:t>/lenet_iter_10000.caffemodel'</w:t>
      </w:r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r w:rsidRPr="001E3585">
        <w:rPr>
          <w:sz w:val="18"/>
        </w:rPr>
        <w:t>IMAGE_LIST = ['001.bmp','002.bmp','003.bmp','004.bmp','005.bmp','006.bmp',</w:t>
      </w:r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r w:rsidRPr="001E3585">
        <w:rPr>
          <w:sz w:val="18"/>
        </w:rPr>
        <w:tab/>
        <w:t>'007.bmp','007.bmp','008.bmp','009.bmp','000.bmp']</w:t>
      </w:r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r w:rsidRPr="001E3585">
        <w:rPr>
          <w:sz w:val="18"/>
        </w:rPr>
        <w:t>IMAGE_PATH = '/home/hy17003/</w:t>
      </w:r>
      <w:proofErr w:type="spellStart"/>
      <w:r w:rsidRPr="001E3585">
        <w:rPr>
          <w:sz w:val="18"/>
        </w:rPr>
        <w:t>caffe</w:t>
      </w:r>
      <w:proofErr w:type="spellEnd"/>
      <w:r w:rsidRPr="001E3585">
        <w:rPr>
          <w:sz w:val="18"/>
        </w:rPr>
        <w:t>/examples/</w:t>
      </w:r>
      <w:proofErr w:type="spellStart"/>
      <w:r w:rsidRPr="001E3585">
        <w:rPr>
          <w:sz w:val="18"/>
        </w:rPr>
        <w:t>mnist</w:t>
      </w:r>
      <w:proofErr w:type="spellEnd"/>
      <w:r w:rsidRPr="001E3585">
        <w:rPr>
          <w:sz w:val="18"/>
        </w:rPr>
        <w:t>/</w:t>
      </w:r>
      <w:proofErr w:type="spellStart"/>
      <w:r w:rsidRPr="001E3585">
        <w:rPr>
          <w:sz w:val="18"/>
        </w:rPr>
        <w:t>testImg</w:t>
      </w:r>
      <w:proofErr w:type="spellEnd"/>
      <w:r w:rsidRPr="001E3585">
        <w:rPr>
          <w:sz w:val="18"/>
        </w:rPr>
        <w:t>/'</w:t>
      </w:r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proofErr w:type="gramStart"/>
      <w:r w:rsidRPr="001E3585">
        <w:rPr>
          <w:sz w:val="18"/>
        </w:rPr>
        <w:t>net=</w:t>
      </w:r>
      <w:proofErr w:type="spellStart"/>
      <w:proofErr w:type="gramEnd"/>
      <w:r w:rsidRPr="001E3585">
        <w:rPr>
          <w:sz w:val="18"/>
        </w:rPr>
        <w:t>caffe.Classifier</w:t>
      </w:r>
      <w:proofErr w:type="spellEnd"/>
      <w:r w:rsidRPr="001E3585">
        <w:rPr>
          <w:sz w:val="18"/>
        </w:rPr>
        <w:t>(MODEL_FILE,PRETRAINED)</w:t>
      </w:r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proofErr w:type="spellStart"/>
      <w:r w:rsidRPr="001E3585">
        <w:rPr>
          <w:sz w:val="18"/>
        </w:rPr>
        <w:t>caffe.set_mode_</w:t>
      </w:r>
      <w:proofErr w:type="gramStart"/>
      <w:r w:rsidRPr="001E3585">
        <w:rPr>
          <w:sz w:val="18"/>
        </w:rPr>
        <w:t>cpu</w:t>
      </w:r>
      <w:proofErr w:type="spellEnd"/>
      <w:r w:rsidRPr="001E3585">
        <w:rPr>
          <w:sz w:val="18"/>
        </w:rPr>
        <w:t>()</w:t>
      </w:r>
      <w:proofErr w:type="gramEnd"/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proofErr w:type="gramStart"/>
      <w:r w:rsidRPr="001E3585">
        <w:rPr>
          <w:sz w:val="18"/>
        </w:rPr>
        <w:t>for</w:t>
      </w:r>
      <w:proofErr w:type="gramEnd"/>
      <w:r w:rsidRPr="001E3585">
        <w:rPr>
          <w:sz w:val="18"/>
        </w:rPr>
        <w:t xml:space="preserve"> image in IMAGE_LIST:</w:t>
      </w:r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r w:rsidRPr="001E3585">
        <w:rPr>
          <w:sz w:val="18"/>
        </w:rPr>
        <w:lastRenderedPageBreak/>
        <w:tab/>
      </w:r>
      <w:proofErr w:type="spellStart"/>
      <w:r w:rsidRPr="001E3585">
        <w:rPr>
          <w:sz w:val="18"/>
        </w:rPr>
        <w:t>input_image</w:t>
      </w:r>
      <w:proofErr w:type="spellEnd"/>
      <w:r w:rsidRPr="001E3585">
        <w:rPr>
          <w:sz w:val="18"/>
        </w:rPr>
        <w:t xml:space="preserve"> = </w:t>
      </w:r>
      <w:proofErr w:type="spellStart"/>
      <w:r w:rsidRPr="001E3585">
        <w:rPr>
          <w:sz w:val="18"/>
        </w:rPr>
        <w:t>caffe.io.load_</w:t>
      </w:r>
      <w:proofErr w:type="gramStart"/>
      <w:r w:rsidRPr="001E3585">
        <w:rPr>
          <w:sz w:val="18"/>
        </w:rPr>
        <w:t>image</w:t>
      </w:r>
      <w:proofErr w:type="spellEnd"/>
      <w:r w:rsidRPr="001E3585">
        <w:rPr>
          <w:sz w:val="18"/>
        </w:rPr>
        <w:t>(</w:t>
      </w:r>
      <w:proofErr w:type="gramEnd"/>
      <w:r w:rsidRPr="001E3585">
        <w:rPr>
          <w:sz w:val="18"/>
        </w:rPr>
        <w:t xml:space="preserve">IMAGE_PATH + </w:t>
      </w:r>
      <w:proofErr w:type="spellStart"/>
      <w:r w:rsidRPr="001E3585">
        <w:rPr>
          <w:sz w:val="18"/>
        </w:rPr>
        <w:t>image,color</w:t>
      </w:r>
      <w:proofErr w:type="spellEnd"/>
      <w:r w:rsidRPr="001E3585">
        <w:rPr>
          <w:sz w:val="18"/>
        </w:rPr>
        <w:t>=False)</w:t>
      </w:r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r w:rsidRPr="001E3585">
        <w:rPr>
          <w:sz w:val="18"/>
        </w:rPr>
        <w:tab/>
      </w:r>
      <w:proofErr w:type="gramStart"/>
      <w:r w:rsidRPr="001E3585">
        <w:rPr>
          <w:sz w:val="18"/>
        </w:rPr>
        <w:t>prediction=</w:t>
      </w:r>
      <w:proofErr w:type="spellStart"/>
      <w:proofErr w:type="gramEnd"/>
      <w:r w:rsidRPr="001E3585">
        <w:rPr>
          <w:sz w:val="18"/>
        </w:rPr>
        <w:t>net.predict</w:t>
      </w:r>
      <w:proofErr w:type="spellEnd"/>
      <w:r w:rsidRPr="001E3585">
        <w:rPr>
          <w:sz w:val="18"/>
        </w:rPr>
        <w:t>([</w:t>
      </w:r>
      <w:proofErr w:type="spellStart"/>
      <w:r w:rsidRPr="001E3585">
        <w:rPr>
          <w:sz w:val="18"/>
        </w:rPr>
        <w:t>input_image</w:t>
      </w:r>
      <w:proofErr w:type="spellEnd"/>
      <w:r w:rsidRPr="001E3585">
        <w:rPr>
          <w:sz w:val="18"/>
        </w:rPr>
        <w:t>],oversample=False)</w:t>
      </w:r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r w:rsidRPr="001E3585">
        <w:rPr>
          <w:sz w:val="18"/>
        </w:rPr>
        <w:tab/>
      </w:r>
      <w:proofErr w:type="gramStart"/>
      <w:r w:rsidRPr="001E3585">
        <w:rPr>
          <w:sz w:val="18"/>
        </w:rPr>
        <w:t>print</w:t>
      </w:r>
      <w:proofErr w:type="gramEnd"/>
      <w:r w:rsidRPr="001E3585">
        <w:rPr>
          <w:sz w:val="18"/>
        </w:rPr>
        <w:t xml:space="preserve"> 'predicted class: ',prediction[0].</w:t>
      </w:r>
      <w:proofErr w:type="spellStart"/>
      <w:r w:rsidRPr="001E3585">
        <w:rPr>
          <w:sz w:val="18"/>
        </w:rPr>
        <w:t>argmax</w:t>
      </w:r>
      <w:proofErr w:type="spellEnd"/>
      <w:r w:rsidRPr="001E3585">
        <w:rPr>
          <w:sz w:val="18"/>
        </w:rPr>
        <w:t>()</w:t>
      </w:r>
      <w:bookmarkStart w:id="0" w:name="_GoBack"/>
      <w:bookmarkEnd w:id="0"/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r w:rsidRPr="001E3585">
        <w:rPr>
          <w:sz w:val="18"/>
        </w:rPr>
        <w:tab/>
      </w:r>
      <w:proofErr w:type="spellStart"/>
      <w:proofErr w:type="gramStart"/>
      <w:r w:rsidRPr="001E3585">
        <w:rPr>
          <w:sz w:val="18"/>
        </w:rPr>
        <w:t>im</w:t>
      </w:r>
      <w:proofErr w:type="spellEnd"/>
      <w:r w:rsidRPr="001E3585">
        <w:rPr>
          <w:sz w:val="18"/>
        </w:rPr>
        <w:t>=</w:t>
      </w:r>
      <w:proofErr w:type="spellStart"/>
      <w:proofErr w:type="gramEnd"/>
      <w:r w:rsidRPr="001E3585">
        <w:rPr>
          <w:sz w:val="18"/>
        </w:rPr>
        <w:t>input_image</w:t>
      </w:r>
      <w:proofErr w:type="spellEnd"/>
      <w:r w:rsidRPr="001E3585">
        <w:rPr>
          <w:sz w:val="18"/>
        </w:rPr>
        <w:t>[:,:,0]</w:t>
      </w:r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r w:rsidRPr="001E3585">
        <w:rPr>
          <w:sz w:val="18"/>
        </w:rPr>
        <w:tab/>
      </w:r>
      <w:proofErr w:type="spellStart"/>
      <w:proofErr w:type="gramStart"/>
      <w:r w:rsidRPr="001E3585">
        <w:rPr>
          <w:sz w:val="18"/>
        </w:rPr>
        <w:t>plt.gray</w:t>
      </w:r>
      <w:proofErr w:type="spellEnd"/>
      <w:r w:rsidRPr="001E3585">
        <w:rPr>
          <w:sz w:val="18"/>
        </w:rPr>
        <w:t>()</w:t>
      </w:r>
      <w:proofErr w:type="gramEnd"/>
    </w:p>
    <w:p w:rsidR="001E3585" w:rsidRPr="001E3585" w:rsidRDefault="001E3585" w:rsidP="001E3585">
      <w:pPr>
        <w:spacing w:line="240" w:lineRule="auto"/>
        <w:ind w:firstLineChars="0" w:firstLine="0"/>
        <w:rPr>
          <w:sz w:val="18"/>
        </w:rPr>
      </w:pPr>
      <w:r w:rsidRPr="001E3585">
        <w:rPr>
          <w:sz w:val="18"/>
        </w:rPr>
        <w:tab/>
      </w:r>
      <w:proofErr w:type="spellStart"/>
      <w:proofErr w:type="gramStart"/>
      <w:r w:rsidRPr="001E3585">
        <w:rPr>
          <w:sz w:val="18"/>
        </w:rPr>
        <w:t>plt.imshow</w:t>
      </w:r>
      <w:proofErr w:type="spellEnd"/>
      <w:r w:rsidRPr="001E3585">
        <w:rPr>
          <w:sz w:val="18"/>
        </w:rPr>
        <w:t>(</w:t>
      </w:r>
      <w:proofErr w:type="spellStart"/>
      <w:proofErr w:type="gramEnd"/>
      <w:r w:rsidRPr="001E3585">
        <w:rPr>
          <w:sz w:val="18"/>
        </w:rPr>
        <w:t>im</w:t>
      </w:r>
      <w:proofErr w:type="spellEnd"/>
      <w:r w:rsidRPr="001E3585">
        <w:rPr>
          <w:sz w:val="18"/>
        </w:rPr>
        <w:t>)</w:t>
      </w:r>
    </w:p>
    <w:p w:rsidR="001E3585" w:rsidRDefault="001E3585" w:rsidP="001E3585">
      <w:pPr>
        <w:spacing w:line="240" w:lineRule="auto"/>
        <w:ind w:firstLineChars="0" w:firstLine="0"/>
        <w:rPr>
          <w:sz w:val="18"/>
        </w:rPr>
      </w:pPr>
      <w:r w:rsidRPr="001E3585">
        <w:rPr>
          <w:sz w:val="18"/>
        </w:rPr>
        <w:tab/>
      </w:r>
      <w:proofErr w:type="spellStart"/>
      <w:proofErr w:type="gramStart"/>
      <w:r w:rsidRPr="001E3585">
        <w:rPr>
          <w:sz w:val="18"/>
        </w:rPr>
        <w:t>plt.show</w:t>
      </w:r>
      <w:proofErr w:type="spellEnd"/>
      <w:r w:rsidRPr="001E3585">
        <w:rPr>
          <w:sz w:val="18"/>
        </w:rPr>
        <w:t>()</w:t>
      </w:r>
      <w:proofErr w:type="gramEnd"/>
    </w:p>
    <w:p w:rsidR="00ED5832" w:rsidRDefault="00ED5832" w:rsidP="001E3585">
      <w:pPr>
        <w:spacing w:line="240" w:lineRule="auto"/>
        <w:ind w:firstLineChars="0" w:firstLine="0"/>
        <w:rPr>
          <w:sz w:val="18"/>
        </w:rPr>
      </w:pPr>
    </w:p>
    <w:p w:rsidR="00ED5832" w:rsidRPr="001E3585" w:rsidRDefault="00ED5832" w:rsidP="00ED5832">
      <w:pPr>
        <w:spacing w:line="240" w:lineRule="auto"/>
        <w:ind w:firstLineChars="0" w:firstLine="0"/>
        <w:jc w:val="center"/>
        <w:rPr>
          <w:rFonts w:hint="eastAsia"/>
          <w:sz w:val="18"/>
        </w:rPr>
      </w:pPr>
      <w:r>
        <w:rPr>
          <w:noProof/>
        </w:rPr>
        <w:drawing>
          <wp:inline distT="0" distB="0" distL="0" distR="0" wp14:anchorId="08B4A11A" wp14:editId="77726A3B">
            <wp:extent cx="3200000" cy="33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832" w:rsidRPr="001E3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880"/>
    <w:multiLevelType w:val="multilevel"/>
    <w:tmpl w:val="D0F03CAA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F3663FF"/>
    <w:multiLevelType w:val="multilevel"/>
    <w:tmpl w:val="67C0A7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659B3B3C"/>
    <w:multiLevelType w:val="hybridMultilevel"/>
    <w:tmpl w:val="F2CE5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85"/>
    <w:rsid w:val="000F43FB"/>
    <w:rsid w:val="00184083"/>
    <w:rsid w:val="001E3585"/>
    <w:rsid w:val="005C20AF"/>
    <w:rsid w:val="00892E00"/>
    <w:rsid w:val="009805E4"/>
    <w:rsid w:val="00ED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42BA9-7299-4855-8CE2-84C68E94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00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E00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E00"/>
    <w:pPr>
      <w:keepNext/>
      <w:keepLines/>
      <w:numPr>
        <w:numId w:val="1"/>
      </w:numPr>
      <w:spacing w:line="240" w:lineRule="auto"/>
      <w:ind w:firstLineChars="0"/>
      <w:outlineLvl w:val="1"/>
    </w:pPr>
    <w:rPr>
      <w:rFonts w:ascii="Calibri Light" w:eastAsia="微软雅黑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E00"/>
    <w:pPr>
      <w:keepNext/>
      <w:keepLines/>
      <w:numPr>
        <w:ilvl w:val="1"/>
        <w:numId w:val="1"/>
      </w:numPr>
      <w:spacing w:line="240" w:lineRule="auto"/>
      <w:ind w:firstLineChars="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2E00"/>
    <w:pPr>
      <w:keepNext/>
      <w:keepLines/>
      <w:numPr>
        <w:ilvl w:val="2"/>
        <w:numId w:val="1"/>
      </w:numPr>
      <w:spacing w:line="240" w:lineRule="auto"/>
      <w:ind w:firstLineChars="0"/>
      <w:outlineLvl w:val="3"/>
    </w:pPr>
    <w:rPr>
      <w:rFonts w:eastAsia="微软雅黑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92E00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92E00"/>
    <w:rPr>
      <w:rFonts w:ascii="Calibri Light" w:eastAsia="微软雅黑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92E00"/>
    <w:rPr>
      <w:rFonts w:ascii="Consolas" w:eastAsia="微软雅黑" w:hAnsi="Consolas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892E00"/>
    <w:rPr>
      <w:rFonts w:ascii="Consolas" w:eastAsia="微软雅黑" w:hAnsi="Consolas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\Documents\&#33258;&#23450;&#20041;%20Office%20&#27169;&#26495;\summary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summary_template.dot</Template>
  <TotalTime>81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3</cp:revision>
  <dcterms:created xsi:type="dcterms:W3CDTF">2016-11-26T02:44:00Z</dcterms:created>
  <dcterms:modified xsi:type="dcterms:W3CDTF">2016-11-26T04:05:00Z</dcterms:modified>
</cp:coreProperties>
</file>