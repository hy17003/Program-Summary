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00" w:rsidRDefault="006C55FD" w:rsidP="006C55FD">
      <w:pPr>
        <w:pStyle w:val="1"/>
      </w:pPr>
      <w:proofErr w:type="spellStart"/>
      <w:r>
        <w:rPr>
          <w:rFonts w:hint="eastAsia"/>
        </w:rPr>
        <w:t>Caf</w:t>
      </w:r>
      <w:r>
        <w:t>fe</w:t>
      </w:r>
      <w:proofErr w:type="spellEnd"/>
      <w:r>
        <w:rPr>
          <w:rFonts w:hint="eastAsia"/>
        </w:rPr>
        <w:t>多标签分类（二）</w:t>
      </w:r>
    </w:p>
    <w:p w:rsidR="006C55FD" w:rsidRDefault="006C55FD" w:rsidP="006C55FD">
      <w:pPr>
        <w:pStyle w:val="2"/>
      </w:pPr>
      <w:r>
        <w:rPr>
          <w:rFonts w:hint="eastAsia"/>
        </w:rPr>
        <w:t>准备数据</w:t>
      </w:r>
    </w:p>
    <w:p w:rsidR="006C55FD" w:rsidRDefault="00C82CB2" w:rsidP="006C55FD">
      <w:pPr>
        <w:ind w:firstLineChars="0" w:firstLine="0"/>
        <w:jc w:val="center"/>
        <w:rPr>
          <w:noProof/>
        </w:rPr>
      </w:pPr>
      <w:r w:rsidRPr="007C3F68">
        <w:rPr>
          <w:noProof/>
        </w:rPr>
        <w:drawing>
          <wp:inline distT="0" distB="0" distL="0" distR="0">
            <wp:extent cx="5276850" cy="30670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5FD" w:rsidRDefault="00C82CB2" w:rsidP="006C55FD">
      <w:pPr>
        <w:ind w:firstLineChars="0" w:firstLine="0"/>
        <w:rPr>
          <w:noProof/>
        </w:rPr>
      </w:pPr>
      <w:r w:rsidRPr="007C3F68">
        <w:rPr>
          <w:noProof/>
        </w:rPr>
        <w:drawing>
          <wp:inline distT="0" distB="0" distL="0" distR="0">
            <wp:extent cx="5276850" cy="306705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5FD" w:rsidRDefault="006C55FD" w:rsidP="006C55FD">
      <w:pPr>
        <w:pStyle w:val="2"/>
        <w:rPr>
          <w:noProof/>
        </w:rPr>
      </w:pPr>
      <w:r>
        <w:rPr>
          <w:rFonts w:hint="eastAsia"/>
          <w:noProof/>
        </w:rPr>
        <w:t>修改</w:t>
      </w:r>
      <w:r>
        <w:rPr>
          <w:rFonts w:hint="eastAsia"/>
          <w:noProof/>
        </w:rPr>
        <w:t>convert_imageset.cpp</w:t>
      </w:r>
    </w:p>
    <w:p w:rsidR="006C55FD" w:rsidRDefault="006C55FD" w:rsidP="006C55FD">
      <w:pPr>
        <w:spacing w:line="240" w:lineRule="auto"/>
        <w:ind w:firstLineChars="0" w:firstLine="420"/>
        <w:rPr>
          <w:rFonts w:hint="eastAsia"/>
        </w:rPr>
      </w:pPr>
      <w:r>
        <w:rPr>
          <w:rFonts w:hint="eastAsia"/>
        </w:rPr>
        <w:t>因为图像列表有为</w:t>
      </w:r>
      <w:r>
        <w:rPr>
          <w:rFonts w:hint="eastAsia"/>
        </w:rPr>
        <w:t>0001.</w:t>
      </w:r>
      <w:r>
        <w:t>bmp 1 2</w:t>
      </w:r>
      <w:r>
        <w:rPr>
          <w:rFonts w:hint="eastAsia"/>
        </w:rPr>
        <w:t>这样的形式，注意</w:t>
      </w:r>
      <w:r w:rsidR="00C82CB2">
        <w:rPr>
          <w:rFonts w:hint="eastAsia"/>
        </w:rPr>
        <w:t>代码中红色加粗的部分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//#</w:t>
      </w:r>
      <w:proofErr w:type="spellStart"/>
      <w:r w:rsidRPr="00C82CB2">
        <w:rPr>
          <w:sz w:val="18"/>
        </w:rPr>
        <w:t>ifdef</w:t>
      </w:r>
      <w:proofErr w:type="spellEnd"/>
      <w:r w:rsidRPr="00C82CB2">
        <w:rPr>
          <w:sz w:val="18"/>
        </w:rPr>
        <w:tab/>
        <w:t>MULTILABEL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#include &lt;algorithm&gt;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#include &lt;</w:t>
      </w:r>
      <w:proofErr w:type="spellStart"/>
      <w:r w:rsidRPr="00C82CB2">
        <w:rPr>
          <w:sz w:val="18"/>
        </w:rPr>
        <w:t>fstream</w:t>
      </w:r>
      <w:proofErr w:type="spellEnd"/>
      <w:proofErr w:type="gramStart"/>
      <w:r w:rsidRPr="00C82CB2">
        <w:rPr>
          <w:sz w:val="18"/>
        </w:rPr>
        <w:t>&gt;  /</w:t>
      </w:r>
      <w:proofErr w:type="gramEnd"/>
      <w:r w:rsidRPr="00C82CB2">
        <w:rPr>
          <w:sz w:val="18"/>
        </w:rPr>
        <w:t>/ NOLINT(readability/streams)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lastRenderedPageBreak/>
        <w:t>#include &lt;string&gt;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#include &lt;utility&gt;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#include &lt;vector&gt;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#include "boost/scoped_ptr.hpp"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#include "</w:t>
      </w:r>
      <w:proofErr w:type="spellStart"/>
      <w:r w:rsidRPr="00C82CB2">
        <w:rPr>
          <w:sz w:val="18"/>
        </w:rPr>
        <w:t>gflags</w:t>
      </w:r>
      <w:proofErr w:type="spellEnd"/>
      <w:r w:rsidRPr="00C82CB2">
        <w:rPr>
          <w:sz w:val="18"/>
        </w:rPr>
        <w:t>/</w:t>
      </w:r>
      <w:proofErr w:type="spellStart"/>
      <w:r w:rsidRPr="00C82CB2">
        <w:rPr>
          <w:sz w:val="18"/>
        </w:rPr>
        <w:t>gflags.h</w:t>
      </w:r>
      <w:proofErr w:type="spellEnd"/>
      <w:r w:rsidRPr="00C82CB2">
        <w:rPr>
          <w:sz w:val="18"/>
        </w:rPr>
        <w:t>"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#include "</w:t>
      </w:r>
      <w:proofErr w:type="spellStart"/>
      <w:r w:rsidRPr="00C82CB2">
        <w:rPr>
          <w:sz w:val="18"/>
        </w:rPr>
        <w:t>glog</w:t>
      </w:r>
      <w:proofErr w:type="spellEnd"/>
      <w:r w:rsidRPr="00C82CB2">
        <w:rPr>
          <w:sz w:val="18"/>
        </w:rPr>
        <w:t>/</w:t>
      </w:r>
      <w:proofErr w:type="spellStart"/>
      <w:r w:rsidRPr="00C82CB2">
        <w:rPr>
          <w:sz w:val="18"/>
        </w:rPr>
        <w:t>logging.h</w:t>
      </w:r>
      <w:proofErr w:type="spellEnd"/>
      <w:r w:rsidRPr="00C82CB2">
        <w:rPr>
          <w:sz w:val="18"/>
        </w:rPr>
        <w:t>"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#include "</w:t>
      </w:r>
      <w:proofErr w:type="spellStart"/>
      <w:r w:rsidRPr="00C82CB2">
        <w:rPr>
          <w:sz w:val="18"/>
        </w:rPr>
        <w:t>caffe</w:t>
      </w:r>
      <w:proofErr w:type="spellEnd"/>
      <w:r w:rsidRPr="00C82CB2">
        <w:rPr>
          <w:sz w:val="18"/>
        </w:rPr>
        <w:t>/proto/</w:t>
      </w:r>
      <w:proofErr w:type="spellStart"/>
      <w:r w:rsidRPr="00C82CB2">
        <w:rPr>
          <w:sz w:val="18"/>
        </w:rPr>
        <w:t>caffe.pb.h</w:t>
      </w:r>
      <w:proofErr w:type="spellEnd"/>
      <w:r w:rsidRPr="00C82CB2">
        <w:rPr>
          <w:sz w:val="18"/>
        </w:rPr>
        <w:t>"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#include "</w:t>
      </w:r>
      <w:proofErr w:type="spellStart"/>
      <w:r w:rsidRPr="00C82CB2">
        <w:rPr>
          <w:sz w:val="18"/>
        </w:rPr>
        <w:t>caffe</w:t>
      </w:r>
      <w:proofErr w:type="spellEnd"/>
      <w:r w:rsidRPr="00C82CB2">
        <w:rPr>
          <w:sz w:val="18"/>
        </w:rPr>
        <w:t>/</w:t>
      </w:r>
      <w:proofErr w:type="spellStart"/>
      <w:r w:rsidRPr="00C82CB2">
        <w:rPr>
          <w:sz w:val="18"/>
        </w:rPr>
        <w:t>util</w:t>
      </w:r>
      <w:proofErr w:type="spellEnd"/>
      <w:r w:rsidRPr="00C82CB2">
        <w:rPr>
          <w:sz w:val="18"/>
        </w:rPr>
        <w:t>/db.hpp"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#include "</w:t>
      </w:r>
      <w:proofErr w:type="spellStart"/>
      <w:r w:rsidRPr="00C82CB2">
        <w:rPr>
          <w:sz w:val="18"/>
        </w:rPr>
        <w:t>caffe</w:t>
      </w:r>
      <w:proofErr w:type="spellEnd"/>
      <w:r w:rsidRPr="00C82CB2">
        <w:rPr>
          <w:sz w:val="18"/>
        </w:rPr>
        <w:t>/</w:t>
      </w:r>
      <w:proofErr w:type="spellStart"/>
      <w:r w:rsidRPr="00C82CB2">
        <w:rPr>
          <w:sz w:val="18"/>
        </w:rPr>
        <w:t>util</w:t>
      </w:r>
      <w:proofErr w:type="spellEnd"/>
      <w:r w:rsidRPr="00C82CB2">
        <w:rPr>
          <w:sz w:val="18"/>
        </w:rPr>
        <w:t>/format.hpp"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#include "</w:t>
      </w:r>
      <w:proofErr w:type="spellStart"/>
      <w:r w:rsidRPr="00C82CB2">
        <w:rPr>
          <w:sz w:val="18"/>
        </w:rPr>
        <w:t>caffe</w:t>
      </w:r>
      <w:proofErr w:type="spellEnd"/>
      <w:r w:rsidRPr="00C82CB2">
        <w:rPr>
          <w:sz w:val="18"/>
        </w:rPr>
        <w:t>/</w:t>
      </w:r>
      <w:proofErr w:type="spellStart"/>
      <w:r w:rsidRPr="00C82CB2">
        <w:rPr>
          <w:sz w:val="18"/>
        </w:rPr>
        <w:t>util</w:t>
      </w:r>
      <w:proofErr w:type="spellEnd"/>
      <w:r w:rsidRPr="00C82CB2">
        <w:rPr>
          <w:sz w:val="18"/>
        </w:rPr>
        <w:t>/io.hpp"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#include "</w:t>
      </w:r>
      <w:proofErr w:type="spellStart"/>
      <w:r w:rsidRPr="00C82CB2">
        <w:rPr>
          <w:sz w:val="18"/>
        </w:rPr>
        <w:t>caffe</w:t>
      </w:r>
      <w:proofErr w:type="spellEnd"/>
      <w:r w:rsidRPr="00C82CB2">
        <w:rPr>
          <w:sz w:val="18"/>
        </w:rPr>
        <w:t>/</w:t>
      </w:r>
      <w:proofErr w:type="spellStart"/>
      <w:r w:rsidRPr="00C82CB2">
        <w:rPr>
          <w:sz w:val="18"/>
        </w:rPr>
        <w:t>util</w:t>
      </w:r>
      <w:proofErr w:type="spellEnd"/>
      <w:r w:rsidRPr="00C82CB2">
        <w:rPr>
          <w:sz w:val="18"/>
        </w:rPr>
        <w:t>/rng.hpp"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proofErr w:type="gramStart"/>
      <w:r w:rsidRPr="00C82CB2">
        <w:rPr>
          <w:sz w:val="18"/>
        </w:rPr>
        <w:t>using</w:t>
      </w:r>
      <w:proofErr w:type="gramEnd"/>
      <w:r w:rsidRPr="00C82CB2">
        <w:rPr>
          <w:sz w:val="18"/>
        </w:rPr>
        <w:t xml:space="preserve"> namespace </w:t>
      </w:r>
      <w:proofErr w:type="spellStart"/>
      <w:r w:rsidRPr="00C82CB2">
        <w:rPr>
          <w:sz w:val="18"/>
        </w:rPr>
        <w:t>caffe</w:t>
      </w:r>
      <w:proofErr w:type="spellEnd"/>
      <w:r w:rsidRPr="00C82CB2">
        <w:rPr>
          <w:sz w:val="18"/>
        </w:rPr>
        <w:t>;  // NOLINT(build/namespaces)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proofErr w:type="gramStart"/>
      <w:r w:rsidRPr="00C82CB2">
        <w:rPr>
          <w:sz w:val="18"/>
        </w:rPr>
        <w:t>using</w:t>
      </w:r>
      <w:proofErr w:type="gram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std</w:t>
      </w:r>
      <w:proofErr w:type="spellEnd"/>
      <w:r w:rsidRPr="00C82CB2">
        <w:rPr>
          <w:sz w:val="18"/>
        </w:rPr>
        <w:t>::pair;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proofErr w:type="gramStart"/>
      <w:r w:rsidRPr="00C82CB2">
        <w:rPr>
          <w:sz w:val="18"/>
        </w:rPr>
        <w:t>using</w:t>
      </w:r>
      <w:proofErr w:type="gramEnd"/>
      <w:r w:rsidRPr="00C82CB2">
        <w:rPr>
          <w:sz w:val="18"/>
        </w:rPr>
        <w:t xml:space="preserve"> boost::</w:t>
      </w:r>
      <w:proofErr w:type="spellStart"/>
      <w:r w:rsidRPr="00C82CB2">
        <w:rPr>
          <w:sz w:val="18"/>
        </w:rPr>
        <w:t>scoped_ptr</w:t>
      </w:r>
      <w:proofErr w:type="spellEnd"/>
      <w:r w:rsidRPr="00C82CB2">
        <w:rPr>
          <w:sz w:val="18"/>
        </w:rPr>
        <w:t>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proofErr w:type="spellStart"/>
      <w:r w:rsidRPr="00C82CB2">
        <w:rPr>
          <w:sz w:val="18"/>
        </w:rPr>
        <w:t>DEFINE_</w:t>
      </w:r>
      <w:proofErr w:type="gramStart"/>
      <w:r w:rsidRPr="00C82CB2">
        <w:rPr>
          <w:sz w:val="18"/>
        </w:rPr>
        <w:t>bool</w:t>
      </w:r>
      <w:proofErr w:type="spellEnd"/>
      <w:r w:rsidRPr="00C82CB2">
        <w:rPr>
          <w:sz w:val="18"/>
        </w:rPr>
        <w:t>(</w:t>
      </w:r>
      <w:proofErr w:type="gramEnd"/>
      <w:r w:rsidRPr="00C82CB2">
        <w:rPr>
          <w:sz w:val="18"/>
        </w:rPr>
        <w:t>gray, false,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"When this option is on, treat images as grayscale ones");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proofErr w:type="spellStart"/>
      <w:r w:rsidRPr="00C82CB2">
        <w:rPr>
          <w:sz w:val="18"/>
        </w:rPr>
        <w:t>DEFINE_</w:t>
      </w:r>
      <w:proofErr w:type="gramStart"/>
      <w:r w:rsidRPr="00C82CB2">
        <w:rPr>
          <w:sz w:val="18"/>
        </w:rPr>
        <w:t>bool</w:t>
      </w:r>
      <w:proofErr w:type="spellEnd"/>
      <w:r w:rsidRPr="00C82CB2">
        <w:rPr>
          <w:sz w:val="18"/>
        </w:rPr>
        <w:t>(</w:t>
      </w:r>
      <w:proofErr w:type="gramEnd"/>
      <w:r w:rsidRPr="00C82CB2">
        <w:rPr>
          <w:sz w:val="18"/>
        </w:rPr>
        <w:t>shuffle, false,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"Randomly shuffle the order of images and their labels");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proofErr w:type="spellStart"/>
      <w:r w:rsidRPr="00C82CB2">
        <w:rPr>
          <w:sz w:val="18"/>
        </w:rPr>
        <w:t>DEFINE_</w:t>
      </w:r>
      <w:proofErr w:type="gramStart"/>
      <w:r w:rsidRPr="00C82CB2">
        <w:rPr>
          <w:sz w:val="18"/>
        </w:rPr>
        <w:t>string</w:t>
      </w:r>
      <w:proofErr w:type="spellEnd"/>
      <w:r w:rsidRPr="00C82CB2">
        <w:rPr>
          <w:sz w:val="18"/>
        </w:rPr>
        <w:t>(</w:t>
      </w:r>
      <w:proofErr w:type="gramEnd"/>
      <w:r w:rsidRPr="00C82CB2">
        <w:rPr>
          <w:sz w:val="18"/>
        </w:rPr>
        <w:t>backend, "</w:t>
      </w:r>
      <w:proofErr w:type="spellStart"/>
      <w:r w:rsidRPr="00C82CB2">
        <w:rPr>
          <w:sz w:val="18"/>
        </w:rPr>
        <w:t>lmdb</w:t>
      </w:r>
      <w:proofErr w:type="spellEnd"/>
      <w:r w:rsidRPr="00C82CB2">
        <w:rPr>
          <w:sz w:val="18"/>
        </w:rPr>
        <w:t>",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"The backend {</w:t>
      </w:r>
      <w:proofErr w:type="spellStart"/>
      <w:r w:rsidRPr="00C82CB2">
        <w:rPr>
          <w:sz w:val="18"/>
        </w:rPr>
        <w:t>lmdb</w:t>
      </w:r>
      <w:proofErr w:type="spellEnd"/>
      <w:r w:rsidRPr="00C82CB2">
        <w:rPr>
          <w:sz w:val="18"/>
        </w:rPr>
        <w:t xml:space="preserve">, </w:t>
      </w:r>
      <w:proofErr w:type="spellStart"/>
      <w:r w:rsidRPr="00C82CB2">
        <w:rPr>
          <w:sz w:val="18"/>
        </w:rPr>
        <w:t>leveldb</w:t>
      </w:r>
      <w:proofErr w:type="spellEnd"/>
      <w:r w:rsidRPr="00C82CB2">
        <w:rPr>
          <w:sz w:val="18"/>
        </w:rPr>
        <w:t>} for storing the result");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DEFINE_</w:t>
      </w:r>
      <w:proofErr w:type="gramStart"/>
      <w:r w:rsidRPr="00C82CB2">
        <w:rPr>
          <w:sz w:val="18"/>
        </w:rPr>
        <w:t>int32(</w:t>
      </w:r>
      <w:proofErr w:type="spellStart"/>
      <w:proofErr w:type="gramEnd"/>
      <w:r w:rsidRPr="00C82CB2">
        <w:rPr>
          <w:sz w:val="18"/>
        </w:rPr>
        <w:t>resize_width</w:t>
      </w:r>
      <w:proofErr w:type="spellEnd"/>
      <w:r w:rsidRPr="00C82CB2">
        <w:rPr>
          <w:sz w:val="18"/>
        </w:rPr>
        <w:t>, 0, "Width images are resized to");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DEFINE_</w:t>
      </w:r>
      <w:proofErr w:type="gramStart"/>
      <w:r w:rsidRPr="00C82CB2">
        <w:rPr>
          <w:sz w:val="18"/>
        </w:rPr>
        <w:t>int32(</w:t>
      </w:r>
      <w:proofErr w:type="spellStart"/>
      <w:proofErr w:type="gramEnd"/>
      <w:r w:rsidRPr="00C82CB2">
        <w:rPr>
          <w:sz w:val="18"/>
        </w:rPr>
        <w:t>resize_height</w:t>
      </w:r>
      <w:proofErr w:type="spellEnd"/>
      <w:r w:rsidRPr="00C82CB2">
        <w:rPr>
          <w:sz w:val="18"/>
        </w:rPr>
        <w:t>, 0, "Height images are resized to");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proofErr w:type="spellStart"/>
      <w:r w:rsidRPr="00C82CB2">
        <w:rPr>
          <w:sz w:val="18"/>
        </w:rPr>
        <w:t>DEFINE_</w:t>
      </w:r>
      <w:proofErr w:type="gramStart"/>
      <w:r w:rsidRPr="00C82CB2">
        <w:rPr>
          <w:sz w:val="18"/>
        </w:rPr>
        <w:t>bool</w:t>
      </w:r>
      <w:proofErr w:type="spellEnd"/>
      <w:r w:rsidRPr="00C82CB2">
        <w:rPr>
          <w:sz w:val="18"/>
        </w:rPr>
        <w:t>(</w:t>
      </w:r>
      <w:proofErr w:type="spellStart"/>
      <w:proofErr w:type="gramEnd"/>
      <w:r w:rsidRPr="00C82CB2">
        <w:rPr>
          <w:sz w:val="18"/>
        </w:rPr>
        <w:t>check_size</w:t>
      </w:r>
      <w:proofErr w:type="spellEnd"/>
      <w:r w:rsidRPr="00C82CB2">
        <w:rPr>
          <w:sz w:val="18"/>
        </w:rPr>
        <w:t>, false,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"When this option is on, check that all the datum have the same size");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proofErr w:type="spellStart"/>
      <w:r w:rsidRPr="00C82CB2">
        <w:rPr>
          <w:sz w:val="18"/>
        </w:rPr>
        <w:t>DEFINE_</w:t>
      </w:r>
      <w:proofErr w:type="gramStart"/>
      <w:r w:rsidRPr="00C82CB2">
        <w:rPr>
          <w:sz w:val="18"/>
        </w:rPr>
        <w:t>bool</w:t>
      </w:r>
      <w:proofErr w:type="spellEnd"/>
      <w:r w:rsidRPr="00C82CB2">
        <w:rPr>
          <w:sz w:val="18"/>
        </w:rPr>
        <w:t>(</w:t>
      </w:r>
      <w:proofErr w:type="gramEnd"/>
      <w:r w:rsidRPr="00C82CB2">
        <w:rPr>
          <w:sz w:val="18"/>
        </w:rPr>
        <w:t>encoded, false,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"When this option is on, the encoded image will be save in datum");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proofErr w:type="spellStart"/>
      <w:r w:rsidRPr="00C82CB2">
        <w:rPr>
          <w:sz w:val="18"/>
        </w:rPr>
        <w:t>DEFINE_</w:t>
      </w:r>
      <w:proofErr w:type="gramStart"/>
      <w:r w:rsidRPr="00C82CB2">
        <w:rPr>
          <w:sz w:val="18"/>
        </w:rPr>
        <w:t>string</w:t>
      </w:r>
      <w:proofErr w:type="spellEnd"/>
      <w:r w:rsidRPr="00C82CB2">
        <w:rPr>
          <w:sz w:val="18"/>
        </w:rPr>
        <w:t>(</w:t>
      </w:r>
      <w:proofErr w:type="spellStart"/>
      <w:proofErr w:type="gramEnd"/>
      <w:r w:rsidRPr="00C82CB2">
        <w:rPr>
          <w:sz w:val="18"/>
        </w:rPr>
        <w:t>encode_type</w:t>
      </w:r>
      <w:proofErr w:type="spellEnd"/>
      <w:r w:rsidRPr="00C82CB2">
        <w:rPr>
          <w:sz w:val="18"/>
        </w:rPr>
        <w:t>, "",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"Optional: What type should we encode the image as ('</w:t>
      </w:r>
      <w:proofErr w:type="spellStart"/>
      <w:r w:rsidRPr="00C82CB2">
        <w:rPr>
          <w:sz w:val="18"/>
        </w:rPr>
        <w:t>png</w:t>
      </w:r>
      <w:proofErr w:type="spellEnd"/>
      <w:r w:rsidRPr="00C82CB2">
        <w:rPr>
          <w:sz w:val="18"/>
        </w:rPr>
        <w:t>',</w:t>
      </w:r>
      <w:proofErr w:type="gramStart"/>
      <w:r w:rsidRPr="00C82CB2">
        <w:rPr>
          <w:sz w:val="18"/>
        </w:rPr>
        <w:t>'jpg',...</w:t>
      </w:r>
      <w:proofErr w:type="gramEnd"/>
      <w:r w:rsidRPr="00C82CB2">
        <w:rPr>
          <w:sz w:val="18"/>
        </w:rPr>
        <w:t>).");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proofErr w:type="spellStart"/>
      <w:proofErr w:type="gramStart"/>
      <w:r w:rsidRPr="00C82CB2">
        <w:rPr>
          <w:sz w:val="18"/>
        </w:rPr>
        <w:t>int</w:t>
      </w:r>
      <w:proofErr w:type="spellEnd"/>
      <w:proofErr w:type="gramEnd"/>
      <w:r w:rsidRPr="00C82CB2">
        <w:rPr>
          <w:sz w:val="18"/>
        </w:rPr>
        <w:t xml:space="preserve"> main(</w:t>
      </w:r>
      <w:proofErr w:type="spellStart"/>
      <w:r w:rsidRPr="00C82CB2">
        <w:rPr>
          <w:sz w:val="18"/>
        </w:rPr>
        <w:t>int</w:t>
      </w:r>
      <w:proofErr w:type="spell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argc</w:t>
      </w:r>
      <w:proofErr w:type="spellEnd"/>
      <w:r w:rsidRPr="00C82CB2">
        <w:rPr>
          <w:sz w:val="18"/>
        </w:rPr>
        <w:t xml:space="preserve">, char** </w:t>
      </w:r>
      <w:proofErr w:type="spellStart"/>
      <w:r w:rsidRPr="00C82CB2">
        <w:rPr>
          <w:sz w:val="18"/>
        </w:rPr>
        <w:t>argv</w:t>
      </w:r>
      <w:proofErr w:type="spellEnd"/>
      <w:r w:rsidRPr="00C82CB2">
        <w:rPr>
          <w:sz w:val="18"/>
        </w:rPr>
        <w:t>) {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  <w:t>#</w:t>
      </w:r>
      <w:proofErr w:type="spellStart"/>
      <w:r w:rsidRPr="00C82CB2">
        <w:rPr>
          <w:sz w:val="18"/>
        </w:rPr>
        <w:t>ifdef</w:t>
      </w:r>
      <w:proofErr w:type="spellEnd"/>
      <w:r w:rsidRPr="00C82CB2">
        <w:rPr>
          <w:sz w:val="18"/>
        </w:rPr>
        <w:t xml:space="preserve"> USE_OPENCV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  <w:t>:</w:t>
      </w:r>
      <w:proofErr w:type="gramStart"/>
      <w:r w:rsidRPr="00C82CB2">
        <w:rPr>
          <w:sz w:val="18"/>
        </w:rPr>
        <w:t>:</w:t>
      </w:r>
      <w:proofErr w:type="spellStart"/>
      <w:r w:rsidRPr="00C82CB2">
        <w:rPr>
          <w:sz w:val="18"/>
        </w:rPr>
        <w:t>google</w:t>
      </w:r>
      <w:proofErr w:type="spellEnd"/>
      <w:proofErr w:type="gramEnd"/>
      <w:r w:rsidRPr="00C82CB2">
        <w:rPr>
          <w:sz w:val="18"/>
        </w:rPr>
        <w:t>::</w:t>
      </w:r>
      <w:proofErr w:type="spellStart"/>
      <w:r w:rsidRPr="00C82CB2">
        <w:rPr>
          <w:sz w:val="18"/>
        </w:rPr>
        <w:t>InitGoogleLogging</w:t>
      </w:r>
      <w:proofErr w:type="spellEnd"/>
      <w:r w:rsidRPr="00C82CB2">
        <w:rPr>
          <w:sz w:val="18"/>
        </w:rPr>
        <w:t>(</w:t>
      </w:r>
      <w:proofErr w:type="spellStart"/>
      <w:r w:rsidRPr="00C82CB2">
        <w:rPr>
          <w:sz w:val="18"/>
        </w:rPr>
        <w:t>argv</w:t>
      </w:r>
      <w:proofErr w:type="spellEnd"/>
      <w:r w:rsidRPr="00C82CB2">
        <w:rPr>
          <w:sz w:val="18"/>
        </w:rPr>
        <w:t>[0]);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  <w:t xml:space="preserve">// Print output to </w:t>
      </w:r>
      <w:proofErr w:type="spellStart"/>
      <w:r w:rsidRPr="00C82CB2">
        <w:rPr>
          <w:sz w:val="18"/>
        </w:rPr>
        <w:t>stderr</w:t>
      </w:r>
      <w:proofErr w:type="spellEnd"/>
      <w:r w:rsidRPr="00C82CB2">
        <w:rPr>
          <w:sz w:val="18"/>
        </w:rPr>
        <w:t xml:space="preserve"> (while still logging)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spellStart"/>
      <w:r w:rsidRPr="00C82CB2">
        <w:rPr>
          <w:sz w:val="18"/>
        </w:rPr>
        <w:t>FLAGS_alsologtostderr</w:t>
      </w:r>
      <w:proofErr w:type="spellEnd"/>
      <w:r w:rsidRPr="00C82CB2">
        <w:rPr>
          <w:sz w:val="18"/>
        </w:rPr>
        <w:t xml:space="preserve"> = 1;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  <w:t>#</w:t>
      </w:r>
      <w:proofErr w:type="spellStart"/>
      <w:r w:rsidRPr="00C82CB2">
        <w:rPr>
          <w:sz w:val="18"/>
        </w:rPr>
        <w:t>ifndef</w:t>
      </w:r>
      <w:proofErr w:type="spellEnd"/>
      <w:r w:rsidRPr="00C82CB2">
        <w:rPr>
          <w:sz w:val="18"/>
        </w:rPr>
        <w:t xml:space="preserve"> GFLAGS_GFLAGS_H_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gramStart"/>
      <w:r w:rsidRPr="00C82CB2">
        <w:rPr>
          <w:sz w:val="18"/>
        </w:rPr>
        <w:t>namespace</w:t>
      </w:r>
      <w:proofErr w:type="gram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gflags</w:t>
      </w:r>
      <w:proofErr w:type="spellEnd"/>
      <w:r w:rsidRPr="00C82CB2">
        <w:rPr>
          <w:sz w:val="18"/>
        </w:rPr>
        <w:t xml:space="preserve"> = </w:t>
      </w:r>
      <w:proofErr w:type="spellStart"/>
      <w:r w:rsidRPr="00C82CB2">
        <w:rPr>
          <w:sz w:val="18"/>
        </w:rPr>
        <w:t>google</w:t>
      </w:r>
      <w:proofErr w:type="spellEnd"/>
      <w:r w:rsidRPr="00C82CB2">
        <w:rPr>
          <w:sz w:val="18"/>
        </w:rPr>
        <w:t>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  <w:t>#</w:t>
      </w:r>
      <w:proofErr w:type="spellStart"/>
      <w:r w:rsidRPr="00C82CB2">
        <w:rPr>
          <w:sz w:val="18"/>
        </w:rPr>
        <w:t>endif</w:t>
      </w:r>
      <w:proofErr w:type="spellEnd"/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spellStart"/>
      <w:r w:rsidRPr="00C82CB2">
        <w:rPr>
          <w:sz w:val="18"/>
        </w:rPr>
        <w:t>gflags</w:t>
      </w:r>
      <w:proofErr w:type="spellEnd"/>
      <w:r w:rsidRPr="00C82CB2">
        <w:rPr>
          <w:sz w:val="18"/>
        </w:rPr>
        <w:t>::</w:t>
      </w:r>
      <w:proofErr w:type="spellStart"/>
      <w:proofErr w:type="gramStart"/>
      <w:r w:rsidRPr="00C82CB2">
        <w:rPr>
          <w:sz w:val="18"/>
        </w:rPr>
        <w:t>SetUsageMessage</w:t>
      </w:r>
      <w:proofErr w:type="spellEnd"/>
      <w:r w:rsidRPr="00C82CB2">
        <w:rPr>
          <w:sz w:val="18"/>
        </w:rPr>
        <w:t>(</w:t>
      </w:r>
      <w:proofErr w:type="gramEnd"/>
      <w:r w:rsidRPr="00C82CB2">
        <w:rPr>
          <w:sz w:val="18"/>
        </w:rPr>
        <w:t xml:space="preserve">"Convert a set of images to the </w:t>
      </w:r>
      <w:proofErr w:type="spellStart"/>
      <w:r w:rsidRPr="00C82CB2">
        <w:rPr>
          <w:sz w:val="18"/>
        </w:rPr>
        <w:t>leveldb</w:t>
      </w:r>
      <w:proofErr w:type="spellEnd"/>
      <w:r w:rsidRPr="00C82CB2">
        <w:rPr>
          <w:sz w:val="18"/>
        </w:rPr>
        <w:t>/</w:t>
      </w:r>
      <w:proofErr w:type="spellStart"/>
      <w:r w:rsidRPr="00C82CB2">
        <w:rPr>
          <w:sz w:val="18"/>
        </w:rPr>
        <w:t>lmdb</w:t>
      </w:r>
      <w:proofErr w:type="spellEnd"/>
      <w:r w:rsidRPr="00C82CB2">
        <w:rPr>
          <w:sz w:val="18"/>
        </w:rPr>
        <w:t>\n"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lastRenderedPageBreak/>
        <w:tab/>
      </w:r>
      <w:r w:rsidRPr="00C82CB2">
        <w:rPr>
          <w:sz w:val="18"/>
        </w:rPr>
        <w:tab/>
        <w:t>"</w:t>
      </w:r>
      <w:proofErr w:type="gramStart"/>
      <w:r w:rsidRPr="00C82CB2">
        <w:rPr>
          <w:sz w:val="18"/>
        </w:rPr>
        <w:t>format</w:t>
      </w:r>
      <w:proofErr w:type="gramEnd"/>
      <w:r w:rsidRPr="00C82CB2">
        <w:rPr>
          <w:sz w:val="18"/>
        </w:rPr>
        <w:t xml:space="preserve"> used as input for </w:t>
      </w:r>
      <w:proofErr w:type="spellStart"/>
      <w:r w:rsidRPr="00C82CB2">
        <w:rPr>
          <w:sz w:val="18"/>
        </w:rPr>
        <w:t>Caffe</w:t>
      </w:r>
      <w:proofErr w:type="spellEnd"/>
      <w:r w:rsidRPr="00C82CB2">
        <w:rPr>
          <w:sz w:val="18"/>
        </w:rPr>
        <w:t>.\n"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  <w:t>"Usage</w:t>
      </w:r>
      <w:proofErr w:type="gramStart"/>
      <w:r w:rsidRPr="00C82CB2">
        <w:rPr>
          <w:sz w:val="18"/>
        </w:rPr>
        <w:t>:\</w:t>
      </w:r>
      <w:proofErr w:type="gramEnd"/>
      <w:r w:rsidRPr="00C82CB2">
        <w:rPr>
          <w:sz w:val="18"/>
        </w:rPr>
        <w:t>n"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  <w:t xml:space="preserve">"    </w:t>
      </w:r>
      <w:proofErr w:type="spellStart"/>
      <w:r w:rsidRPr="00C82CB2">
        <w:rPr>
          <w:sz w:val="18"/>
        </w:rPr>
        <w:t>convert_imageset</w:t>
      </w:r>
      <w:proofErr w:type="spellEnd"/>
      <w:r w:rsidRPr="00C82CB2">
        <w:rPr>
          <w:sz w:val="18"/>
        </w:rPr>
        <w:t xml:space="preserve"> [FLAGS] ROOTFOLDER/ LISTFILE DB_NAME\n"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  <w:t xml:space="preserve">"The </w:t>
      </w:r>
      <w:proofErr w:type="spellStart"/>
      <w:r w:rsidRPr="00C82CB2">
        <w:rPr>
          <w:sz w:val="18"/>
        </w:rPr>
        <w:t>ImageNet</w:t>
      </w:r>
      <w:proofErr w:type="spellEnd"/>
      <w:r w:rsidRPr="00C82CB2">
        <w:rPr>
          <w:sz w:val="18"/>
        </w:rPr>
        <w:t xml:space="preserve"> dataset for the training demo is at\n"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  <w:t>"    http://www.image-net.org/download-images\n");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spellStart"/>
      <w:r w:rsidRPr="00C82CB2">
        <w:rPr>
          <w:sz w:val="18"/>
        </w:rPr>
        <w:t>gflags</w:t>
      </w:r>
      <w:proofErr w:type="spellEnd"/>
      <w:r w:rsidRPr="00C82CB2">
        <w:rPr>
          <w:sz w:val="18"/>
        </w:rPr>
        <w:t>::</w:t>
      </w:r>
      <w:proofErr w:type="spellStart"/>
      <w:proofErr w:type="gramStart"/>
      <w:r w:rsidRPr="00C82CB2">
        <w:rPr>
          <w:sz w:val="18"/>
        </w:rPr>
        <w:t>ParseCommandLineFlags</w:t>
      </w:r>
      <w:proofErr w:type="spellEnd"/>
      <w:r w:rsidRPr="00C82CB2">
        <w:rPr>
          <w:sz w:val="18"/>
        </w:rPr>
        <w:t>(</w:t>
      </w:r>
      <w:proofErr w:type="gramEnd"/>
      <w:r w:rsidRPr="00C82CB2">
        <w:rPr>
          <w:sz w:val="18"/>
        </w:rPr>
        <w:t>&amp;</w:t>
      </w:r>
      <w:proofErr w:type="spellStart"/>
      <w:r w:rsidRPr="00C82CB2">
        <w:rPr>
          <w:sz w:val="18"/>
        </w:rPr>
        <w:t>argc</w:t>
      </w:r>
      <w:proofErr w:type="spellEnd"/>
      <w:r w:rsidRPr="00C82CB2">
        <w:rPr>
          <w:sz w:val="18"/>
        </w:rPr>
        <w:t>, &amp;</w:t>
      </w:r>
      <w:proofErr w:type="spellStart"/>
      <w:r w:rsidRPr="00C82CB2">
        <w:rPr>
          <w:sz w:val="18"/>
        </w:rPr>
        <w:t>argv</w:t>
      </w:r>
      <w:proofErr w:type="spellEnd"/>
      <w:r w:rsidRPr="00C82CB2">
        <w:rPr>
          <w:sz w:val="18"/>
        </w:rPr>
        <w:t>, true);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  <w:t>//001.jpg 1 2</w:t>
      </w:r>
    </w:p>
    <w:p w:rsidR="006C55FD" w:rsidRPr="00C82CB2" w:rsidRDefault="006C55FD" w:rsidP="00C82CB2">
      <w:pPr>
        <w:spacing w:line="240" w:lineRule="auto"/>
        <w:ind w:firstLineChars="0" w:firstLine="0"/>
        <w:rPr>
          <w:b/>
          <w:color w:val="FF0000"/>
          <w:sz w:val="18"/>
        </w:rPr>
      </w:pPr>
      <w:r w:rsidRPr="00C82CB2">
        <w:rPr>
          <w:sz w:val="18"/>
        </w:rPr>
        <w:tab/>
      </w:r>
      <w:proofErr w:type="gramStart"/>
      <w:r w:rsidRPr="00C82CB2">
        <w:rPr>
          <w:b/>
          <w:color w:val="FF0000"/>
          <w:sz w:val="18"/>
        </w:rPr>
        <w:t>if</w:t>
      </w:r>
      <w:proofErr w:type="gramEnd"/>
      <w:r w:rsidRPr="00C82CB2">
        <w:rPr>
          <w:b/>
          <w:color w:val="FF0000"/>
          <w:sz w:val="18"/>
        </w:rPr>
        <w:t xml:space="preserve"> (</w:t>
      </w:r>
      <w:proofErr w:type="spellStart"/>
      <w:r w:rsidRPr="00C82CB2">
        <w:rPr>
          <w:b/>
          <w:color w:val="FF0000"/>
          <w:sz w:val="18"/>
        </w:rPr>
        <w:t>argc</w:t>
      </w:r>
      <w:proofErr w:type="spellEnd"/>
      <w:r w:rsidRPr="00C82CB2">
        <w:rPr>
          <w:b/>
          <w:color w:val="FF0000"/>
          <w:sz w:val="18"/>
        </w:rPr>
        <w:t xml:space="preserve"> &lt; 3) {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spellStart"/>
      <w:r w:rsidRPr="00C82CB2">
        <w:rPr>
          <w:sz w:val="18"/>
        </w:rPr>
        <w:t>gflags</w:t>
      </w:r>
      <w:proofErr w:type="spellEnd"/>
      <w:r w:rsidRPr="00C82CB2">
        <w:rPr>
          <w:sz w:val="18"/>
        </w:rPr>
        <w:t>::</w:t>
      </w:r>
      <w:proofErr w:type="spellStart"/>
      <w:proofErr w:type="gramStart"/>
      <w:r w:rsidRPr="00C82CB2">
        <w:rPr>
          <w:sz w:val="18"/>
        </w:rPr>
        <w:t>ShowUsageWithFlagsRestrict</w:t>
      </w:r>
      <w:proofErr w:type="spellEnd"/>
      <w:r w:rsidRPr="00C82CB2">
        <w:rPr>
          <w:sz w:val="18"/>
        </w:rPr>
        <w:t>(</w:t>
      </w:r>
      <w:proofErr w:type="spellStart"/>
      <w:proofErr w:type="gramEnd"/>
      <w:r w:rsidRPr="00C82CB2">
        <w:rPr>
          <w:sz w:val="18"/>
        </w:rPr>
        <w:t>argv</w:t>
      </w:r>
      <w:proofErr w:type="spellEnd"/>
      <w:r w:rsidRPr="00C82CB2">
        <w:rPr>
          <w:sz w:val="18"/>
        </w:rPr>
        <w:t>[0], "tools/</w:t>
      </w:r>
      <w:proofErr w:type="spellStart"/>
      <w:r w:rsidRPr="00C82CB2">
        <w:rPr>
          <w:sz w:val="18"/>
        </w:rPr>
        <w:t>convert_imageset</w:t>
      </w:r>
      <w:proofErr w:type="spellEnd"/>
      <w:r w:rsidRPr="00C82CB2">
        <w:rPr>
          <w:sz w:val="18"/>
        </w:rPr>
        <w:t>");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gramStart"/>
      <w:r w:rsidRPr="00C82CB2">
        <w:rPr>
          <w:sz w:val="18"/>
        </w:rPr>
        <w:t>return</w:t>
      </w:r>
      <w:proofErr w:type="gramEnd"/>
      <w:r w:rsidRPr="00C82CB2">
        <w:rPr>
          <w:sz w:val="18"/>
        </w:rPr>
        <w:t xml:space="preserve"> 1;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  <w:t>}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spellStart"/>
      <w:proofErr w:type="gramStart"/>
      <w:r w:rsidRPr="00C82CB2">
        <w:rPr>
          <w:sz w:val="18"/>
        </w:rPr>
        <w:t>const</w:t>
      </w:r>
      <w:proofErr w:type="spellEnd"/>
      <w:proofErr w:type="gram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bool</w:t>
      </w:r>
      <w:proofErr w:type="spell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is_color</w:t>
      </w:r>
      <w:proofErr w:type="spellEnd"/>
      <w:r w:rsidRPr="00C82CB2">
        <w:rPr>
          <w:sz w:val="18"/>
        </w:rPr>
        <w:t xml:space="preserve"> = !</w:t>
      </w:r>
      <w:proofErr w:type="spellStart"/>
      <w:r w:rsidRPr="00C82CB2">
        <w:rPr>
          <w:sz w:val="18"/>
        </w:rPr>
        <w:t>FLAGS_gray</w:t>
      </w:r>
      <w:proofErr w:type="spellEnd"/>
      <w:r w:rsidRPr="00C82CB2">
        <w:rPr>
          <w:sz w:val="18"/>
        </w:rPr>
        <w:t>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spellStart"/>
      <w:proofErr w:type="gramStart"/>
      <w:r w:rsidRPr="00C82CB2">
        <w:rPr>
          <w:sz w:val="18"/>
        </w:rPr>
        <w:t>const</w:t>
      </w:r>
      <w:proofErr w:type="spellEnd"/>
      <w:proofErr w:type="gram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bool</w:t>
      </w:r>
      <w:proofErr w:type="spell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check_size</w:t>
      </w:r>
      <w:proofErr w:type="spellEnd"/>
      <w:r w:rsidRPr="00C82CB2">
        <w:rPr>
          <w:sz w:val="18"/>
        </w:rPr>
        <w:t xml:space="preserve"> = </w:t>
      </w:r>
      <w:proofErr w:type="spellStart"/>
      <w:r w:rsidRPr="00C82CB2">
        <w:rPr>
          <w:sz w:val="18"/>
        </w:rPr>
        <w:t>FLAGS_check_size</w:t>
      </w:r>
      <w:proofErr w:type="spellEnd"/>
      <w:r w:rsidRPr="00C82CB2">
        <w:rPr>
          <w:sz w:val="18"/>
        </w:rPr>
        <w:t>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spellStart"/>
      <w:proofErr w:type="gramStart"/>
      <w:r w:rsidRPr="00C82CB2">
        <w:rPr>
          <w:sz w:val="18"/>
        </w:rPr>
        <w:t>const</w:t>
      </w:r>
      <w:proofErr w:type="spellEnd"/>
      <w:proofErr w:type="gram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bool</w:t>
      </w:r>
      <w:proofErr w:type="spellEnd"/>
      <w:r w:rsidRPr="00C82CB2">
        <w:rPr>
          <w:sz w:val="18"/>
        </w:rPr>
        <w:t xml:space="preserve"> encoded = </w:t>
      </w:r>
      <w:proofErr w:type="spellStart"/>
      <w:r w:rsidRPr="00C82CB2">
        <w:rPr>
          <w:sz w:val="18"/>
        </w:rPr>
        <w:t>FLAGS_encoded</w:t>
      </w:r>
      <w:proofErr w:type="spellEnd"/>
      <w:r w:rsidRPr="00C82CB2">
        <w:rPr>
          <w:sz w:val="18"/>
        </w:rPr>
        <w:t>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spellStart"/>
      <w:proofErr w:type="gramStart"/>
      <w:r w:rsidRPr="00C82CB2">
        <w:rPr>
          <w:sz w:val="18"/>
        </w:rPr>
        <w:t>const</w:t>
      </w:r>
      <w:proofErr w:type="spellEnd"/>
      <w:proofErr w:type="gramEnd"/>
      <w:r w:rsidRPr="00C82CB2">
        <w:rPr>
          <w:sz w:val="18"/>
        </w:rPr>
        <w:t xml:space="preserve"> string </w:t>
      </w:r>
      <w:proofErr w:type="spellStart"/>
      <w:r w:rsidRPr="00C82CB2">
        <w:rPr>
          <w:sz w:val="18"/>
        </w:rPr>
        <w:t>encode_type</w:t>
      </w:r>
      <w:proofErr w:type="spellEnd"/>
      <w:r w:rsidRPr="00C82CB2">
        <w:rPr>
          <w:sz w:val="18"/>
        </w:rPr>
        <w:t xml:space="preserve"> = </w:t>
      </w:r>
      <w:proofErr w:type="spellStart"/>
      <w:r w:rsidRPr="00C82CB2">
        <w:rPr>
          <w:sz w:val="18"/>
        </w:rPr>
        <w:t>FLAGS_encode_type</w:t>
      </w:r>
      <w:proofErr w:type="spellEnd"/>
      <w:r w:rsidRPr="00C82CB2">
        <w:rPr>
          <w:sz w:val="18"/>
        </w:rPr>
        <w:t>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spellStart"/>
      <w:proofErr w:type="gramStart"/>
      <w:r w:rsidRPr="00C82CB2">
        <w:rPr>
          <w:sz w:val="18"/>
        </w:rPr>
        <w:t>std</w:t>
      </w:r>
      <w:proofErr w:type="spellEnd"/>
      <w:r w:rsidRPr="00C82CB2">
        <w:rPr>
          <w:sz w:val="18"/>
        </w:rPr>
        <w:t>::</w:t>
      </w:r>
      <w:proofErr w:type="spellStart"/>
      <w:r w:rsidRPr="00C82CB2">
        <w:rPr>
          <w:sz w:val="18"/>
        </w:rPr>
        <w:t>ifstream</w:t>
      </w:r>
      <w:proofErr w:type="spellEnd"/>
      <w:proofErr w:type="gram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infile</w:t>
      </w:r>
      <w:proofErr w:type="spellEnd"/>
      <w:r w:rsidRPr="00C82CB2">
        <w:rPr>
          <w:sz w:val="18"/>
        </w:rPr>
        <w:t>(</w:t>
      </w:r>
      <w:proofErr w:type="spellStart"/>
      <w:r w:rsidRPr="00C82CB2">
        <w:rPr>
          <w:sz w:val="18"/>
        </w:rPr>
        <w:t>argv</w:t>
      </w:r>
      <w:proofErr w:type="spellEnd"/>
      <w:r w:rsidRPr="00C82CB2">
        <w:rPr>
          <w:sz w:val="18"/>
        </w:rPr>
        <w:t>[2]);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spellStart"/>
      <w:r w:rsidRPr="00C82CB2">
        <w:rPr>
          <w:sz w:val="18"/>
        </w:rPr>
        <w:t>std</w:t>
      </w:r>
      <w:proofErr w:type="spellEnd"/>
      <w:r w:rsidRPr="00C82CB2">
        <w:rPr>
          <w:sz w:val="18"/>
        </w:rPr>
        <w:t>::vector&lt;</w:t>
      </w:r>
      <w:proofErr w:type="spellStart"/>
      <w:r w:rsidRPr="00C82CB2">
        <w:rPr>
          <w:sz w:val="18"/>
        </w:rPr>
        <w:t>std</w:t>
      </w:r>
      <w:proofErr w:type="spellEnd"/>
      <w:r w:rsidRPr="00C82CB2">
        <w:rPr>
          <w:sz w:val="18"/>
        </w:rPr>
        <w:t>::pair&lt;</w:t>
      </w:r>
      <w:proofErr w:type="spellStart"/>
      <w:r w:rsidRPr="00C82CB2">
        <w:rPr>
          <w:sz w:val="18"/>
        </w:rPr>
        <w:t>std</w:t>
      </w:r>
      <w:proofErr w:type="spellEnd"/>
      <w:r w:rsidRPr="00C82CB2">
        <w:rPr>
          <w:sz w:val="18"/>
        </w:rPr>
        <w:t xml:space="preserve">::string, </w:t>
      </w:r>
      <w:proofErr w:type="spellStart"/>
      <w:r w:rsidRPr="00C82CB2">
        <w:rPr>
          <w:sz w:val="18"/>
        </w:rPr>
        <w:t>std</w:t>
      </w:r>
      <w:proofErr w:type="spellEnd"/>
      <w:r w:rsidRPr="00C82CB2">
        <w:rPr>
          <w:sz w:val="18"/>
        </w:rPr>
        <w:t>::vector&lt;float&gt; &gt; &gt; lines;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spellStart"/>
      <w:proofErr w:type="gramStart"/>
      <w:r w:rsidRPr="00C82CB2">
        <w:rPr>
          <w:sz w:val="18"/>
        </w:rPr>
        <w:t>std</w:t>
      </w:r>
      <w:proofErr w:type="spellEnd"/>
      <w:r w:rsidRPr="00C82CB2">
        <w:rPr>
          <w:sz w:val="18"/>
        </w:rPr>
        <w:t>::string</w:t>
      </w:r>
      <w:proofErr w:type="gramEnd"/>
      <w:r w:rsidRPr="00C82CB2">
        <w:rPr>
          <w:sz w:val="18"/>
        </w:rPr>
        <w:t xml:space="preserve"> filename;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spellStart"/>
      <w:r w:rsidRPr="00C82CB2">
        <w:rPr>
          <w:sz w:val="18"/>
        </w:rPr>
        <w:t>std</w:t>
      </w:r>
      <w:proofErr w:type="spellEnd"/>
      <w:r w:rsidRPr="00C82CB2">
        <w:rPr>
          <w:sz w:val="18"/>
        </w:rPr>
        <w:t xml:space="preserve">::string </w:t>
      </w:r>
      <w:proofErr w:type="spellStart"/>
      <w:r w:rsidRPr="00C82CB2">
        <w:rPr>
          <w:sz w:val="18"/>
        </w:rPr>
        <w:t>label_count_string</w:t>
      </w:r>
      <w:proofErr w:type="spellEnd"/>
      <w:r w:rsidRPr="00C82CB2">
        <w:rPr>
          <w:sz w:val="18"/>
        </w:rPr>
        <w:t xml:space="preserve"> = </w:t>
      </w:r>
      <w:proofErr w:type="spellStart"/>
      <w:proofErr w:type="gramStart"/>
      <w:r w:rsidRPr="00C82CB2">
        <w:rPr>
          <w:sz w:val="18"/>
        </w:rPr>
        <w:t>argv</w:t>
      </w:r>
      <w:proofErr w:type="spellEnd"/>
      <w:r w:rsidRPr="00C82CB2">
        <w:rPr>
          <w:sz w:val="18"/>
        </w:rPr>
        <w:t>[</w:t>
      </w:r>
      <w:proofErr w:type="gramEnd"/>
      <w:r w:rsidRPr="00C82CB2">
        <w:rPr>
          <w:sz w:val="18"/>
        </w:rPr>
        <w:t>5];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spellStart"/>
      <w:proofErr w:type="gramStart"/>
      <w:r w:rsidRPr="00C82CB2">
        <w:rPr>
          <w:sz w:val="18"/>
        </w:rPr>
        <w:t>int</w:t>
      </w:r>
      <w:proofErr w:type="spellEnd"/>
      <w:proofErr w:type="gram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label_count</w:t>
      </w:r>
      <w:proofErr w:type="spellEnd"/>
      <w:r w:rsidRPr="00C82CB2">
        <w:rPr>
          <w:sz w:val="18"/>
        </w:rPr>
        <w:t xml:space="preserve"> = </w:t>
      </w:r>
      <w:proofErr w:type="spellStart"/>
      <w:r w:rsidRPr="00C82CB2">
        <w:rPr>
          <w:sz w:val="18"/>
        </w:rPr>
        <w:t>std</w:t>
      </w:r>
      <w:proofErr w:type="spellEnd"/>
      <w:r w:rsidRPr="00C82CB2">
        <w:rPr>
          <w:sz w:val="18"/>
        </w:rPr>
        <w:t>::</w:t>
      </w:r>
      <w:proofErr w:type="spellStart"/>
      <w:r w:rsidRPr="00C82CB2">
        <w:rPr>
          <w:sz w:val="18"/>
        </w:rPr>
        <w:t>atoi</w:t>
      </w:r>
      <w:proofErr w:type="spellEnd"/>
      <w:r w:rsidRPr="00C82CB2">
        <w:rPr>
          <w:sz w:val="18"/>
        </w:rPr>
        <w:t>(</w:t>
      </w:r>
      <w:proofErr w:type="spellStart"/>
      <w:r w:rsidRPr="00C82CB2">
        <w:rPr>
          <w:sz w:val="18"/>
        </w:rPr>
        <w:t>label_count_string.c_str</w:t>
      </w:r>
      <w:proofErr w:type="spellEnd"/>
      <w:r w:rsidRPr="00C82CB2">
        <w:rPr>
          <w:sz w:val="18"/>
        </w:rPr>
        <w:t>());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spellStart"/>
      <w:r w:rsidRPr="00C82CB2">
        <w:rPr>
          <w:sz w:val="18"/>
        </w:rPr>
        <w:t>std</w:t>
      </w:r>
      <w:proofErr w:type="spellEnd"/>
      <w:r w:rsidRPr="00C82CB2">
        <w:rPr>
          <w:sz w:val="18"/>
        </w:rPr>
        <w:t xml:space="preserve">::vector&lt;float&gt; </w:t>
      </w:r>
      <w:proofErr w:type="gramStart"/>
      <w:r w:rsidRPr="00C82CB2">
        <w:rPr>
          <w:sz w:val="18"/>
        </w:rPr>
        <w:t>label(</w:t>
      </w:r>
      <w:proofErr w:type="spellStart"/>
      <w:proofErr w:type="gramEnd"/>
      <w:r w:rsidRPr="00C82CB2">
        <w:rPr>
          <w:sz w:val="18"/>
        </w:rPr>
        <w:t>label_count</w:t>
      </w:r>
      <w:proofErr w:type="spellEnd"/>
      <w:r w:rsidRPr="00C82CB2">
        <w:rPr>
          <w:sz w:val="18"/>
        </w:rPr>
        <w:t>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gramStart"/>
      <w:r w:rsidRPr="00C82CB2">
        <w:rPr>
          <w:sz w:val="18"/>
        </w:rPr>
        <w:t>while</w:t>
      </w:r>
      <w:proofErr w:type="gramEnd"/>
      <w:r w:rsidRPr="00C82CB2">
        <w:rPr>
          <w:sz w:val="18"/>
        </w:rPr>
        <w:t xml:space="preserve"> (</w:t>
      </w:r>
      <w:proofErr w:type="spellStart"/>
      <w:r w:rsidRPr="00C82CB2">
        <w:rPr>
          <w:sz w:val="18"/>
        </w:rPr>
        <w:t>infile</w:t>
      </w:r>
      <w:proofErr w:type="spellEnd"/>
      <w:r w:rsidRPr="00C82CB2">
        <w:rPr>
          <w:sz w:val="18"/>
        </w:rPr>
        <w:t xml:space="preserve"> &gt;&gt; filename) 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  <w:t>{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gramStart"/>
      <w:r w:rsidRPr="00C82CB2">
        <w:rPr>
          <w:sz w:val="18"/>
        </w:rPr>
        <w:t>for</w:t>
      </w:r>
      <w:proofErr w:type="gramEnd"/>
      <w:r w:rsidRPr="00C82CB2">
        <w:rPr>
          <w:sz w:val="18"/>
        </w:rPr>
        <w:t xml:space="preserve"> (</w:t>
      </w:r>
      <w:proofErr w:type="spellStart"/>
      <w:r w:rsidRPr="00C82CB2">
        <w:rPr>
          <w:sz w:val="18"/>
        </w:rPr>
        <w:t>int</w:t>
      </w:r>
      <w:proofErr w:type="spell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i</w:t>
      </w:r>
      <w:proofErr w:type="spellEnd"/>
      <w:r w:rsidRPr="00C82CB2">
        <w:rPr>
          <w:sz w:val="18"/>
        </w:rPr>
        <w:t xml:space="preserve"> = 0; </w:t>
      </w:r>
      <w:proofErr w:type="spellStart"/>
      <w:r w:rsidRPr="00C82CB2">
        <w:rPr>
          <w:sz w:val="18"/>
        </w:rPr>
        <w:t>i</w:t>
      </w:r>
      <w:proofErr w:type="spellEnd"/>
      <w:r w:rsidRPr="00C82CB2">
        <w:rPr>
          <w:sz w:val="18"/>
        </w:rPr>
        <w:t xml:space="preserve"> &lt; </w:t>
      </w:r>
      <w:proofErr w:type="spellStart"/>
      <w:r w:rsidRPr="00C82CB2">
        <w:rPr>
          <w:sz w:val="18"/>
        </w:rPr>
        <w:t>label_count;i</w:t>
      </w:r>
      <w:proofErr w:type="spellEnd"/>
      <w:r w:rsidRPr="00C82CB2">
        <w:rPr>
          <w:sz w:val="18"/>
        </w:rPr>
        <w:t>++)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  <w:t>{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proofErr w:type="spellStart"/>
      <w:proofErr w:type="gramStart"/>
      <w:r w:rsidRPr="00C82CB2">
        <w:rPr>
          <w:sz w:val="18"/>
        </w:rPr>
        <w:t>infile</w:t>
      </w:r>
      <w:proofErr w:type="spellEnd"/>
      <w:proofErr w:type="gramEnd"/>
      <w:r w:rsidRPr="00C82CB2">
        <w:rPr>
          <w:sz w:val="18"/>
        </w:rPr>
        <w:t xml:space="preserve"> &gt;&gt; label[</w:t>
      </w:r>
      <w:proofErr w:type="spellStart"/>
      <w:r w:rsidRPr="00C82CB2">
        <w:rPr>
          <w:sz w:val="18"/>
        </w:rPr>
        <w:t>i</w:t>
      </w:r>
      <w:proofErr w:type="spellEnd"/>
      <w:r w:rsidRPr="00C82CB2">
        <w:rPr>
          <w:sz w:val="18"/>
        </w:rPr>
        <w:t>];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  <w:t>}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spellStart"/>
      <w:r w:rsidRPr="00C82CB2">
        <w:rPr>
          <w:sz w:val="18"/>
        </w:rPr>
        <w:t>lines.push_</w:t>
      </w:r>
      <w:proofErr w:type="gramStart"/>
      <w:r w:rsidRPr="00C82CB2">
        <w:rPr>
          <w:sz w:val="18"/>
        </w:rPr>
        <w:t>back</w:t>
      </w:r>
      <w:proofErr w:type="spellEnd"/>
      <w:r w:rsidRPr="00C82CB2">
        <w:rPr>
          <w:sz w:val="18"/>
        </w:rPr>
        <w:t>(</w:t>
      </w:r>
      <w:proofErr w:type="spellStart"/>
      <w:proofErr w:type="gramEnd"/>
      <w:r w:rsidRPr="00C82CB2">
        <w:rPr>
          <w:sz w:val="18"/>
        </w:rPr>
        <w:t>std</w:t>
      </w:r>
      <w:proofErr w:type="spellEnd"/>
      <w:r w:rsidRPr="00C82CB2">
        <w:rPr>
          <w:sz w:val="18"/>
        </w:rPr>
        <w:t>::</w:t>
      </w:r>
      <w:proofErr w:type="spellStart"/>
      <w:r w:rsidRPr="00C82CB2">
        <w:rPr>
          <w:sz w:val="18"/>
        </w:rPr>
        <w:t>make_pair</w:t>
      </w:r>
      <w:proofErr w:type="spellEnd"/>
      <w:r w:rsidRPr="00C82CB2">
        <w:rPr>
          <w:sz w:val="18"/>
        </w:rPr>
        <w:t>(filename, label));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  <w:t>}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gramStart"/>
      <w:r w:rsidRPr="00C82CB2">
        <w:rPr>
          <w:sz w:val="18"/>
        </w:rPr>
        <w:t>if</w:t>
      </w:r>
      <w:proofErr w:type="gramEnd"/>
      <w:r w:rsidRPr="00C82CB2">
        <w:rPr>
          <w:sz w:val="18"/>
        </w:rPr>
        <w:t xml:space="preserve"> (</w:t>
      </w:r>
      <w:proofErr w:type="spellStart"/>
      <w:r w:rsidRPr="00C82CB2">
        <w:rPr>
          <w:sz w:val="18"/>
        </w:rPr>
        <w:t>FLAGS_shuffle</w:t>
      </w:r>
      <w:proofErr w:type="spellEnd"/>
      <w:r w:rsidRPr="00C82CB2">
        <w:rPr>
          <w:sz w:val="18"/>
        </w:rPr>
        <w:t>) {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  <w:t>// randomly shuffle data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gramStart"/>
      <w:r w:rsidRPr="00C82CB2">
        <w:rPr>
          <w:sz w:val="18"/>
        </w:rPr>
        <w:t>LOG(</w:t>
      </w:r>
      <w:proofErr w:type="gramEnd"/>
      <w:r w:rsidRPr="00C82CB2">
        <w:rPr>
          <w:sz w:val="18"/>
        </w:rPr>
        <w:t>INFO) &lt;&lt; "Shuffling data";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gramStart"/>
      <w:r w:rsidRPr="00C82CB2">
        <w:rPr>
          <w:sz w:val="18"/>
        </w:rPr>
        <w:t>shuffle(</w:t>
      </w:r>
      <w:proofErr w:type="spellStart"/>
      <w:proofErr w:type="gramEnd"/>
      <w:r w:rsidRPr="00C82CB2">
        <w:rPr>
          <w:sz w:val="18"/>
        </w:rPr>
        <w:t>lines.begin</w:t>
      </w:r>
      <w:proofErr w:type="spellEnd"/>
      <w:r w:rsidRPr="00C82CB2">
        <w:rPr>
          <w:sz w:val="18"/>
        </w:rPr>
        <w:t xml:space="preserve">(), </w:t>
      </w:r>
      <w:proofErr w:type="spellStart"/>
      <w:r w:rsidRPr="00C82CB2">
        <w:rPr>
          <w:sz w:val="18"/>
        </w:rPr>
        <w:t>lines.end</w:t>
      </w:r>
      <w:proofErr w:type="spellEnd"/>
      <w:r w:rsidRPr="00C82CB2">
        <w:rPr>
          <w:sz w:val="18"/>
        </w:rPr>
        <w:t>());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  <w:t>}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gramStart"/>
      <w:r w:rsidRPr="00C82CB2">
        <w:rPr>
          <w:sz w:val="18"/>
        </w:rPr>
        <w:t>LOG(</w:t>
      </w:r>
      <w:proofErr w:type="gramEnd"/>
      <w:r w:rsidRPr="00C82CB2">
        <w:rPr>
          <w:sz w:val="18"/>
        </w:rPr>
        <w:t xml:space="preserve">INFO) &lt;&lt; "A total of " &lt;&lt; </w:t>
      </w:r>
      <w:proofErr w:type="spellStart"/>
      <w:r w:rsidRPr="00C82CB2">
        <w:rPr>
          <w:sz w:val="18"/>
        </w:rPr>
        <w:t>lines.size</w:t>
      </w:r>
      <w:proofErr w:type="spellEnd"/>
      <w:r w:rsidRPr="00C82CB2">
        <w:rPr>
          <w:sz w:val="18"/>
        </w:rPr>
        <w:t>() &lt;&lt; " images.";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gramStart"/>
      <w:r w:rsidRPr="00C82CB2">
        <w:rPr>
          <w:sz w:val="18"/>
        </w:rPr>
        <w:t>if</w:t>
      </w:r>
      <w:proofErr w:type="gramEnd"/>
      <w:r w:rsidRPr="00C82CB2">
        <w:rPr>
          <w:sz w:val="18"/>
        </w:rPr>
        <w:t xml:space="preserve"> (</w:t>
      </w:r>
      <w:proofErr w:type="spellStart"/>
      <w:r w:rsidRPr="00C82CB2">
        <w:rPr>
          <w:sz w:val="18"/>
        </w:rPr>
        <w:t>encode_type.size</w:t>
      </w:r>
      <w:proofErr w:type="spellEnd"/>
      <w:r w:rsidRPr="00C82CB2">
        <w:rPr>
          <w:sz w:val="18"/>
        </w:rPr>
        <w:t>() &amp;&amp; !encoded)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gramStart"/>
      <w:r w:rsidRPr="00C82CB2">
        <w:rPr>
          <w:sz w:val="18"/>
        </w:rPr>
        <w:t>LOG(</w:t>
      </w:r>
      <w:proofErr w:type="gramEnd"/>
      <w:r w:rsidRPr="00C82CB2">
        <w:rPr>
          <w:sz w:val="18"/>
        </w:rPr>
        <w:t>INFO) &lt;&lt; "</w:t>
      </w:r>
      <w:proofErr w:type="spellStart"/>
      <w:r w:rsidRPr="00C82CB2">
        <w:rPr>
          <w:sz w:val="18"/>
        </w:rPr>
        <w:t>encode_type</w:t>
      </w:r>
      <w:proofErr w:type="spellEnd"/>
      <w:r w:rsidRPr="00C82CB2">
        <w:rPr>
          <w:sz w:val="18"/>
        </w:rPr>
        <w:t xml:space="preserve"> specified, assuming encoded=true.";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spellStart"/>
      <w:proofErr w:type="gramStart"/>
      <w:r w:rsidRPr="00C82CB2">
        <w:rPr>
          <w:sz w:val="18"/>
        </w:rPr>
        <w:t>int</w:t>
      </w:r>
      <w:proofErr w:type="spellEnd"/>
      <w:proofErr w:type="gram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resize_height</w:t>
      </w:r>
      <w:proofErr w:type="spellEnd"/>
      <w:r w:rsidRPr="00C82CB2">
        <w:rPr>
          <w:sz w:val="18"/>
        </w:rPr>
        <w:t xml:space="preserve"> = </w:t>
      </w:r>
      <w:proofErr w:type="spellStart"/>
      <w:r w:rsidRPr="00C82CB2">
        <w:rPr>
          <w:sz w:val="18"/>
        </w:rPr>
        <w:t>std</w:t>
      </w:r>
      <w:proofErr w:type="spellEnd"/>
      <w:r w:rsidRPr="00C82CB2">
        <w:rPr>
          <w:sz w:val="18"/>
        </w:rPr>
        <w:t>::max&lt;</w:t>
      </w:r>
      <w:proofErr w:type="spellStart"/>
      <w:r w:rsidRPr="00C82CB2">
        <w:rPr>
          <w:sz w:val="18"/>
        </w:rPr>
        <w:t>int</w:t>
      </w:r>
      <w:proofErr w:type="spellEnd"/>
      <w:r w:rsidRPr="00C82CB2">
        <w:rPr>
          <w:sz w:val="18"/>
        </w:rPr>
        <w:t xml:space="preserve">&gt;(0, </w:t>
      </w:r>
      <w:proofErr w:type="spellStart"/>
      <w:r w:rsidRPr="00C82CB2">
        <w:rPr>
          <w:sz w:val="18"/>
        </w:rPr>
        <w:t>FLAGS_resize_height</w:t>
      </w:r>
      <w:proofErr w:type="spellEnd"/>
      <w:r w:rsidRPr="00C82CB2">
        <w:rPr>
          <w:sz w:val="18"/>
        </w:rPr>
        <w:t>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lastRenderedPageBreak/>
        <w:tab/>
      </w:r>
      <w:proofErr w:type="spellStart"/>
      <w:proofErr w:type="gramStart"/>
      <w:r w:rsidRPr="00C82CB2">
        <w:rPr>
          <w:sz w:val="18"/>
        </w:rPr>
        <w:t>int</w:t>
      </w:r>
      <w:proofErr w:type="spellEnd"/>
      <w:proofErr w:type="gram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resize_width</w:t>
      </w:r>
      <w:proofErr w:type="spellEnd"/>
      <w:r w:rsidRPr="00C82CB2">
        <w:rPr>
          <w:sz w:val="18"/>
        </w:rPr>
        <w:t xml:space="preserve"> = </w:t>
      </w:r>
      <w:proofErr w:type="spellStart"/>
      <w:r w:rsidRPr="00C82CB2">
        <w:rPr>
          <w:sz w:val="18"/>
        </w:rPr>
        <w:t>std</w:t>
      </w:r>
      <w:proofErr w:type="spellEnd"/>
      <w:r w:rsidRPr="00C82CB2">
        <w:rPr>
          <w:sz w:val="18"/>
        </w:rPr>
        <w:t>::max&lt;</w:t>
      </w:r>
      <w:proofErr w:type="spellStart"/>
      <w:r w:rsidRPr="00C82CB2">
        <w:rPr>
          <w:sz w:val="18"/>
        </w:rPr>
        <w:t>int</w:t>
      </w:r>
      <w:proofErr w:type="spellEnd"/>
      <w:r w:rsidRPr="00C82CB2">
        <w:rPr>
          <w:sz w:val="18"/>
        </w:rPr>
        <w:t xml:space="preserve">&gt;(0, </w:t>
      </w:r>
      <w:proofErr w:type="spellStart"/>
      <w:r w:rsidRPr="00C82CB2">
        <w:rPr>
          <w:sz w:val="18"/>
        </w:rPr>
        <w:t>FLAGS_resize_width</w:t>
      </w:r>
      <w:proofErr w:type="spellEnd"/>
      <w:r w:rsidRPr="00C82CB2">
        <w:rPr>
          <w:sz w:val="18"/>
        </w:rPr>
        <w:t>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  <w:t xml:space="preserve">// </w:t>
      </w:r>
      <w:proofErr w:type="gramStart"/>
      <w:r w:rsidRPr="00C82CB2">
        <w:rPr>
          <w:sz w:val="18"/>
        </w:rPr>
        <w:t>Create</w:t>
      </w:r>
      <w:proofErr w:type="gramEnd"/>
      <w:r w:rsidRPr="00C82CB2">
        <w:rPr>
          <w:sz w:val="18"/>
        </w:rPr>
        <w:t xml:space="preserve"> new DB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spellStart"/>
      <w:r w:rsidRPr="00C82CB2">
        <w:rPr>
          <w:sz w:val="18"/>
        </w:rPr>
        <w:t>scoped_ptr</w:t>
      </w:r>
      <w:proofErr w:type="spellEnd"/>
      <w:r w:rsidRPr="00C82CB2">
        <w:rPr>
          <w:sz w:val="18"/>
        </w:rPr>
        <w:t>&lt;</w:t>
      </w:r>
      <w:proofErr w:type="spellStart"/>
      <w:r w:rsidRPr="00C82CB2">
        <w:rPr>
          <w:sz w:val="18"/>
        </w:rPr>
        <w:t>db</w:t>
      </w:r>
      <w:proofErr w:type="spellEnd"/>
      <w:r w:rsidRPr="00C82CB2">
        <w:rPr>
          <w:sz w:val="18"/>
        </w:rPr>
        <w:t xml:space="preserve">::DB&gt; </w:t>
      </w:r>
      <w:proofErr w:type="spellStart"/>
      <w:r w:rsidRPr="00C82CB2">
        <w:rPr>
          <w:sz w:val="18"/>
        </w:rPr>
        <w:t>db_</w:t>
      </w:r>
      <w:proofErr w:type="gramStart"/>
      <w:r w:rsidRPr="00C82CB2">
        <w:rPr>
          <w:sz w:val="18"/>
        </w:rPr>
        <w:t>image</w:t>
      </w:r>
      <w:proofErr w:type="spellEnd"/>
      <w:r w:rsidRPr="00C82CB2">
        <w:rPr>
          <w:sz w:val="18"/>
        </w:rPr>
        <w:t>(</w:t>
      </w:r>
      <w:proofErr w:type="spellStart"/>
      <w:proofErr w:type="gramEnd"/>
      <w:r w:rsidRPr="00C82CB2">
        <w:rPr>
          <w:sz w:val="18"/>
        </w:rPr>
        <w:t>db</w:t>
      </w:r>
      <w:proofErr w:type="spellEnd"/>
      <w:r w:rsidRPr="00C82CB2">
        <w:rPr>
          <w:sz w:val="18"/>
        </w:rPr>
        <w:t>::</w:t>
      </w:r>
      <w:proofErr w:type="spellStart"/>
      <w:r w:rsidRPr="00C82CB2">
        <w:rPr>
          <w:sz w:val="18"/>
        </w:rPr>
        <w:t>GetDB</w:t>
      </w:r>
      <w:proofErr w:type="spellEnd"/>
      <w:r w:rsidRPr="00C82CB2">
        <w:rPr>
          <w:sz w:val="18"/>
        </w:rPr>
        <w:t>(</w:t>
      </w:r>
      <w:proofErr w:type="spellStart"/>
      <w:r w:rsidRPr="00C82CB2">
        <w:rPr>
          <w:sz w:val="18"/>
        </w:rPr>
        <w:t>FLAGS_backend</w:t>
      </w:r>
      <w:proofErr w:type="spellEnd"/>
      <w:r w:rsidRPr="00C82CB2">
        <w:rPr>
          <w:sz w:val="18"/>
        </w:rPr>
        <w:t>));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spellStart"/>
      <w:r w:rsidRPr="00C82CB2">
        <w:rPr>
          <w:sz w:val="18"/>
        </w:rPr>
        <w:t>scoped_ptr</w:t>
      </w:r>
      <w:proofErr w:type="spellEnd"/>
      <w:r w:rsidRPr="00C82CB2">
        <w:rPr>
          <w:sz w:val="18"/>
        </w:rPr>
        <w:t>&lt;</w:t>
      </w:r>
      <w:proofErr w:type="spellStart"/>
      <w:r w:rsidRPr="00C82CB2">
        <w:rPr>
          <w:sz w:val="18"/>
        </w:rPr>
        <w:t>db</w:t>
      </w:r>
      <w:proofErr w:type="spellEnd"/>
      <w:r w:rsidRPr="00C82CB2">
        <w:rPr>
          <w:sz w:val="18"/>
        </w:rPr>
        <w:t xml:space="preserve">::DB&gt; </w:t>
      </w:r>
      <w:proofErr w:type="spellStart"/>
      <w:r w:rsidRPr="00C82CB2">
        <w:rPr>
          <w:sz w:val="18"/>
        </w:rPr>
        <w:t>db_</w:t>
      </w:r>
      <w:proofErr w:type="gramStart"/>
      <w:r w:rsidRPr="00C82CB2">
        <w:rPr>
          <w:sz w:val="18"/>
        </w:rPr>
        <w:t>label</w:t>
      </w:r>
      <w:proofErr w:type="spellEnd"/>
      <w:r w:rsidRPr="00C82CB2">
        <w:rPr>
          <w:sz w:val="18"/>
        </w:rPr>
        <w:t>(</w:t>
      </w:r>
      <w:proofErr w:type="spellStart"/>
      <w:proofErr w:type="gramEnd"/>
      <w:r w:rsidRPr="00C82CB2">
        <w:rPr>
          <w:sz w:val="18"/>
        </w:rPr>
        <w:t>db</w:t>
      </w:r>
      <w:proofErr w:type="spellEnd"/>
      <w:r w:rsidRPr="00C82CB2">
        <w:rPr>
          <w:sz w:val="18"/>
        </w:rPr>
        <w:t>::</w:t>
      </w:r>
      <w:proofErr w:type="spellStart"/>
      <w:r w:rsidRPr="00C82CB2">
        <w:rPr>
          <w:sz w:val="18"/>
        </w:rPr>
        <w:t>GetDB</w:t>
      </w:r>
      <w:proofErr w:type="spellEnd"/>
      <w:r w:rsidRPr="00C82CB2">
        <w:rPr>
          <w:sz w:val="18"/>
        </w:rPr>
        <w:t>(</w:t>
      </w:r>
      <w:proofErr w:type="spellStart"/>
      <w:r w:rsidRPr="00C82CB2">
        <w:rPr>
          <w:sz w:val="18"/>
        </w:rPr>
        <w:t>FLAGS_backend</w:t>
      </w:r>
      <w:proofErr w:type="spellEnd"/>
      <w:r w:rsidRPr="00C82CB2">
        <w:rPr>
          <w:sz w:val="18"/>
        </w:rPr>
        <w:t>));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spellStart"/>
      <w:r w:rsidRPr="00C82CB2">
        <w:rPr>
          <w:sz w:val="18"/>
        </w:rPr>
        <w:t>db_image</w:t>
      </w:r>
      <w:proofErr w:type="spellEnd"/>
      <w:r w:rsidRPr="00C82CB2">
        <w:rPr>
          <w:sz w:val="18"/>
        </w:rPr>
        <w:t>-&gt;</w:t>
      </w:r>
      <w:proofErr w:type="gramStart"/>
      <w:r w:rsidRPr="00C82CB2">
        <w:rPr>
          <w:sz w:val="18"/>
        </w:rPr>
        <w:t>Open(</w:t>
      </w:r>
      <w:proofErr w:type="spellStart"/>
      <w:proofErr w:type="gramEnd"/>
      <w:r w:rsidRPr="00C82CB2">
        <w:rPr>
          <w:sz w:val="18"/>
        </w:rPr>
        <w:t>argv</w:t>
      </w:r>
      <w:proofErr w:type="spellEnd"/>
      <w:r w:rsidRPr="00C82CB2">
        <w:rPr>
          <w:sz w:val="18"/>
        </w:rPr>
        <w:t xml:space="preserve">[3], </w:t>
      </w:r>
      <w:proofErr w:type="spellStart"/>
      <w:r w:rsidRPr="00C82CB2">
        <w:rPr>
          <w:sz w:val="18"/>
        </w:rPr>
        <w:t>db</w:t>
      </w:r>
      <w:proofErr w:type="spellEnd"/>
      <w:r w:rsidRPr="00C82CB2">
        <w:rPr>
          <w:sz w:val="18"/>
        </w:rPr>
        <w:t>::NEW);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spellStart"/>
      <w:r w:rsidRPr="00C82CB2">
        <w:rPr>
          <w:sz w:val="18"/>
        </w:rPr>
        <w:t>db_label</w:t>
      </w:r>
      <w:proofErr w:type="spellEnd"/>
      <w:r w:rsidRPr="00C82CB2">
        <w:rPr>
          <w:sz w:val="18"/>
        </w:rPr>
        <w:t>-&gt;</w:t>
      </w:r>
      <w:proofErr w:type="gramStart"/>
      <w:r w:rsidRPr="00C82CB2">
        <w:rPr>
          <w:sz w:val="18"/>
        </w:rPr>
        <w:t>Open(</w:t>
      </w:r>
      <w:proofErr w:type="spellStart"/>
      <w:proofErr w:type="gramEnd"/>
      <w:r w:rsidRPr="00C82CB2">
        <w:rPr>
          <w:sz w:val="18"/>
        </w:rPr>
        <w:t>argv</w:t>
      </w:r>
      <w:proofErr w:type="spellEnd"/>
      <w:r w:rsidRPr="00C82CB2">
        <w:rPr>
          <w:sz w:val="18"/>
        </w:rPr>
        <w:t xml:space="preserve">[4], </w:t>
      </w:r>
      <w:proofErr w:type="spellStart"/>
      <w:r w:rsidRPr="00C82CB2">
        <w:rPr>
          <w:sz w:val="18"/>
        </w:rPr>
        <w:t>db</w:t>
      </w:r>
      <w:proofErr w:type="spellEnd"/>
      <w:r w:rsidRPr="00C82CB2">
        <w:rPr>
          <w:sz w:val="18"/>
        </w:rPr>
        <w:t>::NEW);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spellStart"/>
      <w:r w:rsidRPr="00C82CB2">
        <w:rPr>
          <w:sz w:val="18"/>
        </w:rPr>
        <w:t>scoped_ptr</w:t>
      </w:r>
      <w:proofErr w:type="spellEnd"/>
      <w:r w:rsidRPr="00C82CB2">
        <w:rPr>
          <w:sz w:val="18"/>
        </w:rPr>
        <w:t>&lt;</w:t>
      </w:r>
      <w:proofErr w:type="spellStart"/>
      <w:r w:rsidRPr="00C82CB2">
        <w:rPr>
          <w:sz w:val="18"/>
        </w:rPr>
        <w:t>db</w:t>
      </w:r>
      <w:proofErr w:type="spellEnd"/>
      <w:r w:rsidRPr="00C82CB2">
        <w:rPr>
          <w:sz w:val="18"/>
        </w:rPr>
        <w:t xml:space="preserve">::Transaction&gt; </w:t>
      </w:r>
      <w:proofErr w:type="spellStart"/>
      <w:r w:rsidRPr="00C82CB2">
        <w:rPr>
          <w:sz w:val="18"/>
        </w:rPr>
        <w:t>txn_</w:t>
      </w:r>
      <w:proofErr w:type="gramStart"/>
      <w:r w:rsidRPr="00C82CB2">
        <w:rPr>
          <w:sz w:val="18"/>
        </w:rPr>
        <w:t>image</w:t>
      </w:r>
      <w:proofErr w:type="spellEnd"/>
      <w:r w:rsidRPr="00C82CB2">
        <w:rPr>
          <w:sz w:val="18"/>
        </w:rPr>
        <w:t>(</w:t>
      </w:r>
      <w:proofErr w:type="spellStart"/>
      <w:proofErr w:type="gramEnd"/>
      <w:r w:rsidRPr="00C82CB2">
        <w:rPr>
          <w:sz w:val="18"/>
        </w:rPr>
        <w:t>db_image</w:t>
      </w:r>
      <w:proofErr w:type="spellEnd"/>
      <w:r w:rsidRPr="00C82CB2">
        <w:rPr>
          <w:sz w:val="18"/>
        </w:rPr>
        <w:t>-&gt;</w:t>
      </w:r>
      <w:proofErr w:type="spellStart"/>
      <w:r w:rsidRPr="00C82CB2">
        <w:rPr>
          <w:sz w:val="18"/>
        </w:rPr>
        <w:t>NewTransaction</w:t>
      </w:r>
      <w:proofErr w:type="spellEnd"/>
      <w:r w:rsidRPr="00C82CB2">
        <w:rPr>
          <w:sz w:val="18"/>
        </w:rPr>
        <w:t>());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spellStart"/>
      <w:r w:rsidRPr="00C82CB2">
        <w:rPr>
          <w:sz w:val="18"/>
        </w:rPr>
        <w:t>scoped_ptr</w:t>
      </w:r>
      <w:proofErr w:type="spellEnd"/>
      <w:r w:rsidRPr="00C82CB2">
        <w:rPr>
          <w:sz w:val="18"/>
        </w:rPr>
        <w:t>&lt;</w:t>
      </w:r>
      <w:proofErr w:type="spellStart"/>
      <w:r w:rsidRPr="00C82CB2">
        <w:rPr>
          <w:sz w:val="18"/>
        </w:rPr>
        <w:t>db</w:t>
      </w:r>
      <w:proofErr w:type="spellEnd"/>
      <w:r w:rsidRPr="00C82CB2">
        <w:rPr>
          <w:sz w:val="18"/>
        </w:rPr>
        <w:t xml:space="preserve">::Transaction&gt; </w:t>
      </w:r>
      <w:proofErr w:type="spellStart"/>
      <w:r w:rsidRPr="00C82CB2">
        <w:rPr>
          <w:sz w:val="18"/>
        </w:rPr>
        <w:t>txn_</w:t>
      </w:r>
      <w:proofErr w:type="gramStart"/>
      <w:r w:rsidRPr="00C82CB2">
        <w:rPr>
          <w:sz w:val="18"/>
        </w:rPr>
        <w:t>label</w:t>
      </w:r>
      <w:proofErr w:type="spellEnd"/>
      <w:r w:rsidRPr="00C82CB2">
        <w:rPr>
          <w:sz w:val="18"/>
        </w:rPr>
        <w:t>(</w:t>
      </w:r>
      <w:proofErr w:type="spellStart"/>
      <w:proofErr w:type="gramEnd"/>
      <w:r w:rsidRPr="00C82CB2">
        <w:rPr>
          <w:sz w:val="18"/>
        </w:rPr>
        <w:t>db_label</w:t>
      </w:r>
      <w:proofErr w:type="spellEnd"/>
      <w:r w:rsidRPr="00C82CB2">
        <w:rPr>
          <w:sz w:val="18"/>
        </w:rPr>
        <w:t>-&gt;</w:t>
      </w:r>
      <w:proofErr w:type="spellStart"/>
      <w:r w:rsidRPr="00C82CB2">
        <w:rPr>
          <w:sz w:val="18"/>
        </w:rPr>
        <w:t>NewTransaction</w:t>
      </w:r>
      <w:proofErr w:type="spellEnd"/>
      <w:r w:rsidRPr="00C82CB2">
        <w:rPr>
          <w:sz w:val="18"/>
        </w:rPr>
        <w:t>());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  <w:t xml:space="preserve">// </w:t>
      </w:r>
      <w:proofErr w:type="gramStart"/>
      <w:r w:rsidRPr="00C82CB2">
        <w:rPr>
          <w:sz w:val="18"/>
        </w:rPr>
        <w:t>Storing</w:t>
      </w:r>
      <w:proofErr w:type="gramEnd"/>
      <w:r w:rsidRPr="00C82CB2">
        <w:rPr>
          <w:sz w:val="18"/>
        </w:rPr>
        <w:t xml:space="preserve"> to </w:t>
      </w:r>
      <w:proofErr w:type="spellStart"/>
      <w:r w:rsidRPr="00C82CB2">
        <w:rPr>
          <w:sz w:val="18"/>
        </w:rPr>
        <w:t>db</w:t>
      </w:r>
      <w:proofErr w:type="spellEnd"/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spellStart"/>
      <w:r w:rsidRPr="00C82CB2">
        <w:rPr>
          <w:sz w:val="18"/>
        </w:rPr>
        <w:t>std</w:t>
      </w:r>
      <w:proofErr w:type="spellEnd"/>
      <w:r w:rsidRPr="00C82CB2">
        <w:rPr>
          <w:sz w:val="18"/>
        </w:rPr>
        <w:t xml:space="preserve">::string </w:t>
      </w:r>
      <w:proofErr w:type="spellStart"/>
      <w:r w:rsidRPr="00C82CB2">
        <w:rPr>
          <w:sz w:val="18"/>
        </w:rPr>
        <w:t>root_</w:t>
      </w:r>
      <w:proofErr w:type="gramStart"/>
      <w:r w:rsidRPr="00C82CB2">
        <w:rPr>
          <w:sz w:val="18"/>
        </w:rPr>
        <w:t>folder</w:t>
      </w:r>
      <w:proofErr w:type="spellEnd"/>
      <w:r w:rsidRPr="00C82CB2">
        <w:rPr>
          <w:sz w:val="18"/>
        </w:rPr>
        <w:t>(</w:t>
      </w:r>
      <w:proofErr w:type="spellStart"/>
      <w:proofErr w:type="gramEnd"/>
      <w:r w:rsidRPr="00C82CB2">
        <w:rPr>
          <w:sz w:val="18"/>
        </w:rPr>
        <w:t>argv</w:t>
      </w:r>
      <w:proofErr w:type="spellEnd"/>
      <w:r w:rsidRPr="00C82CB2">
        <w:rPr>
          <w:sz w:val="18"/>
        </w:rPr>
        <w:t>[1]);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  <w:t xml:space="preserve">Datum </w:t>
      </w:r>
      <w:proofErr w:type="spellStart"/>
      <w:r w:rsidRPr="00C82CB2">
        <w:rPr>
          <w:sz w:val="18"/>
        </w:rPr>
        <w:t>datum_label</w:t>
      </w:r>
      <w:proofErr w:type="spellEnd"/>
      <w:r w:rsidRPr="00C82CB2">
        <w:rPr>
          <w:sz w:val="18"/>
        </w:rPr>
        <w:t>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  <w:t xml:space="preserve">Datum </w:t>
      </w:r>
      <w:proofErr w:type="spellStart"/>
      <w:r w:rsidRPr="00C82CB2">
        <w:rPr>
          <w:sz w:val="18"/>
        </w:rPr>
        <w:t>datum_image</w:t>
      </w:r>
      <w:proofErr w:type="spellEnd"/>
      <w:r w:rsidRPr="00C82CB2">
        <w:rPr>
          <w:sz w:val="18"/>
        </w:rPr>
        <w:t>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spellStart"/>
      <w:proofErr w:type="gramStart"/>
      <w:r w:rsidRPr="00C82CB2">
        <w:rPr>
          <w:sz w:val="18"/>
        </w:rPr>
        <w:t>int</w:t>
      </w:r>
      <w:proofErr w:type="spellEnd"/>
      <w:proofErr w:type="gramEnd"/>
      <w:r w:rsidRPr="00C82CB2">
        <w:rPr>
          <w:sz w:val="18"/>
        </w:rPr>
        <w:t xml:space="preserve"> count = 0;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spellStart"/>
      <w:proofErr w:type="gramStart"/>
      <w:r w:rsidRPr="00C82CB2">
        <w:rPr>
          <w:sz w:val="18"/>
        </w:rPr>
        <w:t>int</w:t>
      </w:r>
      <w:proofErr w:type="spellEnd"/>
      <w:proofErr w:type="gram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data_size_label</w:t>
      </w:r>
      <w:proofErr w:type="spellEnd"/>
      <w:r w:rsidRPr="00C82CB2">
        <w:rPr>
          <w:sz w:val="18"/>
        </w:rPr>
        <w:t xml:space="preserve"> = 0;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spellStart"/>
      <w:proofErr w:type="gramStart"/>
      <w:r w:rsidRPr="00C82CB2">
        <w:rPr>
          <w:sz w:val="18"/>
        </w:rPr>
        <w:t>int</w:t>
      </w:r>
      <w:proofErr w:type="spellEnd"/>
      <w:proofErr w:type="gram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data_size_image</w:t>
      </w:r>
      <w:proofErr w:type="spellEnd"/>
      <w:r w:rsidRPr="00C82CB2">
        <w:rPr>
          <w:sz w:val="18"/>
        </w:rPr>
        <w:t xml:space="preserve"> = 0;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spellStart"/>
      <w:proofErr w:type="gramStart"/>
      <w:r w:rsidRPr="00C82CB2">
        <w:rPr>
          <w:sz w:val="18"/>
        </w:rPr>
        <w:t>bool</w:t>
      </w:r>
      <w:proofErr w:type="spellEnd"/>
      <w:proofErr w:type="gram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data_size_initialized</w:t>
      </w:r>
      <w:proofErr w:type="spellEnd"/>
      <w:r w:rsidRPr="00C82CB2">
        <w:rPr>
          <w:sz w:val="18"/>
        </w:rPr>
        <w:t xml:space="preserve"> = false;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gramStart"/>
      <w:r w:rsidRPr="00C82CB2">
        <w:rPr>
          <w:sz w:val="18"/>
        </w:rPr>
        <w:t>for</w:t>
      </w:r>
      <w:proofErr w:type="gramEnd"/>
      <w:r w:rsidRPr="00C82CB2">
        <w:rPr>
          <w:sz w:val="18"/>
        </w:rPr>
        <w:t xml:space="preserve"> (</w:t>
      </w:r>
      <w:proofErr w:type="spellStart"/>
      <w:r w:rsidRPr="00C82CB2">
        <w:rPr>
          <w:sz w:val="18"/>
        </w:rPr>
        <w:t>int</w:t>
      </w:r>
      <w:proofErr w:type="spell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line_id</w:t>
      </w:r>
      <w:proofErr w:type="spellEnd"/>
      <w:r w:rsidRPr="00C82CB2">
        <w:rPr>
          <w:sz w:val="18"/>
        </w:rPr>
        <w:t xml:space="preserve"> = 0; </w:t>
      </w:r>
      <w:proofErr w:type="spellStart"/>
      <w:r w:rsidRPr="00C82CB2">
        <w:rPr>
          <w:sz w:val="18"/>
        </w:rPr>
        <w:t>line_id</w:t>
      </w:r>
      <w:proofErr w:type="spellEnd"/>
      <w:r w:rsidRPr="00C82CB2">
        <w:rPr>
          <w:sz w:val="18"/>
        </w:rPr>
        <w:t xml:space="preserve"> &lt; </w:t>
      </w:r>
      <w:proofErr w:type="spellStart"/>
      <w:r w:rsidRPr="00C82CB2">
        <w:rPr>
          <w:sz w:val="18"/>
        </w:rPr>
        <w:t>lines.size</w:t>
      </w:r>
      <w:proofErr w:type="spellEnd"/>
      <w:r w:rsidRPr="00C82CB2">
        <w:rPr>
          <w:sz w:val="18"/>
        </w:rPr>
        <w:t>(); ++</w:t>
      </w:r>
      <w:proofErr w:type="spellStart"/>
      <w:r w:rsidRPr="00C82CB2">
        <w:rPr>
          <w:sz w:val="18"/>
        </w:rPr>
        <w:t>line_id</w:t>
      </w:r>
      <w:proofErr w:type="spellEnd"/>
      <w:r w:rsidRPr="00C82CB2">
        <w:rPr>
          <w:sz w:val="18"/>
        </w:rPr>
        <w:t>) {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spellStart"/>
      <w:proofErr w:type="gramStart"/>
      <w:r w:rsidRPr="00C82CB2">
        <w:rPr>
          <w:sz w:val="18"/>
        </w:rPr>
        <w:t>bool</w:t>
      </w:r>
      <w:proofErr w:type="spellEnd"/>
      <w:proofErr w:type="gramEnd"/>
      <w:r w:rsidRPr="00C82CB2">
        <w:rPr>
          <w:sz w:val="18"/>
        </w:rPr>
        <w:t xml:space="preserve"> status;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spellStart"/>
      <w:proofErr w:type="gramStart"/>
      <w:r w:rsidRPr="00C82CB2">
        <w:rPr>
          <w:sz w:val="18"/>
        </w:rPr>
        <w:t>std</w:t>
      </w:r>
      <w:proofErr w:type="spellEnd"/>
      <w:r w:rsidRPr="00C82CB2">
        <w:rPr>
          <w:sz w:val="18"/>
        </w:rPr>
        <w:t>::string</w:t>
      </w:r>
      <w:proofErr w:type="gram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enc</w:t>
      </w:r>
      <w:proofErr w:type="spellEnd"/>
      <w:r w:rsidRPr="00C82CB2">
        <w:rPr>
          <w:sz w:val="18"/>
        </w:rPr>
        <w:t xml:space="preserve"> = </w:t>
      </w:r>
      <w:proofErr w:type="spellStart"/>
      <w:r w:rsidRPr="00C82CB2">
        <w:rPr>
          <w:sz w:val="18"/>
        </w:rPr>
        <w:t>encode_type</w:t>
      </w:r>
      <w:proofErr w:type="spellEnd"/>
      <w:r w:rsidRPr="00C82CB2">
        <w:rPr>
          <w:sz w:val="18"/>
        </w:rPr>
        <w:t>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gramStart"/>
      <w:r w:rsidRPr="00C82CB2">
        <w:rPr>
          <w:sz w:val="18"/>
        </w:rPr>
        <w:t>if</w:t>
      </w:r>
      <w:proofErr w:type="gramEnd"/>
      <w:r w:rsidRPr="00C82CB2">
        <w:rPr>
          <w:sz w:val="18"/>
        </w:rPr>
        <w:t xml:space="preserve"> (encoded &amp;&amp; !</w:t>
      </w:r>
      <w:proofErr w:type="spellStart"/>
      <w:r w:rsidRPr="00C82CB2">
        <w:rPr>
          <w:sz w:val="18"/>
        </w:rPr>
        <w:t>enc.size</w:t>
      </w:r>
      <w:proofErr w:type="spellEnd"/>
      <w:r w:rsidRPr="00C82CB2">
        <w:rPr>
          <w:sz w:val="18"/>
        </w:rPr>
        <w:t>()) {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  <w:t>// Guess the encoding type from the file name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proofErr w:type="gramStart"/>
      <w:r w:rsidRPr="00C82CB2">
        <w:rPr>
          <w:sz w:val="18"/>
        </w:rPr>
        <w:t>string</w:t>
      </w:r>
      <w:proofErr w:type="gram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fn</w:t>
      </w:r>
      <w:proofErr w:type="spellEnd"/>
      <w:r w:rsidRPr="00C82CB2">
        <w:rPr>
          <w:sz w:val="18"/>
        </w:rPr>
        <w:t xml:space="preserve"> = lines[</w:t>
      </w:r>
      <w:proofErr w:type="spellStart"/>
      <w:r w:rsidRPr="00C82CB2">
        <w:rPr>
          <w:sz w:val="18"/>
        </w:rPr>
        <w:t>line_id</w:t>
      </w:r>
      <w:proofErr w:type="spellEnd"/>
      <w:r w:rsidRPr="00C82CB2">
        <w:rPr>
          <w:sz w:val="18"/>
        </w:rPr>
        <w:t>].first;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proofErr w:type="spellStart"/>
      <w:proofErr w:type="gramStart"/>
      <w:r w:rsidRPr="00C82CB2">
        <w:rPr>
          <w:sz w:val="18"/>
        </w:rPr>
        <w:t>size_t</w:t>
      </w:r>
      <w:proofErr w:type="spellEnd"/>
      <w:proofErr w:type="gramEnd"/>
      <w:r w:rsidRPr="00C82CB2">
        <w:rPr>
          <w:sz w:val="18"/>
        </w:rPr>
        <w:t xml:space="preserve"> p = </w:t>
      </w:r>
      <w:proofErr w:type="spellStart"/>
      <w:r w:rsidRPr="00C82CB2">
        <w:rPr>
          <w:sz w:val="18"/>
        </w:rPr>
        <w:t>fn.rfind</w:t>
      </w:r>
      <w:proofErr w:type="spellEnd"/>
      <w:r w:rsidRPr="00C82CB2">
        <w:rPr>
          <w:sz w:val="18"/>
        </w:rPr>
        <w:t>('.');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proofErr w:type="gramStart"/>
      <w:r w:rsidRPr="00C82CB2">
        <w:rPr>
          <w:sz w:val="18"/>
        </w:rPr>
        <w:t>if</w:t>
      </w:r>
      <w:proofErr w:type="gramEnd"/>
      <w:r w:rsidRPr="00C82CB2">
        <w:rPr>
          <w:sz w:val="18"/>
        </w:rPr>
        <w:t xml:space="preserve"> (p == </w:t>
      </w:r>
      <w:proofErr w:type="spellStart"/>
      <w:r w:rsidRPr="00C82CB2">
        <w:rPr>
          <w:sz w:val="18"/>
        </w:rPr>
        <w:t>fn.npos</w:t>
      </w:r>
      <w:proofErr w:type="spellEnd"/>
      <w:r w:rsidRPr="00C82CB2">
        <w:rPr>
          <w:sz w:val="18"/>
        </w:rPr>
        <w:t>)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proofErr w:type="gramStart"/>
      <w:r w:rsidRPr="00C82CB2">
        <w:rPr>
          <w:sz w:val="18"/>
        </w:rPr>
        <w:t>LOG(</w:t>
      </w:r>
      <w:proofErr w:type="gramEnd"/>
      <w:r w:rsidRPr="00C82CB2">
        <w:rPr>
          <w:sz w:val="18"/>
        </w:rPr>
        <w:t xml:space="preserve">WARNING) &lt;&lt; "Failed to guess the encoding of '" &lt;&lt; </w:t>
      </w:r>
      <w:proofErr w:type="spellStart"/>
      <w:r w:rsidRPr="00C82CB2">
        <w:rPr>
          <w:sz w:val="18"/>
        </w:rPr>
        <w:t>fn</w:t>
      </w:r>
      <w:proofErr w:type="spellEnd"/>
      <w:r w:rsidRPr="00C82CB2">
        <w:rPr>
          <w:sz w:val="18"/>
        </w:rPr>
        <w:t xml:space="preserve"> &lt;&lt; "'";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proofErr w:type="spellStart"/>
      <w:proofErr w:type="gramStart"/>
      <w:r w:rsidRPr="00C82CB2">
        <w:rPr>
          <w:sz w:val="18"/>
        </w:rPr>
        <w:t>enc</w:t>
      </w:r>
      <w:proofErr w:type="spellEnd"/>
      <w:proofErr w:type="gramEnd"/>
      <w:r w:rsidRPr="00C82CB2">
        <w:rPr>
          <w:sz w:val="18"/>
        </w:rPr>
        <w:t xml:space="preserve"> = </w:t>
      </w:r>
      <w:proofErr w:type="spellStart"/>
      <w:r w:rsidRPr="00C82CB2">
        <w:rPr>
          <w:sz w:val="18"/>
        </w:rPr>
        <w:t>fn.substr</w:t>
      </w:r>
      <w:proofErr w:type="spellEnd"/>
      <w:r w:rsidRPr="00C82CB2">
        <w:rPr>
          <w:sz w:val="18"/>
        </w:rPr>
        <w:t>(p);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proofErr w:type="spellStart"/>
      <w:r w:rsidRPr="00C82CB2">
        <w:rPr>
          <w:sz w:val="18"/>
        </w:rPr>
        <w:t>std</w:t>
      </w:r>
      <w:proofErr w:type="spellEnd"/>
      <w:r w:rsidRPr="00C82CB2">
        <w:rPr>
          <w:sz w:val="18"/>
        </w:rPr>
        <w:t>::</w:t>
      </w:r>
      <w:proofErr w:type="gramStart"/>
      <w:r w:rsidRPr="00C82CB2">
        <w:rPr>
          <w:sz w:val="18"/>
        </w:rPr>
        <w:t>transform(</w:t>
      </w:r>
      <w:proofErr w:type="spellStart"/>
      <w:proofErr w:type="gramEnd"/>
      <w:r w:rsidRPr="00C82CB2">
        <w:rPr>
          <w:sz w:val="18"/>
        </w:rPr>
        <w:t>enc.begin</w:t>
      </w:r>
      <w:proofErr w:type="spellEnd"/>
      <w:r w:rsidRPr="00C82CB2">
        <w:rPr>
          <w:sz w:val="18"/>
        </w:rPr>
        <w:t xml:space="preserve">(), </w:t>
      </w:r>
      <w:proofErr w:type="spellStart"/>
      <w:r w:rsidRPr="00C82CB2">
        <w:rPr>
          <w:sz w:val="18"/>
        </w:rPr>
        <w:t>enc.end</w:t>
      </w:r>
      <w:proofErr w:type="spellEnd"/>
      <w:r w:rsidRPr="00C82CB2">
        <w:rPr>
          <w:sz w:val="18"/>
        </w:rPr>
        <w:t xml:space="preserve">(), </w:t>
      </w:r>
      <w:proofErr w:type="spellStart"/>
      <w:r w:rsidRPr="00C82CB2">
        <w:rPr>
          <w:sz w:val="18"/>
        </w:rPr>
        <w:t>enc.begin</w:t>
      </w:r>
      <w:proofErr w:type="spellEnd"/>
      <w:r w:rsidRPr="00C82CB2">
        <w:rPr>
          <w:sz w:val="18"/>
        </w:rPr>
        <w:t>(), ::</w:t>
      </w:r>
      <w:proofErr w:type="spellStart"/>
      <w:r w:rsidRPr="00C82CB2">
        <w:rPr>
          <w:sz w:val="18"/>
        </w:rPr>
        <w:t>tolower</w:t>
      </w:r>
      <w:proofErr w:type="spellEnd"/>
      <w:r w:rsidRPr="00C82CB2">
        <w:rPr>
          <w:sz w:val="18"/>
        </w:rPr>
        <w:t>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  <w:t>}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gramStart"/>
      <w:r w:rsidRPr="00C82CB2">
        <w:rPr>
          <w:sz w:val="18"/>
        </w:rPr>
        <w:t>status</w:t>
      </w:r>
      <w:proofErr w:type="gramEnd"/>
      <w:r w:rsidRPr="00C82CB2">
        <w:rPr>
          <w:sz w:val="18"/>
        </w:rPr>
        <w:t xml:space="preserve"> = </w:t>
      </w:r>
      <w:proofErr w:type="spellStart"/>
      <w:r w:rsidRPr="00C82CB2">
        <w:rPr>
          <w:sz w:val="18"/>
        </w:rPr>
        <w:t>ReadImageToDatum</w:t>
      </w:r>
      <w:proofErr w:type="spellEnd"/>
      <w:r w:rsidRPr="00C82CB2">
        <w:rPr>
          <w:sz w:val="18"/>
        </w:rPr>
        <w:t>(</w:t>
      </w:r>
      <w:proofErr w:type="spellStart"/>
      <w:r w:rsidRPr="00C82CB2">
        <w:rPr>
          <w:sz w:val="18"/>
        </w:rPr>
        <w:t>root_folder</w:t>
      </w:r>
      <w:proofErr w:type="spellEnd"/>
      <w:r w:rsidRPr="00C82CB2">
        <w:rPr>
          <w:sz w:val="18"/>
        </w:rPr>
        <w:t xml:space="preserve"> + lines[</w:t>
      </w:r>
      <w:proofErr w:type="spellStart"/>
      <w:r w:rsidRPr="00C82CB2">
        <w:rPr>
          <w:sz w:val="18"/>
        </w:rPr>
        <w:t>line_id</w:t>
      </w:r>
      <w:proofErr w:type="spellEnd"/>
      <w:r w:rsidRPr="00C82CB2">
        <w:rPr>
          <w:sz w:val="18"/>
        </w:rPr>
        <w:t>].first,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proofErr w:type="gramStart"/>
      <w:r w:rsidRPr="00C82CB2">
        <w:rPr>
          <w:sz w:val="18"/>
        </w:rPr>
        <w:t>lines[</w:t>
      </w:r>
      <w:proofErr w:type="spellStart"/>
      <w:proofErr w:type="gramEnd"/>
      <w:r w:rsidRPr="00C82CB2">
        <w:rPr>
          <w:sz w:val="18"/>
        </w:rPr>
        <w:t>line_id</w:t>
      </w:r>
      <w:proofErr w:type="spellEnd"/>
      <w:r w:rsidRPr="00C82CB2">
        <w:rPr>
          <w:sz w:val="18"/>
        </w:rPr>
        <w:t xml:space="preserve">].second[0], </w:t>
      </w:r>
      <w:proofErr w:type="spellStart"/>
      <w:r w:rsidRPr="00C82CB2">
        <w:rPr>
          <w:sz w:val="18"/>
        </w:rPr>
        <w:t>resize_height</w:t>
      </w:r>
      <w:proofErr w:type="spellEnd"/>
      <w:r w:rsidRPr="00C82CB2">
        <w:rPr>
          <w:sz w:val="18"/>
        </w:rPr>
        <w:t xml:space="preserve">, </w:t>
      </w:r>
      <w:proofErr w:type="spellStart"/>
      <w:r w:rsidRPr="00C82CB2">
        <w:rPr>
          <w:sz w:val="18"/>
        </w:rPr>
        <w:t>resize_width</w:t>
      </w:r>
      <w:proofErr w:type="spellEnd"/>
      <w:r w:rsidRPr="00C82CB2">
        <w:rPr>
          <w:sz w:val="18"/>
        </w:rPr>
        <w:t xml:space="preserve">, </w:t>
      </w:r>
      <w:proofErr w:type="spellStart"/>
      <w:r w:rsidRPr="00C82CB2">
        <w:rPr>
          <w:sz w:val="18"/>
        </w:rPr>
        <w:t>is_color</w:t>
      </w:r>
      <w:proofErr w:type="spellEnd"/>
      <w:r w:rsidRPr="00C82CB2">
        <w:rPr>
          <w:sz w:val="18"/>
        </w:rPr>
        <w:t>,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proofErr w:type="spellStart"/>
      <w:proofErr w:type="gramStart"/>
      <w:r w:rsidRPr="00C82CB2">
        <w:rPr>
          <w:sz w:val="18"/>
        </w:rPr>
        <w:t>enc</w:t>
      </w:r>
      <w:proofErr w:type="spellEnd"/>
      <w:proofErr w:type="gramEnd"/>
      <w:r w:rsidRPr="00C82CB2">
        <w:rPr>
          <w:sz w:val="18"/>
        </w:rPr>
        <w:t>, &amp;</w:t>
      </w:r>
      <w:proofErr w:type="spellStart"/>
      <w:r w:rsidRPr="00C82CB2">
        <w:rPr>
          <w:sz w:val="18"/>
        </w:rPr>
        <w:t>datum_image</w:t>
      </w:r>
      <w:proofErr w:type="spellEnd"/>
      <w:r w:rsidRPr="00C82CB2">
        <w:rPr>
          <w:sz w:val="18"/>
        </w:rPr>
        <w:t>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gramStart"/>
      <w:r w:rsidRPr="00C82CB2">
        <w:rPr>
          <w:sz w:val="18"/>
        </w:rPr>
        <w:t>if</w:t>
      </w:r>
      <w:proofErr w:type="gramEnd"/>
      <w:r w:rsidRPr="00C82CB2">
        <w:rPr>
          <w:sz w:val="18"/>
        </w:rPr>
        <w:t xml:space="preserve"> (status == false) continue;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spellStart"/>
      <w:r w:rsidRPr="00C82CB2">
        <w:rPr>
          <w:sz w:val="18"/>
        </w:rPr>
        <w:t>datum_label.set_</w:t>
      </w:r>
      <w:proofErr w:type="gramStart"/>
      <w:r w:rsidRPr="00C82CB2">
        <w:rPr>
          <w:sz w:val="18"/>
        </w:rPr>
        <w:t>height</w:t>
      </w:r>
      <w:proofErr w:type="spellEnd"/>
      <w:r w:rsidRPr="00C82CB2">
        <w:rPr>
          <w:sz w:val="18"/>
        </w:rPr>
        <w:t>(</w:t>
      </w:r>
      <w:proofErr w:type="gramEnd"/>
      <w:r w:rsidRPr="00C82CB2">
        <w:rPr>
          <w:sz w:val="18"/>
        </w:rPr>
        <w:t>1);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spellStart"/>
      <w:r w:rsidRPr="00C82CB2">
        <w:rPr>
          <w:sz w:val="18"/>
        </w:rPr>
        <w:t>datum_label.set_</w:t>
      </w:r>
      <w:proofErr w:type="gramStart"/>
      <w:r w:rsidRPr="00C82CB2">
        <w:rPr>
          <w:sz w:val="18"/>
        </w:rPr>
        <w:t>width</w:t>
      </w:r>
      <w:proofErr w:type="spellEnd"/>
      <w:r w:rsidRPr="00C82CB2">
        <w:rPr>
          <w:sz w:val="18"/>
        </w:rPr>
        <w:t>(</w:t>
      </w:r>
      <w:proofErr w:type="gramEnd"/>
      <w:r w:rsidRPr="00C82CB2">
        <w:rPr>
          <w:sz w:val="18"/>
        </w:rPr>
        <w:t>1);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spellStart"/>
      <w:r w:rsidRPr="00C82CB2">
        <w:rPr>
          <w:sz w:val="18"/>
        </w:rPr>
        <w:t>datum_label.set_</w:t>
      </w:r>
      <w:proofErr w:type="gramStart"/>
      <w:r w:rsidRPr="00C82CB2">
        <w:rPr>
          <w:sz w:val="18"/>
        </w:rPr>
        <w:t>channels</w:t>
      </w:r>
      <w:proofErr w:type="spellEnd"/>
      <w:r w:rsidRPr="00C82CB2">
        <w:rPr>
          <w:sz w:val="18"/>
        </w:rPr>
        <w:t>(</w:t>
      </w:r>
      <w:proofErr w:type="spellStart"/>
      <w:proofErr w:type="gramEnd"/>
      <w:r w:rsidRPr="00C82CB2">
        <w:rPr>
          <w:sz w:val="18"/>
        </w:rPr>
        <w:t>label_count</w:t>
      </w:r>
      <w:proofErr w:type="spellEnd"/>
      <w:r w:rsidRPr="00C82CB2">
        <w:rPr>
          <w:sz w:val="18"/>
        </w:rPr>
        <w:t>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  <w:t>//</w:t>
      </w:r>
      <w:proofErr w:type="spellStart"/>
      <w:r w:rsidRPr="00C82CB2">
        <w:rPr>
          <w:sz w:val="18"/>
        </w:rPr>
        <w:t>int</w:t>
      </w:r>
      <w:proofErr w:type="spell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count_tmp</w:t>
      </w:r>
      <w:proofErr w:type="spellEnd"/>
      <w:r w:rsidRPr="00C82CB2">
        <w:rPr>
          <w:sz w:val="18"/>
        </w:rPr>
        <w:t xml:space="preserve"> = </w:t>
      </w:r>
      <w:proofErr w:type="spellStart"/>
      <w:r w:rsidRPr="00C82CB2">
        <w:rPr>
          <w:sz w:val="18"/>
        </w:rPr>
        <w:t>datum_label.float_data_</w:t>
      </w:r>
      <w:proofErr w:type="gramStart"/>
      <w:r w:rsidRPr="00C82CB2">
        <w:rPr>
          <w:sz w:val="18"/>
        </w:rPr>
        <w:t>size</w:t>
      </w:r>
      <w:proofErr w:type="spellEnd"/>
      <w:r w:rsidRPr="00C82CB2">
        <w:rPr>
          <w:sz w:val="18"/>
        </w:rPr>
        <w:t>(</w:t>
      </w:r>
      <w:proofErr w:type="gramEnd"/>
      <w:r w:rsidRPr="00C82CB2">
        <w:rPr>
          <w:sz w:val="18"/>
        </w:rPr>
        <w:t>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gramStart"/>
      <w:r w:rsidRPr="00C82CB2">
        <w:rPr>
          <w:sz w:val="18"/>
        </w:rPr>
        <w:t>for</w:t>
      </w:r>
      <w:proofErr w:type="gramEnd"/>
      <w:r w:rsidRPr="00C82CB2">
        <w:rPr>
          <w:sz w:val="18"/>
        </w:rPr>
        <w:t xml:space="preserve"> (</w:t>
      </w:r>
      <w:proofErr w:type="spellStart"/>
      <w:r w:rsidRPr="00C82CB2">
        <w:rPr>
          <w:sz w:val="18"/>
        </w:rPr>
        <w:t>int</w:t>
      </w:r>
      <w:proofErr w:type="spell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index_label</w:t>
      </w:r>
      <w:proofErr w:type="spellEnd"/>
      <w:r w:rsidRPr="00C82CB2">
        <w:rPr>
          <w:sz w:val="18"/>
        </w:rPr>
        <w:t xml:space="preserve"> = 0; </w:t>
      </w:r>
      <w:proofErr w:type="spellStart"/>
      <w:r w:rsidRPr="00C82CB2">
        <w:rPr>
          <w:sz w:val="18"/>
        </w:rPr>
        <w:t>index_label</w:t>
      </w:r>
      <w:proofErr w:type="spellEnd"/>
      <w:r w:rsidRPr="00C82CB2">
        <w:rPr>
          <w:sz w:val="18"/>
        </w:rPr>
        <w:t xml:space="preserve"> &lt; lines[</w:t>
      </w:r>
      <w:proofErr w:type="spellStart"/>
      <w:r w:rsidRPr="00C82CB2">
        <w:rPr>
          <w:sz w:val="18"/>
        </w:rPr>
        <w:t>line_id</w:t>
      </w:r>
      <w:proofErr w:type="spellEnd"/>
      <w:r w:rsidRPr="00C82CB2">
        <w:rPr>
          <w:sz w:val="18"/>
        </w:rPr>
        <w:t>].</w:t>
      </w:r>
      <w:proofErr w:type="spellStart"/>
      <w:r w:rsidRPr="00C82CB2">
        <w:rPr>
          <w:sz w:val="18"/>
        </w:rPr>
        <w:t>second.size</w:t>
      </w:r>
      <w:proofErr w:type="spellEnd"/>
      <w:r w:rsidRPr="00C82CB2">
        <w:rPr>
          <w:sz w:val="18"/>
        </w:rPr>
        <w:t xml:space="preserve">(); </w:t>
      </w:r>
      <w:proofErr w:type="spellStart"/>
      <w:r w:rsidRPr="00C82CB2">
        <w:rPr>
          <w:sz w:val="18"/>
        </w:rPr>
        <w:t>index_label</w:t>
      </w:r>
      <w:proofErr w:type="spellEnd"/>
      <w:r w:rsidRPr="00C82CB2">
        <w:rPr>
          <w:sz w:val="18"/>
        </w:rPr>
        <w:t>++)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  <w:t>{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lastRenderedPageBreak/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proofErr w:type="gramStart"/>
      <w:r w:rsidRPr="00C82CB2">
        <w:rPr>
          <w:sz w:val="18"/>
        </w:rPr>
        <w:t>float</w:t>
      </w:r>
      <w:proofErr w:type="gram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tmp_float_value</w:t>
      </w:r>
      <w:proofErr w:type="spellEnd"/>
      <w:r w:rsidRPr="00C82CB2">
        <w:rPr>
          <w:sz w:val="18"/>
        </w:rPr>
        <w:t xml:space="preserve"> = lines[</w:t>
      </w:r>
      <w:proofErr w:type="spellStart"/>
      <w:r w:rsidRPr="00C82CB2">
        <w:rPr>
          <w:sz w:val="18"/>
        </w:rPr>
        <w:t>line_id</w:t>
      </w:r>
      <w:proofErr w:type="spellEnd"/>
      <w:r w:rsidRPr="00C82CB2">
        <w:rPr>
          <w:sz w:val="18"/>
        </w:rPr>
        <w:t>].second[</w:t>
      </w:r>
      <w:proofErr w:type="spellStart"/>
      <w:r w:rsidRPr="00C82CB2">
        <w:rPr>
          <w:sz w:val="18"/>
        </w:rPr>
        <w:t>index_label</w:t>
      </w:r>
      <w:proofErr w:type="spellEnd"/>
      <w:r w:rsidRPr="00C82CB2">
        <w:rPr>
          <w:sz w:val="18"/>
        </w:rPr>
        <w:t>];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proofErr w:type="spellStart"/>
      <w:r w:rsidRPr="00C82CB2">
        <w:rPr>
          <w:sz w:val="18"/>
        </w:rPr>
        <w:t>datum_label.add_float_</w:t>
      </w:r>
      <w:proofErr w:type="gramStart"/>
      <w:r w:rsidRPr="00C82CB2">
        <w:rPr>
          <w:sz w:val="18"/>
        </w:rPr>
        <w:t>data</w:t>
      </w:r>
      <w:proofErr w:type="spellEnd"/>
      <w:r w:rsidRPr="00C82CB2">
        <w:rPr>
          <w:sz w:val="18"/>
        </w:rPr>
        <w:t>(</w:t>
      </w:r>
      <w:proofErr w:type="spellStart"/>
      <w:proofErr w:type="gramEnd"/>
      <w:r w:rsidRPr="00C82CB2">
        <w:rPr>
          <w:sz w:val="18"/>
        </w:rPr>
        <w:t>tmp_float_value</w:t>
      </w:r>
      <w:proofErr w:type="spellEnd"/>
      <w:r w:rsidRPr="00C82CB2">
        <w:rPr>
          <w:sz w:val="18"/>
        </w:rPr>
        <w:t>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  <w:t>}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gramStart"/>
      <w:r w:rsidRPr="00C82CB2">
        <w:rPr>
          <w:sz w:val="18"/>
        </w:rPr>
        <w:t>if</w:t>
      </w:r>
      <w:proofErr w:type="gramEnd"/>
      <w:r w:rsidRPr="00C82CB2">
        <w:rPr>
          <w:sz w:val="18"/>
        </w:rPr>
        <w:t xml:space="preserve"> (</w:t>
      </w:r>
      <w:proofErr w:type="spellStart"/>
      <w:r w:rsidRPr="00C82CB2">
        <w:rPr>
          <w:sz w:val="18"/>
        </w:rPr>
        <w:t>check_size</w:t>
      </w:r>
      <w:proofErr w:type="spellEnd"/>
      <w:r w:rsidRPr="00C82CB2">
        <w:rPr>
          <w:sz w:val="18"/>
        </w:rPr>
        <w:t>) {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proofErr w:type="gramStart"/>
      <w:r w:rsidRPr="00C82CB2">
        <w:rPr>
          <w:sz w:val="18"/>
        </w:rPr>
        <w:t>if</w:t>
      </w:r>
      <w:proofErr w:type="gramEnd"/>
      <w:r w:rsidRPr="00C82CB2">
        <w:rPr>
          <w:sz w:val="18"/>
        </w:rPr>
        <w:t xml:space="preserve"> (!</w:t>
      </w:r>
      <w:proofErr w:type="spellStart"/>
      <w:r w:rsidRPr="00C82CB2">
        <w:rPr>
          <w:sz w:val="18"/>
        </w:rPr>
        <w:t>data_size_initialized</w:t>
      </w:r>
      <w:proofErr w:type="spellEnd"/>
      <w:r w:rsidRPr="00C82CB2">
        <w:rPr>
          <w:sz w:val="18"/>
        </w:rPr>
        <w:t>) {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proofErr w:type="spellStart"/>
      <w:r w:rsidRPr="00C82CB2">
        <w:rPr>
          <w:sz w:val="18"/>
        </w:rPr>
        <w:t>data_size_label</w:t>
      </w:r>
      <w:proofErr w:type="spellEnd"/>
      <w:r w:rsidRPr="00C82CB2">
        <w:rPr>
          <w:sz w:val="18"/>
        </w:rPr>
        <w:t xml:space="preserve"> = </w:t>
      </w:r>
      <w:proofErr w:type="spellStart"/>
      <w:r w:rsidRPr="00C82CB2">
        <w:rPr>
          <w:sz w:val="18"/>
        </w:rPr>
        <w:t>datum_</w:t>
      </w:r>
      <w:proofErr w:type="gramStart"/>
      <w:r w:rsidRPr="00C82CB2">
        <w:rPr>
          <w:sz w:val="18"/>
        </w:rPr>
        <w:t>label.channels</w:t>
      </w:r>
      <w:proofErr w:type="spellEnd"/>
      <w:r w:rsidRPr="00C82CB2">
        <w:rPr>
          <w:sz w:val="18"/>
        </w:rPr>
        <w:t>(</w:t>
      </w:r>
      <w:proofErr w:type="gramEnd"/>
      <w:r w:rsidRPr="00C82CB2">
        <w:rPr>
          <w:sz w:val="18"/>
        </w:rPr>
        <w:t xml:space="preserve">) * </w:t>
      </w:r>
      <w:proofErr w:type="spellStart"/>
      <w:r w:rsidRPr="00C82CB2">
        <w:rPr>
          <w:sz w:val="18"/>
        </w:rPr>
        <w:t>datum_label.height</w:t>
      </w:r>
      <w:proofErr w:type="spellEnd"/>
      <w:r w:rsidRPr="00C82CB2">
        <w:rPr>
          <w:sz w:val="18"/>
        </w:rPr>
        <w:t xml:space="preserve">() * </w:t>
      </w:r>
      <w:proofErr w:type="spellStart"/>
      <w:r w:rsidRPr="00C82CB2">
        <w:rPr>
          <w:sz w:val="18"/>
        </w:rPr>
        <w:t>datum_label.width</w:t>
      </w:r>
      <w:proofErr w:type="spellEnd"/>
      <w:r w:rsidRPr="00C82CB2">
        <w:rPr>
          <w:sz w:val="18"/>
        </w:rPr>
        <w:t>();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proofErr w:type="spellStart"/>
      <w:r w:rsidRPr="00C82CB2">
        <w:rPr>
          <w:sz w:val="18"/>
        </w:rPr>
        <w:t>data_size_image</w:t>
      </w:r>
      <w:proofErr w:type="spellEnd"/>
      <w:r w:rsidRPr="00C82CB2">
        <w:rPr>
          <w:sz w:val="18"/>
        </w:rPr>
        <w:t xml:space="preserve"> = </w:t>
      </w:r>
      <w:proofErr w:type="spellStart"/>
      <w:r w:rsidRPr="00C82CB2">
        <w:rPr>
          <w:sz w:val="18"/>
        </w:rPr>
        <w:t>datum_</w:t>
      </w:r>
      <w:proofErr w:type="gramStart"/>
      <w:r w:rsidRPr="00C82CB2">
        <w:rPr>
          <w:sz w:val="18"/>
        </w:rPr>
        <w:t>image.channels</w:t>
      </w:r>
      <w:proofErr w:type="spellEnd"/>
      <w:r w:rsidRPr="00C82CB2">
        <w:rPr>
          <w:sz w:val="18"/>
        </w:rPr>
        <w:t>(</w:t>
      </w:r>
      <w:proofErr w:type="gramEnd"/>
      <w:r w:rsidRPr="00C82CB2">
        <w:rPr>
          <w:sz w:val="18"/>
        </w:rPr>
        <w:t xml:space="preserve">) * </w:t>
      </w:r>
      <w:proofErr w:type="spellStart"/>
      <w:r w:rsidRPr="00C82CB2">
        <w:rPr>
          <w:sz w:val="18"/>
        </w:rPr>
        <w:t>datum_image.height</w:t>
      </w:r>
      <w:proofErr w:type="spellEnd"/>
      <w:r w:rsidRPr="00C82CB2">
        <w:rPr>
          <w:sz w:val="18"/>
        </w:rPr>
        <w:t xml:space="preserve">() * </w:t>
      </w:r>
      <w:proofErr w:type="spellStart"/>
      <w:r w:rsidRPr="00C82CB2">
        <w:rPr>
          <w:sz w:val="18"/>
        </w:rPr>
        <w:t>datum_image.width</w:t>
      </w:r>
      <w:proofErr w:type="spellEnd"/>
      <w:r w:rsidRPr="00C82CB2">
        <w:rPr>
          <w:sz w:val="18"/>
        </w:rPr>
        <w:t>();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proofErr w:type="spellStart"/>
      <w:r w:rsidRPr="00C82CB2">
        <w:rPr>
          <w:sz w:val="18"/>
        </w:rPr>
        <w:t>data_size_initialized</w:t>
      </w:r>
      <w:proofErr w:type="spellEnd"/>
      <w:r w:rsidRPr="00C82CB2">
        <w:rPr>
          <w:sz w:val="18"/>
        </w:rPr>
        <w:t xml:space="preserve"> = true;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  <w:t>}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proofErr w:type="gramStart"/>
      <w:r w:rsidRPr="00C82CB2">
        <w:rPr>
          <w:sz w:val="18"/>
        </w:rPr>
        <w:t>else</w:t>
      </w:r>
      <w:proofErr w:type="gramEnd"/>
      <w:r w:rsidRPr="00C82CB2">
        <w:rPr>
          <w:sz w:val="18"/>
        </w:rPr>
        <w:t xml:space="preserve"> {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proofErr w:type="spellStart"/>
      <w:proofErr w:type="gramStart"/>
      <w:r w:rsidRPr="00C82CB2">
        <w:rPr>
          <w:sz w:val="18"/>
        </w:rPr>
        <w:t>const</w:t>
      </w:r>
      <w:proofErr w:type="spellEnd"/>
      <w:proofErr w:type="gram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std</w:t>
      </w:r>
      <w:proofErr w:type="spellEnd"/>
      <w:r w:rsidRPr="00C82CB2">
        <w:rPr>
          <w:sz w:val="18"/>
        </w:rPr>
        <w:t xml:space="preserve">::string&amp; </w:t>
      </w:r>
      <w:proofErr w:type="spellStart"/>
      <w:r w:rsidRPr="00C82CB2">
        <w:rPr>
          <w:sz w:val="18"/>
        </w:rPr>
        <w:t>data_label</w:t>
      </w:r>
      <w:proofErr w:type="spellEnd"/>
      <w:r w:rsidRPr="00C82CB2">
        <w:rPr>
          <w:sz w:val="18"/>
        </w:rPr>
        <w:t xml:space="preserve"> = </w:t>
      </w:r>
      <w:proofErr w:type="spellStart"/>
      <w:r w:rsidRPr="00C82CB2">
        <w:rPr>
          <w:sz w:val="18"/>
        </w:rPr>
        <w:t>datum_label.data</w:t>
      </w:r>
      <w:proofErr w:type="spellEnd"/>
      <w:r w:rsidRPr="00C82CB2">
        <w:rPr>
          <w:sz w:val="18"/>
        </w:rPr>
        <w:t>();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  <w:t>CHECK_</w:t>
      </w:r>
      <w:proofErr w:type="gramStart"/>
      <w:r w:rsidRPr="00C82CB2">
        <w:rPr>
          <w:sz w:val="18"/>
        </w:rPr>
        <w:t>EQ(</w:t>
      </w:r>
      <w:proofErr w:type="spellStart"/>
      <w:proofErr w:type="gramEnd"/>
      <w:r w:rsidRPr="00C82CB2">
        <w:rPr>
          <w:sz w:val="18"/>
        </w:rPr>
        <w:t>data_label.size</w:t>
      </w:r>
      <w:proofErr w:type="spellEnd"/>
      <w:r w:rsidRPr="00C82CB2">
        <w:rPr>
          <w:sz w:val="18"/>
        </w:rPr>
        <w:t xml:space="preserve">(), </w:t>
      </w:r>
      <w:proofErr w:type="spellStart"/>
      <w:r w:rsidRPr="00C82CB2">
        <w:rPr>
          <w:sz w:val="18"/>
        </w:rPr>
        <w:t>data_size_label</w:t>
      </w:r>
      <w:proofErr w:type="spellEnd"/>
      <w:r w:rsidRPr="00C82CB2">
        <w:rPr>
          <w:sz w:val="18"/>
        </w:rPr>
        <w:t>) &lt;&lt; "Incorrect data field size "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  <w:t xml:space="preserve">&lt;&lt; </w:t>
      </w:r>
      <w:proofErr w:type="spellStart"/>
      <w:r w:rsidRPr="00C82CB2">
        <w:rPr>
          <w:sz w:val="18"/>
        </w:rPr>
        <w:t>data_</w:t>
      </w:r>
      <w:proofErr w:type="gramStart"/>
      <w:r w:rsidRPr="00C82CB2">
        <w:rPr>
          <w:sz w:val="18"/>
        </w:rPr>
        <w:t>label.size</w:t>
      </w:r>
      <w:proofErr w:type="spellEnd"/>
      <w:r w:rsidRPr="00C82CB2">
        <w:rPr>
          <w:sz w:val="18"/>
        </w:rPr>
        <w:t>(</w:t>
      </w:r>
      <w:proofErr w:type="gramEnd"/>
      <w:r w:rsidRPr="00C82CB2">
        <w:rPr>
          <w:sz w:val="18"/>
        </w:rPr>
        <w:t>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proofErr w:type="spellStart"/>
      <w:proofErr w:type="gramStart"/>
      <w:r w:rsidRPr="00C82CB2">
        <w:rPr>
          <w:sz w:val="18"/>
        </w:rPr>
        <w:t>const</w:t>
      </w:r>
      <w:proofErr w:type="spellEnd"/>
      <w:proofErr w:type="gram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std</w:t>
      </w:r>
      <w:proofErr w:type="spellEnd"/>
      <w:r w:rsidRPr="00C82CB2">
        <w:rPr>
          <w:sz w:val="18"/>
        </w:rPr>
        <w:t xml:space="preserve">::string&amp; </w:t>
      </w:r>
      <w:proofErr w:type="spellStart"/>
      <w:r w:rsidRPr="00C82CB2">
        <w:rPr>
          <w:sz w:val="18"/>
        </w:rPr>
        <w:t>data_image</w:t>
      </w:r>
      <w:proofErr w:type="spellEnd"/>
      <w:r w:rsidRPr="00C82CB2">
        <w:rPr>
          <w:sz w:val="18"/>
        </w:rPr>
        <w:t xml:space="preserve"> = </w:t>
      </w:r>
      <w:proofErr w:type="spellStart"/>
      <w:r w:rsidRPr="00C82CB2">
        <w:rPr>
          <w:sz w:val="18"/>
        </w:rPr>
        <w:t>data_image.data</w:t>
      </w:r>
      <w:proofErr w:type="spellEnd"/>
      <w:r w:rsidRPr="00C82CB2">
        <w:rPr>
          <w:sz w:val="18"/>
        </w:rPr>
        <w:t>();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  <w:t>CHECK_</w:t>
      </w:r>
      <w:proofErr w:type="gramStart"/>
      <w:r w:rsidRPr="00C82CB2">
        <w:rPr>
          <w:sz w:val="18"/>
        </w:rPr>
        <w:t>EQ(</w:t>
      </w:r>
      <w:proofErr w:type="spellStart"/>
      <w:proofErr w:type="gramEnd"/>
      <w:r w:rsidRPr="00C82CB2">
        <w:rPr>
          <w:sz w:val="18"/>
        </w:rPr>
        <w:t>data_image.size</w:t>
      </w:r>
      <w:proofErr w:type="spellEnd"/>
      <w:r w:rsidRPr="00C82CB2">
        <w:rPr>
          <w:sz w:val="18"/>
        </w:rPr>
        <w:t xml:space="preserve">(), </w:t>
      </w:r>
      <w:proofErr w:type="spellStart"/>
      <w:r w:rsidRPr="00C82CB2">
        <w:rPr>
          <w:sz w:val="18"/>
        </w:rPr>
        <w:t>data_size_image</w:t>
      </w:r>
      <w:proofErr w:type="spellEnd"/>
      <w:r w:rsidRPr="00C82CB2">
        <w:rPr>
          <w:sz w:val="18"/>
        </w:rPr>
        <w:t>) &lt;&lt; "Incorrect data field size "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  <w:t xml:space="preserve">&lt;&lt; </w:t>
      </w:r>
      <w:proofErr w:type="spellStart"/>
      <w:r w:rsidRPr="00C82CB2">
        <w:rPr>
          <w:sz w:val="18"/>
        </w:rPr>
        <w:t>data_</w:t>
      </w:r>
      <w:proofErr w:type="gramStart"/>
      <w:r w:rsidRPr="00C82CB2">
        <w:rPr>
          <w:sz w:val="18"/>
        </w:rPr>
        <w:t>image.size</w:t>
      </w:r>
      <w:proofErr w:type="spellEnd"/>
      <w:r w:rsidRPr="00C82CB2">
        <w:rPr>
          <w:sz w:val="18"/>
        </w:rPr>
        <w:t>(</w:t>
      </w:r>
      <w:proofErr w:type="gramEnd"/>
      <w:r w:rsidRPr="00C82CB2">
        <w:rPr>
          <w:sz w:val="18"/>
        </w:rPr>
        <w:t>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  <w:t>}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  <w:t>}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  <w:t>// sequential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gramStart"/>
      <w:r w:rsidRPr="00C82CB2">
        <w:rPr>
          <w:sz w:val="18"/>
        </w:rPr>
        <w:t>string</w:t>
      </w:r>
      <w:proofErr w:type="gram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key_str_image</w:t>
      </w:r>
      <w:proofErr w:type="spellEnd"/>
      <w:r w:rsidRPr="00C82CB2">
        <w:rPr>
          <w:sz w:val="18"/>
        </w:rPr>
        <w:t xml:space="preserve"> = </w:t>
      </w:r>
      <w:proofErr w:type="spellStart"/>
      <w:r w:rsidRPr="00C82CB2">
        <w:rPr>
          <w:sz w:val="18"/>
        </w:rPr>
        <w:t>caffe</w:t>
      </w:r>
      <w:proofErr w:type="spellEnd"/>
      <w:r w:rsidRPr="00C82CB2">
        <w:rPr>
          <w:sz w:val="18"/>
        </w:rPr>
        <w:t>::</w:t>
      </w:r>
      <w:proofErr w:type="spellStart"/>
      <w:r w:rsidRPr="00C82CB2">
        <w:rPr>
          <w:sz w:val="18"/>
        </w:rPr>
        <w:t>format_int</w:t>
      </w:r>
      <w:proofErr w:type="spellEnd"/>
      <w:r w:rsidRPr="00C82CB2">
        <w:rPr>
          <w:sz w:val="18"/>
        </w:rPr>
        <w:t>(</w:t>
      </w:r>
      <w:proofErr w:type="spellStart"/>
      <w:r w:rsidRPr="00C82CB2">
        <w:rPr>
          <w:sz w:val="18"/>
        </w:rPr>
        <w:t>line_id</w:t>
      </w:r>
      <w:proofErr w:type="spellEnd"/>
      <w:r w:rsidRPr="00C82CB2">
        <w:rPr>
          <w:sz w:val="18"/>
        </w:rPr>
        <w:t>, 8) + "_" + lines[</w:t>
      </w:r>
      <w:proofErr w:type="spellStart"/>
      <w:r w:rsidRPr="00C82CB2">
        <w:rPr>
          <w:sz w:val="18"/>
        </w:rPr>
        <w:t>line_id</w:t>
      </w:r>
      <w:proofErr w:type="spellEnd"/>
      <w:r w:rsidRPr="00C82CB2">
        <w:rPr>
          <w:sz w:val="18"/>
        </w:rPr>
        <w:t>].first;</w:t>
      </w:r>
    </w:p>
    <w:p w:rsidR="006C55FD" w:rsidRPr="00C82CB2" w:rsidRDefault="006C55FD" w:rsidP="00C82CB2">
      <w:pPr>
        <w:spacing w:line="240" w:lineRule="auto"/>
        <w:ind w:firstLineChars="0" w:firstLine="0"/>
        <w:rPr>
          <w:rFonts w:hint="eastAsia"/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gramStart"/>
      <w:r w:rsidRPr="00C82CB2">
        <w:rPr>
          <w:sz w:val="18"/>
        </w:rPr>
        <w:t>string</w:t>
      </w:r>
      <w:proofErr w:type="gram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key_str_label</w:t>
      </w:r>
      <w:proofErr w:type="spellEnd"/>
      <w:r w:rsidRPr="00C82CB2">
        <w:rPr>
          <w:sz w:val="18"/>
        </w:rPr>
        <w:t xml:space="preserve"> = </w:t>
      </w:r>
      <w:proofErr w:type="spellStart"/>
      <w:r w:rsidRPr="00C82CB2">
        <w:rPr>
          <w:sz w:val="18"/>
        </w:rPr>
        <w:t>caffe</w:t>
      </w:r>
      <w:proofErr w:type="spellEnd"/>
      <w:r w:rsidRPr="00C82CB2">
        <w:rPr>
          <w:sz w:val="18"/>
        </w:rPr>
        <w:t>::</w:t>
      </w:r>
      <w:proofErr w:type="spellStart"/>
      <w:r w:rsidRPr="00C82CB2">
        <w:rPr>
          <w:sz w:val="18"/>
        </w:rPr>
        <w:t>format_int</w:t>
      </w:r>
      <w:proofErr w:type="spellEnd"/>
      <w:r w:rsidRPr="00C82CB2">
        <w:rPr>
          <w:sz w:val="18"/>
        </w:rPr>
        <w:t>(</w:t>
      </w:r>
      <w:proofErr w:type="spellStart"/>
      <w:r w:rsidRPr="00C82CB2">
        <w:rPr>
          <w:sz w:val="18"/>
        </w:rPr>
        <w:t>line_id</w:t>
      </w:r>
      <w:proofErr w:type="spellEnd"/>
      <w:r w:rsidRPr="00C82CB2">
        <w:rPr>
          <w:sz w:val="18"/>
        </w:rPr>
        <w:t>, 8) + "</w:t>
      </w:r>
      <w:r w:rsidRPr="00C82CB2">
        <w:rPr>
          <w:sz w:val="18"/>
        </w:rPr>
        <w:t>label_" + lines[</w:t>
      </w:r>
      <w:proofErr w:type="spellStart"/>
      <w:r w:rsidRPr="00C82CB2">
        <w:rPr>
          <w:sz w:val="18"/>
        </w:rPr>
        <w:t>line_id</w:t>
      </w:r>
      <w:proofErr w:type="spellEnd"/>
      <w:r w:rsidRPr="00C82CB2">
        <w:rPr>
          <w:sz w:val="18"/>
        </w:rPr>
        <w:t>].first;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  <w:t xml:space="preserve">// Put in </w:t>
      </w:r>
      <w:proofErr w:type="spellStart"/>
      <w:r w:rsidRPr="00C82CB2">
        <w:rPr>
          <w:sz w:val="18"/>
        </w:rPr>
        <w:t>db</w:t>
      </w:r>
      <w:proofErr w:type="spellEnd"/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gramStart"/>
      <w:r w:rsidRPr="00C82CB2">
        <w:rPr>
          <w:sz w:val="18"/>
        </w:rPr>
        <w:t>string</w:t>
      </w:r>
      <w:proofErr w:type="gram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out_label</w:t>
      </w:r>
      <w:proofErr w:type="spellEnd"/>
      <w:r w:rsidRPr="00C82CB2">
        <w:rPr>
          <w:sz w:val="18"/>
        </w:rPr>
        <w:t>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gramStart"/>
      <w:r w:rsidRPr="00C82CB2">
        <w:rPr>
          <w:sz w:val="18"/>
        </w:rPr>
        <w:t>string</w:t>
      </w:r>
      <w:proofErr w:type="gram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out_image</w:t>
      </w:r>
      <w:proofErr w:type="spellEnd"/>
      <w:r w:rsidRPr="00C82CB2">
        <w:rPr>
          <w:sz w:val="18"/>
        </w:rPr>
        <w:t>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gramStart"/>
      <w:r w:rsidRPr="00C82CB2">
        <w:rPr>
          <w:sz w:val="18"/>
        </w:rPr>
        <w:t>CHECK(</w:t>
      </w:r>
      <w:proofErr w:type="spellStart"/>
      <w:proofErr w:type="gramEnd"/>
      <w:r w:rsidRPr="00C82CB2">
        <w:rPr>
          <w:sz w:val="18"/>
        </w:rPr>
        <w:t>datum_label.SerializeToString</w:t>
      </w:r>
      <w:proofErr w:type="spellEnd"/>
      <w:r w:rsidRPr="00C82CB2">
        <w:rPr>
          <w:sz w:val="18"/>
        </w:rPr>
        <w:t>(&amp;</w:t>
      </w:r>
      <w:proofErr w:type="spellStart"/>
      <w:r w:rsidRPr="00C82CB2">
        <w:rPr>
          <w:sz w:val="18"/>
        </w:rPr>
        <w:t>out_label</w:t>
      </w:r>
      <w:proofErr w:type="spellEnd"/>
      <w:r w:rsidRPr="00C82CB2">
        <w:rPr>
          <w:sz w:val="18"/>
        </w:rPr>
        <w:t>));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gramStart"/>
      <w:r w:rsidRPr="00C82CB2">
        <w:rPr>
          <w:sz w:val="18"/>
        </w:rPr>
        <w:t>CHECK(</w:t>
      </w:r>
      <w:proofErr w:type="spellStart"/>
      <w:proofErr w:type="gramEnd"/>
      <w:r w:rsidRPr="00C82CB2">
        <w:rPr>
          <w:sz w:val="18"/>
        </w:rPr>
        <w:t>datum_image.SerializeToString</w:t>
      </w:r>
      <w:proofErr w:type="spellEnd"/>
      <w:r w:rsidRPr="00C82CB2">
        <w:rPr>
          <w:sz w:val="18"/>
        </w:rPr>
        <w:t>(&amp;</w:t>
      </w:r>
      <w:proofErr w:type="spellStart"/>
      <w:r w:rsidRPr="00C82CB2">
        <w:rPr>
          <w:sz w:val="18"/>
        </w:rPr>
        <w:t>out_image</w:t>
      </w:r>
      <w:proofErr w:type="spellEnd"/>
      <w:r w:rsidRPr="00C82CB2">
        <w:rPr>
          <w:sz w:val="18"/>
        </w:rPr>
        <w:t>));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spellStart"/>
      <w:r w:rsidRPr="00C82CB2">
        <w:rPr>
          <w:sz w:val="18"/>
        </w:rPr>
        <w:t>datum_label.clear_float_</w:t>
      </w:r>
      <w:proofErr w:type="gramStart"/>
      <w:r w:rsidRPr="00C82CB2">
        <w:rPr>
          <w:sz w:val="18"/>
        </w:rPr>
        <w:t>data</w:t>
      </w:r>
      <w:proofErr w:type="spellEnd"/>
      <w:r w:rsidRPr="00C82CB2">
        <w:rPr>
          <w:sz w:val="18"/>
        </w:rPr>
        <w:t>(</w:t>
      </w:r>
      <w:proofErr w:type="gramEnd"/>
      <w:r w:rsidRPr="00C82CB2">
        <w:rPr>
          <w:sz w:val="18"/>
        </w:rPr>
        <w:t>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spellStart"/>
      <w:r w:rsidRPr="00C82CB2">
        <w:rPr>
          <w:sz w:val="18"/>
        </w:rPr>
        <w:t>txn_label</w:t>
      </w:r>
      <w:proofErr w:type="spellEnd"/>
      <w:r w:rsidRPr="00C82CB2">
        <w:rPr>
          <w:sz w:val="18"/>
        </w:rPr>
        <w:t>-&gt;</w:t>
      </w:r>
      <w:proofErr w:type="gramStart"/>
      <w:r w:rsidRPr="00C82CB2">
        <w:rPr>
          <w:sz w:val="18"/>
        </w:rPr>
        <w:t>Put(</w:t>
      </w:r>
      <w:proofErr w:type="spellStart"/>
      <w:proofErr w:type="gramEnd"/>
      <w:r w:rsidRPr="00C82CB2">
        <w:rPr>
          <w:sz w:val="18"/>
        </w:rPr>
        <w:t>key_str_label</w:t>
      </w:r>
      <w:proofErr w:type="spellEnd"/>
      <w:r w:rsidRPr="00C82CB2">
        <w:rPr>
          <w:sz w:val="18"/>
        </w:rPr>
        <w:t xml:space="preserve">, </w:t>
      </w:r>
      <w:proofErr w:type="spellStart"/>
      <w:r w:rsidRPr="00C82CB2">
        <w:rPr>
          <w:sz w:val="18"/>
        </w:rPr>
        <w:t>out_label</w:t>
      </w:r>
      <w:proofErr w:type="spellEnd"/>
      <w:r w:rsidRPr="00C82CB2">
        <w:rPr>
          <w:sz w:val="18"/>
        </w:rPr>
        <w:t>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spellStart"/>
      <w:r w:rsidRPr="00C82CB2">
        <w:rPr>
          <w:sz w:val="18"/>
        </w:rPr>
        <w:t>txn_image</w:t>
      </w:r>
      <w:proofErr w:type="spellEnd"/>
      <w:r w:rsidRPr="00C82CB2">
        <w:rPr>
          <w:sz w:val="18"/>
        </w:rPr>
        <w:t>-&gt;</w:t>
      </w:r>
      <w:proofErr w:type="gramStart"/>
      <w:r w:rsidRPr="00C82CB2">
        <w:rPr>
          <w:sz w:val="18"/>
        </w:rPr>
        <w:t>Put(</w:t>
      </w:r>
      <w:proofErr w:type="spellStart"/>
      <w:proofErr w:type="gramEnd"/>
      <w:r w:rsidRPr="00C82CB2">
        <w:rPr>
          <w:sz w:val="18"/>
        </w:rPr>
        <w:t>key_str_image</w:t>
      </w:r>
      <w:proofErr w:type="spellEnd"/>
      <w:r w:rsidRPr="00C82CB2">
        <w:rPr>
          <w:sz w:val="18"/>
        </w:rPr>
        <w:t xml:space="preserve">, </w:t>
      </w:r>
      <w:proofErr w:type="spellStart"/>
      <w:r w:rsidRPr="00C82CB2">
        <w:rPr>
          <w:sz w:val="18"/>
        </w:rPr>
        <w:t>out_image</w:t>
      </w:r>
      <w:proofErr w:type="spellEnd"/>
      <w:r w:rsidRPr="00C82CB2">
        <w:rPr>
          <w:sz w:val="18"/>
        </w:rPr>
        <w:t>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gramStart"/>
      <w:r w:rsidRPr="00C82CB2">
        <w:rPr>
          <w:sz w:val="18"/>
        </w:rPr>
        <w:t>if</w:t>
      </w:r>
      <w:proofErr w:type="gramEnd"/>
      <w:r w:rsidRPr="00C82CB2">
        <w:rPr>
          <w:sz w:val="18"/>
        </w:rPr>
        <w:t xml:space="preserve"> (++count % 1000 == 0) {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  <w:t xml:space="preserve">// Commit </w:t>
      </w:r>
      <w:proofErr w:type="spellStart"/>
      <w:r w:rsidRPr="00C82CB2">
        <w:rPr>
          <w:sz w:val="18"/>
        </w:rPr>
        <w:t>db</w:t>
      </w:r>
      <w:proofErr w:type="spellEnd"/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proofErr w:type="spellStart"/>
      <w:r w:rsidRPr="00C82CB2">
        <w:rPr>
          <w:sz w:val="18"/>
        </w:rPr>
        <w:t>txn_image</w:t>
      </w:r>
      <w:proofErr w:type="spellEnd"/>
      <w:r w:rsidRPr="00C82CB2">
        <w:rPr>
          <w:sz w:val="18"/>
        </w:rPr>
        <w:t>-&gt;</w:t>
      </w:r>
      <w:proofErr w:type="gramStart"/>
      <w:r w:rsidRPr="00C82CB2">
        <w:rPr>
          <w:sz w:val="18"/>
        </w:rPr>
        <w:t>Commit(</w:t>
      </w:r>
      <w:proofErr w:type="gramEnd"/>
      <w:r w:rsidRPr="00C82CB2">
        <w:rPr>
          <w:sz w:val="18"/>
        </w:rPr>
        <w:t>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proofErr w:type="spellStart"/>
      <w:r w:rsidRPr="00C82CB2">
        <w:rPr>
          <w:sz w:val="18"/>
        </w:rPr>
        <w:t>txn_</w:t>
      </w:r>
      <w:proofErr w:type="gramStart"/>
      <w:r w:rsidRPr="00C82CB2">
        <w:rPr>
          <w:sz w:val="18"/>
        </w:rPr>
        <w:t>image.reset</w:t>
      </w:r>
      <w:proofErr w:type="spellEnd"/>
      <w:r w:rsidRPr="00C82CB2">
        <w:rPr>
          <w:sz w:val="18"/>
        </w:rPr>
        <w:t>(</w:t>
      </w:r>
      <w:proofErr w:type="spellStart"/>
      <w:proofErr w:type="gramEnd"/>
      <w:r w:rsidRPr="00C82CB2">
        <w:rPr>
          <w:sz w:val="18"/>
        </w:rPr>
        <w:t>db_image</w:t>
      </w:r>
      <w:proofErr w:type="spellEnd"/>
      <w:r w:rsidRPr="00C82CB2">
        <w:rPr>
          <w:sz w:val="18"/>
        </w:rPr>
        <w:t>-&gt;</w:t>
      </w:r>
      <w:proofErr w:type="spellStart"/>
      <w:r w:rsidRPr="00C82CB2">
        <w:rPr>
          <w:sz w:val="18"/>
        </w:rPr>
        <w:t>NewTransaction</w:t>
      </w:r>
      <w:proofErr w:type="spellEnd"/>
      <w:r w:rsidRPr="00C82CB2">
        <w:rPr>
          <w:sz w:val="18"/>
        </w:rPr>
        <w:t>());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proofErr w:type="spellStart"/>
      <w:r w:rsidRPr="00C82CB2">
        <w:rPr>
          <w:sz w:val="18"/>
        </w:rPr>
        <w:t>txn_label</w:t>
      </w:r>
      <w:proofErr w:type="spellEnd"/>
      <w:r w:rsidRPr="00C82CB2">
        <w:rPr>
          <w:sz w:val="18"/>
        </w:rPr>
        <w:t>-&gt;</w:t>
      </w:r>
      <w:proofErr w:type="gramStart"/>
      <w:r w:rsidRPr="00C82CB2">
        <w:rPr>
          <w:sz w:val="18"/>
        </w:rPr>
        <w:t>Commit(</w:t>
      </w:r>
      <w:proofErr w:type="gramEnd"/>
      <w:r w:rsidRPr="00C82CB2">
        <w:rPr>
          <w:sz w:val="18"/>
        </w:rPr>
        <w:t>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lastRenderedPageBreak/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proofErr w:type="spellStart"/>
      <w:r w:rsidRPr="00C82CB2">
        <w:rPr>
          <w:sz w:val="18"/>
        </w:rPr>
        <w:t>txn_</w:t>
      </w:r>
      <w:proofErr w:type="gramStart"/>
      <w:r w:rsidRPr="00C82CB2">
        <w:rPr>
          <w:sz w:val="18"/>
        </w:rPr>
        <w:t>label.reset</w:t>
      </w:r>
      <w:proofErr w:type="spellEnd"/>
      <w:r w:rsidRPr="00C82CB2">
        <w:rPr>
          <w:sz w:val="18"/>
        </w:rPr>
        <w:t>(</w:t>
      </w:r>
      <w:proofErr w:type="spellStart"/>
      <w:proofErr w:type="gramEnd"/>
      <w:r w:rsidRPr="00C82CB2">
        <w:rPr>
          <w:sz w:val="18"/>
        </w:rPr>
        <w:t>db_label</w:t>
      </w:r>
      <w:proofErr w:type="spellEnd"/>
      <w:r w:rsidRPr="00C82CB2">
        <w:rPr>
          <w:sz w:val="18"/>
        </w:rPr>
        <w:t>-&gt;</w:t>
      </w:r>
      <w:proofErr w:type="spellStart"/>
      <w:r w:rsidRPr="00C82CB2">
        <w:rPr>
          <w:sz w:val="18"/>
        </w:rPr>
        <w:t>NewTransaction</w:t>
      </w:r>
      <w:proofErr w:type="spellEnd"/>
      <w:r w:rsidRPr="00C82CB2">
        <w:rPr>
          <w:sz w:val="18"/>
        </w:rPr>
        <w:t>());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r w:rsidRPr="00C82CB2">
        <w:rPr>
          <w:sz w:val="18"/>
        </w:rPr>
        <w:tab/>
      </w:r>
      <w:proofErr w:type="gramStart"/>
      <w:r w:rsidRPr="00C82CB2">
        <w:rPr>
          <w:sz w:val="18"/>
        </w:rPr>
        <w:t>LOG(</w:t>
      </w:r>
      <w:proofErr w:type="gramEnd"/>
      <w:r w:rsidRPr="00C82CB2">
        <w:rPr>
          <w:sz w:val="18"/>
        </w:rPr>
        <w:t>INFO) &lt;&lt; "Processed " &lt;&lt; count &lt;&lt; " files.";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  <w:t>}</w:t>
      </w:r>
      <w:r w:rsidRPr="00C82CB2">
        <w:rPr>
          <w:sz w:val="18"/>
        </w:rPr>
        <w:tab/>
      </w:r>
      <w:r w:rsidRPr="00C82CB2">
        <w:rPr>
          <w:sz w:val="18"/>
        </w:rPr>
        <w:tab/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  <w:t>}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  <w:t>// write the last batch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gramStart"/>
      <w:r w:rsidRPr="00C82CB2">
        <w:rPr>
          <w:sz w:val="18"/>
        </w:rPr>
        <w:t>if</w:t>
      </w:r>
      <w:proofErr w:type="gramEnd"/>
      <w:r w:rsidRPr="00C82CB2">
        <w:rPr>
          <w:sz w:val="18"/>
        </w:rPr>
        <w:t xml:space="preserve"> (count % 1000 != 0) {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spellStart"/>
      <w:r w:rsidRPr="00C82CB2">
        <w:rPr>
          <w:sz w:val="18"/>
        </w:rPr>
        <w:t>txn_label</w:t>
      </w:r>
      <w:proofErr w:type="spellEnd"/>
      <w:r w:rsidRPr="00C82CB2">
        <w:rPr>
          <w:sz w:val="18"/>
        </w:rPr>
        <w:t>-&gt;</w:t>
      </w:r>
      <w:proofErr w:type="gramStart"/>
      <w:r w:rsidRPr="00C82CB2">
        <w:rPr>
          <w:sz w:val="18"/>
        </w:rPr>
        <w:t>Commit(</w:t>
      </w:r>
      <w:proofErr w:type="gramEnd"/>
      <w:r w:rsidRPr="00C82CB2">
        <w:rPr>
          <w:sz w:val="18"/>
        </w:rPr>
        <w:t>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spellStart"/>
      <w:r w:rsidRPr="00C82CB2">
        <w:rPr>
          <w:sz w:val="18"/>
        </w:rPr>
        <w:t>txn_image</w:t>
      </w:r>
      <w:proofErr w:type="spellEnd"/>
      <w:r w:rsidRPr="00C82CB2">
        <w:rPr>
          <w:sz w:val="18"/>
        </w:rPr>
        <w:t>-&gt;</w:t>
      </w:r>
      <w:proofErr w:type="gramStart"/>
      <w:r w:rsidRPr="00C82CB2">
        <w:rPr>
          <w:sz w:val="18"/>
        </w:rPr>
        <w:t>Commit(</w:t>
      </w:r>
      <w:proofErr w:type="gramEnd"/>
      <w:r w:rsidRPr="00C82CB2">
        <w:rPr>
          <w:sz w:val="18"/>
        </w:rPr>
        <w:t>);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r w:rsidRPr="00C82CB2">
        <w:rPr>
          <w:sz w:val="18"/>
        </w:rPr>
        <w:tab/>
      </w:r>
      <w:proofErr w:type="gramStart"/>
      <w:r w:rsidRPr="00C82CB2">
        <w:rPr>
          <w:sz w:val="18"/>
        </w:rPr>
        <w:t>LOG(</w:t>
      </w:r>
      <w:proofErr w:type="gramEnd"/>
      <w:r w:rsidRPr="00C82CB2">
        <w:rPr>
          <w:sz w:val="18"/>
        </w:rPr>
        <w:t>INFO) &lt;&lt; "Processed " &lt;&lt; count &lt;&lt; " files.";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  <w:t>}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  <w:t>#else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gramStart"/>
      <w:r w:rsidRPr="00C82CB2">
        <w:rPr>
          <w:sz w:val="18"/>
        </w:rPr>
        <w:t>LOG(</w:t>
      </w:r>
      <w:proofErr w:type="gramEnd"/>
      <w:r w:rsidRPr="00C82CB2">
        <w:rPr>
          <w:sz w:val="18"/>
        </w:rPr>
        <w:t xml:space="preserve">FATAL) &lt;&lt; "This tool requires </w:t>
      </w:r>
      <w:proofErr w:type="spellStart"/>
      <w:r w:rsidRPr="00C82CB2">
        <w:rPr>
          <w:sz w:val="18"/>
        </w:rPr>
        <w:t>OpenCV</w:t>
      </w:r>
      <w:proofErr w:type="spellEnd"/>
      <w:r w:rsidRPr="00C82CB2">
        <w:rPr>
          <w:sz w:val="18"/>
        </w:rPr>
        <w:t>; compile with USE_OPENCV.";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  <w:t>#</w:t>
      </w:r>
      <w:proofErr w:type="spellStart"/>
      <w:proofErr w:type="gramStart"/>
      <w:r w:rsidRPr="00C82CB2">
        <w:rPr>
          <w:sz w:val="18"/>
        </w:rPr>
        <w:t>endif</w:t>
      </w:r>
      <w:proofErr w:type="spellEnd"/>
      <w:r w:rsidRPr="00C82CB2">
        <w:rPr>
          <w:sz w:val="18"/>
        </w:rPr>
        <w:t xml:space="preserve">  /</w:t>
      </w:r>
      <w:proofErr w:type="gramEnd"/>
      <w:r w:rsidRPr="00C82CB2">
        <w:rPr>
          <w:sz w:val="18"/>
        </w:rPr>
        <w:t>/ USE_OPENCV</w:t>
      </w:r>
    </w:p>
    <w:p w:rsidR="006C55FD" w:rsidRPr="00C82CB2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ab/>
      </w:r>
      <w:proofErr w:type="gramStart"/>
      <w:r w:rsidRPr="00C82CB2">
        <w:rPr>
          <w:sz w:val="18"/>
        </w:rPr>
        <w:t>return</w:t>
      </w:r>
      <w:proofErr w:type="gramEnd"/>
      <w:r w:rsidRPr="00C82CB2">
        <w:rPr>
          <w:sz w:val="18"/>
        </w:rPr>
        <w:t xml:space="preserve"> 0;</w:t>
      </w:r>
    </w:p>
    <w:p w:rsidR="006C55FD" w:rsidRPr="00C82CB2" w:rsidRDefault="006C55FD" w:rsidP="00C82CB2">
      <w:pPr>
        <w:spacing w:line="240" w:lineRule="auto"/>
        <w:ind w:firstLineChars="0" w:firstLine="0"/>
        <w:rPr>
          <w:rFonts w:hint="eastAsia"/>
          <w:sz w:val="18"/>
        </w:rPr>
      </w:pPr>
      <w:r w:rsidRPr="00C82CB2">
        <w:rPr>
          <w:sz w:val="18"/>
        </w:rPr>
        <w:t>}</w:t>
      </w:r>
    </w:p>
    <w:p w:rsidR="006C55FD" w:rsidRDefault="006C55FD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//#</w:t>
      </w:r>
      <w:proofErr w:type="spellStart"/>
      <w:r w:rsidRPr="00C82CB2">
        <w:rPr>
          <w:sz w:val="18"/>
        </w:rPr>
        <w:t>endif</w:t>
      </w:r>
      <w:proofErr w:type="spellEnd"/>
    </w:p>
    <w:p w:rsidR="00C82CB2" w:rsidRDefault="00C82CB2" w:rsidP="00C82CB2">
      <w:pPr>
        <w:pStyle w:val="2"/>
      </w:pPr>
      <w:r>
        <w:rPr>
          <w:rFonts w:hint="eastAsia"/>
        </w:rPr>
        <w:t>创建</w:t>
      </w:r>
      <w:r w:rsidRPr="00C82CB2">
        <w:t>convert_data_lmdb.sh</w:t>
      </w:r>
      <w:r>
        <w:rPr>
          <w:rFonts w:hint="eastAsia"/>
        </w:rPr>
        <w:t>脚本文件</w:t>
      </w:r>
    </w:p>
    <w:p w:rsidR="00C82CB2" w:rsidRPr="00C82CB2" w:rsidRDefault="00C82CB2" w:rsidP="00C82CB2">
      <w:pPr>
        <w:ind w:firstLine="420"/>
        <w:rPr>
          <w:rFonts w:hint="eastAsia"/>
        </w:rPr>
      </w:pPr>
      <w:r>
        <w:rPr>
          <w:rFonts w:hint="eastAsia"/>
        </w:rPr>
        <w:t>注意这里有两个标签，红色加粗部分设置成</w:t>
      </w:r>
      <w:r>
        <w:rPr>
          <w:rFonts w:hint="eastAsia"/>
        </w:rPr>
        <w:t>2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proofErr w:type="gramStart"/>
      <w:r w:rsidRPr="00C82CB2">
        <w:rPr>
          <w:sz w:val="18"/>
        </w:rPr>
        <w:t>#!/</w:t>
      </w:r>
      <w:proofErr w:type="spellStart"/>
      <w:proofErr w:type="gramEnd"/>
      <w:r w:rsidRPr="00C82CB2">
        <w:rPr>
          <w:sz w:val="18"/>
        </w:rPr>
        <w:t>usr</w:t>
      </w:r>
      <w:proofErr w:type="spellEnd"/>
      <w:r w:rsidRPr="00C82CB2">
        <w:rPr>
          <w:sz w:val="18"/>
        </w:rPr>
        <w:t>/bin/</w:t>
      </w:r>
      <w:proofErr w:type="spellStart"/>
      <w:r w:rsidRPr="00C82CB2">
        <w:rPr>
          <w:sz w:val="18"/>
        </w:rPr>
        <w:t>env</w:t>
      </w:r>
      <w:proofErr w:type="spell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sh</w:t>
      </w:r>
      <w:proofErr w:type="spellEnd"/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# Create the image to </w:t>
      </w:r>
      <w:proofErr w:type="spellStart"/>
      <w:r w:rsidRPr="00C82CB2">
        <w:rPr>
          <w:sz w:val="18"/>
        </w:rPr>
        <w:t>lmdb</w:t>
      </w:r>
      <w:proofErr w:type="spellEnd"/>
      <w:r w:rsidRPr="00C82CB2">
        <w:rPr>
          <w:sz w:val="18"/>
        </w:rPr>
        <w:t xml:space="preserve"> inputs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TOOLS=/home/hy17003/</w:t>
      </w:r>
      <w:proofErr w:type="spellStart"/>
      <w:r w:rsidRPr="00C82CB2">
        <w:rPr>
          <w:sz w:val="18"/>
        </w:rPr>
        <w:t>caffe</w:t>
      </w:r>
      <w:proofErr w:type="spellEnd"/>
      <w:r w:rsidRPr="00C82CB2">
        <w:rPr>
          <w:sz w:val="18"/>
        </w:rPr>
        <w:t>/build/tools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</w:p>
    <w:p w:rsidR="00C82CB2" w:rsidRPr="00C82CB2" w:rsidRDefault="00C82CB2" w:rsidP="00C82CB2">
      <w:pPr>
        <w:spacing w:line="240" w:lineRule="auto"/>
        <w:ind w:firstLineChars="0" w:firstLine="0"/>
        <w:rPr>
          <w:rFonts w:hint="eastAsia"/>
          <w:sz w:val="18"/>
        </w:rPr>
      </w:pPr>
      <w:r w:rsidRPr="00C82CB2">
        <w:rPr>
          <w:rFonts w:hint="eastAsia"/>
          <w:sz w:val="18"/>
        </w:rPr>
        <w:t>#</w:t>
      </w:r>
      <w:r w:rsidRPr="00C82CB2">
        <w:rPr>
          <w:rFonts w:hint="eastAsia"/>
          <w:sz w:val="18"/>
        </w:rPr>
        <w:t>图像文件的存放位置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TRAIN_DATA_ROOT=/home/hy17003/caffe/examples/identity_code_pro/data/bmp/train/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VAL_DATA_ROOT=/home/hy17003/caffe/examples/identity_code_pro/data/bmp/val/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IMAGE_LIST_ROOT=/home/hy17003/caffe/examples/identity_code_pro/data/bmp/</w:t>
      </w:r>
    </w:p>
    <w:p w:rsidR="00C82CB2" w:rsidRPr="00C82CB2" w:rsidRDefault="00C82CB2" w:rsidP="00C82CB2">
      <w:pPr>
        <w:spacing w:line="240" w:lineRule="auto"/>
        <w:ind w:firstLineChars="0" w:firstLine="0"/>
        <w:rPr>
          <w:rFonts w:hint="eastAsia"/>
          <w:sz w:val="18"/>
        </w:rPr>
      </w:pPr>
      <w:r w:rsidRPr="00C82CB2">
        <w:rPr>
          <w:rFonts w:hint="eastAsia"/>
          <w:sz w:val="18"/>
        </w:rPr>
        <w:t>#LMDB</w:t>
      </w:r>
      <w:r w:rsidRPr="00C82CB2">
        <w:rPr>
          <w:rFonts w:hint="eastAsia"/>
          <w:sz w:val="18"/>
        </w:rPr>
        <w:t>文件的存放位置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ROOT_LMDB=/home/hy17003/caffe/examples/identity_code_pro/data/lmdb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# Set RESIZE=true to resize the images to 50x100. Leave as false if images have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# </w:t>
      </w:r>
      <w:proofErr w:type="gramStart"/>
      <w:r w:rsidRPr="00C82CB2">
        <w:rPr>
          <w:sz w:val="18"/>
        </w:rPr>
        <w:t>already</w:t>
      </w:r>
      <w:proofErr w:type="gramEnd"/>
      <w:r w:rsidRPr="00C82CB2">
        <w:rPr>
          <w:sz w:val="18"/>
        </w:rPr>
        <w:t xml:space="preserve"> been resized using another tool.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</w:p>
    <w:p w:rsidR="00C82CB2" w:rsidRPr="00C82CB2" w:rsidRDefault="00C82CB2" w:rsidP="00C82CB2">
      <w:pPr>
        <w:spacing w:line="240" w:lineRule="auto"/>
        <w:ind w:firstLineChars="0" w:firstLine="0"/>
        <w:rPr>
          <w:rFonts w:hint="eastAsia"/>
          <w:sz w:val="18"/>
        </w:rPr>
      </w:pPr>
      <w:r w:rsidRPr="00C82CB2">
        <w:rPr>
          <w:rFonts w:hint="eastAsia"/>
          <w:sz w:val="18"/>
        </w:rPr>
        <w:t>#</w:t>
      </w:r>
      <w:r w:rsidRPr="00C82CB2">
        <w:rPr>
          <w:rFonts w:hint="eastAsia"/>
          <w:sz w:val="18"/>
        </w:rPr>
        <w:t>是否剪切为相同的大小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RESIZE=true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proofErr w:type="gramStart"/>
      <w:r w:rsidRPr="00C82CB2">
        <w:rPr>
          <w:sz w:val="18"/>
        </w:rPr>
        <w:t>if</w:t>
      </w:r>
      <w:proofErr w:type="gramEnd"/>
      <w:r w:rsidRPr="00C82CB2">
        <w:rPr>
          <w:sz w:val="18"/>
        </w:rPr>
        <w:t xml:space="preserve"> $RESIZE; then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  RESIZE_HEIGHT=50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  RESIZE_WIDTH=100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proofErr w:type="gramStart"/>
      <w:r w:rsidRPr="00C82CB2">
        <w:rPr>
          <w:sz w:val="18"/>
        </w:rPr>
        <w:t>else</w:t>
      </w:r>
      <w:proofErr w:type="gramEnd"/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  RESIZE_HEIGHT=0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  RESIZE_WIDTH=0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proofErr w:type="gramStart"/>
      <w:r w:rsidRPr="00C82CB2">
        <w:rPr>
          <w:sz w:val="18"/>
        </w:rPr>
        <w:t>fi</w:t>
      </w:r>
      <w:proofErr w:type="gramEnd"/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proofErr w:type="gramStart"/>
      <w:r w:rsidRPr="00C82CB2">
        <w:rPr>
          <w:sz w:val="18"/>
        </w:rPr>
        <w:lastRenderedPageBreak/>
        <w:t>if</w:t>
      </w:r>
      <w:proofErr w:type="gramEnd"/>
      <w:r w:rsidRPr="00C82CB2">
        <w:rPr>
          <w:sz w:val="18"/>
        </w:rPr>
        <w:t xml:space="preserve"> [ ! -d "$TRAIN_DATA_ROOT</w:t>
      </w:r>
      <w:proofErr w:type="gramStart"/>
      <w:r w:rsidRPr="00C82CB2">
        <w:rPr>
          <w:sz w:val="18"/>
        </w:rPr>
        <w:t>" ]</w:t>
      </w:r>
      <w:proofErr w:type="gramEnd"/>
      <w:r w:rsidRPr="00C82CB2">
        <w:rPr>
          <w:sz w:val="18"/>
        </w:rPr>
        <w:t>; then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  </w:t>
      </w:r>
      <w:proofErr w:type="gramStart"/>
      <w:r w:rsidRPr="00C82CB2">
        <w:rPr>
          <w:sz w:val="18"/>
        </w:rPr>
        <w:t>echo</w:t>
      </w:r>
      <w:proofErr w:type="gramEnd"/>
      <w:r w:rsidRPr="00C82CB2">
        <w:rPr>
          <w:sz w:val="18"/>
        </w:rPr>
        <w:t xml:space="preserve"> "Error: TRAIN_DATA_ROOT is not a path to a directory: $TRAIN_DATA_ROOT"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  </w:t>
      </w:r>
      <w:proofErr w:type="gramStart"/>
      <w:r w:rsidRPr="00C82CB2">
        <w:rPr>
          <w:sz w:val="18"/>
        </w:rPr>
        <w:t>echo</w:t>
      </w:r>
      <w:proofErr w:type="gramEnd"/>
      <w:r w:rsidRPr="00C82CB2">
        <w:rPr>
          <w:sz w:val="18"/>
        </w:rPr>
        <w:t xml:space="preserve"> "Set the TRAIN_DATA_ROOT variable in create_imagenet.sh to the path" \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       "</w:t>
      </w:r>
      <w:proofErr w:type="gramStart"/>
      <w:r w:rsidRPr="00C82CB2">
        <w:rPr>
          <w:sz w:val="18"/>
        </w:rPr>
        <w:t>where</w:t>
      </w:r>
      <w:proofErr w:type="gramEnd"/>
      <w:r w:rsidRPr="00C82CB2">
        <w:rPr>
          <w:sz w:val="18"/>
        </w:rPr>
        <w:t xml:space="preserve"> the </w:t>
      </w:r>
      <w:proofErr w:type="spellStart"/>
      <w:r w:rsidRPr="00C82CB2">
        <w:rPr>
          <w:sz w:val="18"/>
        </w:rPr>
        <w:t>ImageNet</w:t>
      </w:r>
      <w:proofErr w:type="spellEnd"/>
      <w:r w:rsidRPr="00C82CB2">
        <w:rPr>
          <w:sz w:val="18"/>
        </w:rPr>
        <w:t xml:space="preserve"> training data is stored."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  </w:t>
      </w:r>
      <w:proofErr w:type="gramStart"/>
      <w:r w:rsidRPr="00C82CB2">
        <w:rPr>
          <w:sz w:val="18"/>
        </w:rPr>
        <w:t>exit</w:t>
      </w:r>
      <w:proofErr w:type="gramEnd"/>
      <w:r w:rsidRPr="00C82CB2">
        <w:rPr>
          <w:sz w:val="18"/>
        </w:rPr>
        <w:t xml:space="preserve"> 1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proofErr w:type="gramStart"/>
      <w:r w:rsidRPr="00C82CB2">
        <w:rPr>
          <w:sz w:val="18"/>
        </w:rPr>
        <w:t>fi</w:t>
      </w:r>
      <w:proofErr w:type="gramEnd"/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proofErr w:type="gramStart"/>
      <w:r w:rsidRPr="00C82CB2">
        <w:rPr>
          <w:sz w:val="18"/>
        </w:rPr>
        <w:t>if</w:t>
      </w:r>
      <w:proofErr w:type="gramEnd"/>
      <w:r w:rsidRPr="00C82CB2">
        <w:rPr>
          <w:sz w:val="18"/>
        </w:rPr>
        <w:t xml:space="preserve"> [ ! -d "$VAL_DATA_ROOT</w:t>
      </w:r>
      <w:proofErr w:type="gramStart"/>
      <w:r w:rsidRPr="00C82CB2">
        <w:rPr>
          <w:sz w:val="18"/>
        </w:rPr>
        <w:t>" ]</w:t>
      </w:r>
      <w:proofErr w:type="gramEnd"/>
      <w:r w:rsidRPr="00C82CB2">
        <w:rPr>
          <w:sz w:val="18"/>
        </w:rPr>
        <w:t>; then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  </w:t>
      </w:r>
      <w:proofErr w:type="gramStart"/>
      <w:r w:rsidRPr="00C82CB2">
        <w:rPr>
          <w:sz w:val="18"/>
        </w:rPr>
        <w:t>echo</w:t>
      </w:r>
      <w:proofErr w:type="gramEnd"/>
      <w:r w:rsidRPr="00C82CB2">
        <w:rPr>
          <w:sz w:val="18"/>
        </w:rPr>
        <w:t xml:space="preserve"> "Error: VAL_DATA_ROOT is not a path to a directory: $VAL_DATA_ROOT"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  </w:t>
      </w:r>
      <w:proofErr w:type="gramStart"/>
      <w:r w:rsidRPr="00C82CB2">
        <w:rPr>
          <w:sz w:val="18"/>
        </w:rPr>
        <w:t>echo</w:t>
      </w:r>
      <w:proofErr w:type="gramEnd"/>
      <w:r w:rsidRPr="00C82CB2">
        <w:rPr>
          <w:sz w:val="18"/>
        </w:rPr>
        <w:t xml:space="preserve"> "Set the VAL_DATA_ROOT variable in create_imagenet.sh to the path" \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       "</w:t>
      </w:r>
      <w:proofErr w:type="gramStart"/>
      <w:r w:rsidRPr="00C82CB2">
        <w:rPr>
          <w:sz w:val="18"/>
        </w:rPr>
        <w:t>where</w:t>
      </w:r>
      <w:proofErr w:type="gramEnd"/>
      <w:r w:rsidRPr="00C82CB2">
        <w:rPr>
          <w:sz w:val="18"/>
        </w:rPr>
        <w:t xml:space="preserve"> the </w:t>
      </w:r>
      <w:proofErr w:type="spellStart"/>
      <w:r w:rsidRPr="00C82CB2">
        <w:rPr>
          <w:sz w:val="18"/>
        </w:rPr>
        <w:t>ImageNet</w:t>
      </w:r>
      <w:proofErr w:type="spellEnd"/>
      <w:r w:rsidRPr="00C82CB2">
        <w:rPr>
          <w:sz w:val="18"/>
        </w:rPr>
        <w:t xml:space="preserve"> validation data is stored."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  </w:t>
      </w:r>
      <w:proofErr w:type="gramStart"/>
      <w:r w:rsidRPr="00C82CB2">
        <w:rPr>
          <w:sz w:val="18"/>
        </w:rPr>
        <w:t>exit</w:t>
      </w:r>
      <w:proofErr w:type="gramEnd"/>
      <w:r w:rsidRPr="00C82CB2">
        <w:rPr>
          <w:sz w:val="18"/>
        </w:rPr>
        <w:t xml:space="preserve"> 1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proofErr w:type="gramStart"/>
      <w:r w:rsidRPr="00C82CB2">
        <w:rPr>
          <w:sz w:val="18"/>
        </w:rPr>
        <w:t>fi</w:t>
      </w:r>
      <w:proofErr w:type="gramEnd"/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proofErr w:type="gramStart"/>
      <w:r w:rsidRPr="00C82CB2">
        <w:rPr>
          <w:sz w:val="18"/>
        </w:rPr>
        <w:t>echo</w:t>
      </w:r>
      <w:proofErr w:type="gramEnd"/>
      <w:r w:rsidRPr="00C82CB2">
        <w:rPr>
          <w:sz w:val="18"/>
        </w:rPr>
        <w:t xml:space="preserve"> "Creating train </w:t>
      </w:r>
      <w:proofErr w:type="spellStart"/>
      <w:r w:rsidRPr="00C82CB2">
        <w:rPr>
          <w:sz w:val="18"/>
        </w:rPr>
        <w:t>lmdb</w:t>
      </w:r>
      <w:proofErr w:type="spellEnd"/>
      <w:r w:rsidRPr="00C82CB2">
        <w:rPr>
          <w:sz w:val="18"/>
        </w:rPr>
        <w:t>..."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proofErr w:type="spellStart"/>
      <w:r w:rsidRPr="00C82CB2">
        <w:rPr>
          <w:sz w:val="18"/>
        </w:rPr>
        <w:t>GLOG_logtostderr</w:t>
      </w:r>
      <w:proofErr w:type="spellEnd"/>
      <w:r w:rsidRPr="00C82CB2">
        <w:rPr>
          <w:sz w:val="18"/>
        </w:rPr>
        <w:t>=1 $TOOLS/</w:t>
      </w:r>
      <w:proofErr w:type="spellStart"/>
      <w:r w:rsidRPr="00C82CB2">
        <w:rPr>
          <w:sz w:val="18"/>
        </w:rPr>
        <w:t>convert_imageset</w:t>
      </w:r>
      <w:proofErr w:type="spellEnd"/>
      <w:r w:rsidRPr="00C82CB2">
        <w:rPr>
          <w:sz w:val="18"/>
        </w:rPr>
        <w:t xml:space="preserve"> \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    --</w:t>
      </w:r>
      <w:proofErr w:type="spellStart"/>
      <w:r w:rsidRPr="00C82CB2">
        <w:rPr>
          <w:sz w:val="18"/>
        </w:rPr>
        <w:t>resize_height</w:t>
      </w:r>
      <w:proofErr w:type="spellEnd"/>
      <w:r w:rsidRPr="00C82CB2">
        <w:rPr>
          <w:sz w:val="18"/>
        </w:rPr>
        <w:t>=$RESIZE_HEIGHT \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    --</w:t>
      </w:r>
      <w:proofErr w:type="spellStart"/>
      <w:r w:rsidRPr="00C82CB2">
        <w:rPr>
          <w:sz w:val="18"/>
        </w:rPr>
        <w:t>resize_width</w:t>
      </w:r>
      <w:proofErr w:type="spellEnd"/>
      <w:r w:rsidRPr="00C82CB2">
        <w:rPr>
          <w:sz w:val="18"/>
        </w:rPr>
        <w:t>=$RESIZE_WIDTH \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    --shuffle \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    $TRAIN_DATA_ROOT \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    $IMAGE_LIST_ROOT/train.txt \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    $ROOT_LMDB/</w:t>
      </w:r>
      <w:proofErr w:type="spellStart"/>
      <w:r w:rsidRPr="00C82CB2">
        <w:rPr>
          <w:sz w:val="18"/>
        </w:rPr>
        <w:t>train_image</w:t>
      </w:r>
      <w:proofErr w:type="spellEnd"/>
      <w:r w:rsidRPr="00C82CB2">
        <w:rPr>
          <w:sz w:val="18"/>
        </w:rPr>
        <w:t xml:space="preserve"> \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    $ROOT_LMDB/</w:t>
      </w:r>
      <w:proofErr w:type="spellStart"/>
      <w:r w:rsidRPr="00C82CB2">
        <w:rPr>
          <w:sz w:val="18"/>
        </w:rPr>
        <w:t>train_label</w:t>
      </w:r>
      <w:proofErr w:type="spellEnd"/>
      <w:r w:rsidRPr="00C82CB2">
        <w:rPr>
          <w:sz w:val="18"/>
        </w:rPr>
        <w:t xml:space="preserve"> \</w:t>
      </w:r>
    </w:p>
    <w:p w:rsidR="00C82CB2" w:rsidRPr="00C82CB2" w:rsidRDefault="00C82CB2" w:rsidP="00C82CB2">
      <w:pPr>
        <w:spacing w:line="240" w:lineRule="auto"/>
        <w:ind w:firstLineChars="0" w:firstLine="0"/>
        <w:rPr>
          <w:b/>
          <w:color w:val="FF0000"/>
          <w:sz w:val="18"/>
        </w:rPr>
      </w:pPr>
      <w:r w:rsidRPr="00C82CB2">
        <w:rPr>
          <w:b/>
          <w:color w:val="FF0000"/>
          <w:sz w:val="18"/>
        </w:rPr>
        <w:t xml:space="preserve">    2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proofErr w:type="gramStart"/>
      <w:r w:rsidRPr="00C82CB2">
        <w:rPr>
          <w:sz w:val="18"/>
        </w:rPr>
        <w:t>echo</w:t>
      </w:r>
      <w:proofErr w:type="gramEnd"/>
      <w:r w:rsidRPr="00C82CB2">
        <w:rPr>
          <w:sz w:val="18"/>
        </w:rPr>
        <w:t xml:space="preserve"> "Creating </w:t>
      </w:r>
      <w:proofErr w:type="spellStart"/>
      <w:r w:rsidRPr="00C82CB2">
        <w:rPr>
          <w:sz w:val="18"/>
        </w:rPr>
        <w:t>val</w:t>
      </w:r>
      <w:proofErr w:type="spellEnd"/>
      <w:r w:rsidRPr="00C82CB2">
        <w:rPr>
          <w:sz w:val="18"/>
        </w:rPr>
        <w:t xml:space="preserve"> </w:t>
      </w:r>
      <w:proofErr w:type="spellStart"/>
      <w:r w:rsidRPr="00C82CB2">
        <w:rPr>
          <w:sz w:val="18"/>
        </w:rPr>
        <w:t>lmdb</w:t>
      </w:r>
      <w:proofErr w:type="spellEnd"/>
      <w:r w:rsidRPr="00C82CB2">
        <w:rPr>
          <w:sz w:val="18"/>
        </w:rPr>
        <w:t>..."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proofErr w:type="spellStart"/>
      <w:r w:rsidRPr="00C82CB2">
        <w:rPr>
          <w:sz w:val="18"/>
        </w:rPr>
        <w:t>GLOG_logtostderr</w:t>
      </w:r>
      <w:proofErr w:type="spellEnd"/>
      <w:r w:rsidRPr="00C82CB2">
        <w:rPr>
          <w:sz w:val="18"/>
        </w:rPr>
        <w:t>=1 $TOOLS/</w:t>
      </w:r>
      <w:proofErr w:type="spellStart"/>
      <w:r w:rsidRPr="00C82CB2">
        <w:rPr>
          <w:sz w:val="18"/>
        </w:rPr>
        <w:t>convert_imageset</w:t>
      </w:r>
      <w:proofErr w:type="spellEnd"/>
      <w:r w:rsidRPr="00C82CB2">
        <w:rPr>
          <w:sz w:val="18"/>
        </w:rPr>
        <w:t xml:space="preserve"> \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    --</w:t>
      </w:r>
      <w:proofErr w:type="spellStart"/>
      <w:r w:rsidRPr="00C82CB2">
        <w:rPr>
          <w:sz w:val="18"/>
        </w:rPr>
        <w:t>resize_height</w:t>
      </w:r>
      <w:proofErr w:type="spellEnd"/>
      <w:r w:rsidRPr="00C82CB2">
        <w:rPr>
          <w:sz w:val="18"/>
        </w:rPr>
        <w:t>=$RESIZE_HEIGHT \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    --</w:t>
      </w:r>
      <w:proofErr w:type="spellStart"/>
      <w:r w:rsidRPr="00C82CB2">
        <w:rPr>
          <w:sz w:val="18"/>
        </w:rPr>
        <w:t>resize_width</w:t>
      </w:r>
      <w:proofErr w:type="spellEnd"/>
      <w:r w:rsidRPr="00C82CB2">
        <w:rPr>
          <w:sz w:val="18"/>
        </w:rPr>
        <w:t>=$RESIZE_WIDTH \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    --shuffle \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    $VAL_DATA_ROOT \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    $IMAGE_LIST_ROOT/val.txt \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    $ROOT_LMDB/</w:t>
      </w:r>
      <w:proofErr w:type="spellStart"/>
      <w:r w:rsidRPr="00C82CB2">
        <w:rPr>
          <w:sz w:val="18"/>
        </w:rPr>
        <w:t>val_image</w:t>
      </w:r>
      <w:proofErr w:type="spellEnd"/>
      <w:r w:rsidRPr="00C82CB2">
        <w:rPr>
          <w:sz w:val="18"/>
        </w:rPr>
        <w:t xml:space="preserve"> \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    $ROOT_LMDB/</w:t>
      </w:r>
      <w:proofErr w:type="spellStart"/>
      <w:r w:rsidRPr="00C82CB2">
        <w:rPr>
          <w:sz w:val="18"/>
        </w:rPr>
        <w:t>val_label</w:t>
      </w:r>
      <w:proofErr w:type="spellEnd"/>
      <w:r w:rsidRPr="00C82CB2">
        <w:rPr>
          <w:sz w:val="18"/>
        </w:rPr>
        <w:t xml:space="preserve"> \</w:t>
      </w:r>
    </w:p>
    <w:p w:rsidR="00C82CB2" w:rsidRPr="00C82CB2" w:rsidRDefault="00C82CB2" w:rsidP="00C82CB2">
      <w:pPr>
        <w:spacing w:line="240" w:lineRule="auto"/>
        <w:ind w:firstLineChars="0" w:firstLine="0"/>
        <w:rPr>
          <w:b/>
          <w:color w:val="FF0000"/>
          <w:sz w:val="18"/>
        </w:rPr>
      </w:pPr>
      <w:r w:rsidRPr="00C82CB2">
        <w:rPr>
          <w:sz w:val="18"/>
        </w:rPr>
        <w:t xml:space="preserve">  </w:t>
      </w:r>
      <w:r w:rsidRPr="00C82CB2">
        <w:rPr>
          <w:b/>
          <w:color w:val="FF0000"/>
          <w:sz w:val="18"/>
        </w:rPr>
        <w:t xml:space="preserve">  2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>$TOOLS/</w:t>
      </w:r>
      <w:proofErr w:type="spellStart"/>
      <w:r w:rsidRPr="00C82CB2">
        <w:rPr>
          <w:sz w:val="18"/>
        </w:rPr>
        <w:t>compute_image_mean</w:t>
      </w:r>
      <w:proofErr w:type="spellEnd"/>
      <w:r w:rsidRPr="00C82CB2">
        <w:rPr>
          <w:sz w:val="18"/>
        </w:rPr>
        <w:t xml:space="preserve"> $ROOT_LMDB/</w:t>
      </w:r>
      <w:proofErr w:type="spellStart"/>
      <w:r w:rsidRPr="00C82CB2">
        <w:rPr>
          <w:sz w:val="18"/>
        </w:rPr>
        <w:t>train_image</w:t>
      </w:r>
      <w:proofErr w:type="spellEnd"/>
      <w:r w:rsidRPr="00C82CB2">
        <w:rPr>
          <w:sz w:val="18"/>
        </w:rPr>
        <w:t xml:space="preserve"> \</w:t>
      </w:r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  <w:r w:rsidRPr="00C82CB2">
        <w:rPr>
          <w:sz w:val="18"/>
        </w:rPr>
        <w:t xml:space="preserve">  $ROOT_LMDB/</w:t>
      </w:r>
      <w:proofErr w:type="spellStart"/>
      <w:r w:rsidRPr="00C82CB2">
        <w:rPr>
          <w:sz w:val="18"/>
        </w:rPr>
        <w:t>mean.binaryproto</w:t>
      </w:r>
      <w:proofErr w:type="spellEnd"/>
    </w:p>
    <w:p w:rsidR="00C82CB2" w:rsidRPr="00C82CB2" w:rsidRDefault="00C82CB2" w:rsidP="00C82CB2">
      <w:pPr>
        <w:spacing w:line="240" w:lineRule="auto"/>
        <w:ind w:firstLineChars="0" w:firstLine="0"/>
        <w:rPr>
          <w:sz w:val="18"/>
        </w:rPr>
      </w:pPr>
    </w:p>
    <w:p w:rsidR="00C82CB2" w:rsidRDefault="00C82CB2" w:rsidP="00C82CB2">
      <w:pPr>
        <w:spacing w:line="240" w:lineRule="auto"/>
        <w:ind w:firstLineChars="0" w:firstLine="0"/>
        <w:rPr>
          <w:sz w:val="18"/>
        </w:rPr>
      </w:pPr>
      <w:proofErr w:type="gramStart"/>
      <w:r w:rsidRPr="00C82CB2">
        <w:rPr>
          <w:sz w:val="18"/>
        </w:rPr>
        <w:t>echo</w:t>
      </w:r>
      <w:proofErr w:type="gramEnd"/>
      <w:r w:rsidRPr="00C82CB2">
        <w:rPr>
          <w:sz w:val="18"/>
        </w:rPr>
        <w:t xml:space="preserve"> "Done."</w:t>
      </w:r>
    </w:p>
    <w:p w:rsidR="00C82CB2" w:rsidRDefault="00C82CB2" w:rsidP="00C82CB2">
      <w:pPr>
        <w:pStyle w:val="2"/>
      </w:pPr>
      <w:r>
        <w:rPr>
          <w:rFonts w:hint="eastAsia"/>
        </w:rPr>
        <w:lastRenderedPageBreak/>
        <w:t>重新编译</w:t>
      </w:r>
      <w:proofErr w:type="spellStart"/>
      <w:r>
        <w:rPr>
          <w:rFonts w:hint="eastAsia"/>
        </w:rPr>
        <w:t>caffe</w:t>
      </w:r>
      <w:proofErr w:type="spellEnd"/>
    </w:p>
    <w:p w:rsidR="00C82CB2" w:rsidRDefault="00C82CB2" w:rsidP="00C82CB2">
      <w:pPr>
        <w:ind w:firstLine="420"/>
      </w:pPr>
      <w:r>
        <w:rPr>
          <w:rFonts w:hint="eastAsia"/>
        </w:rPr>
        <w:t>删除</w:t>
      </w:r>
      <w:r>
        <w:rPr>
          <w:rFonts w:hint="eastAsia"/>
        </w:rPr>
        <w:t>build</w:t>
      </w:r>
      <w:r>
        <w:rPr>
          <w:rFonts w:hint="eastAsia"/>
        </w:rPr>
        <w:t>目录，新建</w:t>
      </w:r>
      <w:r>
        <w:rPr>
          <w:rFonts w:hint="eastAsia"/>
        </w:rPr>
        <w:t>build</w:t>
      </w:r>
      <w:r>
        <w:rPr>
          <w:rFonts w:hint="eastAsia"/>
        </w:rPr>
        <w:t>目录，</w:t>
      </w:r>
    </w:p>
    <w:p w:rsidR="00C82CB2" w:rsidRDefault="00C82CB2" w:rsidP="00C82CB2">
      <w:pPr>
        <w:ind w:firstLine="420"/>
      </w:pPr>
      <w:proofErr w:type="spellStart"/>
      <w:proofErr w:type="gram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..</w:t>
      </w:r>
      <w:proofErr w:type="gramEnd"/>
    </w:p>
    <w:p w:rsidR="00C82CB2" w:rsidRDefault="00C82CB2" w:rsidP="00C82CB2">
      <w:pPr>
        <w:ind w:firstLine="420"/>
      </w:pPr>
      <w:proofErr w:type="gramStart"/>
      <w:r>
        <w:t>make</w:t>
      </w:r>
      <w:proofErr w:type="gramEnd"/>
      <w:r>
        <w:t xml:space="preserve"> all</w:t>
      </w:r>
    </w:p>
    <w:p w:rsidR="00C82CB2" w:rsidRDefault="00C82CB2" w:rsidP="00C82CB2">
      <w:pPr>
        <w:ind w:firstLine="420"/>
      </w:pP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C82CB2" w:rsidRDefault="008F39E5" w:rsidP="008F39E5">
      <w:pPr>
        <w:pStyle w:val="2"/>
      </w:pPr>
      <w:r>
        <w:rPr>
          <w:rFonts w:hint="eastAsia"/>
        </w:rPr>
        <w:t>网络文件</w:t>
      </w:r>
    </w:p>
    <w:p w:rsidR="008F39E5" w:rsidRPr="008F39E5" w:rsidRDefault="008F39E5" w:rsidP="008F39E5">
      <w:pPr>
        <w:ind w:firstLine="420"/>
        <w:jc w:val="center"/>
        <w:rPr>
          <w:rFonts w:hint="eastAsia"/>
        </w:rPr>
      </w:pPr>
      <w:r w:rsidRPr="008F39E5">
        <w:rPr>
          <w:noProof/>
        </w:rPr>
        <w:drawing>
          <wp:inline distT="0" distB="0" distL="0" distR="0">
            <wp:extent cx="2876550" cy="5353050"/>
            <wp:effectExtent l="0" t="0" r="0" b="0"/>
            <wp:docPr id="2" name="图片 2" descr="C:\Users\Yin\Desktop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in\Desktop\ne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gramStart"/>
      <w:r w:rsidRPr="008F39E5">
        <w:rPr>
          <w:sz w:val="18"/>
        </w:rPr>
        <w:t>name</w:t>
      </w:r>
      <w:proofErr w:type="gramEnd"/>
      <w:r w:rsidRPr="008F39E5">
        <w:rPr>
          <w:sz w:val="18"/>
        </w:rPr>
        <w:t>: "</w:t>
      </w:r>
      <w:proofErr w:type="spellStart"/>
      <w:r w:rsidRPr="008F39E5">
        <w:rPr>
          <w:sz w:val="18"/>
        </w:rPr>
        <w:t>lenet_pro</w:t>
      </w:r>
      <w:proofErr w:type="spellEnd"/>
      <w:r w:rsidRPr="008F39E5">
        <w:rPr>
          <w:sz w:val="18"/>
        </w:rPr>
        <w:t>"</w:t>
      </w:r>
    </w:p>
    <w:p w:rsidR="008F39E5" w:rsidRPr="008F39E5" w:rsidRDefault="008F39E5" w:rsidP="008F39E5">
      <w:pPr>
        <w:spacing w:line="240" w:lineRule="auto"/>
        <w:ind w:firstLineChars="0" w:firstLine="0"/>
        <w:rPr>
          <w:rFonts w:hint="eastAsia"/>
          <w:sz w:val="18"/>
        </w:rPr>
      </w:pPr>
      <w:r w:rsidRPr="008F39E5">
        <w:rPr>
          <w:rFonts w:hint="eastAsia"/>
          <w:sz w:val="18"/>
        </w:rPr>
        <w:t>#</w:t>
      </w:r>
      <w:r w:rsidRPr="008F39E5">
        <w:rPr>
          <w:rFonts w:hint="eastAsia"/>
          <w:sz w:val="18"/>
        </w:rPr>
        <w:t>数据输入层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gramStart"/>
      <w:r w:rsidRPr="008F39E5">
        <w:rPr>
          <w:sz w:val="18"/>
        </w:rPr>
        <w:t>layer</w:t>
      </w:r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top</w:t>
      </w:r>
      <w:proofErr w:type="gramEnd"/>
      <w:r w:rsidRPr="008F39E5">
        <w:rPr>
          <w:sz w:val="18"/>
        </w:rPr>
        <w:t>: "</w:t>
      </w:r>
      <w:proofErr w:type="spellStart"/>
      <w:r w:rsidRPr="008F39E5">
        <w:rPr>
          <w:sz w:val="18"/>
        </w:rPr>
        <w:t>share_data</w:t>
      </w:r>
      <w:proofErr w:type="spellEnd"/>
      <w:r w:rsidRPr="008F39E5">
        <w:rPr>
          <w:sz w:val="18"/>
        </w:rPr>
        <w:t>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name</w:t>
      </w:r>
      <w:proofErr w:type="gramEnd"/>
      <w:r w:rsidRPr="008F39E5">
        <w:rPr>
          <w:sz w:val="18"/>
        </w:rPr>
        <w:t>: "</w:t>
      </w:r>
      <w:proofErr w:type="spellStart"/>
      <w:r w:rsidRPr="008F39E5">
        <w:rPr>
          <w:sz w:val="18"/>
        </w:rPr>
        <w:t>share_data</w:t>
      </w:r>
      <w:proofErr w:type="spellEnd"/>
      <w:r w:rsidRPr="008F39E5">
        <w:rPr>
          <w:sz w:val="18"/>
        </w:rPr>
        <w:t>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"Data"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lastRenderedPageBreak/>
        <w:t xml:space="preserve">  </w:t>
      </w:r>
      <w:proofErr w:type="spellStart"/>
      <w:r w:rsidRPr="008F39E5">
        <w:rPr>
          <w:sz w:val="18"/>
        </w:rPr>
        <w:t>data_param</w:t>
      </w:r>
      <w:proofErr w:type="spell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gramStart"/>
      <w:r w:rsidRPr="008F39E5">
        <w:rPr>
          <w:sz w:val="18"/>
        </w:rPr>
        <w:t>source</w:t>
      </w:r>
      <w:proofErr w:type="gramEnd"/>
      <w:r w:rsidRPr="008F39E5">
        <w:rPr>
          <w:sz w:val="18"/>
        </w:rPr>
        <w:t>: "/home/hy17003/caffe/examples/identity_code_pro/data/lmdb/train_image"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proofErr w:type="gramStart"/>
      <w:r w:rsidRPr="008F39E5">
        <w:rPr>
          <w:sz w:val="18"/>
        </w:rPr>
        <w:t>backend:</w:t>
      </w:r>
      <w:proofErr w:type="gramEnd"/>
      <w:r w:rsidRPr="008F39E5">
        <w:rPr>
          <w:sz w:val="18"/>
        </w:rPr>
        <w:t>LMDB</w:t>
      </w:r>
      <w:proofErr w:type="spellEnd"/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batch_size</w:t>
      </w:r>
      <w:proofErr w:type="spellEnd"/>
      <w:r w:rsidRPr="008F39E5">
        <w:rPr>
          <w:sz w:val="18"/>
        </w:rPr>
        <w:t>: 64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spellStart"/>
      <w:r w:rsidRPr="008F39E5">
        <w:rPr>
          <w:sz w:val="18"/>
        </w:rPr>
        <w:t>transform_param</w:t>
      </w:r>
      <w:proofErr w:type="spell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mean_file</w:t>
      </w:r>
      <w:proofErr w:type="spellEnd"/>
      <w:r w:rsidRPr="008F39E5">
        <w:rPr>
          <w:sz w:val="18"/>
        </w:rPr>
        <w:t>: "/home/hy17003/caffe/examples/identity_code_pro/data/lmdb/mean.binaryproto"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gramStart"/>
      <w:r w:rsidRPr="008F39E5">
        <w:rPr>
          <w:sz w:val="18"/>
        </w:rPr>
        <w:t>mirror</w:t>
      </w:r>
      <w:proofErr w:type="gramEnd"/>
      <w:r w:rsidRPr="008F39E5">
        <w:rPr>
          <w:sz w:val="18"/>
        </w:rPr>
        <w:t>: false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include</w:t>
      </w:r>
      <w:proofErr w:type="gramEnd"/>
      <w:r w:rsidRPr="008F39E5">
        <w:rPr>
          <w:sz w:val="18"/>
        </w:rPr>
        <w:t xml:space="preserve">: { 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gramStart"/>
      <w:r w:rsidRPr="008F39E5">
        <w:rPr>
          <w:sz w:val="18"/>
        </w:rPr>
        <w:t>phase</w:t>
      </w:r>
      <w:proofErr w:type="gramEnd"/>
      <w:r w:rsidRPr="008F39E5">
        <w:rPr>
          <w:sz w:val="18"/>
        </w:rPr>
        <w:t xml:space="preserve">: TRAIN 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>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gramStart"/>
      <w:r w:rsidRPr="008F39E5">
        <w:rPr>
          <w:sz w:val="18"/>
        </w:rPr>
        <w:t>layer</w:t>
      </w:r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top</w:t>
      </w:r>
      <w:proofErr w:type="gramEnd"/>
      <w:r w:rsidRPr="008F39E5">
        <w:rPr>
          <w:sz w:val="18"/>
        </w:rPr>
        <w:t>: "</w:t>
      </w:r>
      <w:proofErr w:type="spellStart"/>
      <w:r w:rsidRPr="008F39E5">
        <w:rPr>
          <w:sz w:val="18"/>
        </w:rPr>
        <w:t>share_data</w:t>
      </w:r>
      <w:proofErr w:type="spellEnd"/>
      <w:r w:rsidRPr="008F39E5">
        <w:rPr>
          <w:sz w:val="18"/>
        </w:rPr>
        <w:t>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name</w:t>
      </w:r>
      <w:proofErr w:type="gramEnd"/>
      <w:r w:rsidRPr="008F39E5">
        <w:rPr>
          <w:sz w:val="18"/>
        </w:rPr>
        <w:t>: "</w:t>
      </w:r>
      <w:proofErr w:type="spellStart"/>
      <w:r w:rsidRPr="008F39E5">
        <w:rPr>
          <w:sz w:val="18"/>
        </w:rPr>
        <w:t>share_data</w:t>
      </w:r>
      <w:proofErr w:type="spellEnd"/>
      <w:r w:rsidRPr="008F39E5">
        <w:rPr>
          <w:sz w:val="18"/>
        </w:rPr>
        <w:t>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"Data"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spellStart"/>
      <w:r w:rsidRPr="008F39E5">
        <w:rPr>
          <w:sz w:val="18"/>
        </w:rPr>
        <w:t>data_param</w:t>
      </w:r>
      <w:proofErr w:type="spell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gramStart"/>
      <w:r w:rsidRPr="008F39E5">
        <w:rPr>
          <w:sz w:val="18"/>
        </w:rPr>
        <w:t>source</w:t>
      </w:r>
      <w:proofErr w:type="gramEnd"/>
      <w:r w:rsidRPr="008F39E5">
        <w:rPr>
          <w:sz w:val="18"/>
        </w:rPr>
        <w:t>: "/home/hy17003/caffe/examples/identity_code_pro/data/lmdb/val_image"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proofErr w:type="gramStart"/>
      <w:r w:rsidRPr="008F39E5">
        <w:rPr>
          <w:sz w:val="18"/>
        </w:rPr>
        <w:t>backend:</w:t>
      </w:r>
      <w:proofErr w:type="gramEnd"/>
      <w:r w:rsidRPr="008F39E5">
        <w:rPr>
          <w:sz w:val="18"/>
        </w:rPr>
        <w:t>LMDB</w:t>
      </w:r>
      <w:proofErr w:type="spellEnd"/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batch_size</w:t>
      </w:r>
      <w:proofErr w:type="spellEnd"/>
      <w:r w:rsidRPr="008F39E5">
        <w:rPr>
          <w:sz w:val="18"/>
        </w:rPr>
        <w:t>: 64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spellStart"/>
      <w:r w:rsidRPr="008F39E5">
        <w:rPr>
          <w:sz w:val="18"/>
        </w:rPr>
        <w:t>transform_param</w:t>
      </w:r>
      <w:proofErr w:type="spell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mean_file</w:t>
      </w:r>
      <w:proofErr w:type="spellEnd"/>
      <w:r w:rsidRPr="008F39E5">
        <w:rPr>
          <w:sz w:val="18"/>
        </w:rPr>
        <w:t>: "/home/hy17003/caffe/examples/identity_code_pro/data/lmdb/mean.binaryproto"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gramStart"/>
      <w:r w:rsidRPr="008F39E5">
        <w:rPr>
          <w:sz w:val="18"/>
        </w:rPr>
        <w:t>mirror</w:t>
      </w:r>
      <w:proofErr w:type="gramEnd"/>
      <w:r w:rsidRPr="008F39E5">
        <w:rPr>
          <w:sz w:val="18"/>
        </w:rPr>
        <w:t>: false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include</w:t>
      </w:r>
      <w:proofErr w:type="gramEnd"/>
      <w:r w:rsidRPr="008F39E5">
        <w:rPr>
          <w:sz w:val="18"/>
        </w:rPr>
        <w:t xml:space="preserve">: { 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gramStart"/>
      <w:r w:rsidRPr="008F39E5">
        <w:rPr>
          <w:sz w:val="18"/>
        </w:rPr>
        <w:t>phase</w:t>
      </w:r>
      <w:proofErr w:type="gramEnd"/>
      <w:r w:rsidRPr="008F39E5">
        <w:rPr>
          <w:sz w:val="18"/>
        </w:rPr>
        <w:t xml:space="preserve">: TEST 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>}</w:t>
      </w:r>
    </w:p>
    <w:p w:rsidR="008F39E5" w:rsidRPr="008F39E5" w:rsidRDefault="008F39E5" w:rsidP="008F39E5">
      <w:pPr>
        <w:spacing w:line="240" w:lineRule="auto"/>
        <w:ind w:firstLineChars="0" w:firstLine="0"/>
        <w:rPr>
          <w:rFonts w:hint="eastAsia"/>
          <w:sz w:val="18"/>
        </w:rPr>
      </w:pPr>
      <w:r w:rsidRPr="008F39E5">
        <w:rPr>
          <w:rFonts w:hint="eastAsia"/>
          <w:sz w:val="18"/>
        </w:rPr>
        <w:t>#</w:t>
      </w:r>
      <w:r w:rsidRPr="008F39E5">
        <w:rPr>
          <w:rFonts w:hint="eastAsia"/>
          <w:sz w:val="18"/>
        </w:rPr>
        <w:t>标签输入层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gramStart"/>
      <w:r w:rsidRPr="008F39E5">
        <w:rPr>
          <w:sz w:val="18"/>
        </w:rPr>
        <w:t>layer</w:t>
      </w:r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name</w:t>
      </w:r>
      <w:proofErr w:type="gramEnd"/>
      <w:r w:rsidRPr="008F39E5">
        <w:rPr>
          <w:sz w:val="18"/>
        </w:rPr>
        <w:t>: "labels"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"Data"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top</w:t>
      </w:r>
      <w:proofErr w:type="gramEnd"/>
      <w:r w:rsidRPr="008F39E5">
        <w:rPr>
          <w:sz w:val="18"/>
        </w:rPr>
        <w:t>: "labels"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spellStart"/>
      <w:r w:rsidRPr="008F39E5">
        <w:rPr>
          <w:sz w:val="18"/>
        </w:rPr>
        <w:t>data_param</w:t>
      </w:r>
      <w:proofErr w:type="spell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 </w:t>
      </w:r>
      <w:proofErr w:type="gramStart"/>
      <w:r w:rsidRPr="008F39E5">
        <w:rPr>
          <w:sz w:val="18"/>
        </w:rPr>
        <w:t>source</w:t>
      </w:r>
      <w:proofErr w:type="gramEnd"/>
      <w:r w:rsidRPr="008F39E5">
        <w:rPr>
          <w:sz w:val="18"/>
        </w:rPr>
        <w:t xml:space="preserve">: "/home/hy17003/caffe/examples/identity_code_pro/data/lmdb/train_label" 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 </w:t>
      </w:r>
      <w:proofErr w:type="spellStart"/>
      <w:proofErr w:type="gramStart"/>
      <w:r w:rsidRPr="008F39E5">
        <w:rPr>
          <w:sz w:val="18"/>
        </w:rPr>
        <w:t>backend:</w:t>
      </w:r>
      <w:proofErr w:type="gramEnd"/>
      <w:r w:rsidRPr="008F39E5">
        <w:rPr>
          <w:sz w:val="18"/>
        </w:rPr>
        <w:t>LMDB</w:t>
      </w:r>
      <w:proofErr w:type="spellEnd"/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 </w:t>
      </w:r>
      <w:proofErr w:type="spellStart"/>
      <w:r w:rsidRPr="008F39E5">
        <w:rPr>
          <w:sz w:val="18"/>
        </w:rPr>
        <w:t>batch_size</w:t>
      </w:r>
      <w:proofErr w:type="spellEnd"/>
      <w:r w:rsidRPr="008F39E5">
        <w:rPr>
          <w:sz w:val="18"/>
        </w:rPr>
        <w:t>: 64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include</w:t>
      </w:r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lastRenderedPageBreak/>
        <w:t xml:space="preserve">     </w:t>
      </w:r>
      <w:proofErr w:type="gramStart"/>
      <w:r w:rsidRPr="008F39E5">
        <w:rPr>
          <w:sz w:val="18"/>
        </w:rPr>
        <w:t>phase</w:t>
      </w:r>
      <w:proofErr w:type="gramEnd"/>
      <w:r w:rsidRPr="008F39E5">
        <w:rPr>
          <w:sz w:val="18"/>
        </w:rPr>
        <w:t>: TRAIN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>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gramStart"/>
      <w:r w:rsidRPr="008F39E5">
        <w:rPr>
          <w:sz w:val="18"/>
        </w:rPr>
        <w:t>layer</w:t>
      </w:r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name</w:t>
      </w:r>
      <w:proofErr w:type="gramEnd"/>
      <w:r w:rsidRPr="008F39E5">
        <w:rPr>
          <w:sz w:val="18"/>
        </w:rPr>
        <w:t>: "labels"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"Data"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top</w:t>
      </w:r>
      <w:proofErr w:type="gramEnd"/>
      <w:r w:rsidRPr="008F39E5">
        <w:rPr>
          <w:sz w:val="18"/>
        </w:rPr>
        <w:t>: "labels"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spellStart"/>
      <w:r w:rsidRPr="008F39E5">
        <w:rPr>
          <w:sz w:val="18"/>
        </w:rPr>
        <w:t>data_param</w:t>
      </w:r>
      <w:proofErr w:type="spell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 </w:t>
      </w:r>
      <w:proofErr w:type="gramStart"/>
      <w:r w:rsidRPr="008F39E5">
        <w:rPr>
          <w:sz w:val="18"/>
        </w:rPr>
        <w:t>source</w:t>
      </w:r>
      <w:proofErr w:type="gramEnd"/>
      <w:r w:rsidRPr="008F39E5">
        <w:rPr>
          <w:sz w:val="18"/>
        </w:rPr>
        <w:t>: "/home/hy17003/caffe/examples/identity_code_pro/data/lmdb/val_label"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 </w:t>
      </w:r>
      <w:proofErr w:type="spellStart"/>
      <w:proofErr w:type="gramStart"/>
      <w:r w:rsidRPr="008F39E5">
        <w:rPr>
          <w:sz w:val="18"/>
        </w:rPr>
        <w:t>backend:</w:t>
      </w:r>
      <w:proofErr w:type="gramEnd"/>
      <w:r w:rsidRPr="008F39E5">
        <w:rPr>
          <w:sz w:val="18"/>
        </w:rPr>
        <w:t>LMDB</w:t>
      </w:r>
      <w:proofErr w:type="spellEnd"/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 </w:t>
      </w:r>
      <w:proofErr w:type="spellStart"/>
      <w:r w:rsidRPr="008F39E5">
        <w:rPr>
          <w:sz w:val="18"/>
        </w:rPr>
        <w:t>batch_size</w:t>
      </w:r>
      <w:proofErr w:type="spellEnd"/>
      <w:r w:rsidRPr="008F39E5">
        <w:rPr>
          <w:sz w:val="18"/>
        </w:rPr>
        <w:t>: 64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include</w:t>
      </w:r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 </w:t>
      </w:r>
      <w:proofErr w:type="gramStart"/>
      <w:r w:rsidRPr="008F39E5">
        <w:rPr>
          <w:sz w:val="18"/>
        </w:rPr>
        <w:t>phase</w:t>
      </w:r>
      <w:proofErr w:type="gramEnd"/>
      <w:r w:rsidRPr="008F39E5">
        <w:rPr>
          <w:sz w:val="18"/>
        </w:rPr>
        <w:t>: TEST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>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gramStart"/>
      <w:r w:rsidRPr="008F39E5">
        <w:rPr>
          <w:sz w:val="18"/>
        </w:rPr>
        <w:t>layer</w:t>
      </w:r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name</w:t>
      </w:r>
      <w:proofErr w:type="gramEnd"/>
      <w:r w:rsidRPr="008F39E5">
        <w:rPr>
          <w:sz w:val="18"/>
        </w:rPr>
        <w:t>: "slice"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"Slice"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bottom</w:t>
      </w:r>
      <w:proofErr w:type="gramEnd"/>
      <w:r w:rsidRPr="008F39E5">
        <w:rPr>
          <w:sz w:val="18"/>
        </w:rPr>
        <w:t>: "labels"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top</w:t>
      </w:r>
      <w:proofErr w:type="gramEnd"/>
      <w:r w:rsidRPr="008F39E5">
        <w:rPr>
          <w:sz w:val="18"/>
        </w:rPr>
        <w:t>: "label_1"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top</w:t>
      </w:r>
      <w:proofErr w:type="gramEnd"/>
      <w:r w:rsidRPr="008F39E5">
        <w:rPr>
          <w:sz w:val="18"/>
        </w:rPr>
        <w:t>: "label_2"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spellStart"/>
      <w:r w:rsidRPr="008F39E5">
        <w:rPr>
          <w:sz w:val="18"/>
        </w:rPr>
        <w:t>slice_param</w:t>
      </w:r>
      <w:proofErr w:type="spell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slice_dim</w:t>
      </w:r>
      <w:proofErr w:type="spellEnd"/>
      <w:r w:rsidRPr="008F39E5">
        <w:rPr>
          <w:sz w:val="18"/>
        </w:rPr>
        <w:t>: 1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slice_point</w:t>
      </w:r>
      <w:proofErr w:type="spellEnd"/>
      <w:r w:rsidRPr="008F39E5">
        <w:rPr>
          <w:sz w:val="18"/>
        </w:rPr>
        <w:t>: 1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>}</w:t>
      </w:r>
    </w:p>
    <w:p w:rsidR="008F39E5" w:rsidRPr="008F39E5" w:rsidRDefault="008F39E5" w:rsidP="008F39E5">
      <w:pPr>
        <w:spacing w:line="240" w:lineRule="auto"/>
        <w:ind w:firstLineChars="0" w:firstLine="0"/>
        <w:rPr>
          <w:rFonts w:hint="eastAsia"/>
          <w:sz w:val="18"/>
        </w:rPr>
      </w:pPr>
      <w:r w:rsidRPr="008F39E5">
        <w:rPr>
          <w:rFonts w:hint="eastAsia"/>
          <w:sz w:val="18"/>
        </w:rPr>
        <w:t>#</w:t>
      </w:r>
      <w:r w:rsidRPr="008F39E5">
        <w:rPr>
          <w:rFonts w:hint="eastAsia"/>
          <w:sz w:val="18"/>
        </w:rPr>
        <w:t>共用的卷积</w:t>
      </w:r>
      <w:proofErr w:type="gramStart"/>
      <w:r w:rsidRPr="008F39E5">
        <w:rPr>
          <w:rFonts w:hint="eastAsia"/>
          <w:sz w:val="18"/>
        </w:rPr>
        <w:t>池化层</w:t>
      </w:r>
      <w:proofErr w:type="gramEnd"/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gramStart"/>
      <w:r w:rsidRPr="008F39E5">
        <w:rPr>
          <w:sz w:val="18"/>
        </w:rPr>
        <w:t>layer</w:t>
      </w:r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name</w:t>
      </w:r>
      <w:proofErr w:type="gramEnd"/>
      <w:r w:rsidRPr="008F39E5">
        <w:rPr>
          <w:sz w:val="18"/>
        </w:rPr>
        <w:t>: "share_conv1"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"Convolution"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bottom</w:t>
      </w:r>
      <w:proofErr w:type="gramEnd"/>
      <w:r w:rsidRPr="008F39E5">
        <w:rPr>
          <w:sz w:val="18"/>
        </w:rPr>
        <w:t>: "</w:t>
      </w:r>
      <w:proofErr w:type="spellStart"/>
      <w:r w:rsidRPr="008F39E5">
        <w:rPr>
          <w:sz w:val="18"/>
        </w:rPr>
        <w:t>share_data</w:t>
      </w:r>
      <w:proofErr w:type="spellEnd"/>
      <w:r w:rsidRPr="008F39E5">
        <w:rPr>
          <w:sz w:val="18"/>
        </w:rPr>
        <w:t>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top</w:t>
      </w:r>
      <w:proofErr w:type="gramEnd"/>
      <w:r w:rsidRPr="008F39E5">
        <w:rPr>
          <w:sz w:val="18"/>
        </w:rPr>
        <w:t>: "share_conv1"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spellStart"/>
      <w:proofErr w:type="gramStart"/>
      <w:r w:rsidRPr="008F39E5">
        <w:rPr>
          <w:sz w:val="18"/>
        </w:rPr>
        <w:t>param</w:t>
      </w:r>
      <w:proofErr w:type="spellEnd"/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lr_mult</w:t>
      </w:r>
      <w:proofErr w:type="spellEnd"/>
      <w:r w:rsidRPr="008F39E5">
        <w:rPr>
          <w:sz w:val="18"/>
        </w:rPr>
        <w:t>: 1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spellStart"/>
      <w:proofErr w:type="gramStart"/>
      <w:r w:rsidRPr="008F39E5">
        <w:rPr>
          <w:sz w:val="18"/>
        </w:rPr>
        <w:t>param</w:t>
      </w:r>
      <w:proofErr w:type="spellEnd"/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lr_mult</w:t>
      </w:r>
      <w:proofErr w:type="spellEnd"/>
      <w:r w:rsidRPr="008F39E5">
        <w:rPr>
          <w:sz w:val="18"/>
        </w:rPr>
        <w:t>: 2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spellStart"/>
      <w:r w:rsidRPr="008F39E5">
        <w:rPr>
          <w:sz w:val="18"/>
        </w:rPr>
        <w:t>convolution_param</w:t>
      </w:r>
      <w:proofErr w:type="spell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num_output</w:t>
      </w:r>
      <w:proofErr w:type="spellEnd"/>
      <w:r w:rsidRPr="008F39E5">
        <w:rPr>
          <w:sz w:val="18"/>
        </w:rPr>
        <w:t>: 20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kernel_size</w:t>
      </w:r>
      <w:proofErr w:type="spellEnd"/>
      <w:r w:rsidRPr="008F39E5">
        <w:rPr>
          <w:sz w:val="18"/>
        </w:rPr>
        <w:t>: 5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lastRenderedPageBreak/>
        <w:t xml:space="preserve">    </w:t>
      </w:r>
      <w:proofErr w:type="gramStart"/>
      <w:r w:rsidRPr="008F39E5">
        <w:rPr>
          <w:sz w:val="18"/>
        </w:rPr>
        <w:t>stride</w:t>
      </w:r>
      <w:proofErr w:type="gramEnd"/>
      <w:r w:rsidRPr="008F39E5">
        <w:rPr>
          <w:sz w:val="18"/>
        </w:rPr>
        <w:t>: 1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weight_filler</w:t>
      </w:r>
      <w:proofErr w:type="spell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</w:t>
      </w:r>
      <w:proofErr w:type="spellStart"/>
      <w:r w:rsidRPr="008F39E5">
        <w:rPr>
          <w:sz w:val="18"/>
        </w:rPr>
        <w:t>xavier</w:t>
      </w:r>
      <w:proofErr w:type="spellEnd"/>
      <w:r w:rsidRPr="008F39E5">
        <w:rPr>
          <w:sz w:val="18"/>
        </w:rPr>
        <w:t>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bias_filler</w:t>
      </w:r>
      <w:proofErr w:type="spell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"constant"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>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gramStart"/>
      <w:r w:rsidRPr="008F39E5">
        <w:rPr>
          <w:sz w:val="18"/>
        </w:rPr>
        <w:t>layer</w:t>
      </w:r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name</w:t>
      </w:r>
      <w:proofErr w:type="gramEnd"/>
      <w:r w:rsidRPr="008F39E5">
        <w:rPr>
          <w:sz w:val="18"/>
        </w:rPr>
        <w:t>: "share_pool1"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"Pooling"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bottom</w:t>
      </w:r>
      <w:proofErr w:type="gramEnd"/>
      <w:r w:rsidRPr="008F39E5">
        <w:rPr>
          <w:sz w:val="18"/>
        </w:rPr>
        <w:t>: "share_conv1"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top</w:t>
      </w:r>
      <w:proofErr w:type="gramEnd"/>
      <w:r w:rsidRPr="008F39E5">
        <w:rPr>
          <w:sz w:val="18"/>
        </w:rPr>
        <w:t>: "share_pool1"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spellStart"/>
      <w:r w:rsidRPr="008F39E5">
        <w:rPr>
          <w:sz w:val="18"/>
        </w:rPr>
        <w:t>pooling_param</w:t>
      </w:r>
      <w:proofErr w:type="spell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gramStart"/>
      <w:r w:rsidRPr="008F39E5">
        <w:rPr>
          <w:sz w:val="18"/>
        </w:rPr>
        <w:t>pool</w:t>
      </w:r>
      <w:proofErr w:type="gramEnd"/>
      <w:r w:rsidRPr="008F39E5">
        <w:rPr>
          <w:sz w:val="18"/>
        </w:rPr>
        <w:t>: MAX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kernel_size</w:t>
      </w:r>
      <w:proofErr w:type="spellEnd"/>
      <w:r w:rsidRPr="008F39E5">
        <w:rPr>
          <w:sz w:val="18"/>
        </w:rPr>
        <w:t>: 2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gramStart"/>
      <w:r w:rsidRPr="008F39E5">
        <w:rPr>
          <w:sz w:val="18"/>
        </w:rPr>
        <w:t>stride</w:t>
      </w:r>
      <w:proofErr w:type="gramEnd"/>
      <w:r w:rsidRPr="008F39E5">
        <w:rPr>
          <w:sz w:val="18"/>
        </w:rPr>
        <w:t>: 2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>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gramStart"/>
      <w:r w:rsidRPr="008F39E5">
        <w:rPr>
          <w:sz w:val="18"/>
        </w:rPr>
        <w:t>layer</w:t>
      </w:r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name</w:t>
      </w:r>
      <w:proofErr w:type="gramEnd"/>
      <w:r w:rsidRPr="008F39E5">
        <w:rPr>
          <w:sz w:val="18"/>
        </w:rPr>
        <w:t>: "share_conv2"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"Convolution"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bottom</w:t>
      </w:r>
      <w:proofErr w:type="gramEnd"/>
      <w:r w:rsidRPr="008F39E5">
        <w:rPr>
          <w:sz w:val="18"/>
        </w:rPr>
        <w:t>: "share_pool1"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top</w:t>
      </w:r>
      <w:proofErr w:type="gramEnd"/>
      <w:r w:rsidRPr="008F39E5">
        <w:rPr>
          <w:sz w:val="18"/>
        </w:rPr>
        <w:t>: "share_conv2"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spellStart"/>
      <w:proofErr w:type="gramStart"/>
      <w:r w:rsidRPr="008F39E5">
        <w:rPr>
          <w:sz w:val="18"/>
        </w:rPr>
        <w:t>param</w:t>
      </w:r>
      <w:proofErr w:type="spellEnd"/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lr_mult</w:t>
      </w:r>
      <w:proofErr w:type="spellEnd"/>
      <w:r w:rsidRPr="008F39E5">
        <w:rPr>
          <w:sz w:val="18"/>
        </w:rPr>
        <w:t>: 1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spellStart"/>
      <w:proofErr w:type="gramStart"/>
      <w:r w:rsidRPr="008F39E5">
        <w:rPr>
          <w:sz w:val="18"/>
        </w:rPr>
        <w:t>param</w:t>
      </w:r>
      <w:proofErr w:type="spellEnd"/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lr_mult</w:t>
      </w:r>
      <w:proofErr w:type="spellEnd"/>
      <w:r w:rsidRPr="008F39E5">
        <w:rPr>
          <w:sz w:val="18"/>
        </w:rPr>
        <w:t>: 2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spellStart"/>
      <w:r w:rsidRPr="008F39E5">
        <w:rPr>
          <w:sz w:val="18"/>
        </w:rPr>
        <w:t>convolution_param</w:t>
      </w:r>
      <w:proofErr w:type="spell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num_output</w:t>
      </w:r>
      <w:proofErr w:type="spellEnd"/>
      <w:r w:rsidRPr="008F39E5">
        <w:rPr>
          <w:sz w:val="18"/>
        </w:rPr>
        <w:t>: 50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kernel_size</w:t>
      </w:r>
      <w:proofErr w:type="spellEnd"/>
      <w:r w:rsidRPr="008F39E5">
        <w:rPr>
          <w:sz w:val="18"/>
        </w:rPr>
        <w:t>: 5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gramStart"/>
      <w:r w:rsidRPr="008F39E5">
        <w:rPr>
          <w:sz w:val="18"/>
        </w:rPr>
        <w:t>stride</w:t>
      </w:r>
      <w:proofErr w:type="gramEnd"/>
      <w:r w:rsidRPr="008F39E5">
        <w:rPr>
          <w:sz w:val="18"/>
        </w:rPr>
        <w:t>: 1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weight_filler</w:t>
      </w:r>
      <w:proofErr w:type="spell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</w:t>
      </w:r>
      <w:proofErr w:type="spellStart"/>
      <w:r w:rsidRPr="008F39E5">
        <w:rPr>
          <w:sz w:val="18"/>
        </w:rPr>
        <w:t>xavier</w:t>
      </w:r>
      <w:proofErr w:type="spellEnd"/>
      <w:r w:rsidRPr="008F39E5">
        <w:rPr>
          <w:sz w:val="18"/>
        </w:rPr>
        <w:t>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bias_filler</w:t>
      </w:r>
      <w:proofErr w:type="spell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"constant"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>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gramStart"/>
      <w:r w:rsidRPr="008F39E5">
        <w:rPr>
          <w:sz w:val="18"/>
        </w:rPr>
        <w:lastRenderedPageBreak/>
        <w:t>layer</w:t>
      </w:r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name</w:t>
      </w:r>
      <w:proofErr w:type="gramEnd"/>
      <w:r w:rsidRPr="008F39E5">
        <w:rPr>
          <w:sz w:val="18"/>
        </w:rPr>
        <w:t>: "share_pool2"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"Pooling"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bottom</w:t>
      </w:r>
      <w:proofErr w:type="gramEnd"/>
      <w:r w:rsidRPr="008F39E5">
        <w:rPr>
          <w:sz w:val="18"/>
        </w:rPr>
        <w:t>: "share_conv2"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top</w:t>
      </w:r>
      <w:proofErr w:type="gramEnd"/>
      <w:r w:rsidRPr="008F39E5">
        <w:rPr>
          <w:sz w:val="18"/>
        </w:rPr>
        <w:t>: "share_pool2"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spellStart"/>
      <w:r w:rsidRPr="008F39E5">
        <w:rPr>
          <w:sz w:val="18"/>
        </w:rPr>
        <w:t>pooling_param</w:t>
      </w:r>
      <w:proofErr w:type="spell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gramStart"/>
      <w:r w:rsidRPr="008F39E5">
        <w:rPr>
          <w:sz w:val="18"/>
        </w:rPr>
        <w:t>pool</w:t>
      </w:r>
      <w:proofErr w:type="gramEnd"/>
      <w:r w:rsidRPr="008F39E5">
        <w:rPr>
          <w:sz w:val="18"/>
        </w:rPr>
        <w:t>: MAX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kernel_size</w:t>
      </w:r>
      <w:proofErr w:type="spellEnd"/>
      <w:r w:rsidRPr="008F39E5">
        <w:rPr>
          <w:sz w:val="18"/>
        </w:rPr>
        <w:t>: 2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gramStart"/>
      <w:r w:rsidRPr="008F39E5">
        <w:rPr>
          <w:sz w:val="18"/>
        </w:rPr>
        <w:t>stride</w:t>
      </w:r>
      <w:proofErr w:type="gramEnd"/>
      <w:r w:rsidRPr="008F39E5">
        <w:rPr>
          <w:sz w:val="18"/>
        </w:rPr>
        <w:t>: 2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>}</w:t>
      </w:r>
    </w:p>
    <w:p w:rsidR="008F39E5" w:rsidRPr="008F39E5" w:rsidRDefault="008F39E5" w:rsidP="008F39E5">
      <w:pPr>
        <w:spacing w:line="240" w:lineRule="auto"/>
        <w:ind w:firstLineChars="0" w:firstLine="0"/>
        <w:rPr>
          <w:rFonts w:hint="eastAsia"/>
          <w:sz w:val="18"/>
        </w:rPr>
      </w:pPr>
      <w:r w:rsidRPr="008F39E5">
        <w:rPr>
          <w:rFonts w:hint="eastAsia"/>
          <w:sz w:val="18"/>
        </w:rPr>
        <w:t>#</w:t>
      </w:r>
      <w:r w:rsidRPr="008F39E5">
        <w:rPr>
          <w:rFonts w:hint="eastAsia"/>
          <w:sz w:val="18"/>
        </w:rPr>
        <w:t>第一个全连接层分支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gramStart"/>
      <w:r w:rsidRPr="008F39E5">
        <w:rPr>
          <w:sz w:val="18"/>
        </w:rPr>
        <w:t>layer</w:t>
      </w:r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name</w:t>
      </w:r>
      <w:proofErr w:type="gramEnd"/>
      <w:r w:rsidRPr="008F39E5">
        <w:rPr>
          <w:sz w:val="18"/>
        </w:rPr>
        <w:t>: "ip1_1"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</w:t>
      </w:r>
      <w:proofErr w:type="spellStart"/>
      <w:r w:rsidRPr="008F39E5">
        <w:rPr>
          <w:sz w:val="18"/>
        </w:rPr>
        <w:t>InnerProduct</w:t>
      </w:r>
      <w:proofErr w:type="spellEnd"/>
      <w:r w:rsidRPr="008F39E5">
        <w:rPr>
          <w:sz w:val="18"/>
        </w:rPr>
        <w:t>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bottom</w:t>
      </w:r>
      <w:proofErr w:type="gramEnd"/>
      <w:r w:rsidRPr="008F39E5">
        <w:rPr>
          <w:sz w:val="18"/>
        </w:rPr>
        <w:t>: "share_pool2"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top</w:t>
      </w:r>
      <w:proofErr w:type="gramEnd"/>
      <w:r w:rsidRPr="008F39E5">
        <w:rPr>
          <w:sz w:val="18"/>
        </w:rPr>
        <w:t>: "ip1_1"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spellStart"/>
      <w:proofErr w:type="gramStart"/>
      <w:r w:rsidRPr="008F39E5">
        <w:rPr>
          <w:sz w:val="18"/>
        </w:rPr>
        <w:t>param</w:t>
      </w:r>
      <w:proofErr w:type="spellEnd"/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lr_mult</w:t>
      </w:r>
      <w:proofErr w:type="spellEnd"/>
      <w:r w:rsidRPr="008F39E5">
        <w:rPr>
          <w:sz w:val="18"/>
        </w:rPr>
        <w:t>: 1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spellStart"/>
      <w:proofErr w:type="gramStart"/>
      <w:r w:rsidRPr="008F39E5">
        <w:rPr>
          <w:sz w:val="18"/>
        </w:rPr>
        <w:t>param</w:t>
      </w:r>
      <w:proofErr w:type="spellEnd"/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lr_mult</w:t>
      </w:r>
      <w:proofErr w:type="spellEnd"/>
      <w:r w:rsidRPr="008F39E5">
        <w:rPr>
          <w:sz w:val="18"/>
        </w:rPr>
        <w:t>: 2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spellStart"/>
      <w:r w:rsidRPr="008F39E5">
        <w:rPr>
          <w:sz w:val="18"/>
        </w:rPr>
        <w:t>inner_product_param</w:t>
      </w:r>
      <w:proofErr w:type="spell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num_output</w:t>
      </w:r>
      <w:proofErr w:type="spellEnd"/>
      <w:r w:rsidRPr="008F39E5">
        <w:rPr>
          <w:sz w:val="18"/>
        </w:rPr>
        <w:t>: 500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weight_filler</w:t>
      </w:r>
      <w:proofErr w:type="spell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</w:t>
      </w:r>
      <w:proofErr w:type="spellStart"/>
      <w:r w:rsidRPr="008F39E5">
        <w:rPr>
          <w:sz w:val="18"/>
        </w:rPr>
        <w:t>xavier</w:t>
      </w:r>
      <w:proofErr w:type="spellEnd"/>
      <w:r w:rsidRPr="008F39E5">
        <w:rPr>
          <w:sz w:val="18"/>
        </w:rPr>
        <w:t>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bias_filler</w:t>
      </w:r>
      <w:proofErr w:type="spell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"constant"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>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gramStart"/>
      <w:r w:rsidRPr="008F39E5">
        <w:rPr>
          <w:sz w:val="18"/>
        </w:rPr>
        <w:t>layer</w:t>
      </w:r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name</w:t>
      </w:r>
      <w:proofErr w:type="gramEnd"/>
      <w:r w:rsidRPr="008F39E5">
        <w:rPr>
          <w:sz w:val="18"/>
        </w:rPr>
        <w:t>: "relu1_1"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</w:t>
      </w:r>
      <w:proofErr w:type="spellStart"/>
      <w:r w:rsidRPr="008F39E5">
        <w:rPr>
          <w:sz w:val="18"/>
        </w:rPr>
        <w:t>ReLU</w:t>
      </w:r>
      <w:proofErr w:type="spellEnd"/>
      <w:r w:rsidRPr="008F39E5">
        <w:rPr>
          <w:sz w:val="18"/>
        </w:rPr>
        <w:t>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bottom</w:t>
      </w:r>
      <w:proofErr w:type="gramEnd"/>
      <w:r w:rsidRPr="008F39E5">
        <w:rPr>
          <w:sz w:val="18"/>
        </w:rPr>
        <w:t>: "ip1_1"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top</w:t>
      </w:r>
      <w:proofErr w:type="gramEnd"/>
      <w:r w:rsidRPr="008F39E5">
        <w:rPr>
          <w:sz w:val="18"/>
        </w:rPr>
        <w:t>: "ip1_1"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>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gramStart"/>
      <w:r w:rsidRPr="008F39E5">
        <w:rPr>
          <w:sz w:val="18"/>
        </w:rPr>
        <w:t>layer</w:t>
      </w:r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name</w:t>
      </w:r>
      <w:proofErr w:type="gramEnd"/>
      <w:r w:rsidRPr="008F39E5">
        <w:rPr>
          <w:sz w:val="18"/>
        </w:rPr>
        <w:t>: "ip2_1"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</w:t>
      </w:r>
      <w:proofErr w:type="spellStart"/>
      <w:r w:rsidRPr="008F39E5">
        <w:rPr>
          <w:sz w:val="18"/>
        </w:rPr>
        <w:t>InnerProduct</w:t>
      </w:r>
      <w:proofErr w:type="spellEnd"/>
      <w:r w:rsidRPr="008F39E5">
        <w:rPr>
          <w:sz w:val="18"/>
        </w:rPr>
        <w:t>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bottom</w:t>
      </w:r>
      <w:proofErr w:type="gramEnd"/>
      <w:r w:rsidRPr="008F39E5">
        <w:rPr>
          <w:sz w:val="18"/>
        </w:rPr>
        <w:t>: "ip1_1"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top</w:t>
      </w:r>
      <w:proofErr w:type="gramEnd"/>
      <w:r w:rsidRPr="008F39E5">
        <w:rPr>
          <w:sz w:val="18"/>
        </w:rPr>
        <w:t>: "ip2_1"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lastRenderedPageBreak/>
        <w:t xml:space="preserve">  </w:t>
      </w:r>
      <w:proofErr w:type="spellStart"/>
      <w:proofErr w:type="gramStart"/>
      <w:r w:rsidRPr="008F39E5">
        <w:rPr>
          <w:sz w:val="18"/>
        </w:rPr>
        <w:t>param</w:t>
      </w:r>
      <w:proofErr w:type="spellEnd"/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lr_mult</w:t>
      </w:r>
      <w:proofErr w:type="spellEnd"/>
      <w:r w:rsidRPr="008F39E5">
        <w:rPr>
          <w:sz w:val="18"/>
        </w:rPr>
        <w:t>: 1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spellStart"/>
      <w:proofErr w:type="gramStart"/>
      <w:r w:rsidRPr="008F39E5">
        <w:rPr>
          <w:sz w:val="18"/>
        </w:rPr>
        <w:t>param</w:t>
      </w:r>
      <w:proofErr w:type="spellEnd"/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lr_mult</w:t>
      </w:r>
      <w:proofErr w:type="spellEnd"/>
      <w:r w:rsidRPr="008F39E5">
        <w:rPr>
          <w:sz w:val="18"/>
        </w:rPr>
        <w:t>: 2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spellStart"/>
      <w:r w:rsidRPr="008F39E5">
        <w:rPr>
          <w:sz w:val="18"/>
        </w:rPr>
        <w:t>inner_product_param</w:t>
      </w:r>
      <w:proofErr w:type="spell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num_output</w:t>
      </w:r>
      <w:proofErr w:type="spellEnd"/>
      <w:r w:rsidRPr="008F39E5">
        <w:rPr>
          <w:sz w:val="18"/>
        </w:rPr>
        <w:t>: 10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weight_filler</w:t>
      </w:r>
      <w:proofErr w:type="spell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</w:t>
      </w:r>
      <w:proofErr w:type="spellStart"/>
      <w:r w:rsidRPr="008F39E5">
        <w:rPr>
          <w:sz w:val="18"/>
        </w:rPr>
        <w:t>xavier</w:t>
      </w:r>
      <w:proofErr w:type="spellEnd"/>
      <w:r w:rsidRPr="008F39E5">
        <w:rPr>
          <w:sz w:val="18"/>
        </w:rPr>
        <w:t>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bias_filler</w:t>
      </w:r>
      <w:proofErr w:type="spell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"constant"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>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gramStart"/>
      <w:r w:rsidRPr="008F39E5">
        <w:rPr>
          <w:sz w:val="18"/>
        </w:rPr>
        <w:t>layer</w:t>
      </w:r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name</w:t>
      </w:r>
      <w:proofErr w:type="gramEnd"/>
      <w:r w:rsidRPr="008F39E5">
        <w:rPr>
          <w:sz w:val="18"/>
        </w:rPr>
        <w:t>: "accuracy_1"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"Accuracy"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bottom</w:t>
      </w:r>
      <w:proofErr w:type="gramEnd"/>
      <w:r w:rsidRPr="008F39E5">
        <w:rPr>
          <w:sz w:val="18"/>
        </w:rPr>
        <w:t>: "ip2_1"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bottom</w:t>
      </w:r>
      <w:proofErr w:type="gramEnd"/>
      <w:r w:rsidRPr="008F39E5">
        <w:rPr>
          <w:sz w:val="18"/>
        </w:rPr>
        <w:t>: "label_1"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top</w:t>
      </w:r>
      <w:proofErr w:type="gramEnd"/>
      <w:r w:rsidRPr="008F39E5">
        <w:rPr>
          <w:sz w:val="18"/>
        </w:rPr>
        <w:t>: "accuracy_1"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include</w:t>
      </w:r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gramStart"/>
      <w:r w:rsidRPr="008F39E5">
        <w:rPr>
          <w:sz w:val="18"/>
        </w:rPr>
        <w:t>phase</w:t>
      </w:r>
      <w:proofErr w:type="gramEnd"/>
      <w:r w:rsidRPr="008F39E5">
        <w:rPr>
          <w:sz w:val="18"/>
        </w:rPr>
        <w:t>: TEST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>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gramStart"/>
      <w:r w:rsidRPr="008F39E5">
        <w:rPr>
          <w:sz w:val="18"/>
        </w:rPr>
        <w:t>layer</w:t>
      </w:r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name</w:t>
      </w:r>
      <w:proofErr w:type="gramEnd"/>
      <w:r w:rsidRPr="008F39E5">
        <w:rPr>
          <w:sz w:val="18"/>
        </w:rPr>
        <w:t>: "loss_1"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</w:t>
      </w:r>
      <w:proofErr w:type="spellStart"/>
      <w:r w:rsidRPr="008F39E5">
        <w:rPr>
          <w:sz w:val="18"/>
        </w:rPr>
        <w:t>SoftmaxWithLoss</w:t>
      </w:r>
      <w:proofErr w:type="spellEnd"/>
      <w:r w:rsidRPr="008F39E5">
        <w:rPr>
          <w:sz w:val="18"/>
        </w:rPr>
        <w:t>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bottom</w:t>
      </w:r>
      <w:proofErr w:type="gramEnd"/>
      <w:r w:rsidRPr="008F39E5">
        <w:rPr>
          <w:sz w:val="18"/>
        </w:rPr>
        <w:t>: "ip2_1"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bottom</w:t>
      </w:r>
      <w:proofErr w:type="gramEnd"/>
      <w:r w:rsidRPr="008F39E5">
        <w:rPr>
          <w:sz w:val="18"/>
        </w:rPr>
        <w:t>: "label_1"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top</w:t>
      </w:r>
      <w:proofErr w:type="gramEnd"/>
      <w:r w:rsidRPr="008F39E5">
        <w:rPr>
          <w:sz w:val="18"/>
        </w:rPr>
        <w:t>: "loss_1"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>}</w:t>
      </w:r>
    </w:p>
    <w:p w:rsidR="008F39E5" w:rsidRPr="008F39E5" w:rsidRDefault="008F39E5" w:rsidP="008F39E5">
      <w:pPr>
        <w:spacing w:line="240" w:lineRule="auto"/>
        <w:ind w:firstLineChars="0" w:firstLine="0"/>
        <w:rPr>
          <w:rFonts w:hint="eastAsia"/>
          <w:sz w:val="18"/>
        </w:rPr>
      </w:pPr>
      <w:r w:rsidRPr="008F39E5">
        <w:rPr>
          <w:rFonts w:hint="eastAsia"/>
          <w:sz w:val="18"/>
        </w:rPr>
        <w:t>#</w:t>
      </w:r>
      <w:r w:rsidRPr="008F39E5">
        <w:rPr>
          <w:rFonts w:hint="eastAsia"/>
          <w:sz w:val="18"/>
        </w:rPr>
        <w:t>第二个全连接层分支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gramStart"/>
      <w:r w:rsidRPr="008F39E5">
        <w:rPr>
          <w:sz w:val="18"/>
        </w:rPr>
        <w:t>layer</w:t>
      </w:r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name</w:t>
      </w:r>
      <w:proofErr w:type="gramEnd"/>
      <w:r w:rsidRPr="008F39E5">
        <w:rPr>
          <w:sz w:val="18"/>
        </w:rPr>
        <w:t>: "ip1_2"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</w:t>
      </w:r>
      <w:proofErr w:type="spellStart"/>
      <w:r w:rsidRPr="008F39E5">
        <w:rPr>
          <w:sz w:val="18"/>
        </w:rPr>
        <w:t>InnerProduct</w:t>
      </w:r>
      <w:proofErr w:type="spellEnd"/>
      <w:r w:rsidRPr="008F39E5">
        <w:rPr>
          <w:sz w:val="18"/>
        </w:rPr>
        <w:t>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bottom</w:t>
      </w:r>
      <w:proofErr w:type="gramEnd"/>
      <w:r w:rsidRPr="008F39E5">
        <w:rPr>
          <w:sz w:val="18"/>
        </w:rPr>
        <w:t>: "share_pool2"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top</w:t>
      </w:r>
      <w:proofErr w:type="gramEnd"/>
      <w:r w:rsidRPr="008F39E5">
        <w:rPr>
          <w:sz w:val="18"/>
        </w:rPr>
        <w:t>: "ip1_2"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spellStart"/>
      <w:proofErr w:type="gramStart"/>
      <w:r w:rsidRPr="008F39E5">
        <w:rPr>
          <w:sz w:val="18"/>
        </w:rPr>
        <w:t>param</w:t>
      </w:r>
      <w:proofErr w:type="spellEnd"/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lr_mult</w:t>
      </w:r>
      <w:proofErr w:type="spellEnd"/>
      <w:r w:rsidRPr="008F39E5">
        <w:rPr>
          <w:sz w:val="18"/>
        </w:rPr>
        <w:t>: 1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spellStart"/>
      <w:proofErr w:type="gramStart"/>
      <w:r w:rsidRPr="008F39E5">
        <w:rPr>
          <w:sz w:val="18"/>
        </w:rPr>
        <w:t>param</w:t>
      </w:r>
      <w:proofErr w:type="spellEnd"/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lr_mult</w:t>
      </w:r>
      <w:proofErr w:type="spellEnd"/>
      <w:r w:rsidRPr="008F39E5">
        <w:rPr>
          <w:sz w:val="18"/>
        </w:rPr>
        <w:t>: 2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lastRenderedPageBreak/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spellStart"/>
      <w:r w:rsidRPr="008F39E5">
        <w:rPr>
          <w:sz w:val="18"/>
        </w:rPr>
        <w:t>inner_product_param</w:t>
      </w:r>
      <w:proofErr w:type="spell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num_output</w:t>
      </w:r>
      <w:proofErr w:type="spellEnd"/>
      <w:r w:rsidRPr="008F39E5">
        <w:rPr>
          <w:sz w:val="18"/>
        </w:rPr>
        <w:t>: 500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weight_filler</w:t>
      </w:r>
      <w:proofErr w:type="spell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</w:t>
      </w:r>
      <w:proofErr w:type="spellStart"/>
      <w:r w:rsidRPr="008F39E5">
        <w:rPr>
          <w:sz w:val="18"/>
        </w:rPr>
        <w:t>xavier</w:t>
      </w:r>
      <w:proofErr w:type="spellEnd"/>
      <w:r w:rsidRPr="008F39E5">
        <w:rPr>
          <w:sz w:val="18"/>
        </w:rPr>
        <w:t>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bias_filler</w:t>
      </w:r>
      <w:proofErr w:type="spell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"constant"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>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gramStart"/>
      <w:r w:rsidRPr="008F39E5">
        <w:rPr>
          <w:sz w:val="18"/>
        </w:rPr>
        <w:t>layer</w:t>
      </w:r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name</w:t>
      </w:r>
      <w:proofErr w:type="gramEnd"/>
      <w:r w:rsidRPr="008F39E5">
        <w:rPr>
          <w:sz w:val="18"/>
        </w:rPr>
        <w:t>: "relu1_2"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</w:t>
      </w:r>
      <w:proofErr w:type="spellStart"/>
      <w:r w:rsidRPr="008F39E5">
        <w:rPr>
          <w:sz w:val="18"/>
        </w:rPr>
        <w:t>ReLU</w:t>
      </w:r>
      <w:proofErr w:type="spellEnd"/>
      <w:r w:rsidRPr="008F39E5">
        <w:rPr>
          <w:sz w:val="18"/>
        </w:rPr>
        <w:t>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bottom</w:t>
      </w:r>
      <w:proofErr w:type="gramEnd"/>
      <w:r w:rsidRPr="008F39E5">
        <w:rPr>
          <w:sz w:val="18"/>
        </w:rPr>
        <w:t>: "ip1_2"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top</w:t>
      </w:r>
      <w:proofErr w:type="gramEnd"/>
      <w:r w:rsidRPr="008F39E5">
        <w:rPr>
          <w:sz w:val="18"/>
        </w:rPr>
        <w:t>: "ip1_2"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>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gramStart"/>
      <w:r w:rsidRPr="008F39E5">
        <w:rPr>
          <w:sz w:val="18"/>
        </w:rPr>
        <w:t>layer</w:t>
      </w:r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name</w:t>
      </w:r>
      <w:proofErr w:type="gramEnd"/>
      <w:r w:rsidRPr="008F39E5">
        <w:rPr>
          <w:sz w:val="18"/>
        </w:rPr>
        <w:t>: "ip2_2"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</w:t>
      </w:r>
      <w:proofErr w:type="spellStart"/>
      <w:r w:rsidRPr="008F39E5">
        <w:rPr>
          <w:sz w:val="18"/>
        </w:rPr>
        <w:t>InnerProduct</w:t>
      </w:r>
      <w:proofErr w:type="spellEnd"/>
      <w:r w:rsidRPr="008F39E5">
        <w:rPr>
          <w:sz w:val="18"/>
        </w:rPr>
        <w:t>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bottom</w:t>
      </w:r>
      <w:proofErr w:type="gramEnd"/>
      <w:r w:rsidRPr="008F39E5">
        <w:rPr>
          <w:sz w:val="18"/>
        </w:rPr>
        <w:t>: "ip1_2"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top</w:t>
      </w:r>
      <w:proofErr w:type="gramEnd"/>
      <w:r w:rsidRPr="008F39E5">
        <w:rPr>
          <w:sz w:val="18"/>
        </w:rPr>
        <w:t>: "ip2_2"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spellStart"/>
      <w:proofErr w:type="gramStart"/>
      <w:r w:rsidRPr="008F39E5">
        <w:rPr>
          <w:sz w:val="18"/>
        </w:rPr>
        <w:t>param</w:t>
      </w:r>
      <w:proofErr w:type="spellEnd"/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lr_mult</w:t>
      </w:r>
      <w:proofErr w:type="spellEnd"/>
      <w:r w:rsidRPr="008F39E5">
        <w:rPr>
          <w:sz w:val="18"/>
        </w:rPr>
        <w:t>: 1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spellStart"/>
      <w:proofErr w:type="gramStart"/>
      <w:r w:rsidRPr="008F39E5">
        <w:rPr>
          <w:sz w:val="18"/>
        </w:rPr>
        <w:t>param</w:t>
      </w:r>
      <w:proofErr w:type="spellEnd"/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lr_mult</w:t>
      </w:r>
      <w:proofErr w:type="spellEnd"/>
      <w:r w:rsidRPr="008F39E5">
        <w:rPr>
          <w:sz w:val="18"/>
        </w:rPr>
        <w:t>: 2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spellStart"/>
      <w:r w:rsidRPr="008F39E5">
        <w:rPr>
          <w:sz w:val="18"/>
        </w:rPr>
        <w:t>inner_product_param</w:t>
      </w:r>
      <w:proofErr w:type="spell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num_output</w:t>
      </w:r>
      <w:proofErr w:type="spellEnd"/>
      <w:r w:rsidRPr="008F39E5">
        <w:rPr>
          <w:sz w:val="18"/>
        </w:rPr>
        <w:t>: 10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weight_filler</w:t>
      </w:r>
      <w:proofErr w:type="spell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</w:t>
      </w:r>
      <w:proofErr w:type="spellStart"/>
      <w:r w:rsidRPr="008F39E5">
        <w:rPr>
          <w:sz w:val="18"/>
        </w:rPr>
        <w:t>xavier</w:t>
      </w:r>
      <w:proofErr w:type="spellEnd"/>
      <w:r w:rsidRPr="008F39E5">
        <w:rPr>
          <w:sz w:val="18"/>
        </w:rPr>
        <w:t>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spellStart"/>
      <w:r w:rsidRPr="008F39E5">
        <w:rPr>
          <w:sz w:val="18"/>
        </w:rPr>
        <w:t>bias_filler</w:t>
      </w:r>
      <w:proofErr w:type="spell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"constant"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>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gramStart"/>
      <w:r w:rsidRPr="008F39E5">
        <w:rPr>
          <w:sz w:val="18"/>
        </w:rPr>
        <w:t>layer</w:t>
      </w:r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name</w:t>
      </w:r>
      <w:proofErr w:type="gramEnd"/>
      <w:r w:rsidRPr="008F39E5">
        <w:rPr>
          <w:sz w:val="18"/>
        </w:rPr>
        <w:t>: "accuracy_2"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"Accuracy"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bottom</w:t>
      </w:r>
      <w:proofErr w:type="gramEnd"/>
      <w:r w:rsidRPr="008F39E5">
        <w:rPr>
          <w:sz w:val="18"/>
        </w:rPr>
        <w:t>: "ip2_2"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bottom</w:t>
      </w:r>
      <w:proofErr w:type="gramEnd"/>
      <w:r w:rsidRPr="008F39E5">
        <w:rPr>
          <w:sz w:val="18"/>
        </w:rPr>
        <w:t>: "label_2"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top</w:t>
      </w:r>
      <w:proofErr w:type="gramEnd"/>
      <w:r w:rsidRPr="008F39E5">
        <w:rPr>
          <w:sz w:val="18"/>
        </w:rPr>
        <w:t>: "accuracy_2"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lastRenderedPageBreak/>
        <w:t xml:space="preserve">  </w:t>
      </w:r>
      <w:proofErr w:type="gramStart"/>
      <w:r w:rsidRPr="008F39E5">
        <w:rPr>
          <w:sz w:val="18"/>
        </w:rPr>
        <w:t>include</w:t>
      </w:r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  </w:t>
      </w:r>
      <w:proofErr w:type="gramStart"/>
      <w:r w:rsidRPr="008F39E5">
        <w:rPr>
          <w:sz w:val="18"/>
        </w:rPr>
        <w:t>phase</w:t>
      </w:r>
      <w:proofErr w:type="gramEnd"/>
      <w:r w:rsidRPr="008F39E5">
        <w:rPr>
          <w:sz w:val="18"/>
        </w:rPr>
        <w:t>: TEST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>}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gramStart"/>
      <w:r w:rsidRPr="008F39E5">
        <w:rPr>
          <w:sz w:val="18"/>
        </w:rPr>
        <w:t>layer</w:t>
      </w:r>
      <w:proofErr w:type="gramEnd"/>
      <w:r w:rsidRPr="008F39E5">
        <w:rPr>
          <w:sz w:val="18"/>
        </w:rPr>
        <w:t xml:space="preserve"> {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name</w:t>
      </w:r>
      <w:proofErr w:type="gramEnd"/>
      <w:r w:rsidRPr="008F39E5">
        <w:rPr>
          <w:sz w:val="18"/>
        </w:rPr>
        <w:t>: "loss_2"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type</w:t>
      </w:r>
      <w:proofErr w:type="gramEnd"/>
      <w:r w:rsidRPr="008F39E5">
        <w:rPr>
          <w:sz w:val="18"/>
        </w:rPr>
        <w:t>: "</w:t>
      </w:r>
      <w:proofErr w:type="spellStart"/>
      <w:r w:rsidRPr="008F39E5">
        <w:rPr>
          <w:sz w:val="18"/>
        </w:rPr>
        <w:t>SoftmaxWithLoss</w:t>
      </w:r>
      <w:proofErr w:type="spellEnd"/>
      <w:r w:rsidRPr="008F39E5">
        <w:rPr>
          <w:sz w:val="18"/>
        </w:rPr>
        <w:t>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bottom</w:t>
      </w:r>
      <w:proofErr w:type="gramEnd"/>
      <w:r w:rsidRPr="008F39E5">
        <w:rPr>
          <w:sz w:val="18"/>
        </w:rPr>
        <w:t>: "ip2_2"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bottom</w:t>
      </w:r>
      <w:proofErr w:type="gramEnd"/>
      <w:r w:rsidRPr="008F39E5">
        <w:rPr>
          <w:sz w:val="18"/>
        </w:rPr>
        <w:t>: "label_2"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  </w:t>
      </w:r>
      <w:proofErr w:type="gramStart"/>
      <w:r w:rsidRPr="008F39E5">
        <w:rPr>
          <w:sz w:val="18"/>
        </w:rPr>
        <w:t>top</w:t>
      </w:r>
      <w:proofErr w:type="gramEnd"/>
      <w:r w:rsidRPr="008F39E5">
        <w:rPr>
          <w:sz w:val="18"/>
        </w:rPr>
        <w:t>: "loss_2"</w:t>
      </w:r>
    </w:p>
    <w:p w:rsid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>}</w:t>
      </w:r>
    </w:p>
    <w:p w:rsidR="008F39E5" w:rsidRDefault="008F39E5" w:rsidP="008F39E5">
      <w:pPr>
        <w:pStyle w:val="2"/>
      </w:pPr>
      <w:r>
        <w:rPr>
          <w:rFonts w:hint="eastAsia"/>
        </w:rPr>
        <w:t>solver</w:t>
      </w:r>
      <w:r>
        <w:rPr>
          <w:rFonts w:hint="eastAsia"/>
        </w:rPr>
        <w:t>文件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r w:rsidRPr="008F39E5">
        <w:rPr>
          <w:sz w:val="18"/>
        </w:rPr>
        <w:t xml:space="preserve"># </w:t>
      </w:r>
      <w:proofErr w:type="gramStart"/>
      <w:r w:rsidRPr="008F39E5">
        <w:rPr>
          <w:sz w:val="18"/>
        </w:rPr>
        <w:t>The</w:t>
      </w:r>
      <w:proofErr w:type="gramEnd"/>
      <w:r w:rsidRPr="008F39E5">
        <w:rPr>
          <w:sz w:val="18"/>
        </w:rPr>
        <w:t xml:space="preserve"> train/test net protocol buffer definition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gramStart"/>
      <w:r w:rsidRPr="008F39E5">
        <w:rPr>
          <w:sz w:val="18"/>
        </w:rPr>
        <w:t>net</w:t>
      </w:r>
      <w:proofErr w:type="gramEnd"/>
      <w:r w:rsidRPr="008F39E5">
        <w:rPr>
          <w:sz w:val="18"/>
        </w:rPr>
        <w:t>: "/home/hy17003/caffe/examples/identity_code_pro/net/lenet_pro.prototxt"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spellStart"/>
      <w:r w:rsidRPr="008F39E5">
        <w:rPr>
          <w:sz w:val="18"/>
        </w:rPr>
        <w:t>test_iter</w:t>
      </w:r>
      <w:proofErr w:type="spellEnd"/>
      <w:r w:rsidRPr="008F39E5">
        <w:rPr>
          <w:sz w:val="18"/>
        </w:rPr>
        <w:t>: 100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spellStart"/>
      <w:r w:rsidRPr="008F39E5">
        <w:rPr>
          <w:sz w:val="18"/>
        </w:rPr>
        <w:t>test_interval</w:t>
      </w:r>
      <w:proofErr w:type="spellEnd"/>
      <w:r w:rsidRPr="008F39E5">
        <w:rPr>
          <w:sz w:val="18"/>
        </w:rPr>
        <w:t>: 1000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spellStart"/>
      <w:r w:rsidRPr="008F39E5">
        <w:rPr>
          <w:sz w:val="18"/>
        </w:rPr>
        <w:t>base_lr</w:t>
      </w:r>
      <w:proofErr w:type="spellEnd"/>
      <w:r w:rsidRPr="008F39E5">
        <w:rPr>
          <w:sz w:val="18"/>
        </w:rPr>
        <w:t>: 0.01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gramStart"/>
      <w:r w:rsidRPr="008F39E5">
        <w:rPr>
          <w:sz w:val="18"/>
        </w:rPr>
        <w:t>momentum</w:t>
      </w:r>
      <w:proofErr w:type="gramEnd"/>
      <w:r w:rsidRPr="008F39E5">
        <w:rPr>
          <w:sz w:val="18"/>
        </w:rPr>
        <w:t>: 0.9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spellStart"/>
      <w:r w:rsidRPr="008F39E5">
        <w:rPr>
          <w:sz w:val="18"/>
        </w:rPr>
        <w:t>weight_decay</w:t>
      </w:r>
      <w:proofErr w:type="spellEnd"/>
      <w:r w:rsidRPr="008F39E5">
        <w:rPr>
          <w:sz w:val="18"/>
        </w:rPr>
        <w:t>: 0.0005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spellStart"/>
      <w:r w:rsidRPr="008F39E5">
        <w:rPr>
          <w:sz w:val="18"/>
        </w:rPr>
        <w:t>lr_policy</w:t>
      </w:r>
      <w:proofErr w:type="spellEnd"/>
      <w:r w:rsidRPr="008F39E5">
        <w:rPr>
          <w:sz w:val="18"/>
        </w:rPr>
        <w:t>: "</w:t>
      </w:r>
      <w:proofErr w:type="spellStart"/>
      <w:r w:rsidRPr="008F39E5">
        <w:rPr>
          <w:sz w:val="18"/>
        </w:rPr>
        <w:t>inv</w:t>
      </w:r>
      <w:proofErr w:type="spellEnd"/>
      <w:r w:rsidRPr="008F39E5">
        <w:rPr>
          <w:sz w:val="18"/>
        </w:rPr>
        <w:t>"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gramStart"/>
      <w:r w:rsidRPr="008F39E5">
        <w:rPr>
          <w:sz w:val="18"/>
        </w:rPr>
        <w:t>gamma</w:t>
      </w:r>
      <w:proofErr w:type="gramEnd"/>
      <w:r w:rsidRPr="008F39E5">
        <w:rPr>
          <w:sz w:val="18"/>
        </w:rPr>
        <w:t>: 0.0001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gramStart"/>
      <w:r w:rsidRPr="008F39E5">
        <w:rPr>
          <w:sz w:val="18"/>
        </w:rPr>
        <w:t>power</w:t>
      </w:r>
      <w:proofErr w:type="gramEnd"/>
      <w:r w:rsidRPr="008F39E5">
        <w:rPr>
          <w:sz w:val="18"/>
        </w:rPr>
        <w:t>: 0.75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gramStart"/>
      <w:r w:rsidRPr="008F39E5">
        <w:rPr>
          <w:sz w:val="18"/>
        </w:rPr>
        <w:t>display</w:t>
      </w:r>
      <w:proofErr w:type="gramEnd"/>
      <w:r w:rsidRPr="008F39E5">
        <w:rPr>
          <w:sz w:val="18"/>
        </w:rPr>
        <w:t>: 100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spellStart"/>
      <w:r w:rsidRPr="008F39E5">
        <w:rPr>
          <w:sz w:val="18"/>
        </w:rPr>
        <w:t>max_iter</w:t>
      </w:r>
      <w:proofErr w:type="spellEnd"/>
      <w:r w:rsidRPr="008F39E5">
        <w:rPr>
          <w:sz w:val="18"/>
        </w:rPr>
        <w:t>: 20000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gramStart"/>
      <w:r w:rsidRPr="008F39E5">
        <w:rPr>
          <w:sz w:val="18"/>
        </w:rPr>
        <w:t>snapshot</w:t>
      </w:r>
      <w:proofErr w:type="gramEnd"/>
      <w:r w:rsidRPr="008F39E5">
        <w:rPr>
          <w:sz w:val="18"/>
        </w:rPr>
        <w:t>: 5000</w:t>
      </w:r>
    </w:p>
    <w:p w:rsidR="008F39E5" w:rsidRP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spellStart"/>
      <w:r w:rsidRPr="008F39E5">
        <w:rPr>
          <w:sz w:val="18"/>
        </w:rPr>
        <w:t>snapshot_prefix</w:t>
      </w:r>
      <w:proofErr w:type="spellEnd"/>
      <w:r w:rsidRPr="008F39E5">
        <w:rPr>
          <w:sz w:val="18"/>
        </w:rPr>
        <w:t>: "/home/hy17003/caffe/examples/identity_code_pro/result/multi_label"</w:t>
      </w:r>
    </w:p>
    <w:p w:rsidR="008F39E5" w:rsidRDefault="008F39E5" w:rsidP="008F39E5">
      <w:pPr>
        <w:spacing w:line="240" w:lineRule="auto"/>
        <w:ind w:firstLineChars="0" w:firstLine="0"/>
        <w:rPr>
          <w:sz w:val="18"/>
        </w:rPr>
      </w:pPr>
      <w:proofErr w:type="spellStart"/>
      <w:r w:rsidRPr="008F39E5">
        <w:rPr>
          <w:sz w:val="18"/>
        </w:rPr>
        <w:t>solver_mode</w:t>
      </w:r>
      <w:proofErr w:type="spellEnd"/>
      <w:r w:rsidRPr="008F39E5">
        <w:rPr>
          <w:sz w:val="18"/>
        </w:rPr>
        <w:t>: CPU</w:t>
      </w:r>
    </w:p>
    <w:p w:rsidR="008F39E5" w:rsidRDefault="008F39E5" w:rsidP="008F39E5">
      <w:pPr>
        <w:pStyle w:val="2"/>
      </w:pPr>
      <w:r>
        <w:rPr>
          <w:rFonts w:hint="eastAsia"/>
        </w:rPr>
        <w:t>训练脚本文件</w:t>
      </w:r>
    </w:p>
    <w:p w:rsidR="008F39E5" w:rsidRPr="008F39E5" w:rsidRDefault="008F39E5" w:rsidP="008F39E5">
      <w:pPr>
        <w:spacing w:line="240" w:lineRule="auto"/>
        <w:ind w:firstLineChars="0" w:firstLine="0"/>
        <w:jc w:val="left"/>
      </w:pPr>
      <w:proofErr w:type="gramStart"/>
      <w:r w:rsidRPr="008F39E5">
        <w:t>#!/</w:t>
      </w:r>
      <w:proofErr w:type="spellStart"/>
      <w:proofErr w:type="gramEnd"/>
      <w:r w:rsidRPr="008F39E5">
        <w:t>usr</w:t>
      </w:r>
      <w:proofErr w:type="spellEnd"/>
      <w:r w:rsidRPr="008F39E5">
        <w:t>/bin/</w:t>
      </w:r>
      <w:proofErr w:type="spellStart"/>
      <w:r w:rsidRPr="008F39E5">
        <w:t>env</w:t>
      </w:r>
      <w:proofErr w:type="spellEnd"/>
      <w:r w:rsidRPr="008F39E5">
        <w:t xml:space="preserve"> </w:t>
      </w:r>
      <w:proofErr w:type="spellStart"/>
      <w:r w:rsidRPr="008F39E5">
        <w:t>sh</w:t>
      </w:r>
      <w:proofErr w:type="spellEnd"/>
    </w:p>
    <w:p w:rsidR="008F39E5" w:rsidRPr="008F39E5" w:rsidRDefault="008F39E5" w:rsidP="008F39E5">
      <w:pPr>
        <w:spacing w:line="240" w:lineRule="auto"/>
        <w:ind w:firstLineChars="0" w:firstLine="0"/>
        <w:jc w:val="left"/>
      </w:pPr>
      <w:proofErr w:type="gramStart"/>
      <w:r w:rsidRPr="008F39E5">
        <w:t>set</w:t>
      </w:r>
      <w:proofErr w:type="gramEnd"/>
      <w:r w:rsidRPr="008F39E5">
        <w:t xml:space="preserve"> -e</w:t>
      </w:r>
    </w:p>
    <w:p w:rsidR="008F39E5" w:rsidRPr="008F39E5" w:rsidRDefault="008F39E5" w:rsidP="008F39E5">
      <w:pPr>
        <w:spacing w:line="240" w:lineRule="auto"/>
        <w:ind w:firstLineChars="0" w:firstLine="0"/>
        <w:jc w:val="left"/>
      </w:pPr>
    </w:p>
    <w:p w:rsidR="008F39E5" w:rsidRDefault="008F39E5" w:rsidP="008F39E5">
      <w:pPr>
        <w:spacing w:line="240" w:lineRule="auto"/>
        <w:ind w:firstLineChars="0" w:firstLine="0"/>
        <w:jc w:val="left"/>
      </w:pPr>
      <w:r w:rsidRPr="008F39E5">
        <w:t>/home/hy17003/</w:t>
      </w:r>
      <w:proofErr w:type="spellStart"/>
      <w:r w:rsidRPr="008F39E5">
        <w:t>caffe</w:t>
      </w:r>
      <w:proofErr w:type="spellEnd"/>
      <w:r w:rsidRPr="008F39E5">
        <w:t>/build/tools/</w:t>
      </w:r>
      <w:proofErr w:type="spellStart"/>
      <w:r w:rsidRPr="008F39E5">
        <w:t>caffe</w:t>
      </w:r>
      <w:proofErr w:type="spellEnd"/>
      <w:r w:rsidRPr="008F39E5">
        <w:t xml:space="preserve"> train </w:t>
      </w:r>
      <w:r w:rsidRPr="008F39E5">
        <w:t>–</w:t>
      </w:r>
      <w:r w:rsidRPr="008F39E5">
        <w:t>solver</w:t>
      </w:r>
      <w:r w:rsidRPr="008F39E5">
        <w:t xml:space="preserve"> </w:t>
      </w:r>
      <w:r w:rsidRPr="008F39E5">
        <w:t>=</w:t>
      </w:r>
      <w:r w:rsidRPr="008F39E5">
        <w:t xml:space="preserve"> </w:t>
      </w:r>
      <w:r w:rsidRPr="008F39E5">
        <w:t>/home/hy17003/caffe/examples/identity_code_pro/net/solver.prototxt $@</w:t>
      </w:r>
    </w:p>
    <w:p w:rsidR="008F39E5" w:rsidRDefault="008F39E5" w:rsidP="008F39E5">
      <w:pPr>
        <w:pStyle w:val="2"/>
      </w:pPr>
      <w:r>
        <w:rPr>
          <w:rFonts w:hint="eastAsia"/>
        </w:rPr>
        <w:lastRenderedPageBreak/>
        <w:t>训练</w:t>
      </w:r>
    </w:p>
    <w:p w:rsidR="008F39E5" w:rsidRPr="008F39E5" w:rsidRDefault="008F39E5" w:rsidP="008F39E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242371F" wp14:editId="01B21A22">
            <wp:extent cx="5274310" cy="1550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9E5" w:rsidRPr="008F3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2880"/>
    <w:multiLevelType w:val="multilevel"/>
    <w:tmpl w:val="D0F03CAA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F3663FF"/>
    <w:multiLevelType w:val="multilevel"/>
    <w:tmpl w:val="67C0A79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FD"/>
    <w:rsid w:val="000F43FB"/>
    <w:rsid w:val="006C55FD"/>
    <w:rsid w:val="00892E00"/>
    <w:rsid w:val="008F39E5"/>
    <w:rsid w:val="009805E4"/>
    <w:rsid w:val="00A04AEF"/>
    <w:rsid w:val="00C8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29462-074A-41DD-85FF-3D6AC4CD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E00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2E00"/>
    <w:pPr>
      <w:keepNext/>
      <w:keepLines/>
      <w:ind w:firstLineChars="0" w:firstLine="0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E00"/>
    <w:pPr>
      <w:keepNext/>
      <w:keepLines/>
      <w:numPr>
        <w:numId w:val="1"/>
      </w:numPr>
      <w:spacing w:line="240" w:lineRule="auto"/>
      <w:ind w:firstLineChars="0"/>
      <w:outlineLvl w:val="1"/>
    </w:pPr>
    <w:rPr>
      <w:rFonts w:ascii="Calibri Light" w:eastAsia="微软雅黑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2E00"/>
    <w:pPr>
      <w:keepNext/>
      <w:keepLines/>
      <w:numPr>
        <w:ilvl w:val="1"/>
        <w:numId w:val="1"/>
      </w:numPr>
      <w:spacing w:line="240" w:lineRule="auto"/>
      <w:ind w:firstLineChars="0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2E00"/>
    <w:pPr>
      <w:keepNext/>
      <w:keepLines/>
      <w:numPr>
        <w:ilvl w:val="2"/>
        <w:numId w:val="1"/>
      </w:numPr>
      <w:spacing w:line="240" w:lineRule="auto"/>
      <w:ind w:firstLineChars="0"/>
      <w:outlineLvl w:val="3"/>
    </w:pPr>
    <w:rPr>
      <w:rFonts w:eastAsia="微软雅黑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92E00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892E00"/>
    <w:rPr>
      <w:rFonts w:ascii="Calibri Light" w:eastAsia="微软雅黑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892E00"/>
    <w:rPr>
      <w:rFonts w:ascii="Consolas" w:eastAsia="微软雅黑" w:hAnsi="Consolas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892E00"/>
    <w:rPr>
      <w:rFonts w:ascii="Consolas" w:eastAsia="微软雅黑" w:hAnsi="Consolas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n\Documents\&#33258;&#23450;&#20041;%20Office%20&#27169;&#26495;\summary_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summary_template.dot</Template>
  <TotalTime>174</TotalTime>
  <Pages>16</Pages>
  <Words>1911</Words>
  <Characters>10898</Characters>
  <Application>Microsoft Office Word</Application>
  <DocSecurity>0</DocSecurity>
  <Lines>90</Lines>
  <Paragraphs>25</Paragraphs>
  <ScaleCrop>false</ScaleCrop>
  <Company/>
  <LinksUpToDate>false</LinksUpToDate>
  <CharactersWithSpaces>12784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Huang</dc:creator>
  <cp:keywords/>
  <dc:description/>
  <cp:lastModifiedBy>Yin Huang</cp:lastModifiedBy>
  <cp:revision>2</cp:revision>
  <dcterms:created xsi:type="dcterms:W3CDTF">2016-11-23T03:58:00Z</dcterms:created>
  <dcterms:modified xsi:type="dcterms:W3CDTF">2016-11-23T06:52:00Z</dcterms:modified>
</cp:coreProperties>
</file>