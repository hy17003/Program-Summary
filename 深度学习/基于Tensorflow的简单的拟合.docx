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F64162" w:rsidP="00F64162">
      <w:pPr>
        <w:pStyle w:val="1"/>
      </w:pPr>
      <w:r>
        <w:rPr>
          <w:rFonts w:hint="eastAsia"/>
        </w:rPr>
        <w:t>基于</w:t>
      </w: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</w:t>
      </w:r>
      <w:r>
        <w:t>简单的拟合</w:t>
      </w:r>
    </w:p>
    <w:p w:rsidR="00F64162" w:rsidRDefault="00F64162" w:rsidP="00F64162">
      <w:pPr>
        <w:pStyle w:val="2"/>
        <w:numPr>
          <w:ilvl w:val="0"/>
          <w:numId w:val="1"/>
        </w:numPr>
      </w:pPr>
      <w:r>
        <w:rPr>
          <w:rFonts w:hint="eastAsia"/>
        </w:rPr>
        <w:t>步骤</w:t>
      </w:r>
    </w:p>
    <w:p w:rsidR="00F64162" w:rsidRDefault="00F64162" w:rsidP="00F64162">
      <w:pPr>
        <w:pStyle w:val="3"/>
        <w:numPr>
          <w:ilvl w:val="1"/>
          <w:numId w:val="1"/>
        </w:numPr>
      </w:pPr>
      <w:r>
        <w:rPr>
          <w:rFonts w:hint="eastAsia"/>
        </w:rPr>
        <w:t>生成</w:t>
      </w:r>
      <w:r>
        <w:t>数据</w:t>
      </w:r>
    </w:p>
    <w:p w:rsidR="00F64162" w:rsidRDefault="00F64162" w:rsidP="00F64162">
      <w:pPr>
        <w:ind w:firstLineChars="0" w:firstLine="0"/>
      </w:pPr>
      <w:r>
        <w:rPr>
          <w:rFonts w:hint="eastAsia"/>
        </w:rPr>
        <w:t>以</w:t>
      </w:r>
      <w:r>
        <w:t>下生成一个线性的</w:t>
      </w:r>
      <w:r>
        <w:rPr>
          <w:rFonts w:hint="eastAsia"/>
        </w:rPr>
        <w:t>二</w:t>
      </w:r>
      <w:r>
        <w:t>维数据：</w:t>
      </w:r>
    </w:p>
    <w:p w:rsidR="00F64162" w:rsidRDefault="00F64162" w:rsidP="00F64162">
      <w:pPr>
        <w:ind w:firstLineChars="0" w:firstLine="0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:rsidR="00F64162" w:rsidRDefault="00F64162" w:rsidP="00F64162">
      <w:pPr>
        <w:ind w:firstLineChars="0" w:firstLine="0"/>
      </w:pPr>
      <w:r>
        <w:t xml:space="preserve">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(0,0.02,x_data.shape)</w:t>
      </w:r>
    </w:p>
    <w:p w:rsidR="00F64162" w:rsidRDefault="00F64162" w:rsidP="00F64162">
      <w:pPr>
        <w:ind w:firstLineChars="0" w:firstLine="0"/>
      </w:pPr>
      <w:proofErr w:type="spellStart"/>
      <w:r>
        <w:t>y_data</w:t>
      </w:r>
      <w:proofErr w:type="spellEnd"/>
      <w:r>
        <w:t xml:space="preserve"> = </w:t>
      </w:r>
      <w:proofErr w:type="spellStart"/>
      <w:r>
        <w:t>x_data</w:t>
      </w:r>
      <w:proofErr w:type="spellEnd"/>
      <w:r>
        <w:t xml:space="preserve"> * 0.1 + 0.2 + noise</w:t>
      </w:r>
    </w:p>
    <w:p w:rsidR="00F64162" w:rsidRDefault="00F64162" w:rsidP="00F64162">
      <w:pPr>
        <w:ind w:firstLineChars="0" w:firstLine="0"/>
      </w:pPr>
      <w:r>
        <w:rPr>
          <w:rFonts w:hint="eastAsia"/>
        </w:rPr>
        <w:t>程序</w:t>
      </w:r>
      <w:r>
        <w:t>的</w:t>
      </w:r>
      <w:r>
        <w:rPr>
          <w:rFonts w:hint="eastAsia"/>
        </w:rPr>
        <w:t>目</w:t>
      </w:r>
      <w:r>
        <w:t>的就是通过这里的</w:t>
      </w: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y_data</w:t>
      </w:r>
      <w:proofErr w:type="spellEnd"/>
      <w:r>
        <w:rPr>
          <w:rFonts w:hint="eastAsia"/>
        </w:rPr>
        <w:t>来</w:t>
      </w:r>
      <w:r>
        <w:t>拟合得到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t>b</w:t>
      </w:r>
      <w:r>
        <w:t>，其中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斜率，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t>截距。</w:t>
      </w:r>
    </w:p>
    <w:p w:rsidR="00F64162" w:rsidRDefault="008C7FA2" w:rsidP="00F64162">
      <w:pPr>
        <w:pStyle w:val="3"/>
      </w:pPr>
      <w:r>
        <w:rPr>
          <w:rFonts w:hint="eastAsia"/>
        </w:rPr>
        <w:t>1</w:t>
      </w:r>
      <w:r w:rsidR="00F64162">
        <w:rPr>
          <w:rFonts w:hint="eastAsia"/>
        </w:rPr>
        <w:t xml:space="preserve">.2 </w:t>
      </w:r>
      <w:r w:rsidR="00F64162">
        <w:rPr>
          <w:rFonts w:hint="eastAsia"/>
        </w:rPr>
        <w:t>构造</w:t>
      </w:r>
      <w:r w:rsidR="00F64162">
        <w:t>线性模型</w:t>
      </w:r>
    </w:p>
    <w:p w:rsidR="00F64162" w:rsidRDefault="00F64162" w:rsidP="00F64162">
      <w:pPr>
        <w:ind w:firstLineChars="0" w:firstLine="0"/>
      </w:pPr>
      <w:r>
        <w:rPr>
          <w:rFonts w:hint="eastAsia"/>
        </w:rPr>
        <w:t>由</w:t>
      </w:r>
      <w:r>
        <w:t>于这里使用线性模型来拟合数据</w:t>
      </w:r>
      <w:r>
        <w:rPr>
          <w:rFonts w:hint="eastAsia"/>
        </w:rPr>
        <w:t>，</w:t>
      </w:r>
      <w:r>
        <w:t>因此构造一个线性模型，输入</w:t>
      </w:r>
      <w:r>
        <w:rPr>
          <w:rFonts w:hint="eastAsia"/>
        </w:rPr>
        <w:t>为</w:t>
      </w:r>
      <w:r>
        <w:t>x</w:t>
      </w:r>
      <w:r>
        <w:rPr>
          <w:rFonts w:hint="eastAsia"/>
        </w:rPr>
        <w:t>数据</w:t>
      </w:r>
      <w:r>
        <w:t>，输出为</w:t>
      </w:r>
      <w:r>
        <w:rPr>
          <w:rFonts w:hint="eastAsia"/>
        </w:rPr>
        <w:t>y</w:t>
      </w:r>
      <w:r>
        <w:rPr>
          <w:rFonts w:hint="eastAsia"/>
        </w:rPr>
        <w:t>数据</w:t>
      </w:r>
      <w:r>
        <w:t>，线性</w:t>
      </w:r>
      <w:r>
        <w:rPr>
          <w:rFonts w:hint="eastAsia"/>
        </w:rPr>
        <w:t>模型</w:t>
      </w:r>
      <w:r>
        <w:t>由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t>和</w:t>
      </w:r>
      <w:r>
        <w:rPr>
          <w:rFonts w:hint="eastAsia"/>
        </w:rPr>
        <w:t>b</w:t>
      </w:r>
      <w:r>
        <w:rPr>
          <w:rFonts w:hint="eastAsia"/>
        </w:rPr>
        <w:t>值</w:t>
      </w:r>
      <w:r>
        <w:t>确定，程序的目的就是优化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</w:t>
      </w:r>
      <w:r>
        <w:t>因此定义两个变量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F64162" w:rsidRDefault="00F64162" w:rsidP="00F64162">
      <w:pPr>
        <w:ind w:firstLineChars="0" w:firstLine="0"/>
      </w:pPr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(0.0)</w:t>
      </w:r>
    </w:p>
    <w:p w:rsidR="00F64162" w:rsidRDefault="00F64162" w:rsidP="00F64162">
      <w:pPr>
        <w:ind w:firstLineChars="0" w:firstLine="0"/>
      </w:pPr>
      <w:r>
        <w:t xml:space="preserve">k = </w:t>
      </w:r>
      <w:proofErr w:type="spellStart"/>
      <w:proofErr w:type="gramStart"/>
      <w:r>
        <w:t>tf.Variable</w:t>
      </w:r>
      <w:proofErr w:type="spellEnd"/>
      <w:proofErr w:type="gramEnd"/>
      <w:r>
        <w:t>(0.0)</w:t>
      </w:r>
    </w:p>
    <w:p w:rsidR="00F64162" w:rsidRPr="00F64162" w:rsidRDefault="00F64162" w:rsidP="00F64162">
      <w:pPr>
        <w:ind w:firstLineChars="0" w:firstLine="0"/>
        <w:rPr>
          <w:rFonts w:hint="eastAsia"/>
        </w:rPr>
      </w:pPr>
      <w:r>
        <w:t>y=k*</w:t>
      </w:r>
      <w:proofErr w:type="spellStart"/>
      <w:r>
        <w:t>x_data</w:t>
      </w:r>
      <w:proofErr w:type="spellEnd"/>
      <w:r>
        <w:t xml:space="preserve"> + b</w:t>
      </w:r>
    </w:p>
    <w:p w:rsidR="00F64162" w:rsidRDefault="008C7FA2" w:rsidP="008C7FA2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代价</w:t>
      </w:r>
      <w:r>
        <w:t>函数</w:t>
      </w:r>
    </w:p>
    <w:p w:rsidR="008C7FA2" w:rsidRDefault="008C7FA2" w:rsidP="008C7FA2">
      <w:pPr>
        <w:ind w:firstLineChars="0" w:firstLine="0"/>
      </w:pPr>
      <w:r>
        <w:rPr>
          <w:rFonts w:hint="eastAsia"/>
        </w:rPr>
        <w:t>这</w:t>
      </w:r>
      <w:r>
        <w:t>里使用二次代价函数，计算</w:t>
      </w:r>
      <w:r>
        <w:rPr>
          <w:rFonts w:hint="eastAsia"/>
        </w:rPr>
        <w:t>真实</w:t>
      </w:r>
      <w:r>
        <w:t>值和预测值的</w:t>
      </w:r>
      <w:r>
        <w:rPr>
          <w:rFonts w:hint="eastAsia"/>
        </w:rPr>
        <w:t>差</w:t>
      </w:r>
      <w:r>
        <w:t>的平方</w:t>
      </w:r>
      <w:r>
        <w:rPr>
          <w:rFonts w:hint="eastAsia"/>
        </w:rPr>
        <w:t>的</w:t>
      </w:r>
      <w:r>
        <w:t>平均值：</w:t>
      </w:r>
    </w:p>
    <w:p w:rsidR="008C7FA2" w:rsidRDefault="008C7FA2" w:rsidP="008C7FA2">
      <w:pPr>
        <w:ind w:firstLineChars="0" w:firstLine="0"/>
      </w:pPr>
      <w:r w:rsidRPr="008C7FA2">
        <w:t xml:space="preserve">loss = </w:t>
      </w:r>
      <w:proofErr w:type="spellStart"/>
      <w:proofErr w:type="gramStart"/>
      <w:r w:rsidRPr="008C7FA2">
        <w:t>tf.reduce</w:t>
      </w:r>
      <w:proofErr w:type="gramEnd"/>
      <w:r w:rsidRPr="008C7FA2">
        <w:t>_mean</w:t>
      </w:r>
      <w:proofErr w:type="spellEnd"/>
      <w:r w:rsidRPr="008C7FA2">
        <w:t>(</w:t>
      </w:r>
      <w:proofErr w:type="spellStart"/>
      <w:r w:rsidRPr="008C7FA2">
        <w:t>tf.square</w:t>
      </w:r>
      <w:proofErr w:type="spellEnd"/>
      <w:r w:rsidRPr="008C7FA2">
        <w:t>(y-</w:t>
      </w:r>
      <w:proofErr w:type="spellStart"/>
      <w:r w:rsidRPr="008C7FA2">
        <w:t>y_data</w:t>
      </w:r>
      <w:proofErr w:type="spellEnd"/>
      <w:r w:rsidRPr="008C7FA2">
        <w:t>))</w:t>
      </w:r>
    </w:p>
    <w:p w:rsidR="008C7FA2" w:rsidRDefault="008C7FA2" w:rsidP="008C7FA2">
      <w:pPr>
        <w:pStyle w:val="3"/>
        <w:rPr>
          <w:rFonts w:hint="eastAsia"/>
        </w:rPr>
      </w:pPr>
      <w:r>
        <w:t xml:space="preserve">1.4 </w:t>
      </w:r>
      <w:r>
        <w:rPr>
          <w:rFonts w:hint="eastAsia"/>
        </w:rPr>
        <w:t>定义优化</w:t>
      </w:r>
      <w:r>
        <w:t>器</w:t>
      </w:r>
    </w:p>
    <w:p w:rsidR="008C7FA2" w:rsidRDefault="008C7FA2" w:rsidP="008C7FA2">
      <w:pPr>
        <w:ind w:firstLineChars="0" w:firstLine="0"/>
      </w:pPr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(0.1)</w:t>
      </w:r>
    </w:p>
    <w:p w:rsidR="008C7FA2" w:rsidRP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这</w:t>
      </w:r>
      <w:r>
        <w:t>里使用步长为</w:t>
      </w:r>
      <w:r>
        <w:rPr>
          <w:rFonts w:hint="eastAsia"/>
        </w:rPr>
        <w:t>0.1</w:t>
      </w:r>
      <w:r>
        <w:rPr>
          <w:rFonts w:hint="eastAsia"/>
        </w:rPr>
        <w:t>的梯度下降</w:t>
      </w:r>
      <w:r>
        <w:t>法优化器</w:t>
      </w:r>
      <w:r>
        <w:rPr>
          <w:rFonts w:hint="eastAsia"/>
        </w:rPr>
        <w:t>。</w:t>
      </w:r>
    </w:p>
    <w:p w:rsidR="008C7FA2" w:rsidRPr="008C7FA2" w:rsidRDefault="008C7FA2" w:rsidP="008C7FA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定义训练</w:t>
      </w:r>
      <w:r>
        <w:t>操作</w:t>
      </w:r>
    </w:p>
    <w:p w:rsidR="008C7FA2" w:rsidRDefault="008C7FA2" w:rsidP="008C7FA2">
      <w:pPr>
        <w:ind w:firstLineChars="0" w:firstLine="0"/>
      </w:pPr>
      <w:r>
        <w:t xml:space="preserve">train = </w:t>
      </w:r>
      <w:proofErr w:type="spellStart"/>
      <w:proofErr w:type="gramStart"/>
      <w:r>
        <w:t>optimizer.minimize</w:t>
      </w:r>
      <w:proofErr w:type="spellEnd"/>
      <w:proofErr w:type="gramEnd"/>
      <w:r>
        <w:t>(loss)</w:t>
      </w:r>
    </w:p>
    <w:p w:rsid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训练</w:t>
      </w:r>
      <w:r>
        <w:t>的</w:t>
      </w:r>
      <w:r>
        <w:rPr>
          <w:rFonts w:hint="eastAsia"/>
        </w:rPr>
        <w:t>操作</w:t>
      </w:r>
      <w:r>
        <w:t>即为最小化</w:t>
      </w:r>
      <w:r>
        <w:rPr>
          <w:rFonts w:hint="eastAsia"/>
        </w:rPr>
        <w:t>上</w:t>
      </w:r>
      <w:r>
        <w:t>面定义的二次代价函数。</w:t>
      </w:r>
    </w:p>
    <w:p w:rsidR="008C7FA2" w:rsidRDefault="008C7FA2" w:rsidP="008C7FA2">
      <w:pPr>
        <w:pStyle w:val="3"/>
      </w:pPr>
      <w:r>
        <w:t>1</w:t>
      </w:r>
      <w:bookmarkStart w:id="0" w:name="_GoBack"/>
      <w:bookmarkEnd w:id="0"/>
      <w:r>
        <w:t xml:space="preserve">.6 </w:t>
      </w:r>
      <w:r>
        <w:rPr>
          <w:rFonts w:hint="eastAsia"/>
        </w:rPr>
        <w:t>初</w:t>
      </w:r>
      <w:r>
        <w:t>始化并</w:t>
      </w:r>
      <w:r>
        <w:rPr>
          <w:rFonts w:hint="eastAsia"/>
        </w:rPr>
        <w:t>训练</w:t>
      </w:r>
    </w:p>
    <w:p w:rsidR="008C7FA2" w:rsidRPr="008C7FA2" w:rsidRDefault="008C7FA2" w:rsidP="008C7FA2">
      <w:pPr>
        <w:ind w:firstLineChars="0" w:firstLine="0"/>
        <w:rPr>
          <w:rFonts w:hint="eastAsia"/>
        </w:rPr>
      </w:pPr>
      <w:proofErr w:type="spellStart"/>
      <w:r w:rsidRPr="008C7FA2">
        <w:t>init_op</w:t>
      </w:r>
      <w:proofErr w:type="spellEnd"/>
      <w:r w:rsidRPr="008C7FA2">
        <w:t xml:space="preserve"> = </w:t>
      </w:r>
      <w:proofErr w:type="spellStart"/>
      <w:proofErr w:type="gramStart"/>
      <w:r w:rsidRPr="008C7FA2">
        <w:t>tf</w:t>
      </w:r>
      <w:r>
        <w:t>.global</w:t>
      </w:r>
      <w:proofErr w:type="gramEnd"/>
      <w:r>
        <w:t>_variables_initializer</w:t>
      </w:r>
      <w:proofErr w:type="spellEnd"/>
      <w:r>
        <w:t>()</w:t>
      </w:r>
    </w:p>
    <w:p w:rsidR="008C7FA2" w:rsidRPr="008C7FA2" w:rsidRDefault="008C7FA2" w:rsidP="008C7FA2">
      <w:pPr>
        <w:ind w:firstLineChars="0" w:firstLine="0"/>
      </w:pPr>
      <w:r w:rsidRPr="008C7FA2">
        <w:t xml:space="preserve">with </w:t>
      </w:r>
      <w:proofErr w:type="spellStart"/>
      <w:proofErr w:type="gramStart"/>
      <w:r w:rsidRPr="008C7FA2">
        <w:t>tf.Session</w:t>
      </w:r>
      <w:proofErr w:type="spellEnd"/>
      <w:proofErr w:type="gramEnd"/>
      <w:r w:rsidRPr="008C7FA2">
        <w:t xml:space="preserve">() as </w:t>
      </w:r>
      <w:proofErr w:type="spellStart"/>
      <w:r w:rsidRPr="008C7FA2">
        <w:t>sess</w:t>
      </w:r>
      <w:proofErr w:type="spellEnd"/>
      <w:r w:rsidRPr="008C7FA2">
        <w:t>:</w:t>
      </w:r>
    </w:p>
    <w:p w:rsidR="008C7FA2" w:rsidRPr="008C7FA2" w:rsidRDefault="008C7FA2" w:rsidP="008C7FA2">
      <w:pPr>
        <w:ind w:firstLineChars="0" w:firstLine="0"/>
      </w:pPr>
      <w:r w:rsidRPr="008C7FA2">
        <w:t xml:space="preserve">    </w:t>
      </w:r>
      <w:proofErr w:type="spellStart"/>
      <w:r w:rsidRPr="008C7FA2">
        <w:t>sess.run</w:t>
      </w:r>
      <w:proofErr w:type="spellEnd"/>
      <w:r w:rsidRPr="008C7FA2">
        <w:t>(</w:t>
      </w:r>
      <w:proofErr w:type="spellStart"/>
      <w:r w:rsidRPr="008C7FA2">
        <w:t>init_op</w:t>
      </w:r>
      <w:proofErr w:type="spellEnd"/>
      <w:r w:rsidRPr="008C7FA2">
        <w:t>)</w:t>
      </w:r>
    </w:p>
    <w:p w:rsidR="008C7FA2" w:rsidRPr="008C7FA2" w:rsidRDefault="008C7FA2" w:rsidP="008C7FA2">
      <w:pPr>
        <w:ind w:firstLineChars="0" w:firstLine="0"/>
      </w:pPr>
      <w:r w:rsidRPr="008C7FA2">
        <w:t xml:space="preserve">    for step in </w:t>
      </w:r>
      <w:proofErr w:type="gramStart"/>
      <w:r w:rsidRPr="008C7FA2">
        <w:t>range(</w:t>
      </w:r>
      <w:proofErr w:type="gramEnd"/>
      <w:r w:rsidRPr="008C7FA2">
        <w:t>200):</w:t>
      </w:r>
    </w:p>
    <w:p w:rsidR="008C7FA2" w:rsidRPr="008C7FA2" w:rsidRDefault="008C7FA2" w:rsidP="008C7FA2">
      <w:pPr>
        <w:ind w:firstLineChars="0" w:firstLine="0"/>
      </w:pPr>
      <w:r w:rsidRPr="008C7FA2">
        <w:t xml:space="preserve">        </w:t>
      </w:r>
      <w:proofErr w:type="spellStart"/>
      <w:r w:rsidRPr="008C7FA2">
        <w:t>sess.run</w:t>
      </w:r>
      <w:proofErr w:type="spellEnd"/>
      <w:r w:rsidRPr="008C7FA2">
        <w:t>(train)</w:t>
      </w:r>
    </w:p>
    <w:p w:rsidR="008C7FA2" w:rsidRPr="008C7FA2" w:rsidRDefault="008C7FA2" w:rsidP="008C7FA2">
      <w:pPr>
        <w:ind w:firstLineChars="0" w:firstLine="0"/>
      </w:pPr>
      <w:r w:rsidRPr="008C7FA2">
        <w:t xml:space="preserve">        if step%20==0:</w:t>
      </w:r>
    </w:p>
    <w:p w:rsidR="008C7FA2" w:rsidRDefault="008C7FA2" w:rsidP="008C7FA2">
      <w:pPr>
        <w:ind w:firstLineChars="0" w:firstLine="0"/>
        <w:rPr>
          <w:b/>
          <w:bCs/>
        </w:rPr>
      </w:pPr>
      <w:r w:rsidRPr="008C7FA2">
        <w:t xml:space="preserve">            </w:t>
      </w:r>
      <w:proofErr w:type="gramStart"/>
      <w:r w:rsidRPr="008C7FA2">
        <w:t>print(</w:t>
      </w:r>
      <w:proofErr w:type="gramEnd"/>
      <w:r w:rsidRPr="008C7FA2">
        <w:t>"%d, K = %f, B = %f"%(</w:t>
      </w:r>
      <w:proofErr w:type="spellStart"/>
      <w:r w:rsidRPr="008C7FA2">
        <w:t>step,sess.run</w:t>
      </w:r>
      <w:proofErr w:type="spellEnd"/>
      <w:r w:rsidRPr="008C7FA2">
        <w:t>(k),</w:t>
      </w:r>
      <w:proofErr w:type="spellStart"/>
      <w:r w:rsidRPr="008C7FA2">
        <w:t>sess.run</w:t>
      </w:r>
      <w:proofErr w:type="spellEnd"/>
      <w:r w:rsidRPr="008C7FA2">
        <w:t>(b)))</w:t>
      </w:r>
    </w:p>
    <w:p w:rsidR="00F64162" w:rsidRPr="00F64162" w:rsidRDefault="00F64162" w:rsidP="008C7FA2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代码</w:t>
      </w:r>
    </w:p>
    <w:p w:rsidR="00F64162" w:rsidRDefault="00F64162" w:rsidP="00F64162">
      <w:pPr>
        <w:ind w:firstLineChars="0" w:firstLine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F64162" w:rsidRDefault="00F64162" w:rsidP="00F64162">
      <w:pPr>
        <w:ind w:firstLineChars="0"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产生一组线性分布的数据</w:t>
      </w:r>
    </w:p>
    <w:p w:rsidR="008C7FA2" w:rsidRDefault="008C7FA2" w:rsidP="008C7FA2">
      <w:pPr>
        <w:ind w:firstLineChars="0" w:firstLine="0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:rsidR="008C7FA2" w:rsidRDefault="008C7FA2" w:rsidP="008C7FA2">
      <w:pPr>
        <w:ind w:firstLineChars="0" w:firstLine="0"/>
      </w:pPr>
      <w:r>
        <w:t xml:space="preserve">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(0,0.02,x_data.shape)</w:t>
      </w:r>
    </w:p>
    <w:p w:rsidR="008C7FA2" w:rsidRDefault="008C7FA2" w:rsidP="008C7FA2">
      <w:pPr>
        <w:ind w:firstLineChars="0" w:firstLine="0"/>
      </w:pPr>
      <w:proofErr w:type="spellStart"/>
      <w:r>
        <w:t>y_data</w:t>
      </w:r>
      <w:proofErr w:type="spellEnd"/>
      <w:r>
        <w:t xml:space="preserve"> = </w:t>
      </w:r>
      <w:proofErr w:type="spellStart"/>
      <w:r>
        <w:t>x_data</w:t>
      </w:r>
      <w:proofErr w:type="spellEnd"/>
      <w:r>
        <w:t xml:space="preserve"> * 0.1 + 0.2 + noise</w:t>
      </w:r>
    </w:p>
    <w:p w:rsidR="008C7FA2" w:rsidRDefault="008C7FA2" w:rsidP="008C7FA2">
      <w:pPr>
        <w:ind w:firstLineChars="0" w:firstLine="0"/>
      </w:pPr>
    </w:p>
    <w:p w:rsid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构造一个线性模型</w:t>
      </w:r>
    </w:p>
    <w:p w:rsidR="008C7FA2" w:rsidRDefault="008C7FA2" w:rsidP="008C7FA2">
      <w:pPr>
        <w:ind w:firstLineChars="0" w:firstLine="0"/>
      </w:pPr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(0.0)</w:t>
      </w:r>
    </w:p>
    <w:p w:rsidR="008C7FA2" w:rsidRDefault="008C7FA2" w:rsidP="008C7FA2">
      <w:pPr>
        <w:ind w:firstLineChars="0" w:firstLine="0"/>
      </w:pPr>
      <w:r>
        <w:t xml:space="preserve">k = </w:t>
      </w:r>
      <w:proofErr w:type="spellStart"/>
      <w:proofErr w:type="gramStart"/>
      <w:r>
        <w:t>tf.Variable</w:t>
      </w:r>
      <w:proofErr w:type="spellEnd"/>
      <w:proofErr w:type="gramEnd"/>
      <w:r>
        <w:t>(0.0)</w:t>
      </w:r>
    </w:p>
    <w:p w:rsidR="008C7FA2" w:rsidRDefault="008C7FA2" w:rsidP="008C7FA2">
      <w:pPr>
        <w:ind w:firstLineChars="0" w:firstLine="0"/>
      </w:pPr>
      <w:r>
        <w:t>y=k*</w:t>
      </w:r>
      <w:proofErr w:type="spellStart"/>
      <w:r>
        <w:t>x_data</w:t>
      </w:r>
      <w:proofErr w:type="spellEnd"/>
      <w:r>
        <w:t xml:space="preserve"> + b</w:t>
      </w:r>
    </w:p>
    <w:p w:rsidR="008C7FA2" w:rsidRDefault="008C7FA2" w:rsidP="008C7FA2">
      <w:pPr>
        <w:ind w:firstLineChars="0" w:firstLine="0"/>
      </w:pPr>
    </w:p>
    <w:p w:rsid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二次代价函数</w:t>
      </w:r>
    </w:p>
    <w:p w:rsidR="008C7FA2" w:rsidRDefault="008C7FA2" w:rsidP="008C7FA2">
      <w:pPr>
        <w:ind w:firstLineChars="0" w:firstLine="0"/>
      </w:pPr>
      <w:r>
        <w:t xml:space="preserve">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(y-</w:t>
      </w:r>
      <w:proofErr w:type="spellStart"/>
      <w:r>
        <w:t>y_data</w:t>
      </w:r>
      <w:proofErr w:type="spellEnd"/>
      <w:r>
        <w:t>))</w:t>
      </w:r>
    </w:p>
    <w:p w:rsidR="008C7FA2" w:rsidRDefault="008C7FA2" w:rsidP="008C7FA2">
      <w:pPr>
        <w:ind w:firstLineChars="0" w:firstLine="0"/>
      </w:pPr>
    </w:p>
    <w:p w:rsid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定义一个梯度下降法来进行训练的优化器</w:t>
      </w:r>
    </w:p>
    <w:p w:rsidR="008C7FA2" w:rsidRDefault="008C7FA2" w:rsidP="008C7FA2">
      <w:pPr>
        <w:ind w:firstLineChars="0" w:firstLine="0"/>
      </w:pPr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(0.1)</w:t>
      </w:r>
    </w:p>
    <w:p w:rsidR="008C7FA2" w:rsidRDefault="008C7FA2" w:rsidP="008C7FA2">
      <w:pPr>
        <w:ind w:firstLineChars="0" w:firstLine="0"/>
      </w:pPr>
    </w:p>
    <w:p w:rsid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最小化代价函数</w:t>
      </w:r>
    </w:p>
    <w:p w:rsidR="008C7FA2" w:rsidRDefault="008C7FA2" w:rsidP="008C7FA2">
      <w:pPr>
        <w:ind w:firstLineChars="0" w:firstLine="0"/>
      </w:pPr>
      <w:r>
        <w:t xml:space="preserve">train = </w:t>
      </w:r>
      <w:proofErr w:type="spellStart"/>
      <w:proofErr w:type="gramStart"/>
      <w:r>
        <w:t>optimizer.minimize</w:t>
      </w:r>
      <w:proofErr w:type="spellEnd"/>
      <w:proofErr w:type="gramEnd"/>
      <w:r>
        <w:t>(loss)</w:t>
      </w:r>
    </w:p>
    <w:p w:rsidR="008C7FA2" w:rsidRDefault="008C7FA2" w:rsidP="008C7FA2">
      <w:pPr>
        <w:ind w:firstLineChars="0" w:firstLine="0"/>
      </w:pPr>
    </w:p>
    <w:p w:rsidR="008C7FA2" w:rsidRDefault="008C7FA2" w:rsidP="008C7FA2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初始化变量</w:t>
      </w:r>
    </w:p>
    <w:p w:rsidR="008C7FA2" w:rsidRDefault="008C7FA2" w:rsidP="008C7FA2">
      <w:pPr>
        <w:ind w:firstLineChars="0" w:firstLine="0"/>
      </w:pPr>
      <w:proofErr w:type="spellStart"/>
      <w:r>
        <w:t>init_op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:rsidR="008C7FA2" w:rsidRDefault="008C7FA2" w:rsidP="008C7FA2">
      <w:pPr>
        <w:ind w:firstLineChars="0" w:firstLine="0"/>
      </w:pPr>
    </w:p>
    <w:p w:rsidR="008C7FA2" w:rsidRDefault="008C7FA2" w:rsidP="008C7FA2">
      <w:pPr>
        <w:ind w:firstLineChars="0" w:firstLine="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8C7FA2" w:rsidRDefault="008C7FA2" w:rsidP="008C7FA2">
      <w:pPr>
        <w:ind w:firstLineChars="0" w:firstLine="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init_op</w:t>
      </w:r>
      <w:proofErr w:type="spellEnd"/>
      <w:r>
        <w:t>)</w:t>
      </w:r>
    </w:p>
    <w:p w:rsidR="008C7FA2" w:rsidRDefault="008C7FA2" w:rsidP="008C7FA2">
      <w:pPr>
        <w:ind w:firstLineChars="0" w:firstLine="0"/>
      </w:pPr>
      <w:r>
        <w:t xml:space="preserve">    for step in </w:t>
      </w:r>
      <w:proofErr w:type="gramStart"/>
      <w:r>
        <w:t>range(</w:t>
      </w:r>
      <w:proofErr w:type="gramEnd"/>
      <w:r>
        <w:t>200):</w:t>
      </w:r>
    </w:p>
    <w:p w:rsidR="008C7FA2" w:rsidRDefault="008C7FA2" w:rsidP="008C7FA2">
      <w:pPr>
        <w:ind w:firstLineChars="0" w:firstLine="0"/>
      </w:pPr>
      <w:r>
        <w:t xml:space="preserve">        </w:t>
      </w:r>
      <w:proofErr w:type="spellStart"/>
      <w:r>
        <w:t>sess.run</w:t>
      </w:r>
      <w:proofErr w:type="spellEnd"/>
      <w:r>
        <w:t>(train)</w:t>
      </w:r>
    </w:p>
    <w:p w:rsidR="008C7FA2" w:rsidRDefault="008C7FA2" w:rsidP="008C7FA2">
      <w:pPr>
        <w:ind w:firstLineChars="0" w:firstLine="0"/>
      </w:pPr>
      <w:r>
        <w:t xml:space="preserve">        if step%20==0:</w:t>
      </w:r>
    </w:p>
    <w:p w:rsidR="00F64162" w:rsidRDefault="008C7FA2" w:rsidP="008C7FA2">
      <w:pPr>
        <w:ind w:firstLineChars="0" w:firstLine="0"/>
      </w:pPr>
      <w:r>
        <w:t xml:space="preserve">            </w:t>
      </w:r>
      <w:proofErr w:type="gramStart"/>
      <w:r>
        <w:t>print(</w:t>
      </w:r>
      <w:proofErr w:type="gramEnd"/>
      <w:r>
        <w:t>"%d, K = %f, B = %f"%(</w:t>
      </w:r>
      <w:proofErr w:type="spellStart"/>
      <w:r>
        <w:t>step,sess.run</w:t>
      </w:r>
      <w:proofErr w:type="spellEnd"/>
      <w:r>
        <w:t>(k),</w:t>
      </w:r>
      <w:proofErr w:type="spellStart"/>
      <w:r>
        <w:t>sess.run</w:t>
      </w:r>
      <w:proofErr w:type="spellEnd"/>
      <w:r>
        <w:t>(b)))</w:t>
      </w:r>
    </w:p>
    <w:p w:rsidR="00F64162" w:rsidRDefault="00F64162" w:rsidP="00F64162">
      <w:pPr>
        <w:ind w:firstLineChars="0" w:firstLine="0"/>
      </w:pPr>
      <w:r>
        <w:rPr>
          <w:rFonts w:hint="eastAsia"/>
        </w:rPr>
        <w:t>输出</w:t>
      </w:r>
      <w:r>
        <w:t>：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0, K = 0.025164, B = 0.049657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20, K = 0.099605, B = 0.199973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40, K = 0.098566, B = 0.201122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60, K = 0.097566, B = 0.201633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80, K = 0.096790, B = 0.202028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100, K = 0.096189, B = 0.202335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120, K = 0.095722, B = 0.202572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140, K = 0.095360, B = 0.202756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160, K = 0.095080, B = 0.202899</w:t>
      </w:r>
    </w:p>
    <w:p w:rsidR="008C7FA2" w:rsidRPr="008C7FA2" w:rsidRDefault="008C7FA2" w:rsidP="008C7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ind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7FA2">
        <w:rPr>
          <w:rFonts w:ascii="Courier New" w:eastAsia="宋体" w:hAnsi="Courier New" w:cs="Courier New"/>
          <w:color w:val="000000"/>
          <w:kern w:val="0"/>
          <w:szCs w:val="21"/>
        </w:rPr>
        <w:t>180, K = 0.094863, B = 0.203010</w:t>
      </w:r>
    </w:p>
    <w:p w:rsidR="00F64162" w:rsidRPr="008C7FA2" w:rsidRDefault="00F64162" w:rsidP="00F64162">
      <w:pPr>
        <w:ind w:firstLine="420"/>
        <w:rPr>
          <w:rFonts w:hint="eastAsia"/>
        </w:rPr>
      </w:pPr>
    </w:p>
    <w:sectPr w:rsidR="00F64162" w:rsidRPr="008C7F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26D" w:rsidRDefault="0016426D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16426D" w:rsidRDefault="0016426D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26D" w:rsidRDefault="0016426D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16426D" w:rsidRDefault="0016426D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C0D6A"/>
    <w:multiLevelType w:val="multilevel"/>
    <w:tmpl w:val="EDF8C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62"/>
    <w:rsid w:val="000E7731"/>
    <w:rsid w:val="00160D9C"/>
    <w:rsid w:val="0016426D"/>
    <w:rsid w:val="002B26DF"/>
    <w:rsid w:val="002D34B5"/>
    <w:rsid w:val="008C7FA2"/>
    <w:rsid w:val="00F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4FFF"/>
  <w15:chartTrackingRefBased/>
  <w15:docId w15:val="{69CB323F-3FFF-44D3-B2D5-EAEA363A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4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1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</Template>
  <TotalTime>18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2017-04-17T16:10:00Z</dcterms:created>
  <dcterms:modified xsi:type="dcterms:W3CDTF">2017-04-17T16:28:00Z</dcterms:modified>
</cp:coreProperties>
</file>