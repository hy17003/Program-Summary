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CD" w:rsidRDefault="008965EA" w:rsidP="008965EA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tensorflow</w:t>
      </w:r>
      <w:r>
        <w:rPr>
          <w:rFonts w:hint="eastAsia"/>
        </w:rPr>
        <w:t>中</w:t>
      </w:r>
      <w:r>
        <w:t>监控某</w:t>
      </w:r>
      <w:r>
        <w:rPr>
          <w:rFonts w:hint="eastAsia"/>
        </w:rPr>
        <w:t>变量</w:t>
      </w:r>
      <w:r>
        <w:t>的变化</w:t>
      </w:r>
    </w:p>
    <w:p w:rsidR="00677C26" w:rsidRDefault="00677C26" w:rsidP="00677C26">
      <w:pPr>
        <w:ind w:firstLine="420"/>
      </w:pPr>
      <w:r>
        <w:rPr>
          <w:rFonts w:hint="eastAsia"/>
        </w:rPr>
        <w:t>例如</w:t>
      </w:r>
      <w:r>
        <w:t>，我们监控下面代码中</w:t>
      </w:r>
      <w:r>
        <w:rPr>
          <w:rFonts w:hint="eastAsia"/>
        </w:rPr>
        <w:t>y</w:t>
      </w:r>
      <w:r>
        <w:rPr>
          <w:rFonts w:hint="eastAsia"/>
        </w:rPr>
        <w:t>值</w:t>
      </w:r>
      <w:r>
        <w:t>的变化：</w:t>
      </w:r>
    </w:p>
    <w:p w:rsidR="00677C26" w:rsidRDefault="00677C26" w:rsidP="00677C26">
      <w:pPr>
        <w:ind w:firstLine="420"/>
      </w:pPr>
      <w:r>
        <w:t>import tensorflow as tf</w:t>
      </w:r>
    </w:p>
    <w:p w:rsidR="00677C26" w:rsidRDefault="00677C26" w:rsidP="00677C26">
      <w:pPr>
        <w:ind w:firstLine="420"/>
      </w:pPr>
      <w:r>
        <w:t>import numpy as np</w:t>
      </w:r>
    </w:p>
    <w:p w:rsidR="00677C26" w:rsidRDefault="00677C26" w:rsidP="00677C26">
      <w:pPr>
        <w:ind w:firstLine="420"/>
      </w:pPr>
      <w:r>
        <w:t>x = tf.Variable(0.0, tf.float32)</w:t>
      </w:r>
    </w:p>
    <w:p w:rsidR="00677C26" w:rsidRDefault="00677C26" w:rsidP="00677C26">
      <w:pPr>
        <w:ind w:firstLine="420"/>
      </w:pPr>
      <w:r>
        <w:t>y = tf.sin(x)</w:t>
      </w:r>
    </w:p>
    <w:p w:rsidR="00677C26" w:rsidRDefault="00677C26" w:rsidP="00677C26">
      <w:pPr>
        <w:ind w:firstLine="420"/>
        <w:rPr>
          <w:rFonts w:hint="eastAsia"/>
        </w:rPr>
      </w:pPr>
      <w:r>
        <w:t>#</w:t>
      </w:r>
      <w:r>
        <w:rPr>
          <w:rFonts w:hint="eastAsia"/>
        </w:rPr>
        <w:t>第一</w:t>
      </w:r>
      <w:r>
        <w:t>步</w:t>
      </w:r>
    </w:p>
    <w:p w:rsidR="00677C26" w:rsidRDefault="00677C26" w:rsidP="00677C26">
      <w:pPr>
        <w:ind w:firstLine="420"/>
      </w:pPr>
      <w:r>
        <w:t>tf.summary.scalar('y',y)</w:t>
      </w:r>
    </w:p>
    <w:p w:rsidR="00677C26" w:rsidRDefault="00677C26" w:rsidP="00677C26">
      <w:pPr>
        <w:ind w:firstLine="420"/>
      </w:pPr>
      <w:r>
        <w:t>update_x = tf.assign(x, x + 0.1)</w:t>
      </w:r>
    </w:p>
    <w:p w:rsidR="00677C26" w:rsidRDefault="00677C26" w:rsidP="00677C26">
      <w:pPr>
        <w:ind w:firstLine="420"/>
      </w:pPr>
      <w:r>
        <w:t>init_op = tf.global_variables_initializer()</w:t>
      </w:r>
    </w:p>
    <w:p w:rsidR="00677C26" w:rsidRDefault="00677C26" w:rsidP="00677C26">
      <w:pPr>
        <w:ind w:firstLine="420"/>
        <w:rPr>
          <w:rFonts w:hint="eastAsia"/>
        </w:rPr>
      </w:pPr>
      <w:r>
        <w:t>#</w:t>
      </w:r>
      <w:r>
        <w:t>第二步</w:t>
      </w:r>
    </w:p>
    <w:p w:rsidR="00677C26" w:rsidRDefault="00677C26" w:rsidP="00677C26">
      <w:pPr>
        <w:ind w:firstLine="420"/>
      </w:pPr>
      <w:r>
        <w:t>merged=tf.summary.merge_all()</w:t>
      </w:r>
    </w:p>
    <w:p w:rsidR="00677C26" w:rsidRDefault="00677C26" w:rsidP="00677C26">
      <w:pPr>
        <w:ind w:firstLine="420"/>
      </w:pPr>
      <w:r>
        <w:t>with tf.Session() as sess:</w:t>
      </w:r>
    </w:p>
    <w:p w:rsidR="00677C26" w:rsidRDefault="00677C26" w:rsidP="00677C26">
      <w:pPr>
        <w:ind w:firstLine="420"/>
      </w:pPr>
      <w:r>
        <w:t xml:space="preserve">    sess.run(init_op)</w:t>
      </w:r>
    </w:p>
    <w:p w:rsidR="00677C26" w:rsidRDefault="00677C26" w:rsidP="00677C26">
      <w:pPr>
        <w:ind w:firstLine="420"/>
        <w:rPr>
          <w:rFonts w:hint="eastAsia"/>
        </w:rPr>
      </w:pPr>
      <w:r>
        <w:t xml:space="preserve">    #</w:t>
      </w:r>
      <w:r>
        <w:t>第三步</w:t>
      </w:r>
    </w:p>
    <w:p w:rsidR="00677C26" w:rsidRDefault="00677C26" w:rsidP="00677C26">
      <w:pPr>
        <w:ind w:firstLine="420"/>
      </w:pPr>
      <w:r>
        <w:t xml:space="preserve">    writer=tf.summary.FileWriter('logs/',sess.graph)</w:t>
      </w:r>
    </w:p>
    <w:p w:rsidR="00677C26" w:rsidRDefault="00677C26" w:rsidP="00677C26">
      <w:pPr>
        <w:ind w:firstLine="420"/>
      </w:pPr>
      <w:r>
        <w:t xml:space="preserve">    for i in range(100):</w:t>
      </w:r>
    </w:p>
    <w:p w:rsidR="00677C26" w:rsidRDefault="00677C26" w:rsidP="00677C26">
      <w:pPr>
        <w:ind w:firstLine="420"/>
      </w:pPr>
      <w:r>
        <w:t xml:space="preserve">        print(sess.run(y))</w:t>
      </w:r>
    </w:p>
    <w:p w:rsidR="00677C26" w:rsidRDefault="00677C26" w:rsidP="00677C26">
      <w:pPr>
        <w:ind w:firstLine="420"/>
      </w:pPr>
      <w:r>
        <w:t xml:space="preserve">        sess.run(update_x)</w:t>
      </w:r>
    </w:p>
    <w:p w:rsidR="00677C26" w:rsidRDefault="00677C26" w:rsidP="00677C26">
      <w:pPr>
        <w:ind w:firstLine="420"/>
        <w:rPr>
          <w:rFonts w:hint="eastAsia"/>
        </w:rPr>
      </w:pPr>
      <w:r>
        <w:t xml:space="preserve">        #</w:t>
      </w:r>
      <w:r>
        <w:t>第四步</w:t>
      </w:r>
    </w:p>
    <w:p w:rsidR="00677C26" w:rsidRDefault="00677C26" w:rsidP="00677C26">
      <w:pPr>
        <w:ind w:firstLine="420"/>
      </w:pPr>
      <w:r>
        <w:t xml:space="preserve">        summary = sess.run(merged)</w:t>
      </w:r>
    </w:p>
    <w:p w:rsidR="00677C26" w:rsidRDefault="00677C26" w:rsidP="00677C26">
      <w:pPr>
        <w:ind w:firstLine="420"/>
        <w:rPr>
          <w:rFonts w:hint="eastAsia"/>
        </w:rPr>
      </w:pPr>
      <w:r>
        <w:tab/>
      </w:r>
      <w:r>
        <w:tab/>
        <w:t>#</w:t>
      </w:r>
      <w:r>
        <w:t>第五步</w:t>
      </w:r>
    </w:p>
    <w:p w:rsidR="00677C26" w:rsidRDefault="00677C26" w:rsidP="00677C26">
      <w:pPr>
        <w:ind w:firstLine="420"/>
      </w:pPr>
      <w:r>
        <w:t xml:space="preserve">        writer.add_summary(summary,i)</w:t>
      </w:r>
    </w:p>
    <w:p w:rsidR="00677C26" w:rsidRDefault="00677C26" w:rsidP="00677C26">
      <w:pPr>
        <w:ind w:firstLine="420"/>
      </w:pPr>
    </w:p>
    <w:p w:rsidR="00677C26" w:rsidRPr="00677C26" w:rsidRDefault="00677C26" w:rsidP="00677C26">
      <w:pPr>
        <w:ind w:firstLine="42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tensorboard</w:t>
      </w:r>
      <w:r>
        <w:rPr>
          <w:rFonts w:hint="eastAsia"/>
        </w:rPr>
        <w:t>：</w:t>
      </w:r>
    </w:p>
    <w:p w:rsidR="008965EA" w:rsidRDefault="00677C26" w:rsidP="008965EA">
      <w:pPr>
        <w:ind w:firstLine="420"/>
      </w:pPr>
      <w:r w:rsidRPr="00787643">
        <w:rPr>
          <w:noProof/>
        </w:rPr>
        <w:lastRenderedPageBreak/>
        <w:drawing>
          <wp:inline distT="0" distB="0" distL="0" distR="0">
            <wp:extent cx="5276850" cy="19431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5EA" w:rsidRPr="008965EA" w:rsidRDefault="00677C26" w:rsidP="008965EA">
      <w:pPr>
        <w:ind w:firstLine="420"/>
        <w:rPr>
          <w:rFonts w:hint="eastAsia"/>
        </w:rPr>
      </w:pPr>
      <w:bookmarkStart w:id="0" w:name="_GoBack"/>
      <w:bookmarkEnd w:id="0"/>
      <w:r w:rsidRPr="00787643">
        <w:rPr>
          <w:noProof/>
        </w:rPr>
        <w:drawing>
          <wp:inline distT="0" distB="0" distL="0" distR="0">
            <wp:extent cx="5267325" cy="305752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5EA" w:rsidRPr="008965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A97" w:rsidRDefault="00776A97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776A97" w:rsidRDefault="00776A97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A97" w:rsidRDefault="00776A97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776A97" w:rsidRDefault="00776A97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28"/>
    <w:rsid w:val="000E7731"/>
    <w:rsid w:val="00160D9C"/>
    <w:rsid w:val="002B26DF"/>
    <w:rsid w:val="002D34B5"/>
    <w:rsid w:val="00677C26"/>
    <w:rsid w:val="00776A97"/>
    <w:rsid w:val="00883228"/>
    <w:rsid w:val="008965EA"/>
    <w:rsid w:val="009E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C03C8"/>
  <w15:chartTrackingRefBased/>
  <w15:docId w15:val="{D3C42357-A3BA-45BD-A271-20DC4167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126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2017-05-12T13:59:00Z</dcterms:created>
  <dcterms:modified xsi:type="dcterms:W3CDTF">2017-05-12T16:05:00Z</dcterms:modified>
</cp:coreProperties>
</file>