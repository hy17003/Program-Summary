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721CA4" w:rsidP="00721CA4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可视化</w:t>
      </w:r>
      <w:r>
        <w:rPr>
          <w:rFonts w:hint="eastAsia"/>
        </w:rPr>
        <w:t>ca</w:t>
      </w:r>
      <w:r>
        <w:t>ffemodel</w:t>
      </w:r>
    </w:p>
    <w:p w:rsidR="00721CA4" w:rsidRDefault="00721CA4" w:rsidP="00721CA4">
      <w:pPr>
        <w:pStyle w:val="2"/>
      </w:pPr>
      <w:r>
        <w:rPr>
          <w:rFonts w:hint="eastAsia"/>
        </w:rPr>
        <w:t>所须文件</w:t>
      </w:r>
    </w:p>
    <w:p w:rsidR="00721CA4" w:rsidRDefault="00721CA4" w:rsidP="00721CA4">
      <w:pPr>
        <w:pStyle w:val="2"/>
      </w:pPr>
      <w:r>
        <w:rPr>
          <w:rFonts w:hint="eastAsia"/>
        </w:rPr>
        <w:t>代码</w:t>
      </w:r>
    </w:p>
    <w:p w:rsidR="00721CA4" w:rsidRDefault="00721CA4" w:rsidP="00721CA4">
      <w:pPr>
        <w:ind w:firstLine="420"/>
      </w:pPr>
      <w:r>
        <w:t>#include &lt;opencv2/dnn.hpp&gt;</w:t>
      </w:r>
    </w:p>
    <w:p w:rsidR="00721CA4" w:rsidRDefault="00721CA4" w:rsidP="00721CA4">
      <w:pPr>
        <w:ind w:firstLine="420"/>
      </w:pPr>
      <w:r>
        <w:t xml:space="preserve">#include &lt;opencv2/imgproc.hpp&gt;  </w:t>
      </w:r>
    </w:p>
    <w:p w:rsidR="00721CA4" w:rsidRDefault="00721CA4" w:rsidP="00721CA4">
      <w:pPr>
        <w:ind w:firstLine="420"/>
      </w:pPr>
      <w:r>
        <w:t xml:space="preserve">#include &lt;opencv2/highgui.hpp&gt;  </w:t>
      </w:r>
    </w:p>
    <w:p w:rsidR="00721CA4" w:rsidRDefault="00721CA4" w:rsidP="00721CA4">
      <w:pPr>
        <w:ind w:firstLine="420"/>
      </w:pPr>
      <w:r>
        <w:t xml:space="preserve">using namespace cv;  </w:t>
      </w:r>
    </w:p>
    <w:p w:rsidR="00721CA4" w:rsidRDefault="00721CA4" w:rsidP="00721CA4">
      <w:pPr>
        <w:ind w:firstLine="420"/>
      </w:pPr>
      <w:r>
        <w:t xml:space="preserve">using namespace cv::dnn;  </w:t>
      </w:r>
    </w:p>
    <w:p w:rsidR="00721CA4" w:rsidRDefault="00721CA4" w:rsidP="00721CA4">
      <w:pPr>
        <w:ind w:firstLine="420"/>
      </w:pPr>
      <w:r>
        <w:t xml:space="preserve">#include &lt;fstream&gt;  </w:t>
      </w:r>
    </w:p>
    <w:p w:rsidR="00721CA4" w:rsidRDefault="00721CA4" w:rsidP="00721CA4">
      <w:pPr>
        <w:ind w:firstLine="420"/>
      </w:pPr>
      <w:r>
        <w:t xml:space="preserve">#include &lt;iostream&gt;  </w:t>
      </w:r>
    </w:p>
    <w:p w:rsidR="00721CA4" w:rsidRDefault="00721CA4" w:rsidP="00721CA4">
      <w:pPr>
        <w:ind w:firstLine="420"/>
      </w:pPr>
      <w:r>
        <w:t xml:space="preserve">#include &lt;cstdlib&gt;  </w:t>
      </w:r>
    </w:p>
    <w:p w:rsidR="00721CA4" w:rsidRDefault="00721CA4" w:rsidP="00721CA4">
      <w:pPr>
        <w:ind w:firstLine="420"/>
      </w:pPr>
      <w:r>
        <w:t xml:space="preserve">using namespace std;  </w:t>
      </w:r>
    </w:p>
    <w:p w:rsidR="00721CA4" w:rsidRDefault="00721CA4" w:rsidP="00721CA4">
      <w:pPr>
        <w:ind w:firstLine="420"/>
      </w:pPr>
    </w:p>
    <w:p w:rsidR="00721CA4" w:rsidRDefault="00721CA4" w:rsidP="00721CA4">
      <w:pPr>
        <w:ind w:firstLine="420"/>
      </w:pPr>
      <w:r>
        <w:t>int main(int argc, char **argv)</w:t>
      </w:r>
    </w:p>
    <w:p w:rsidR="00721CA4" w:rsidRDefault="00721CA4" w:rsidP="00721CA4">
      <w:pPr>
        <w:ind w:firstLine="420"/>
      </w:pPr>
      <w:r>
        <w:t>{</w:t>
      </w:r>
    </w:p>
    <w:p w:rsidR="00721CA4" w:rsidRDefault="00721CA4" w:rsidP="00721CA4">
      <w:pPr>
        <w:ind w:firstLine="420"/>
      </w:pPr>
      <w:r>
        <w:t xml:space="preserve">    String modelTxt="mnist_deploy.prototxt";</w:t>
      </w:r>
    </w:p>
    <w:p w:rsidR="00721CA4" w:rsidRDefault="00721CA4" w:rsidP="00721CA4">
      <w:pPr>
        <w:ind w:firstLine="420"/>
      </w:pPr>
      <w:r>
        <w:t xml:space="preserve">    String modelBin="lenet_iter_10000.caffemodel";</w:t>
      </w:r>
    </w:p>
    <w:p w:rsidR="00721CA4" w:rsidRDefault="00721CA4" w:rsidP="00721CA4">
      <w:pPr>
        <w:ind w:firstLine="420"/>
      </w:pPr>
      <w:r>
        <w:t xml:space="preserve">    Ptr&lt;dnn::Importer&gt; importer;</w:t>
      </w:r>
    </w:p>
    <w:p w:rsidR="00721CA4" w:rsidRDefault="00721CA4" w:rsidP="00721CA4">
      <w:pPr>
        <w:ind w:firstLine="420"/>
      </w:pPr>
      <w:r>
        <w:t xml:space="preserve">    try</w:t>
      </w:r>
    </w:p>
    <w:p w:rsidR="00721CA4" w:rsidRDefault="00721CA4" w:rsidP="00721CA4">
      <w:pPr>
        <w:ind w:firstLine="420"/>
      </w:pPr>
      <w:r>
        <w:t xml:space="preserve">    {</w:t>
      </w:r>
    </w:p>
    <w:p w:rsidR="00721CA4" w:rsidRDefault="00721CA4" w:rsidP="00721CA4">
      <w:pPr>
        <w:ind w:firstLine="420"/>
      </w:pPr>
      <w:r>
        <w:t xml:space="preserve">        importer=dnn::createCaffeImporter(modelTxt,modelBin);</w:t>
      </w:r>
    </w:p>
    <w:p w:rsidR="00721CA4" w:rsidRDefault="00721CA4" w:rsidP="00721CA4">
      <w:pPr>
        <w:ind w:firstLine="420"/>
      </w:pPr>
      <w:r>
        <w:t xml:space="preserve">    }</w:t>
      </w:r>
    </w:p>
    <w:p w:rsidR="00721CA4" w:rsidRDefault="00721CA4" w:rsidP="00721CA4">
      <w:pPr>
        <w:ind w:firstLine="420"/>
      </w:pPr>
      <w:r>
        <w:t xml:space="preserve">    catch(const cv::Exception &amp;err)</w:t>
      </w:r>
    </w:p>
    <w:p w:rsidR="00721CA4" w:rsidRDefault="00721CA4" w:rsidP="00721CA4">
      <w:pPr>
        <w:ind w:firstLine="420"/>
      </w:pPr>
      <w:r>
        <w:t xml:space="preserve">    {</w:t>
      </w:r>
    </w:p>
    <w:p w:rsidR="00721CA4" w:rsidRDefault="00721CA4" w:rsidP="00721CA4">
      <w:pPr>
        <w:ind w:firstLine="420"/>
      </w:pPr>
      <w:r>
        <w:t xml:space="preserve">        std::cerr&lt;&lt;err.msg&lt;&lt;std::endl;</w:t>
      </w:r>
    </w:p>
    <w:p w:rsidR="00721CA4" w:rsidRDefault="00721CA4" w:rsidP="00721CA4">
      <w:pPr>
        <w:ind w:firstLine="420"/>
      </w:pPr>
      <w:r>
        <w:t xml:space="preserve">    }</w:t>
      </w:r>
    </w:p>
    <w:p w:rsidR="00721CA4" w:rsidRDefault="00721CA4" w:rsidP="00721CA4">
      <w:pPr>
        <w:ind w:firstLine="420"/>
      </w:pPr>
      <w:r>
        <w:t xml:space="preserve">    if(!importer)</w:t>
      </w:r>
    </w:p>
    <w:p w:rsidR="00721CA4" w:rsidRDefault="00721CA4" w:rsidP="00721CA4">
      <w:pPr>
        <w:ind w:firstLine="420"/>
      </w:pPr>
      <w:r>
        <w:t xml:space="preserve">    {</w:t>
      </w:r>
    </w:p>
    <w:p w:rsidR="00721CA4" w:rsidRDefault="00721CA4" w:rsidP="00721CA4">
      <w:pPr>
        <w:ind w:firstLine="420"/>
      </w:pPr>
      <w:r>
        <w:lastRenderedPageBreak/>
        <w:t xml:space="preserve">        std::cerr&lt;&lt;"cant load network!"&lt;&lt;std::endl;</w:t>
      </w:r>
    </w:p>
    <w:p w:rsidR="00721CA4" w:rsidRDefault="00721CA4" w:rsidP="00721CA4">
      <w:pPr>
        <w:ind w:firstLine="420"/>
      </w:pPr>
      <w:r>
        <w:t xml:space="preserve">        return 0;</w:t>
      </w:r>
    </w:p>
    <w:p w:rsidR="00721CA4" w:rsidRDefault="00721CA4" w:rsidP="00721CA4">
      <w:pPr>
        <w:ind w:firstLine="420"/>
      </w:pPr>
      <w:r>
        <w:t xml:space="preserve">    }</w:t>
      </w:r>
    </w:p>
    <w:p w:rsidR="00721CA4" w:rsidRDefault="00721CA4" w:rsidP="00721CA4">
      <w:pPr>
        <w:ind w:firstLine="420"/>
      </w:pPr>
      <w:r>
        <w:t xml:space="preserve">    dnn::Net net;</w:t>
      </w:r>
    </w:p>
    <w:p w:rsidR="00721CA4" w:rsidRDefault="00721CA4" w:rsidP="00721CA4">
      <w:pPr>
        <w:ind w:firstLine="420"/>
      </w:pPr>
      <w:r>
        <w:t xml:space="preserve">    importer-&gt;populateNet(net);</w:t>
      </w:r>
    </w:p>
    <w:p w:rsidR="00721CA4" w:rsidRDefault="00721CA4" w:rsidP="00721CA4">
      <w:pPr>
        <w:ind w:firstLine="420"/>
      </w:pPr>
      <w:r>
        <w:t xml:space="preserve">    importer.release();</w:t>
      </w:r>
    </w:p>
    <w:p w:rsidR="00721CA4" w:rsidRDefault="00721CA4" w:rsidP="00721CA4">
      <w:pPr>
        <w:ind w:firstLine="420"/>
      </w:pPr>
      <w:r>
        <w:t xml:space="preserve">    Mat img = imread("4.bmp",0);</w:t>
      </w:r>
    </w:p>
    <w:p w:rsidR="00721CA4" w:rsidRDefault="00721CA4" w:rsidP="00721CA4">
      <w:pPr>
        <w:ind w:firstLine="420"/>
      </w:pPr>
      <w:r>
        <w:t xml:space="preserve">    if(img.empty())</w:t>
      </w:r>
    </w:p>
    <w:p w:rsidR="00721CA4" w:rsidRDefault="00721CA4" w:rsidP="00721CA4">
      <w:pPr>
        <w:ind w:firstLine="420"/>
      </w:pPr>
      <w:r>
        <w:t xml:space="preserve">    {</w:t>
      </w:r>
    </w:p>
    <w:p w:rsidR="00721CA4" w:rsidRDefault="00721CA4" w:rsidP="00721CA4">
      <w:pPr>
        <w:ind w:firstLine="420"/>
      </w:pPr>
      <w:r>
        <w:t xml:space="preserve">        std::cerr&lt;&lt;"cant load image!"&lt;&lt;std::endl;</w:t>
      </w:r>
    </w:p>
    <w:p w:rsidR="00721CA4" w:rsidRDefault="00721CA4" w:rsidP="00721CA4">
      <w:pPr>
        <w:ind w:firstLine="420"/>
      </w:pPr>
      <w:r>
        <w:t xml:space="preserve">        return 0;</w:t>
      </w:r>
    </w:p>
    <w:p w:rsidR="00721CA4" w:rsidRDefault="00721CA4" w:rsidP="00721CA4">
      <w:pPr>
        <w:ind w:firstLine="420"/>
      </w:pPr>
      <w:r>
        <w:t xml:space="preserve">    }</w:t>
      </w:r>
    </w:p>
    <w:p w:rsidR="00721CA4" w:rsidRDefault="00721CA4" w:rsidP="00721CA4">
      <w:pPr>
        <w:ind w:firstLine="420"/>
      </w:pPr>
      <w:r>
        <w:t xml:space="preserve">    resize(img,img,Size(28,28));</w:t>
      </w:r>
    </w:p>
    <w:p w:rsidR="00721CA4" w:rsidRDefault="00721CA4" w:rsidP="00721CA4">
      <w:pPr>
        <w:ind w:firstLine="420"/>
      </w:pPr>
      <w:r>
        <w:t xml:space="preserve">    dnn::Blob inputBlob = dnn::Blob(img);</w:t>
      </w:r>
    </w:p>
    <w:p w:rsidR="00721CA4" w:rsidRDefault="00721CA4" w:rsidP="00721CA4">
      <w:pPr>
        <w:ind w:firstLine="420"/>
      </w:pPr>
      <w:r>
        <w:t xml:space="preserve">    net.setBlob(".data",inputBlob);</w:t>
      </w:r>
    </w:p>
    <w:p w:rsidR="00721CA4" w:rsidRDefault="00721CA4" w:rsidP="00721CA4">
      <w:pPr>
        <w:ind w:firstLine="420"/>
      </w:pPr>
      <w:r>
        <w:t xml:space="preserve">    net.forward();</w:t>
      </w:r>
    </w:p>
    <w:p w:rsidR="00721CA4" w:rsidRDefault="00721CA4" w:rsidP="00721CA4">
      <w:pPr>
        <w:ind w:firstLine="420"/>
      </w:pPr>
      <w:r>
        <w:t xml:space="preserve">    dnn::Blob prob=net.getBlob("conv1");</w:t>
      </w:r>
    </w:p>
    <w:p w:rsidR="00721CA4" w:rsidRDefault="00721CA4" w:rsidP="00721CA4">
      <w:pPr>
        <w:ind w:firstLine="420"/>
      </w:pPr>
      <w:r>
        <w:t xml:space="preserve">    for(int i=0;i&lt;20;i++)</w:t>
      </w:r>
    </w:p>
    <w:p w:rsidR="00721CA4" w:rsidRDefault="00721CA4" w:rsidP="00721CA4">
      <w:pPr>
        <w:ind w:firstLine="420"/>
      </w:pPr>
      <w:r>
        <w:t xml:space="preserve">    {</w:t>
      </w:r>
    </w:p>
    <w:p w:rsidR="00721CA4" w:rsidRDefault="00721CA4" w:rsidP="00721CA4">
      <w:pPr>
        <w:ind w:firstLine="420"/>
      </w:pPr>
      <w:r>
        <w:t xml:space="preserve">        Mat featureImg=prob.getPlane(0,i);</w:t>
      </w:r>
    </w:p>
    <w:p w:rsidR="00721CA4" w:rsidRDefault="00721CA4" w:rsidP="00721CA4">
      <w:pPr>
        <w:ind w:firstLine="420"/>
      </w:pPr>
      <w:r>
        <w:tab/>
      </w:r>
      <w:r>
        <w:tab/>
        <w:t>featureImg.convertTo(featureImg,CV_8UC1);</w:t>
      </w:r>
    </w:p>
    <w:p w:rsidR="00721CA4" w:rsidRDefault="00721CA4" w:rsidP="00721CA4">
      <w:pPr>
        <w:ind w:firstLine="420"/>
      </w:pPr>
      <w:r>
        <w:tab/>
      </w:r>
      <w:r>
        <w:tab/>
        <w:t>resize(featureImg,featureImg,Size(256,256));</w:t>
      </w:r>
    </w:p>
    <w:p w:rsidR="00721CA4" w:rsidRDefault="00721CA4" w:rsidP="00721CA4">
      <w:pPr>
        <w:ind w:firstLine="420"/>
      </w:pPr>
      <w:r>
        <w:t xml:space="preserve">        imshow("feature",featureImg); </w:t>
      </w:r>
    </w:p>
    <w:p w:rsidR="00721CA4" w:rsidRDefault="00721CA4" w:rsidP="00721CA4">
      <w:pPr>
        <w:ind w:firstLine="420"/>
      </w:pPr>
      <w:r>
        <w:t xml:space="preserve">        waitKey(0);</w:t>
      </w:r>
    </w:p>
    <w:p w:rsidR="00721CA4" w:rsidRDefault="00721CA4" w:rsidP="00721CA4">
      <w:pPr>
        <w:ind w:firstLine="420"/>
      </w:pPr>
      <w:r>
        <w:t xml:space="preserve">    }        </w:t>
      </w:r>
    </w:p>
    <w:p w:rsidR="00721CA4" w:rsidRDefault="00721CA4" w:rsidP="00721CA4">
      <w:pPr>
        <w:ind w:firstLine="420"/>
      </w:pPr>
      <w:r>
        <w:t>}</w:t>
      </w:r>
    </w:p>
    <w:p w:rsidR="00721CA4" w:rsidRDefault="00721CA4" w:rsidP="00721CA4">
      <w:pPr>
        <w:pStyle w:val="2"/>
      </w:pPr>
      <w:r>
        <w:rPr>
          <w:rFonts w:hint="eastAsia"/>
        </w:rPr>
        <w:t>编译</w:t>
      </w:r>
    </w:p>
    <w:p w:rsidR="00721CA4" w:rsidRDefault="00721CA4" w:rsidP="00721CA4">
      <w:pPr>
        <w:ind w:firstLineChars="0" w:firstLine="0"/>
      </w:pPr>
      <w:r w:rsidRPr="00721CA4">
        <w:t xml:space="preserve">g++ -o featureMap featureMap.cpp -lopencv_dnn -lopencv_highgui -lopencv_imgcodecs -lopencv_imgproc -lstdc++ -lopencv_core </w:t>
      </w:r>
      <w:r w:rsidRPr="00721CA4">
        <w:lastRenderedPageBreak/>
        <w:t>-L/usr/local/lib</w:t>
      </w:r>
    </w:p>
    <w:p w:rsidR="00721CA4" w:rsidRDefault="00721CA4" w:rsidP="00721CA4">
      <w:pPr>
        <w:ind w:firstLineChars="0" w:firstLine="0"/>
      </w:pPr>
      <w:r w:rsidRPr="000C33E3">
        <w:rPr>
          <w:noProof/>
        </w:rPr>
        <w:drawing>
          <wp:inline distT="0" distB="0" distL="0" distR="0">
            <wp:extent cx="5276850" cy="4286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A4" w:rsidRDefault="00721CA4" w:rsidP="00721CA4">
      <w:pPr>
        <w:pStyle w:val="2"/>
      </w:pPr>
      <w:r>
        <w:rPr>
          <w:rFonts w:hint="eastAsia"/>
        </w:rPr>
        <w:t>运行</w:t>
      </w:r>
    </w:p>
    <w:p w:rsidR="00721CA4" w:rsidRDefault="00721CA4" w:rsidP="00721CA4">
      <w:pPr>
        <w:ind w:firstLine="420"/>
      </w:pPr>
      <w:r w:rsidRPr="00721CA4">
        <w:t>./featureMap</w:t>
      </w:r>
    </w:p>
    <w:p w:rsidR="00721CA4" w:rsidRDefault="00721CA4" w:rsidP="00721CA4">
      <w:pPr>
        <w:ind w:firstLineChars="0" w:firstLine="0"/>
        <w:rPr>
          <w:noProof/>
        </w:rPr>
      </w:pPr>
      <w:r w:rsidRPr="000C33E3">
        <w:rPr>
          <w:noProof/>
        </w:rPr>
        <w:drawing>
          <wp:inline distT="0" distB="0" distL="0" distR="0">
            <wp:extent cx="5276850" cy="161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A4" w:rsidRPr="00721CA4" w:rsidRDefault="00721CA4" w:rsidP="00721CA4">
      <w:pPr>
        <w:ind w:firstLineChars="0" w:firstLine="0"/>
        <w:jc w:val="center"/>
        <w:rPr>
          <w:rFonts w:hint="eastAsia"/>
        </w:rPr>
      </w:pPr>
      <w:r w:rsidRPr="000C33E3">
        <w:rPr>
          <w:noProof/>
        </w:rPr>
        <w:drawing>
          <wp:inline distT="0" distB="0" distL="0" distR="0">
            <wp:extent cx="2447925" cy="27146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CA4">
        <w:rPr>
          <w:noProof/>
        </w:rPr>
        <w:t xml:space="preserve"> </w:t>
      </w:r>
      <w:r w:rsidRPr="000C33E3">
        <w:rPr>
          <w:noProof/>
        </w:rPr>
        <w:drawing>
          <wp:inline distT="0" distB="0" distL="0" distR="0">
            <wp:extent cx="2457450" cy="2724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CA4" w:rsidRPr="0072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A4"/>
    <w:rsid w:val="000F43FB"/>
    <w:rsid w:val="00721CA4"/>
    <w:rsid w:val="00892E00"/>
    <w:rsid w:val="009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E743-85B3-4E29-9069-FAA43A13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2016-10-27T09:01:00Z</dcterms:created>
  <dcterms:modified xsi:type="dcterms:W3CDTF">2016-10-27T09:08:00Z</dcterms:modified>
</cp:coreProperties>
</file>