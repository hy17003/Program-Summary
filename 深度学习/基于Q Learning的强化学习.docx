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基于Q Learning的强化学习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在强化学习中，主要有环境enviroment和智能体agent两个元素，智能体根据观察到的环境</w:t>
      </w:r>
      <w:r>
        <w:rPr>
          <w:rFonts w:hint="eastAsia"/>
          <w:b/>
          <w:bCs/>
          <w:lang w:val="en-US" w:eastAsia="zh-CN"/>
        </w:rPr>
        <w:t>状态</w:t>
      </w:r>
      <w:r>
        <w:rPr>
          <w:rFonts w:hint="eastAsia"/>
          <w:lang w:val="en-US" w:eastAsia="zh-CN"/>
        </w:rPr>
        <w:t>采取某种</w:t>
      </w:r>
      <w:r>
        <w:rPr>
          <w:rFonts w:hint="eastAsia"/>
          <w:b/>
          <w:bCs/>
          <w:lang w:val="en-US" w:eastAsia="zh-CN"/>
        </w:rPr>
        <w:t>动作</w:t>
      </w:r>
      <w:r>
        <w:rPr>
          <w:rFonts w:hint="eastAsia"/>
          <w:lang w:val="en-US" w:eastAsia="zh-CN"/>
        </w:rPr>
        <w:t>，环境接受这种动作并反馈</w:t>
      </w:r>
      <w:r>
        <w:rPr>
          <w:rFonts w:hint="eastAsia"/>
          <w:b/>
          <w:bCs/>
          <w:lang w:val="en-US" w:eastAsia="zh-CN"/>
        </w:rPr>
        <w:t>收益</w:t>
      </w:r>
      <w:r>
        <w:rPr>
          <w:rFonts w:hint="eastAsia"/>
          <w:lang w:val="en-US" w:eastAsia="zh-CN"/>
        </w:rPr>
        <w:t>、</w:t>
      </w:r>
      <w:r>
        <w:rPr>
          <w:rFonts w:hint="eastAsia"/>
          <w:b/>
          <w:bCs/>
          <w:lang w:val="en-US" w:eastAsia="zh-CN"/>
        </w:rPr>
        <w:t>下一步状态</w:t>
      </w:r>
      <w:r>
        <w:rPr>
          <w:rFonts w:hint="eastAsia"/>
          <w:lang w:val="en-US" w:eastAsia="zh-CN"/>
        </w:rPr>
        <w:t>及</w:t>
      </w:r>
      <w:r>
        <w:rPr>
          <w:rFonts w:hint="eastAsia"/>
          <w:b/>
          <w:bCs/>
          <w:lang w:val="en-US" w:eastAsia="zh-CN"/>
        </w:rPr>
        <w:t>是否结束</w:t>
      </w:r>
      <w:r>
        <w:rPr>
          <w:rFonts w:hint="eastAsia"/>
          <w:b w:val="0"/>
          <w:bCs w:val="0"/>
          <w:lang w:val="en-US" w:eastAsia="zh-CN"/>
        </w:rPr>
        <w:t>。智能体的决策是基于Q值表，它记录的是(状态,动作)上产生的收益，智能体在某一状态下，选择收益最大的动作作为输出动作。Q值表是通过神经网络学习到的，强化学习的训练过程，就是学习Q值表的过程。</w:t>
      </w:r>
    </w:p>
    <w:p>
      <w:pPr>
        <w:numPr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下面结合CartPole游戏说明该技术，该游戏通过对木块左右移动以保持木杆平衡。</w:t>
      </w:r>
    </w:p>
    <w:p>
      <w:pPr>
        <w:numPr>
          <w:numId w:val="0"/>
        </w:numPr>
        <w:ind w:firstLine="420" w:firstLineChars="0"/>
        <w:jc w:val="center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264535" cy="1865630"/>
            <wp:effectExtent l="0" t="0" r="1206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rcRect l="4876" t="14952" r="3612" b="11657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环境最主要的任务是接受智能体输出的动作，并做出一定的反馈，即下一步状态，该动作获得的收益及是否停止。在CartPole游戏中，返回的状态是一个4元素列表，收益为一个分值。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1.2智能体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能体的主要任务是感知环境，或者说接受环境的反馈信息，作出动作决策。在智能体内部创建一个神经网络称Q值网络，网络的输入为环境状态，在这里是一个四元素的列表，输出是两个动作的Q值，智能体的动作就是基于该网络的输出结果。在智能体感知环境的过程中，智能体收集并保存数据，并每次从中抽取部分数据训练。网络训练的目的，是在给定环</w:t>
      </w:r>
      <w:r>
        <w:rPr>
          <w:rFonts w:hint="eastAsia"/>
          <w:b w:val="0"/>
          <w:bCs w:val="0"/>
          <w:lang w:val="en-US" w:eastAsia="zh-CN"/>
        </w:rPr>
        <w:t>境</w:t>
      </w:r>
      <w:r>
        <w:rPr>
          <w:rFonts w:hint="eastAsia"/>
          <w:b/>
          <w:bCs/>
          <w:lang w:val="en-US" w:eastAsia="zh-CN"/>
        </w:rPr>
        <w:t>状态</w:t>
      </w:r>
      <w:r>
        <w:rPr>
          <w:rFonts w:hint="eastAsia"/>
          <w:lang w:val="en-US" w:eastAsia="zh-CN"/>
        </w:rPr>
        <w:t>下，作出一个</w:t>
      </w:r>
      <w:r>
        <w:rPr>
          <w:rFonts w:hint="eastAsia"/>
          <w:b/>
          <w:bCs/>
          <w:lang w:val="en-US" w:eastAsia="zh-CN"/>
        </w:rPr>
        <w:t>动作</w:t>
      </w:r>
      <w:r>
        <w:rPr>
          <w:rFonts w:hint="eastAsia"/>
          <w:lang w:val="en-US" w:eastAsia="zh-CN"/>
        </w:rPr>
        <w:t>，使得该动作的</w:t>
      </w:r>
      <w:r>
        <w:rPr>
          <w:rFonts w:hint="eastAsia"/>
          <w:b/>
          <w:bCs/>
          <w:lang w:val="en-US" w:eastAsia="zh-CN"/>
        </w:rPr>
        <w:t>收益</w:t>
      </w:r>
      <w:r>
        <w:rPr>
          <w:rFonts w:hint="eastAsia"/>
          <w:lang w:val="en-US" w:eastAsia="zh-CN"/>
        </w:rPr>
        <w:t>最大。收益不仅包括</w:t>
      </w:r>
      <w:r>
        <w:rPr>
          <w:rFonts w:hint="eastAsia"/>
          <w:b/>
          <w:bCs/>
          <w:lang w:val="en-US" w:eastAsia="zh-CN"/>
        </w:rPr>
        <w:t>当前动作的收益，</w:t>
      </w:r>
      <w:r>
        <w:rPr>
          <w:rFonts w:hint="eastAsia"/>
          <w:lang w:val="en-US" w:eastAsia="zh-CN"/>
        </w:rPr>
        <w:t>还包括</w:t>
      </w:r>
      <w:r>
        <w:rPr>
          <w:rFonts w:hint="eastAsia"/>
          <w:b/>
          <w:bCs/>
          <w:lang w:val="en-US" w:eastAsia="zh-CN"/>
        </w:rPr>
        <w:t>下一状态的最大收益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因为Q值网络是收敛的，所以网络的损失是网络的输出Q值与期待收益（当前收益 + 下一状态最大收益）的均方差</w:t>
      </w:r>
      <w:r>
        <w:rPr>
          <w:rFonts w:hint="eastAsia"/>
          <w:lang w:val="en-US" w:eastAsia="zh-CN"/>
        </w:rPr>
        <w:t>，其中当前收益是看得到的，是从环境反馈得到的，而Q值（即网络估计的收益）和下一状态的最大收益是由网络估计得到的。</w:t>
      </w:r>
    </w:p>
    <w:p>
      <w:pPr>
        <w:pStyle w:val="3"/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完整代码在我的github上：https://github.com/hy17003/simple_cartpole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2.1环境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Environment: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B200B2"/>
                <w:sz w:val="20"/>
                <w:szCs w:val="20"/>
                <w:shd w:val="clear" w:fill="FFFFFF"/>
              </w:rPr>
              <w:t>__init__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sess):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.game = gym.make(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'CartPole-v0'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.session = sess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环境执行一次动作，返回反馈信息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step(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,action):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state, reward, done, _ =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.game.step(action)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state, reward, done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显示画面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show(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.game.render()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重启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restart(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.game.reset()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2.2智能体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class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Agent: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B200B2"/>
                <w:sz w:val="20"/>
                <w:szCs w:val="20"/>
                <w:shd w:val="clear" w:fill="FFFFFF"/>
              </w:rPr>
              <w:t>__init__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sess):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.buffer = deque()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.max_buffer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10000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.state_dim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.action_dim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.epsilon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0.1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.batch_size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32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.session = sess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.create_q_network()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.create_train_method()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.saver = tf.train.Saver()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.start_idx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决策，根据状态计算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Q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值，选择最大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Q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值的动作输出，同时，该动作有一定的随机性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get_greedy_action(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state):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q_value =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.session.run(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.q_value,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feed_dict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={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.state_input: [state]})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random.random() &lt;=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.epsilon: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random.randint(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.action_dim -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np.argmax(q_value[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决策，根据状态计算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Q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值，选择最大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Q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值的动作输出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get_action(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state):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q_value =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.session.run(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.q_value,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feed_dict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={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.state_input: [state]})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np.argmax(q_value[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感知环境，保存游戏返回的状态及奖励等信息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perceive(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state, action, reward, next_state, done):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one_hot_action = np.zeros(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.action_dim)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one_hot_action[action]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.buffer.append((state, one_hot_action, reward, next_state, done))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80"/>
                <w:sz w:val="20"/>
                <w:szCs w:val="20"/>
                <w:shd w:val="clear" w:fill="FFFFFF"/>
              </w:rPr>
              <w:t>len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.buffer) &gt;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.max_buffer: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.buffer.popleft()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80"/>
                <w:sz w:val="20"/>
                <w:szCs w:val="20"/>
                <w:shd w:val="clear" w:fill="FFFFFF"/>
              </w:rPr>
              <w:t>len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.buffer) &gt;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.batch_size: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.train_q_network()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创建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Q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值网络，输入为当前状态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state_input, 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网络输出两个动作的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Q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值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create_q_network(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.state_input = tf.placeholder(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"float"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.state_dim])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W1 =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.weight_variable([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.state_dim,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b1 =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.bias_variable([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W2 =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.weight_variable([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20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.action_dim])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b2 =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.bias_variable([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.action_dim])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h_layer = tf.nn.relu(tf.matmul(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.state_input, W1) + b1)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.q_value = tf.matmul(h_layer, W2) + b2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创建训练方法，输入为动作，期望奖励及当前状态，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Q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值网络根据当前状态估计两个动作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Q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值，获取当前动作对应的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Q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值，该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Q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值与输入期望奖励差的平方即为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cost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，因为在网络稳定时，因为网络稳定后，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Q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值表中，每一个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状态，动作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上的值将不变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create_train_method(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.action_input = tf.placeholder(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"float"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.action_dim])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.y_input = tf.placeholder(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"float"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[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None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])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q_action = tf.reduce_sum(tf.multiply(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.q_value,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.action_input),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reduction_indices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.cost = tf.reduce_mean(tf.square(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.y_input - q_action))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.train_step = tf.train.AdamOptimizer(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0.0001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).minimize(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.cost)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训练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Q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值网络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train_q_network(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minibatch = random.sample(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.buffer,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.batch_size)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state_batch = [data[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]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minibatch]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action_batch = [data[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]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minibatch]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reward_batch = [data[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2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]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minibatch]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next_state_batch = [data[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3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]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data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minibatch]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y_batch = []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i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80"/>
                <w:sz w:val="20"/>
                <w:szCs w:val="20"/>
                <w:shd w:val="clear" w:fill="FFFFFF"/>
              </w:rPr>
              <w:t>range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.batch_size):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done = minibatch[i][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4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done: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y_batch.append(reward_batch[i])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reward_ex =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.session.run(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.q_value,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feed_dict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={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.state_input: [next_state_batch[i]]})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y_batch.append(reward_batch[i] + np.max(reward_ex))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.session.run(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.train_step,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 xml:space="preserve">feed_dict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 {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.state_input: state_batch,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.y_input:y_batch,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                           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.action_input:action_batch})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初始化权值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weight_variable(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shape):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initial = tf.truncated_normal(shape)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tf.Variable(initial)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初始化偏置值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bias_variable(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shape):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initial = tf.constant(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0.01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shape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=shape)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tf.Variable(initial)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保存网络模型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save_model(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path, step):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model_name = os.path.join(path,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'cartpole.ckpt'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.saver.save(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.session, model_name,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global_step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=step)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return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20"/>
                <w:szCs w:val="20"/>
                <w:shd w:val="clear" w:fill="FFFFFF"/>
              </w:rPr>
              <w:t>载入网络模型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'''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load_model(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path):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ckpt = tf.train.get_checkpoint_state(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checkpoint_dir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=path)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ckpt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ckpt.model_checkpoint_path: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.saver.restore(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.session, ckpt.model_checkpoint_path)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.start_idx=ckpt.model_checkpoint_path.split(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)[-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].split(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)[-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2.3主函数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MAX_TIMES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100000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MAX_STEP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300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def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main(stage):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sess = tf.Session()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env = Environment(sess)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agent = Agent(sess)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sess.run(tf.global_variables_initializer())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agent.load_model(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'model'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(stage ==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'TRAIN'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80"/>
                <w:sz w:val="20"/>
                <w:szCs w:val="20"/>
                <w:shd w:val="clear" w:fill="FFFFFF"/>
              </w:rPr>
              <w:t>range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80"/>
                <w:sz w:val="20"/>
                <w:szCs w:val="20"/>
                <w:shd w:val="clear" w:fill="FFFFFF"/>
              </w:rPr>
              <w:t>int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(agent.start_idx), MAX_TIMES):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cur_state = env.restart()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score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step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80"/>
                <w:sz w:val="20"/>
                <w:szCs w:val="20"/>
                <w:shd w:val="clear" w:fill="FFFFFF"/>
              </w:rPr>
              <w:t>range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(MAX_STEP):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根据当前状态，智能体作出一种动作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action = agent.get_greedy_action(cur_state)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执行这种动作，获得环境反馈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next_state, reward, done = env.step(action)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score = score + reward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显示画面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(t &gt;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3000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env.show()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智能体感知这些反馈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agent.perceive(cur_state, action, reward, next_state, done)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>#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更新环境状态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cur_state = next_state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done: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80"/>
                <w:sz w:val="20"/>
                <w:szCs w:val="20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"t = 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t,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 Score = 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score)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t %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2000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==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agent.save_model(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'model'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t)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80"/>
                <w:sz w:val="20"/>
                <w:szCs w:val="20"/>
                <w:shd w:val="clear" w:fill="FFFFFF"/>
              </w:rPr>
              <w:t>range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100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cur_state = env.restart()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score = 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step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in </w:t>
            </w:r>
            <w:r>
              <w:rPr>
                <w:rFonts w:hint="default" w:ascii="Consolas" w:hAnsi="Consolas" w:eastAsia="Consolas" w:cs="Consolas"/>
                <w:color w:val="000080"/>
                <w:sz w:val="20"/>
                <w:szCs w:val="20"/>
                <w:shd w:val="clear" w:fill="FFFFFF"/>
              </w:rPr>
              <w:t>range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(MAX_STEP):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根据当前状态，智能体作出一种动作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action = agent.get_action(cur_state)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执行这种动作，获得环境反馈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next_state, reward, done = env.step(action)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score = score + reward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显示画面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env.show()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智能体感知这些反馈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agent.perceive(cur_state, action, reward, next_state, done)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0"/>
                <w:szCs w:val="20"/>
                <w:shd w:val="clear" w:fill="FFFFFF"/>
              </w:rPr>
              <w:t xml:space="preserve"># 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>更新环境状态</w:t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cur_state = next_state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done: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000080"/>
                <w:sz w:val="20"/>
                <w:szCs w:val="20"/>
                <w:shd w:val="clear" w:fill="FFFFFF"/>
              </w:rPr>
              <w:t>print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"t = 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, t, 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" Score = 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 score)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sess.close()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其它细节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网络的保存与恢复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保存训练模型，首先定义Saver，在定义完网络后使用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tf.train.Saver()</w:t>
      </w:r>
      <w:r>
        <w:rPr>
          <w:rFonts w:hint="eastAsia"/>
          <w:lang w:val="en-US" w:eastAsia="zh-CN"/>
        </w:rPr>
        <w:t>定义一个Saver，在需要保存模型的地方使用以下代码保存模型。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.saver.save(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.session, model_name, 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global_step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=step)</w:t>
            </w:r>
          </w:p>
        </w:tc>
      </w:tr>
    </w:tbl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载入已训练模型，以下代码检查模型是否存在，若存在，则载入：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ckpt = tf.train.get_checkpoint_state(</w:t>
            </w:r>
            <w:r>
              <w:rPr>
                <w:rFonts w:hint="default" w:ascii="Consolas" w:hAnsi="Consolas" w:eastAsia="Consolas" w:cs="Consolas"/>
                <w:color w:val="660099"/>
                <w:sz w:val="20"/>
                <w:szCs w:val="20"/>
                <w:shd w:val="clear" w:fill="FFFFFF"/>
              </w:rPr>
              <w:t>checkpoint_dir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=path)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ckpt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and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ckpt.model_checkpoint_path: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.saver.restore(</w:t>
            </w: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.session, ckpt.model_checkpoint_path)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以下代码从模型文件名中提取训练次数：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94558D"/>
                <w:sz w:val="20"/>
                <w:szCs w:val="20"/>
                <w:shd w:val="clear" w:fill="FFFFFF"/>
              </w:rPr>
              <w:t>self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.start_idx=ckpt.model_checkpoint_path.split(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'/'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)[-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].split(</w:t>
            </w:r>
            <w:r>
              <w:rPr>
                <w:rFonts w:hint="default" w:ascii="Consolas" w:hAnsi="Consolas" w:eastAsia="Consolas" w:cs="Consolas"/>
                <w:b/>
                <w:color w:val="008080"/>
                <w:sz w:val="20"/>
                <w:szCs w:val="20"/>
                <w:shd w:val="clear" w:fill="FFFFFF"/>
              </w:rPr>
              <w:t>'-'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)[-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]</w:t>
            </w:r>
          </w:p>
        </w:tc>
      </w:tr>
    </w:tbl>
    <w:p>
      <w:pPr>
        <w:ind w:left="0" w:leftChars="0" w:firstLine="0" w:firstLineChars="0"/>
        <w:rPr>
          <w:rFonts w:hint="eastAsia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6C22A"/>
    <w:multiLevelType w:val="singleLevel"/>
    <w:tmpl w:val="5966C22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E40"/>
    <w:rsid w:val="000168EF"/>
    <w:rsid w:val="00063740"/>
    <w:rsid w:val="000B561B"/>
    <w:rsid w:val="000C0C14"/>
    <w:rsid w:val="000E2FBF"/>
    <w:rsid w:val="000E7731"/>
    <w:rsid w:val="001211FC"/>
    <w:rsid w:val="00160D9C"/>
    <w:rsid w:val="002B26DF"/>
    <w:rsid w:val="002D34B5"/>
    <w:rsid w:val="004A7E3C"/>
    <w:rsid w:val="006F1731"/>
    <w:rsid w:val="0080779D"/>
    <w:rsid w:val="009D119A"/>
    <w:rsid w:val="00BA03BE"/>
    <w:rsid w:val="00CD768E"/>
    <w:rsid w:val="00D368DB"/>
    <w:rsid w:val="00F92E40"/>
    <w:rsid w:val="0E2000C4"/>
    <w:rsid w:val="124D4ABD"/>
    <w:rsid w:val="232421BB"/>
    <w:rsid w:val="2C7013DC"/>
    <w:rsid w:val="2CF24750"/>
    <w:rsid w:val="4125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Consolas" w:hAnsi="Consolas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00" w:after="200"/>
      <w:ind w:firstLine="0" w:firstLineChars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5" w:lineRule="auto"/>
      <w:ind w:firstLine="0" w:firstLineChars="0"/>
      <w:jc w:val="left"/>
      <w:outlineLvl w:val="1"/>
    </w:pPr>
    <w:rPr>
      <w:rFonts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5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240" w:lineRule="auto"/>
      <w:ind w:firstLine="0" w:firstLineChars="0"/>
      <w:outlineLvl w:val="3"/>
    </w:pPr>
    <w:rPr>
      <w:rFonts w:eastAsia="黑体" w:cstheme="majorBidi"/>
      <w:b/>
      <w:bCs/>
      <w:sz w:val="28"/>
      <w:szCs w:val="28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2">
    <w:name w:val="标题 1 字符"/>
    <w:link w:val="2"/>
    <w:qFormat/>
    <w:uiPriority w:val="9"/>
    <w:rPr>
      <w:rFonts w:ascii="Consolas" w:hAnsi="Consolas" w:eastAsia="黑体"/>
      <w:b/>
      <w:bCs/>
      <w:kern w:val="44"/>
      <w:sz w:val="44"/>
      <w:szCs w:val="44"/>
    </w:rPr>
  </w:style>
  <w:style w:type="character" w:customStyle="1" w:styleId="13">
    <w:name w:val="标题 2 字符"/>
    <w:link w:val="3"/>
    <w:uiPriority w:val="9"/>
    <w:rPr>
      <w:rFonts w:ascii="Consolas" w:hAnsi="Consolas" w:eastAsia="黑体" w:cs="Times New Roman"/>
      <w:b/>
      <w:bCs/>
      <w:sz w:val="32"/>
      <w:szCs w:val="32"/>
    </w:rPr>
  </w:style>
  <w:style w:type="character" w:customStyle="1" w:styleId="14">
    <w:name w:val="标题 3 字符"/>
    <w:link w:val="4"/>
    <w:qFormat/>
    <w:uiPriority w:val="9"/>
    <w:rPr>
      <w:rFonts w:ascii="Consolas" w:hAnsi="Consolas"/>
      <w:b/>
      <w:bCs/>
      <w:sz w:val="32"/>
      <w:szCs w:val="32"/>
    </w:rPr>
  </w:style>
  <w:style w:type="character" w:customStyle="1" w:styleId="15">
    <w:name w:val="页眉 字符"/>
    <w:link w:val="7"/>
    <w:qFormat/>
    <w:uiPriority w:val="99"/>
    <w:rPr>
      <w:rFonts w:ascii="Consolas" w:hAnsi="Consolas"/>
      <w:kern w:val="2"/>
      <w:sz w:val="18"/>
      <w:szCs w:val="18"/>
    </w:rPr>
  </w:style>
  <w:style w:type="character" w:customStyle="1" w:styleId="16">
    <w:name w:val="页脚 字符"/>
    <w:link w:val="6"/>
    <w:qFormat/>
    <w:uiPriority w:val="99"/>
    <w:rPr>
      <w:rFonts w:ascii="Consolas" w:hAnsi="Consolas"/>
      <w:kern w:val="2"/>
      <w:sz w:val="18"/>
      <w:szCs w:val="18"/>
    </w:rPr>
  </w:style>
  <w:style w:type="character" w:customStyle="1" w:styleId="17">
    <w:name w:val="HTML 预设格式 字符"/>
    <w:basedOn w:val="9"/>
    <w:link w:val="8"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8">
    <w:name w:val="List Paragraph"/>
    <w:basedOn w:val="1"/>
    <w:qFormat/>
    <w:uiPriority w:val="34"/>
    <w:pPr>
      <w:ind w:firstLine="420"/>
    </w:pPr>
  </w:style>
  <w:style w:type="character" w:customStyle="1" w:styleId="19">
    <w:name w:val="标题 4 字符"/>
    <w:basedOn w:val="9"/>
    <w:link w:val="5"/>
    <w:uiPriority w:val="9"/>
    <w:rPr>
      <w:rFonts w:ascii="Consolas" w:hAnsi="Consolas" w:eastAsia="黑体" w:cstheme="majorBidi"/>
      <w:b/>
      <w:bCs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ocuments\&#33258;&#23450;&#20041;%20Office%20&#27169;&#26495;\my_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my_template.dot</Template>
  <Pages>9</Pages>
  <Words>1280</Words>
  <Characters>7301</Characters>
  <Lines>60</Lines>
  <Paragraphs>17</Paragraphs>
  <ScaleCrop>false</ScaleCrop>
  <LinksUpToDate>false</LinksUpToDate>
  <CharactersWithSpaces>8564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2017-06-28T15:12:00Z</dcterms:created>
  <dc:creator>Administrator</dc:creator>
  <cp:lastModifiedBy>hy17003</cp:lastModifiedBy>
  <dcterms:modified xsi:type="dcterms:W3CDTF">2017-07-13T01:38:45Z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