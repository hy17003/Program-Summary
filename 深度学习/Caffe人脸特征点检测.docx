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E00" w:rsidRDefault="00D728A9" w:rsidP="00D728A9">
      <w:pPr>
        <w:pStyle w:val="1"/>
      </w:pPr>
      <w:r>
        <w:rPr>
          <w:rFonts w:hint="eastAsia"/>
        </w:rPr>
        <w:t>人脸特征点识别</w:t>
      </w:r>
    </w:p>
    <w:p w:rsidR="005B6AC8" w:rsidRPr="005B6AC8" w:rsidRDefault="005B6AC8" w:rsidP="005B6AC8">
      <w:pPr>
        <w:ind w:firstLine="420"/>
        <w:rPr>
          <w:rFonts w:hint="eastAsia"/>
        </w:rPr>
      </w:pPr>
      <w:r>
        <w:rPr>
          <w:rFonts w:hint="eastAsia"/>
        </w:rPr>
        <w:t>本实例主要演示了</w:t>
      </w:r>
      <w:r>
        <w:rPr>
          <w:rFonts w:hint="eastAsia"/>
        </w:rPr>
        <w:t>HDF5</w:t>
      </w:r>
      <w:r>
        <w:rPr>
          <w:rFonts w:hint="eastAsia"/>
        </w:rPr>
        <w:t>数据格式及内层数据层在深度学习上的使用。相比于</w:t>
      </w:r>
      <w:r>
        <w:rPr>
          <w:rFonts w:hint="eastAsia"/>
        </w:rPr>
        <w:t>LMDB</w:t>
      </w:r>
      <w:r>
        <w:rPr>
          <w:rFonts w:hint="eastAsia"/>
        </w:rPr>
        <w:t>数据格式只能输出一个标签，</w:t>
      </w:r>
      <w:r>
        <w:rPr>
          <w:rFonts w:hint="eastAsia"/>
        </w:rPr>
        <w:t>HDF5</w:t>
      </w:r>
      <w:r>
        <w:rPr>
          <w:rFonts w:hint="eastAsia"/>
        </w:rPr>
        <w:t>可以输出多个标签。相比于其它数据输入层从磁盘中读取数据，内存数据层直接从内存中读入数据。</w:t>
      </w:r>
    </w:p>
    <w:p w:rsidR="00D728A9" w:rsidRDefault="00D728A9" w:rsidP="00D728A9">
      <w:pPr>
        <w:pStyle w:val="2"/>
      </w:pPr>
      <w:r>
        <w:rPr>
          <w:rFonts w:hint="eastAsia"/>
        </w:rPr>
        <w:t>准备数据</w:t>
      </w:r>
    </w:p>
    <w:p w:rsidR="00D728A9" w:rsidRDefault="00D728A9" w:rsidP="00D728A9">
      <w:pPr>
        <w:ind w:firstLine="420"/>
      </w:pPr>
      <w:r>
        <w:rPr>
          <w:rFonts w:hint="eastAsia"/>
        </w:rPr>
        <w:t>从上</w:t>
      </w:r>
      <w:r w:rsidRPr="00D728A9">
        <w:t>https://www.kaggle.com/c/facial-keypoints-detection/data</w:t>
      </w:r>
      <w:r>
        <w:rPr>
          <w:rFonts w:hint="eastAsia"/>
        </w:rPr>
        <w:t>下载训练和测试数据：</w:t>
      </w:r>
    </w:p>
    <w:p w:rsidR="00D728A9" w:rsidRDefault="003F54BD" w:rsidP="00D728A9">
      <w:pPr>
        <w:ind w:firstLineChars="0" w:firstLine="0"/>
        <w:rPr>
          <w:noProof/>
        </w:rPr>
      </w:pPr>
      <w:r w:rsidRPr="004B4829">
        <w:rPr>
          <w:noProof/>
        </w:rPr>
        <w:drawing>
          <wp:inline distT="0" distB="0" distL="0" distR="0">
            <wp:extent cx="5276850" cy="30480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8A9" w:rsidRDefault="00CD3B6B" w:rsidP="00D728A9">
      <w:pPr>
        <w:ind w:firstLineChars="0" w:firstLine="0"/>
        <w:rPr>
          <w:noProof/>
        </w:rPr>
      </w:pPr>
      <w:r>
        <w:rPr>
          <w:rFonts w:hint="eastAsia"/>
          <w:noProof/>
        </w:rPr>
        <w:t>下载的数据是</w:t>
      </w:r>
      <w:r>
        <w:rPr>
          <w:rFonts w:hint="eastAsia"/>
          <w:noProof/>
        </w:rPr>
        <w:t>csv</w:t>
      </w:r>
      <w:r>
        <w:rPr>
          <w:rFonts w:hint="eastAsia"/>
          <w:noProof/>
        </w:rPr>
        <w:t>格式的数据，其格式如下：</w:t>
      </w:r>
    </w:p>
    <w:p w:rsidR="00CD3B6B" w:rsidRDefault="003F54BD" w:rsidP="00CD3B6B">
      <w:pPr>
        <w:ind w:firstLineChars="0" w:firstLine="0"/>
        <w:jc w:val="center"/>
        <w:rPr>
          <w:noProof/>
        </w:rPr>
      </w:pPr>
      <w:r w:rsidRPr="004B4829">
        <w:rPr>
          <w:noProof/>
        </w:rPr>
        <w:drawing>
          <wp:inline distT="0" distB="0" distL="0" distR="0">
            <wp:extent cx="5276850" cy="18192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732" w:rsidRDefault="003F54BD" w:rsidP="005B6AC8">
      <w:pPr>
        <w:ind w:firstLineChars="0" w:firstLine="0"/>
        <w:jc w:val="center"/>
        <w:rPr>
          <w:noProof/>
        </w:rPr>
      </w:pPr>
      <w:r w:rsidRPr="004B4829">
        <w:rPr>
          <w:noProof/>
        </w:rPr>
        <w:lastRenderedPageBreak/>
        <w:drawing>
          <wp:inline distT="0" distB="0" distL="0" distR="0">
            <wp:extent cx="1257300" cy="12573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829">
        <w:rPr>
          <w:noProof/>
        </w:rPr>
        <w:drawing>
          <wp:inline distT="0" distB="0" distL="0" distR="0">
            <wp:extent cx="1257300" cy="12573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829">
        <w:rPr>
          <w:noProof/>
        </w:rPr>
        <w:drawing>
          <wp:inline distT="0" distB="0" distL="0" distR="0">
            <wp:extent cx="1257300" cy="12573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829">
        <w:rPr>
          <w:noProof/>
        </w:rPr>
        <w:drawing>
          <wp:inline distT="0" distB="0" distL="0" distR="0">
            <wp:extent cx="1257300" cy="12573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B6B" w:rsidRDefault="00CD3B6B" w:rsidP="00CD3B6B">
      <w:pPr>
        <w:ind w:firstLineChars="0" w:firstLine="0"/>
        <w:rPr>
          <w:noProof/>
        </w:rPr>
      </w:pPr>
      <w:r>
        <w:rPr>
          <w:rFonts w:hint="eastAsia"/>
          <w:noProof/>
        </w:rPr>
        <w:t>每一张图像有</w:t>
      </w:r>
      <w:r>
        <w:rPr>
          <w:rFonts w:hint="eastAsia"/>
          <w:noProof/>
        </w:rPr>
        <w:t>15</w:t>
      </w:r>
      <w:r>
        <w:rPr>
          <w:rFonts w:hint="eastAsia"/>
          <w:noProof/>
        </w:rPr>
        <w:t>个坐标点，共</w:t>
      </w:r>
      <w:r>
        <w:rPr>
          <w:rFonts w:hint="eastAsia"/>
          <w:noProof/>
        </w:rPr>
        <w:t>30</w:t>
      </w:r>
      <w:r>
        <w:rPr>
          <w:rFonts w:hint="eastAsia"/>
          <w:noProof/>
        </w:rPr>
        <w:t>个标签输出，因此需要使用</w:t>
      </w:r>
      <w:r>
        <w:rPr>
          <w:rFonts w:hint="eastAsia"/>
          <w:noProof/>
        </w:rPr>
        <w:t>HDF5</w:t>
      </w:r>
      <w:r>
        <w:rPr>
          <w:rFonts w:hint="eastAsia"/>
          <w:noProof/>
        </w:rPr>
        <w:t>数据格式，将</w:t>
      </w:r>
      <w:r>
        <w:rPr>
          <w:rFonts w:hint="eastAsia"/>
          <w:noProof/>
        </w:rPr>
        <w:t>CSV</w:t>
      </w:r>
      <w:r>
        <w:rPr>
          <w:rFonts w:hint="eastAsia"/>
          <w:noProof/>
        </w:rPr>
        <w:t>格式转换到</w:t>
      </w:r>
      <w:r>
        <w:rPr>
          <w:rFonts w:hint="eastAsia"/>
          <w:noProof/>
        </w:rPr>
        <w:t>HDF5</w:t>
      </w:r>
      <w:r>
        <w:rPr>
          <w:rFonts w:hint="eastAsia"/>
          <w:noProof/>
        </w:rPr>
        <w:t>格式的代码如下：</w:t>
      </w:r>
    </w:p>
    <w:p w:rsidR="00CD3B6B" w:rsidRPr="00CD3B6B" w:rsidRDefault="00CD3B6B" w:rsidP="00CD3B6B">
      <w:pPr>
        <w:spacing w:line="240" w:lineRule="auto"/>
        <w:ind w:firstLineChars="0" w:firstLine="0"/>
      </w:pPr>
      <w:r w:rsidRPr="00CD3B6B">
        <w:t>import os</w:t>
      </w:r>
    </w:p>
    <w:p w:rsidR="00CD3B6B" w:rsidRPr="00CD3B6B" w:rsidRDefault="00CD3B6B" w:rsidP="00CD3B6B">
      <w:pPr>
        <w:spacing w:line="240" w:lineRule="auto"/>
        <w:ind w:firstLineChars="0" w:firstLine="0"/>
      </w:pPr>
      <w:r w:rsidRPr="00CD3B6B">
        <w:t>import numpy as np</w:t>
      </w:r>
    </w:p>
    <w:p w:rsidR="00CD3B6B" w:rsidRPr="00CD3B6B" w:rsidRDefault="00CD3B6B" w:rsidP="00CD3B6B">
      <w:pPr>
        <w:spacing w:line="240" w:lineRule="auto"/>
        <w:ind w:firstLineChars="0" w:firstLine="0"/>
      </w:pPr>
      <w:r w:rsidRPr="00CD3B6B">
        <w:t>from pandas.io.parsers import read_csv</w:t>
      </w:r>
    </w:p>
    <w:p w:rsidR="00CD3B6B" w:rsidRPr="00CD3B6B" w:rsidRDefault="00CD3B6B" w:rsidP="00CD3B6B">
      <w:pPr>
        <w:spacing w:line="240" w:lineRule="auto"/>
        <w:ind w:firstLineChars="0" w:firstLine="0"/>
      </w:pPr>
      <w:r w:rsidRPr="00CD3B6B">
        <w:t>from sklearn.utils import shuffle</w:t>
      </w:r>
    </w:p>
    <w:p w:rsidR="00CD3B6B" w:rsidRPr="00CD3B6B" w:rsidRDefault="00CD3B6B" w:rsidP="00CD3B6B">
      <w:pPr>
        <w:spacing w:line="240" w:lineRule="auto"/>
        <w:ind w:firstLineChars="0" w:firstLine="0"/>
      </w:pPr>
      <w:r w:rsidRPr="00CD3B6B">
        <w:t>import h5py</w:t>
      </w:r>
    </w:p>
    <w:p w:rsidR="00CD3B6B" w:rsidRPr="00CD3B6B" w:rsidRDefault="00CD3B6B" w:rsidP="00CD3B6B">
      <w:pPr>
        <w:spacing w:line="240" w:lineRule="auto"/>
        <w:ind w:firstLineChars="0" w:firstLine="0"/>
      </w:pPr>
    </w:p>
    <w:p w:rsidR="00CD3B6B" w:rsidRPr="00CD3B6B" w:rsidRDefault="00CD3B6B" w:rsidP="00CD3B6B">
      <w:pPr>
        <w:spacing w:line="240" w:lineRule="auto"/>
        <w:ind w:firstLineChars="0" w:firstLine="0"/>
      </w:pPr>
      <w:r w:rsidRPr="00CD3B6B">
        <w:t>TRAIN_CSV = '/home/hy17003/caffe/examples/kaggle-face/data/csv/training.csv'</w:t>
      </w:r>
    </w:p>
    <w:p w:rsidR="00CD3B6B" w:rsidRPr="00CD3B6B" w:rsidRDefault="00CD3B6B" w:rsidP="00CD3B6B">
      <w:pPr>
        <w:spacing w:line="240" w:lineRule="auto"/>
        <w:ind w:firstLineChars="0" w:firstLine="0"/>
      </w:pPr>
    </w:p>
    <w:p w:rsidR="00CD3B6B" w:rsidRPr="00CD3B6B" w:rsidRDefault="00CD3B6B" w:rsidP="00CD3B6B">
      <w:pPr>
        <w:spacing w:line="240" w:lineRule="auto"/>
        <w:ind w:firstLineChars="0" w:firstLine="0"/>
      </w:pPr>
      <w:r w:rsidRPr="00CD3B6B">
        <w:t>def csv_to_hd5():</w:t>
      </w:r>
    </w:p>
    <w:p w:rsidR="00CD3B6B" w:rsidRPr="00CD3B6B" w:rsidRDefault="00CD3B6B" w:rsidP="00CD3B6B">
      <w:pPr>
        <w:spacing w:line="240" w:lineRule="auto"/>
        <w:ind w:firstLineChars="0" w:firstLine="0"/>
      </w:pPr>
      <w:r w:rsidRPr="00CD3B6B">
        <w:tab/>
        <w:t>dataframe = read_csv(os.path.expanduser(TRAIN_CSV))</w:t>
      </w:r>
    </w:p>
    <w:p w:rsidR="00CD3B6B" w:rsidRPr="00CD3B6B" w:rsidRDefault="00CD3B6B" w:rsidP="00CD3B6B">
      <w:pPr>
        <w:spacing w:line="240" w:lineRule="auto"/>
        <w:ind w:firstLineChars="0" w:firstLine="0"/>
      </w:pPr>
      <w:r w:rsidRPr="00CD3B6B">
        <w:tab/>
        <w:t>dataframe['Image'] = dataframe['Image'].apply(lambda img:np.fromstring(img,sep=' '))</w:t>
      </w:r>
    </w:p>
    <w:p w:rsidR="00CD3B6B" w:rsidRPr="00CD3B6B" w:rsidRDefault="00CD3B6B" w:rsidP="00CD3B6B">
      <w:pPr>
        <w:spacing w:line="240" w:lineRule="auto"/>
        <w:ind w:firstLineChars="0" w:firstLine="0"/>
      </w:pPr>
      <w:r w:rsidRPr="00CD3B6B">
        <w:tab/>
        <w:t>dataframe = dataframe.dropna()</w:t>
      </w:r>
    </w:p>
    <w:p w:rsidR="00CD3B6B" w:rsidRPr="00CD3B6B" w:rsidRDefault="00CD3B6B" w:rsidP="00CD3B6B">
      <w:pPr>
        <w:spacing w:line="240" w:lineRule="auto"/>
        <w:ind w:firstLineChars="0" w:firstLine="0"/>
      </w:pPr>
      <w:r w:rsidRPr="00CD3B6B">
        <w:tab/>
        <w:t>data = np.vstack(dataframe['Image'].values)/255.</w:t>
      </w:r>
    </w:p>
    <w:p w:rsidR="00CD3B6B" w:rsidRPr="00CD3B6B" w:rsidRDefault="00CD3B6B" w:rsidP="00CD3B6B">
      <w:pPr>
        <w:spacing w:line="240" w:lineRule="auto"/>
        <w:ind w:firstLineChars="0" w:firstLine="0"/>
      </w:pPr>
      <w:r w:rsidRPr="00CD3B6B">
        <w:tab/>
        <w:t>label = dataframe[dataframe.columns[:-1]].values</w:t>
      </w:r>
    </w:p>
    <w:p w:rsidR="00CD3B6B" w:rsidRPr="00CD3B6B" w:rsidRDefault="00CD3B6B" w:rsidP="00CD3B6B">
      <w:pPr>
        <w:spacing w:line="240" w:lineRule="auto"/>
        <w:ind w:firstLineChars="0" w:firstLine="0"/>
      </w:pPr>
      <w:r w:rsidRPr="00CD3B6B">
        <w:tab/>
        <w:t>label = (label-48)/48</w:t>
      </w:r>
    </w:p>
    <w:p w:rsidR="00CD3B6B" w:rsidRPr="00CD3B6B" w:rsidRDefault="00CD3B6B" w:rsidP="00CD3B6B">
      <w:pPr>
        <w:spacing w:line="240" w:lineRule="auto"/>
        <w:ind w:firstLineChars="0" w:firstLine="0"/>
      </w:pPr>
      <w:r w:rsidRPr="00CD3B6B">
        <w:tab/>
        <w:t>data, label = shuffle(data, label, random_state = 0)</w:t>
      </w:r>
    </w:p>
    <w:p w:rsidR="00CD3B6B" w:rsidRPr="00CD3B6B" w:rsidRDefault="00CD3B6B" w:rsidP="00CD3B6B">
      <w:pPr>
        <w:spacing w:line="240" w:lineRule="auto"/>
        <w:ind w:firstLineChars="0" w:firstLine="0"/>
      </w:pPr>
      <w:r w:rsidRPr="00CD3B6B">
        <w:tab/>
        <w:t>return data, label</w:t>
      </w:r>
    </w:p>
    <w:p w:rsidR="00CD3B6B" w:rsidRPr="00CD3B6B" w:rsidRDefault="00CD3B6B" w:rsidP="00CD3B6B">
      <w:pPr>
        <w:spacing w:line="240" w:lineRule="auto"/>
        <w:ind w:firstLineChars="0" w:firstLine="0"/>
      </w:pPr>
      <w:r w:rsidRPr="00CD3B6B">
        <w:tab/>
      </w:r>
    </w:p>
    <w:p w:rsidR="00CD3B6B" w:rsidRPr="00CD3B6B" w:rsidRDefault="00CD3B6B" w:rsidP="00CD3B6B">
      <w:pPr>
        <w:spacing w:line="240" w:lineRule="auto"/>
        <w:ind w:firstLineChars="0" w:firstLine="0"/>
      </w:pPr>
      <w:r w:rsidRPr="00CD3B6B">
        <w:t>if __name__ == '__main__':</w:t>
      </w:r>
    </w:p>
    <w:p w:rsidR="00CD3B6B" w:rsidRPr="00CD3B6B" w:rsidRDefault="00CD3B6B" w:rsidP="00CD3B6B">
      <w:pPr>
        <w:spacing w:line="240" w:lineRule="auto"/>
        <w:ind w:firstLineChars="0" w:firstLine="0"/>
      </w:pPr>
      <w:r w:rsidRPr="00CD3B6B">
        <w:tab/>
        <w:t>data, label = csv_to_hd5()</w:t>
      </w:r>
    </w:p>
    <w:p w:rsidR="00CD3B6B" w:rsidRPr="00CD3B6B" w:rsidRDefault="00CD3B6B" w:rsidP="00CD3B6B">
      <w:pPr>
        <w:spacing w:line="240" w:lineRule="auto"/>
        <w:ind w:firstLineChars="0" w:firstLine="0"/>
      </w:pPr>
      <w:r w:rsidRPr="00CD3B6B">
        <w:tab/>
        <w:t>data = data.reshape(-1,1,96,96)</w:t>
      </w:r>
    </w:p>
    <w:p w:rsidR="00CD3B6B" w:rsidRPr="00CD3B6B" w:rsidRDefault="00CD3B6B" w:rsidP="00CD3B6B">
      <w:pPr>
        <w:spacing w:line="240" w:lineRule="auto"/>
        <w:ind w:firstLineChars="0" w:firstLine="0"/>
      </w:pPr>
      <w:r w:rsidRPr="00CD3B6B">
        <w:tab/>
        <w:t>data_train = data[:-100,:,:,:]</w:t>
      </w:r>
    </w:p>
    <w:p w:rsidR="00CD3B6B" w:rsidRPr="00CD3B6B" w:rsidRDefault="00CD3B6B" w:rsidP="00CD3B6B">
      <w:pPr>
        <w:spacing w:line="240" w:lineRule="auto"/>
        <w:ind w:firstLineChars="0" w:firstLine="0"/>
      </w:pPr>
      <w:r w:rsidRPr="00CD3B6B">
        <w:tab/>
        <w:t>data_val = data[-100:,:,:,:]</w:t>
      </w:r>
    </w:p>
    <w:p w:rsidR="00CD3B6B" w:rsidRPr="00CD3B6B" w:rsidRDefault="00CD3B6B" w:rsidP="00CD3B6B">
      <w:pPr>
        <w:spacing w:line="240" w:lineRule="auto"/>
        <w:ind w:firstLineChars="0" w:firstLine="0"/>
      </w:pPr>
      <w:r w:rsidRPr="00CD3B6B">
        <w:tab/>
      </w:r>
    </w:p>
    <w:p w:rsidR="00CD3B6B" w:rsidRPr="00CD3B6B" w:rsidRDefault="00CD3B6B" w:rsidP="00CD3B6B">
      <w:pPr>
        <w:spacing w:line="240" w:lineRule="auto"/>
        <w:ind w:firstLineChars="0" w:firstLine="0"/>
      </w:pPr>
      <w:r w:rsidRPr="00CD3B6B">
        <w:tab/>
        <w:t>label = label.reshape(-1,1,1,30)</w:t>
      </w:r>
    </w:p>
    <w:p w:rsidR="00CD3B6B" w:rsidRPr="00CD3B6B" w:rsidRDefault="00CD3B6B" w:rsidP="00CD3B6B">
      <w:pPr>
        <w:spacing w:line="240" w:lineRule="auto"/>
        <w:ind w:firstLineChars="0" w:firstLine="0"/>
      </w:pPr>
      <w:r w:rsidRPr="00CD3B6B">
        <w:tab/>
        <w:t>label_train = label[:-100,:,:,:]</w:t>
      </w:r>
    </w:p>
    <w:p w:rsidR="00CD3B6B" w:rsidRPr="00CD3B6B" w:rsidRDefault="00CD3B6B" w:rsidP="00CD3B6B">
      <w:pPr>
        <w:spacing w:line="240" w:lineRule="auto"/>
        <w:ind w:firstLineChars="0" w:firstLine="0"/>
      </w:pPr>
      <w:r w:rsidRPr="00CD3B6B">
        <w:tab/>
        <w:t>label_val = label[-100:,:,:,:]</w:t>
      </w:r>
    </w:p>
    <w:p w:rsidR="00CD3B6B" w:rsidRPr="00CD3B6B" w:rsidRDefault="00CD3B6B" w:rsidP="00CD3B6B">
      <w:pPr>
        <w:spacing w:line="240" w:lineRule="auto"/>
        <w:ind w:firstLineChars="0" w:firstLine="0"/>
        <w:rPr>
          <w:rFonts w:hint="eastAsia"/>
        </w:rPr>
      </w:pPr>
      <w:r w:rsidRPr="00CD3B6B">
        <w:rPr>
          <w:rFonts w:hint="eastAsia"/>
        </w:rPr>
        <w:tab/>
        <w:t xml:space="preserve">#data_train </w:t>
      </w:r>
      <w:r w:rsidRPr="00CD3B6B">
        <w:rPr>
          <w:rFonts w:hint="eastAsia"/>
        </w:rPr>
        <w:t>的</w:t>
      </w:r>
      <w:r w:rsidRPr="00CD3B6B">
        <w:rPr>
          <w:rFonts w:hint="eastAsia"/>
        </w:rPr>
        <w:t>shape</w:t>
      </w:r>
      <w:r w:rsidRPr="00CD3B6B">
        <w:rPr>
          <w:rFonts w:hint="eastAsia"/>
        </w:rPr>
        <w:t>：</w:t>
      </w:r>
      <w:r w:rsidRPr="00CD3B6B">
        <w:rPr>
          <w:rFonts w:hint="eastAsia"/>
        </w:rPr>
        <w:t xml:space="preserve">(2040,1,96,96), label_train </w:t>
      </w:r>
      <w:r w:rsidRPr="00CD3B6B">
        <w:rPr>
          <w:rFonts w:hint="eastAsia"/>
        </w:rPr>
        <w:t>的</w:t>
      </w:r>
      <w:r w:rsidRPr="00CD3B6B">
        <w:rPr>
          <w:rFonts w:hint="eastAsia"/>
        </w:rPr>
        <w:t>shape</w:t>
      </w:r>
      <w:r w:rsidRPr="00CD3B6B">
        <w:rPr>
          <w:rFonts w:hint="eastAsia"/>
        </w:rPr>
        <w:t>：</w:t>
      </w:r>
      <w:r w:rsidRPr="00CD3B6B">
        <w:rPr>
          <w:rFonts w:hint="eastAsia"/>
        </w:rPr>
        <w:t>(2040,1,1,30)</w:t>
      </w:r>
    </w:p>
    <w:p w:rsidR="00CD3B6B" w:rsidRPr="00CD3B6B" w:rsidRDefault="00CD3B6B" w:rsidP="00CD3B6B">
      <w:pPr>
        <w:spacing w:line="240" w:lineRule="auto"/>
        <w:ind w:firstLineChars="0" w:firstLine="0"/>
      </w:pPr>
      <w:r w:rsidRPr="00CD3B6B">
        <w:tab/>
        <w:t>fhandle = h5py.File('train.hd5','w')</w:t>
      </w:r>
    </w:p>
    <w:p w:rsidR="00CD3B6B" w:rsidRPr="00CD3B6B" w:rsidRDefault="00CD3B6B" w:rsidP="00CD3B6B">
      <w:pPr>
        <w:spacing w:line="240" w:lineRule="auto"/>
        <w:ind w:firstLineChars="0" w:firstLine="0"/>
      </w:pPr>
      <w:r w:rsidRPr="00CD3B6B">
        <w:tab/>
        <w:t>fhandle.create_dataset('data',data = data_train, compression = 'gzip', compression_opts = 4)</w:t>
      </w:r>
    </w:p>
    <w:p w:rsidR="00CD3B6B" w:rsidRPr="00CD3B6B" w:rsidRDefault="00CD3B6B" w:rsidP="00CD3B6B">
      <w:pPr>
        <w:spacing w:line="240" w:lineRule="auto"/>
        <w:ind w:firstLineChars="0" w:firstLine="0"/>
      </w:pPr>
      <w:r w:rsidRPr="00CD3B6B">
        <w:tab/>
        <w:t xml:space="preserve">fhandle.create_dataset('label',data = label_train, compression = 'gzip', </w:t>
      </w:r>
      <w:r w:rsidRPr="00CD3B6B">
        <w:lastRenderedPageBreak/>
        <w:t>compression_opts = 4)</w:t>
      </w:r>
    </w:p>
    <w:p w:rsidR="00CD3B6B" w:rsidRPr="00CD3B6B" w:rsidRDefault="00CD3B6B" w:rsidP="00CD3B6B">
      <w:pPr>
        <w:spacing w:line="240" w:lineRule="auto"/>
        <w:ind w:firstLineChars="0" w:firstLine="0"/>
      </w:pPr>
      <w:r w:rsidRPr="00CD3B6B">
        <w:tab/>
        <w:t>fhandle.close()</w:t>
      </w:r>
    </w:p>
    <w:p w:rsidR="00CD3B6B" w:rsidRPr="00CD3B6B" w:rsidRDefault="00CD3B6B" w:rsidP="00CD3B6B">
      <w:pPr>
        <w:spacing w:line="240" w:lineRule="auto"/>
        <w:ind w:firstLineChars="0" w:firstLine="0"/>
      </w:pPr>
      <w:r w:rsidRPr="00CD3B6B">
        <w:tab/>
      </w:r>
    </w:p>
    <w:p w:rsidR="00CD3B6B" w:rsidRPr="00CD3B6B" w:rsidRDefault="00CD3B6B" w:rsidP="00CD3B6B">
      <w:pPr>
        <w:spacing w:line="240" w:lineRule="auto"/>
        <w:ind w:firstLineChars="0" w:firstLine="0"/>
      </w:pPr>
      <w:r w:rsidRPr="00CD3B6B">
        <w:tab/>
        <w:t>fhandle = h5py.File('val.hd5','w')</w:t>
      </w:r>
    </w:p>
    <w:p w:rsidR="00CD3B6B" w:rsidRPr="00CD3B6B" w:rsidRDefault="00CD3B6B" w:rsidP="00CD3B6B">
      <w:pPr>
        <w:spacing w:line="240" w:lineRule="auto"/>
        <w:ind w:firstLineChars="0" w:firstLine="0"/>
      </w:pPr>
      <w:r w:rsidRPr="00CD3B6B">
        <w:tab/>
        <w:t>fhandle.create_dataset('data',data = data_val, compression = 'gzip', compression_opts = 4)</w:t>
      </w:r>
    </w:p>
    <w:p w:rsidR="00CD3B6B" w:rsidRPr="00CD3B6B" w:rsidRDefault="00CD3B6B" w:rsidP="00CD3B6B">
      <w:pPr>
        <w:spacing w:line="240" w:lineRule="auto"/>
        <w:ind w:firstLineChars="0" w:firstLine="0"/>
      </w:pPr>
      <w:r w:rsidRPr="00CD3B6B">
        <w:tab/>
        <w:t>fhandle.create_dataset('label',data = label_val, compression = 'gzip', compression_opts = 4)</w:t>
      </w:r>
    </w:p>
    <w:p w:rsidR="00CD3B6B" w:rsidRDefault="00CD3B6B" w:rsidP="00CD3B6B">
      <w:pPr>
        <w:spacing w:line="240" w:lineRule="auto"/>
        <w:ind w:firstLineChars="0" w:firstLine="0"/>
      </w:pPr>
      <w:r w:rsidRPr="00CD3B6B">
        <w:tab/>
        <w:t>fhandle.close()</w:t>
      </w:r>
    </w:p>
    <w:p w:rsidR="00CD3B6B" w:rsidRDefault="00CD3B6B" w:rsidP="00CD3B6B">
      <w:pPr>
        <w:spacing w:line="240" w:lineRule="auto"/>
        <w:ind w:firstLineChars="0" w:firstLine="420"/>
      </w:pPr>
      <w:r>
        <w:rPr>
          <w:rFonts w:hint="eastAsia"/>
        </w:rPr>
        <w:t>注意</w:t>
      </w:r>
      <w:r>
        <w:rPr>
          <w:rFonts w:hint="eastAsia"/>
        </w:rPr>
        <w:t>HDF5</w:t>
      </w:r>
      <w:r>
        <w:rPr>
          <w:rFonts w:hint="eastAsia"/>
        </w:rPr>
        <w:t>文件的生成方法，输入的是一个四维数组，另外在标签的处理上，将分布在</w:t>
      </w:r>
      <w:r>
        <w:rPr>
          <w:rFonts w:hint="eastAsia"/>
        </w:rPr>
        <w:t>96</w:t>
      </w:r>
      <w:r>
        <w:rPr>
          <w:rFonts w:hint="eastAsia"/>
        </w:rPr>
        <w:t>×</w:t>
      </w:r>
      <w:r>
        <w:rPr>
          <w:rFonts w:hint="eastAsia"/>
        </w:rPr>
        <w:t>96</w:t>
      </w:r>
      <w:r>
        <w:rPr>
          <w:rFonts w:hint="eastAsia"/>
        </w:rPr>
        <w:t>图像上的坐标归一化为</w:t>
      </w:r>
      <w:r>
        <w:rPr>
          <w:rFonts w:hint="eastAsia"/>
        </w:rPr>
        <w:t>[</w:t>
      </w:r>
      <w:r>
        <w:t>-1,1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CD3B6B" w:rsidRDefault="00CD3B6B" w:rsidP="00CD3B6B">
      <w:pPr>
        <w:spacing w:line="240" w:lineRule="auto"/>
        <w:ind w:firstLineChars="0" w:firstLine="420"/>
      </w:pPr>
      <w:r>
        <w:rPr>
          <w:rFonts w:hint="eastAsia"/>
        </w:rPr>
        <w:t>为便于后面的测试演示，将</w:t>
      </w:r>
      <w:r>
        <w:rPr>
          <w:rFonts w:hint="eastAsia"/>
        </w:rPr>
        <w:t>test.scv</w:t>
      </w:r>
      <w:r>
        <w:rPr>
          <w:rFonts w:hint="eastAsia"/>
        </w:rPr>
        <w:t>文件用</w:t>
      </w:r>
      <w:r>
        <w:rPr>
          <w:rFonts w:hint="eastAsia"/>
        </w:rPr>
        <w:t>excel</w:t>
      </w:r>
      <w:r>
        <w:rPr>
          <w:rFonts w:hint="eastAsia"/>
        </w:rPr>
        <w:t>打开，删除大部分数据，只保留前</w:t>
      </w:r>
      <w:r>
        <w:rPr>
          <w:rFonts w:hint="eastAsia"/>
        </w:rPr>
        <w:t>10</w:t>
      </w:r>
      <w:r>
        <w:rPr>
          <w:rFonts w:hint="eastAsia"/>
        </w:rPr>
        <w:t>幅图像的数据。</w:t>
      </w:r>
    </w:p>
    <w:p w:rsidR="00CD3B6B" w:rsidRDefault="00CD3B6B" w:rsidP="00CD3B6B">
      <w:pPr>
        <w:pStyle w:val="2"/>
      </w:pPr>
      <w:r>
        <w:rPr>
          <w:rFonts w:hint="eastAsia"/>
        </w:rPr>
        <w:t>目录结构</w:t>
      </w:r>
    </w:p>
    <w:p w:rsidR="00CD3B6B" w:rsidRDefault="00CD3B6B" w:rsidP="00CD3B6B">
      <w:pPr>
        <w:ind w:firstLine="420"/>
      </w:pPr>
      <w:r>
        <w:rPr>
          <w:rFonts w:hint="eastAsia"/>
        </w:rPr>
        <w:t>由于代码中涉及到各种文件路径，将项目的结构进行简单说明，以便再现该实验。</w:t>
      </w:r>
    </w:p>
    <w:p w:rsidR="00CD3B6B" w:rsidRPr="00CD3B6B" w:rsidRDefault="003F54BD" w:rsidP="00CD3B6B">
      <w:pPr>
        <w:ind w:firstLine="420"/>
        <w:rPr>
          <w:rFonts w:hint="eastAsia"/>
        </w:rPr>
      </w:pPr>
      <w:r w:rsidRPr="004B4829">
        <w:rPr>
          <w:noProof/>
        </w:rPr>
        <w:drawing>
          <wp:inline distT="0" distB="0" distL="0" distR="0">
            <wp:extent cx="2809875" cy="343852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B6B" w:rsidRDefault="005B6AC8" w:rsidP="005B6AC8">
      <w:pPr>
        <w:pStyle w:val="2"/>
      </w:pPr>
      <w:r>
        <w:rPr>
          <w:rFonts w:hint="eastAsia"/>
        </w:rPr>
        <w:t>网络设计</w:t>
      </w:r>
    </w:p>
    <w:p w:rsidR="000D5E08" w:rsidRPr="000D5E08" w:rsidRDefault="000D5E08" w:rsidP="000D5E08">
      <w:pPr>
        <w:ind w:firstLine="420"/>
        <w:rPr>
          <w:rFonts w:hint="eastAsia"/>
        </w:rPr>
      </w:pPr>
      <w:r>
        <w:rPr>
          <w:rFonts w:hint="eastAsia"/>
        </w:rPr>
        <w:t>使用两个全连接层，训练网络和测试网络结构图如下：</w:t>
      </w:r>
    </w:p>
    <w:p w:rsidR="000D5E08" w:rsidRDefault="003F54BD" w:rsidP="000D5E08">
      <w:pPr>
        <w:ind w:firstLine="420"/>
        <w:jc w:val="center"/>
      </w:pPr>
      <w:r w:rsidRPr="005B6AC8">
        <w:rPr>
          <w:noProof/>
        </w:rPr>
        <w:lastRenderedPageBreak/>
        <w:drawing>
          <wp:inline distT="0" distB="0" distL="0" distR="0">
            <wp:extent cx="1409700" cy="3562350"/>
            <wp:effectExtent l="0" t="0" r="0" b="0"/>
            <wp:docPr id="9" name="图片 9" descr="C:\Users\Yin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in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E08">
        <w:t xml:space="preserve">     </w:t>
      </w:r>
      <w:r w:rsidRPr="000D5E08">
        <w:rPr>
          <w:noProof/>
        </w:rPr>
        <w:drawing>
          <wp:inline distT="0" distB="0" distL="0" distR="0">
            <wp:extent cx="1409700" cy="3562350"/>
            <wp:effectExtent l="0" t="0" r="0" b="0"/>
            <wp:docPr id="10" name="图片 10" descr="C:\Users\Yin\Desktop\未标题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in\Desktop\未标题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E08" w:rsidRDefault="000D5E08" w:rsidP="000D5E08">
      <w:pPr>
        <w:pStyle w:val="2"/>
      </w:pPr>
      <w:r>
        <w:rPr>
          <w:rFonts w:hint="eastAsia"/>
        </w:rPr>
        <w:t>训练</w:t>
      </w:r>
    </w:p>
    <w:p w:rsidR="000D5E08" w:rsidRDefault="000D5E08" w:rsidP="000D5E08">
      <w:pPr>
        <w:ind w:firstLineChars="95" w:firstLine="199"/>
      </w:pPr>
      <w:r>
        <w:rPr>
          <w:rFonts w:hint="eastAsia"/>
        </w:rPr>
        <w:t>执行</w:t>
      </w:r>
      <w:r>
        <w:rPr>
          <w:rFonts w:hint="eastAsia"/>
        </w:rPr>
        <w:t>train_fk.sh</w:t>
      </w:r>
      <w:r>
        <w:rPr>
          <w:rFonts w:hint="eastAsia"/>
        </w:rPr>
        <w:t>脚本文件</w:t>
      </w:r>
    </w:p>
    <w:p w:rsidR="000D5E08" w:rsidRDefault="003F54BD" w:rsidP="000D5E08">
      <w:pPr>
        <w:ind w:firstLineChars="0" w:firstLine="0"/>
        <w:rPr>
          <w:rFonts w:hint="eastAsia"/>
        </w:rPr>
      </w:pPr>
      <w:r w:rsidRPr="004B4829">
        <w:rPr>
          <w:noProof/>
        </w:rPr>
        <w:drawing>
          <wp:inline distT="0" distB="0" distL="0" distR="0">
            <wp:extent cx="5267325" cy="3295650"/>
            <wp:effectExtent l="0" t="0" r="9525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E08" w:rsidRDefault="000D5E08" w:rsidP="000D5E08">
      <w:pPr>
        <w:pStyle w:val="2"/>
      </w:pPr>
      <w:r>
        <w:rPr>
          <w:rFonts w:hint="eastAsia"/>
        </w:rPr>
        <w:t>预测</w:t>
      </w:r>
    </w:p>
    <w:p w:rsidR="000D5E08" w:rsidRDefault="000D5E08" w:rsidP="000D5E08">
      <w:pPr>
        <w:ind w:firstLine="420"/>
      </w:pPr>
      <w:r>
        <w:rPr>
          <w:rFonts w:hint="eastAsia"/>
        </w:rPr>
        <w:t>由于测试数据是</w:t>
      </w:r>
      <w:r>
        <w:rPr>
          <w:rFonts w:hint="eastAsia"/>
        </w:rPr>
        <w:t>csv</w:t>
      </w:r>
      <w:r>
        <w:rPr>
          <w:rFonts w:hint="eastAsia"/>
        </w:rPr>
        <w:t>文件，而测试网络使用的是内存数据层，因此将</w:t>
      </w:r>
      <w:r>
        <w:rPr>
          <w:rFonts w:hint="eastAsia"/>
        </w:rPr>
        <w:t>csv</w:t>
      </w:r>
      <w:r>
        <w:rPr>
          <w:rFonts w:hint="eastAsia"/>
        </w:rPr>
        <w:t>文件中的数据读取出来，使用</w:t>
      </w:r>
      <w:r>
        <w:rPr>
          <w:rFonts w:hint="eastAsia"/>
        </w:rPr>
        <w:t>Ca</w:t>
      </w:r>
      <w:r>
        <w:t>ffe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t>et</w:t>
      </w:r>
      <w:r>
        <w:rPr>
          <w:rFonts w:hint="eastAsia"/>
        </w:rPr>
        <w:t>对象的</w:t>
      </w:r>
      <w:r>
        <w:rPr>
          <w:rFonts w:hint="eastAsia"/>
        </w:rPr>
        <w:t>set_input_arrays</w:t>
      </w:r>
      <w:r>
        <w:rPr>
          <w:rFonts w:hint="eastAsia"/>
        </w:rPr>
        <w:t>方法，将内层数据传输到网络中</w:t>
      </w:r>
      <w:r w:rsidR="003F54BD">
        <w:rPr>
          <w:rFonts w:hint="eastAsia"/>
        </w:rPr>
        <w:t>。另外，需要将输出的数据从</w:t>
      </w:r>
      <w:r w:rsidR="003F54BD">
        <w:rPr>
          <w:rFonts w:hint="eastAsia"/>
        </w:rPr>
        <w:t>[</w:t>
      </w:r>
      <w:r w:rsidR="003F54BD">
        <w:t>-1</w:t>
      </w:r>
      <w:r w:rsidR="003F54BD">
        <w:rPr>
          <w:rFonts w:hint="eastAsia"/>
        </w:rPr>
        <w:t>,1]</w:t>
      </w:r>
      <w:r w:rsidR="003F54BD">
        <w:rPr>
          <w:rFonts w:hint="eastAsia"/>
        </w:rPr>
        <w:t>区间转换到</w:t>
      </w:r>
      <w:r w:rsidR="003F54BD">
        <w:rPr>
          <w:rFonts w:hint="eastAsia"/>
        </w:rPr>
        <w:t>[</w:t>
      </w:r>
      <w:r w:rsidR="003F54BD">
        <w:t>0,96</w:t>
      </w:r>
      <w:r w:rsidR="003F54BD">
        <w:rPr>
          <w:rFonts w:hint="eastAsia"/>
        </w:rPr>
        <w:t>]</w:t>
      </w:r>
      <w:r w:rsidR="003F54BD">
        <w:rPr>
          <w:rFonts w:hint="eastAsia"/>
        </w:rPr>
        <w:t>。</w:t>
      </w:r>
    </w:p>
    <w:p w:rsidR="000D5E08" w:rsidRDefault="000D5E08" w:rsidP="000D5E08">
      <w:pPr>
        <w:spacing w:line="240" w:lineRule="auto"/>
        <w:ind w:firstLineChars="0" w:firstLine="0"/>
      </w:pPr>
      <w:r>
        <w:lastRenderedPageBreak/>
        <w:t>import numpy as np</w:t>
      </w:r>
    </w:p>
    <w:p w:rsidR="000D5E08" w:rsidRDefault="000D5E08" w:rsidP="000D5E08">
      <w:pPr>
        <w:spacing w:line="240" w:lineRule="auto"/>
        <w:ind w:firstLineChars="0" w:firstLine="0"/>
      </w:pPr>
      <w:r>
        <w:t>import pandas as pd</w:t>
      </w:r>
    </w:p>
    <w:p w:rsidR="000D5E08" w:rsidRDefault="000D5E08" w:rsidP="000D5E08">
      <w:pPr>
        <w:spacing w:line="240" w:lineRule="auto"/>
        <w:ind w:firstLineChars="0" w:firstLine="0"/>
      </w:pPr>
      <w:r>
        <w:t>import caffe</w:t>
      </w:r>
    </w:p>
    <w:p w:rsidR="000D5E08" w:rsidRDefault="000D5E08" w:rsidP="000D5E08">
      <w:pPr>
        <w:spacing w:line="240" w:lineRule="auto"/>
        <w:ind w:firstLineChars="0" w:firstLine="0"/>
      </w:pPr>
      <w:r>
        <w:t>MODEL_FILE = '/home/hy17003/caffe/examples/kagg</w:t>
      </w:r>
      <w:r>
        <w:t>le-face/net/fk_deploy.prototxt'</w:t>
      </w:r>
    </w:p>
    <w:p w:rsidR="000D5E08" w:rsidRDefault="000D5E08" w:rsidP="000D5E08">
      <w:pPr>
        <w:spacing w:line="240" w:lineRule="auto"/>
        <w:ind w:firstLineChars="0" w:firstLine="0"/>
        <w:rPr>
          <w:rFonts w:hint="eastAsia"/>
        </w:rPr>
      </w:pPr>
      <w:r>
        <w:t>PRETRAINED = '/home/hy17003/caffe/examples/kaggle-face/re</w:t>
      </w:r>
      <w:r>
        <w:t>sult/fk_iter_10000.caffemodel'</w:t>
      </w:r>
      <w:r>
        <w:cr/>
      </w:r>
    </w:p>
    <w:p w:rsidR="000D5E08" w:rsidRDefault="000D5E08" w:rsidP="000D5E08">
      <w:pPr>
        <w:spacing w:line="240" w:lineRule="auto"/>
        <w:ind w:firstLineChars="0" w:firstLine="0"/>
      </w:pPr>
      <w:r>
        <w:t>dataframe = pd.read_csv('/home/hy17003/caffe/examples/kaggle-face/data/csv/test.csv',</w:t>
      </w:r>
      <w:r>
        <w:t>header = 0)</w:t>
      </w:r>
    </w:p>
    <w:p w:rsidR="000D5E08" w:rsidRDefault="000D5E08" w:rsidP="000D5E08">
      <w:pPr>
        <w:spacing w:line="240" w:lineRule="auto"/>
        <w:ind w:firstLineChars="0" w:firstLine="0"/>
      </w:pPr>
      <w:r>
        <w:t>dataframe['Image']=dataframe['Image'].apply(lambd</w:t>
      </w:r>
      <w:r>
        <w:t>a im:np.fromstring(im,sep=' '))</w:t>
      </w:r>
    </w:p>
    <w:p w:rsidR="000D5E08" w:rsidRDefault="000D5E08" w:rsidP="000D5E08">
      <w:pPr>
        <w:spacing w:line="240" w:lineRule="auto"/>
        <w:ind w:firstLineChars="0" w:firstLine="0"/>
      </w:pPr>
      <w:r>
        <w:t>data = np.vstack(dataframe['Image'].values)</w:t>
      </w:r>
      <w:r>
        <w:cr/>
      </w:r>
    </w:p>
    <w:p w:rsidR="000D5E08" w:rsidRDefault="000D5E08" w:rsidP="000D5E08">
      <w:pPr>
        <w:spacing w:line="240" w:lineRule="auto"/>
        <w:ind w:firstLineChars="0" w:firstLine="0"/>
      </w:pPr>
      <w:r>
        <w:t>data = data.reshape([-1,96,96])</w:t>
      </w:r>
    </w:p>
    <w:p w:rsidR="000D5E08" w:rsidRDefault="000D5E08" w:rsidP="000D5E08">
      <w:pPr>
        <w:spacing w:line="240" w:lineRule="auto"/>
        <w:ind w:firstLineChars="0" w:firstLine="0"/>
        <w:rPr>
          <w:rFonts w:hint="eastAsia"/>
        </w:rPr>
      </w:pPr>
      <w:r>
        <w:t>data = data.astype(np.float32)</w:t>
      </w:r>
    </w:p>
    <w:p w:rsidR="000D5E08" w:rsidRDefault="000D5E08" w:rsidP="000D5E08">
      <w:pPr>
        <w:spacing w:line="240" w:lineRule="auto"/>
        <w:ind w:firstLineChars="0" w:firstLine="0"/>
      </w:pPr>
      <w:r>
        <w:t>data = data/255.</w:t>
      </w:r>
    </w:p>
    <w:p w:rsidR="000D5E08" w:rsidRDefault="000D5E08" w:rsidP="000D5E08">
      <w:pPr>
        <w:spacing w:line="240" w:lineRule="auto"/>
        <w:ind w:firstLineChars="0" w:firstLine="0"/>
        <w:rPr>
          <w:rFonts w:hint="eastAsia"/>
        </w:rPr>
      </w:pPr>
      <w:r>
        <w:t>data = data.reshape(-1,1,96,96)</w:t>
      </w:r>
    </w:p>
    <w:p w:rsidR="000D5E08" w:rsidRDefault="000D5E08" w:rsidP="000D5E08">
      <w:pPr>
        <w:spacing w:line="240" w:lineRule="auto"/>
        <w:ind w:firstLineChars="0" w:firstLine="0"/>
      </w:pPr>
      <w:r>
        <w:t>net = caffe.Net(MO</w:t>
      </w:r>
      <w:r>
        <w:t>DEL_FILE,PRETRAINED,caffe.TEST)</w:t>
      </w:r>
    </w:p>
    <w:p w:rsidR="000D5E08" w:rsidRDefault="000D5E08" w:rsidP="000D5E08">
      <w:pPr>
        <w:spacing w:line="240" w:lineRule="auto"/>
        <w:ind w:firstLineChars="0" w:firstLine="0"/>
        <w:rPr>
          <w:rFonts w:hint="eastAsia"/>
        </w:rPr>
      </w:pPr>
      <w:r>
        <w:t>caffe.set_mode_cpu()</w:t>
      </w:r>
    </w:p>
    <w:p w:rsidR="000D5E08" w:rsidRDefault="000D5E08" w:rsidP="000D5E08">
      <w:pPr>
        <w:spacing w:line="240" w:lineRule="auto"/>
        <w:ind w:firstLineChars="0" w:firstLine="0"/>
      </w:pPr>
      <w:r>
        <w:t>total_images = data.shape[0]</w:t>
      </w:r>
    </w:p>
    <w:p w:rsidR="000D5E08" w:rsidRDefault="000D5E08" w:rsidP="000D5E08">
      <w:pPr>
        <w:spacing w:line="240" w:lineRule="auto"/>
        <w:ind w:firstLineChars="0" w:firstLine="0"/>
      </w:pPr>
      <w:r>
        <w:t xml:space="preserve">print 'Image </w:t>
      </w:r>
      <w:r>
        <w:t>to be predicted:', total_images</w:t>
      </w:r>
    </w:p>
    <w:p w:rsidR="000D5E08" w:rsidRDefault="000D5E08" w:rsidP="000D5E08">
      <w:pPr>
        <w:spacing w:line="240" w:lineRule="auto"/>
        <w:ind w:firstLineChars="0" w:firstLine="0"/>
        <w:rPr>
          <w:rFonts w:hint="eastAsia"/>
        </w:rPr>
      </w:pPr>
      <w:r>
        <w:t>dataL = np.zeros([t</w:t>
      </w:r>
      <w:r>
        <w:t>otal_images,1,1,1],np.float32)</w:t>
      </w:r>
    </w:p>
    <w:p w:rsidR="000D5E08" w:rsidRDefault="000D5E08" w:rsidP="000D5E08">
      <w:pPr>
        <w:spacing w:line="240" w:lineRule="auto"/>
        <w:ind w:firstLineChars="0" w:firstLine="0"/>
      </w:pPr>
      <w:r>
        <w:t>net.set_input_arrays(data.astype(np.float32),dat</w:t>
      </w:r>
      <w:r>
        <w:t>aL.astype(np.float32))</w:t>
      </w:r>
    </w:p>
    <w:p w:rsidR="000D5E08" w:rsidRDefault="000D5E08" w:rsidP="000D5E08">
      <w:pPr>
        <w:spacing w:line="240" w:lineRule="auto"/>
        <w:ind w:firstLineChars="0" w:firstLine="0"/>
      </w:pPr>
      <w:r>
        <w:t>pred=net.forward()</w:t>
      </w:r>
    </w:p>
    <w:p w:rsidR="000D5E08" w:rsidRDefault="000D5E08" w:rsidP="000D5E08">
      <w:pPr>
        <w:spacing w:line="240" w:lineRule="auto"/>
        <w:ind w:firstLineChars="0" w:firstLine="0"/>
      </w:pPr>
      <w:r>
        <w:t>predic</w:t>
      </w:r>
      <w:r>
        <w:t>ted=net.blobs['ip2'].data*48+48</w:t>
      </w:r>
    </w:p>
    <w:p w:rsidR="000D5E08" w:rsidRDefault="000D5E08" w:rsidP="000D5E08">
      <w:pPr>
        <w:spacing w:line="240" w:lineRule="auto"/>
        <w:ind w:firstLineChars="0" w:firstLine="0"/>
      </w:pPr>
      <w:r>
        <w:t>print 'Predicted:', predicted</w:t>
      </w:r>
    </w:p>
    <w:p w:rsidR="000D5E08" w:rsidRDefault="000D5E08" w:rsidP="000D5E08">
      <w:pPr>
        <w:spacing w:line="240" w:lineRule="auto"/>
        <w:ind w:firstLineChars="0" w:firstLine="0"/>
      </w:pPr>
      <w:r>
        <w:t>print 'Pre</w:t>
      </w:r>
      <w:r>
        <w:t>dicted shape: ',predicted.shape</w:t>
      </w:r>
    </w:p>
    <w:p w:rsidR="000D5E08" w:rsidRDefault="000D5E08" w:rsidP="000D5E08">
      <w:pPr>
        <w:spacing w:line="240" w:lineRule="auto"/>
        <w:ind w:firstLineChars="0" w:firstLine="0"/>
      </w:pPr>
      <w:r>
        <w:t>print 'Saving to csv..'</w:t>
      </w:r>
    </w:p>
    <w:p w:rsidR="000D5E08" w:rsidRDefault="000D5E08" w:rsidP="000D5E08">
      <w:pPr>
        <w:spacing w:line="240" w:lineRule="auto"/>
        <w:ind w:firstLineChars="0" w:firstLine="0"/>
      </w:pPr>
      <w:r>
        <w:t>np.savetxt("fkp_ouput.csv",predicted,delimiter=",")</w:t>
      </w:r>
    </w:p>
    <w:p w:rsidR="003F54BD" w:rsidRDefault="003F54BD" w:rsidP="000D5E08">
      <w:pPr>
        <w:spacing w:line="240" w:lineRule="auto"/>
        <w:ind w:firstLineChars="0" w:firstLine="0"/>
      </w:pPr>
      <w:r w:rsidRPr="004B4829">
        <w:rPr>
          <w:noProof/>
        </w:rPr>
        <w:lastRenderedPageBreak/>
        <w:drawing>
          <wp:inline distT="0" distB="0" distL="0" distR="0">
            <wp:extent cx="5276850" cy="41148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5E08" w:rsidRPr="000D5E08" w:rsidRDefault="000D5E08" w:rsidP="000D5E08">
      <w:pPr>
        <w:spacing w:line="240" w:lineRule="auto"/>
        <w:ind w:firstLineChars="0" w:firstLine="0"/>
        <w:rPr>
          <w:rFonts w:hint="eastAsia"/>
        </w:rPr>
      </w:pPr>
    </w:p>
    <w:sectPr w:rsidR="000D5E08" w:rsidRPr="000D5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12880"/>
    <w:multiLevelType w:val="multilevel"/>
    <w:tmpl w:val="D0F03CAA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F3663FF"/>
    <w:multiLevelType w:val="multilevel"/>
    <w:tmpl w:val="67C0A79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A9"/>
    <w:rsid w:val="000D5E08"/>
    <w:rsid w:val="000F43FB"/>
    <w:rsid w:val="003F54BD"/>
    <w:rsid w:val="005B6AC8"/>
    <w:rsid w:val="00892E00"/>
    <w:rsid w:val="009805E4"/>
    <w:rsid w:val="00CD3B6B"/>
    <w:rsid w:val="00D728A9"/>
    <w:rsid w:val="00E2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D8AE2-67AD-4A44-88F1-EF56F4C4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E00"/>
    <w:pPr>
      <w:widowControl w:val="0"/>
      <w:spacing w:line="360" w:lineRule="auto"/>
      <w:ind w:firstLineChars="200" w:firstLine="200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92E00"/>
    <w:pPr>
      <w:keepNext/>
      <w:keepLines/>
      <w:ind w:firstLineChars="0" w:firstLine="0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2E00"/>
    <w:pPr>
      <w:keepNext/>
      <w:keepLines/>
      <w:numPr>
        <w:numId w:val="1"/>
      </w:numPr>
      <w:spacing w:line="240" w:lineRule="auto"/>
      <w:ind w:firstLineChars="0"/>
      <w:outlineLvl w:val="1"/>
    </w:pPr>
    <w:rPr>
      <w:rFonts w:ascii="Calibri Light" w:eastAsia="微软雅黑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2E00"/>
    <w:pPr>
      <w:keepNext/>
      <w:keepLines/>
      <w:numPr>
        <w:ilvl w:val="1"/>
        <w:numId w:val="1"/>
      </w:numPr>
      <w:spacing w:line="240" w:lineRule="auto"/>
      <w:ind w:firstLineChars="0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2E00"/>
    <w:pPr>
      <w:keepNext/>
      <w:keepLines/>
      <w:numPr>
        <w:ilvl w:val="2"/>
        <w:numId w:val="1"/>
      </w:numPr>
      <w:spacing w:line="240" w:lineRule="auto"/>
      <w:ind w:firstLineChars="0"/>
      <w:outlineLvl w:val="3"/>
    </w:pPr>
    <w:rPr>
      <w:rFonts w:eastAsia="微软雅黑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92E00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892E00"/>
    <w:rPr>
      <w:rFonts w:ascii="Calibri Light" w:eastAsia="微软雅黑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892E00"/>
    <w:rPr>
      <w:rFonts w:ascii="Consolas" w:eastAsia="微软雅黑" w:hAnsi="Consolas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892E00"/>
    <w:rPr>
      <w:rFonts w:ascii="Consolas" w:eastAsia="微软雅黑" w:hAnsi="Consolas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n\Documents\&#33258;&#23450;&#20041;%20Office%20&#27169;&#26495;\summary_templ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summary_template.dot</Template>
  <TotalTime>145</TotalTime>
  <Pages>6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Huang</dc:creator>
  <cp:keywords/>
  <dc:description/>
  <cp:lastModifiedBy>Yin Huang</cp:lastModifiedBy>
  <cp:revision>1</cp:revision>
  <dcterms:created xsi:type="dcterms:W3CDTF">2016-11-25T01:33:00Z</dcterms:created>
  <dcterms:modified xsi:type="dcterms:W3CDTF">2016-11-25T03:58:00Z</dcterms:modified>
</cp:coreProperties>
</file>