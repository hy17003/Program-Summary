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146F47" w:rsidP="00146F47">
      <w:pPr>
        <w:pStyle w:val="1"/>
      </w:pPr>
      <w:r>
        <w:rPr>
          <w:rFonts w:hint="eastAsia"/>
        </w:rPr>
        <w:t>Li</w:t>
      </w:r>
      <w:r>
        <w:t>n</w:t>
      </w:r>
      <w:r>
        <w:rPr>
          <w:rFonts w:hint="eastAsia"/>
        </w:rPr>
        <w:t>u</w:t>
      </w:r>
      <w:r>
        <w:t>x</w:t>
      </w:r>
      <w:r>
        <w:rPr>
          <w:rFonts w:hint="eastAsia"/>
        </w:rPr>
        <w:t>中打包</w:t>
      </w:r>
      <w:r>
        <w:rPr>
          <w:rFonts w:hint="eastAsia"/>
        </w:rPr>
        <w:t>so</w:t>
      </w:r>
      <w:r>
        <w:rPr>
          <w:rFonts w:hint="eastAsia"/>
        </w:rPr>
        <w:t>文件并调用</w:t>
      </w:r>
    </w:p>
    <w:p w:rsidR="00146F47" w:rsidRDefault="00146F47" w:rsidP="00146F47">
      <w:pPr>
        <w:pStyle w:val="2"/>
      </w:pPr>
      <w:r>
        <w:t>s</w:t>
      </w:r>
      <w:r>
        <w:rPr>
          <w:rFonts w:hint="eastAsia"/>
        </w:rPr>
        <w:t>o</w:t>
      </w:r>
      <w:r>
        <w:rPr>
          <w:rFonts w:hint="eastAsia"/>
        </w:rPr>
        <w:t>文件的创建</w:t>
      </w:r>
    </w:p>
    <w:p w:rsidR="00146F47" w:rsidRDefault="00146F47" w:rsidP="00146F47">
      <w:pPr>
        <w:pStyle w:val="3"/>
      </w:pPr>
      <w:r>
        <w:rPr>
          <w:rFonts w:hint="eastAsia"/>
        </w:rPr>
        <w:t>创建头文件：</w:t>
      </w:r>
    </w:p>
    <w:p w:rsidR="00146F47" w:rsidRDefault="00C40B89" w:rsidP="00146F47">
      <w:pPr>
        <w:ind w:firstLine="420"/>
        <w:rPr>
          <w:noProof/>
        </w:rPr>
      </w:pPr>
      <w:r w:rsidRPr="005F11DD">
        <w:rPr>
          <w:noProof/>
        </w:rPr>
        <w:drawing>
          <wp:inline distT="0" distB="0" distL="0" distR="0">
            <wp:extent cx="4886325" cy="33051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F47" w:rsidRDefault="00146F47" w:rsidP="00146F47">
      <w:pPr>
        <w:pStyle w:val="3"/>
        <w:rPr>
          <w:noProof/>
        </w:rPr>
      </w:pPr>
      <w:r>
        <w:rPr>
          <w:rFonts w:hint="eastAsia"/>
          <w:noProof/>
        </w:rPr>
        <w:t>创建源文件</w:t>
      </w:r>
    </w:p>
    <w:p w:rsidR="00146F47" w:rsidRDefault="00C40B89" w:rsidP="00146F47">
      <w:pPr>
        <w:ind w:firstLineChars="95" w:firstLine="199"/>
        <w:jc w:val="center"/>
        <w:rPr>
          <w:noProof/>
        </w:rPr>
      </w:pPr>
      <w:r w:rsidRPr="005F11DD">
        <w:rPr>
          <w:noProof/>
        </w:rPr>
        <w:drawing>
          <wp:inline distT="0" distB="0" distL="0" distR="0">
            <wp:extent cx="4895850" cy="33147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F47" w:rsidRDefault="00146F47" w:rsidP="00146F47">
      <w:pPr>
        <w:pStyle w:val="3"/>
        <w:rPr>
          <w:noProof/>
        </w:rPr>
      </w:pPr>
      <w:r>
        <w:rPr>
          <w:rFonts w:hint="eastAsia"/>
          <w:noProof/>
        </w:rPr>
        <w:lastRenderedPageBreak/>
        <w:t>生成</w:t>
      </w:r>
      <w:r>
        <w:rPr>
          <w:rFonts w:hint="eastAsia"/>
          <w:noProof/>
        </w:rPr>
        <w:t>so</w:t>
      </w:r>
      <w:r>
        <w:rPr>
          <w:rFonts w:hint="eastAsia"/>
          <w:noProof/>
        </w:rPr>
        <w:t>文件</w:t>
      </w:r>
    </w:p>
    <w:p w:rsidR="00146F47" w:rsidRDefault="00146F47" w:rsidP="00C40B89">
      <w:pPr>
        <w:ind w:firstLineChars="0" w:firstLine="420"/>
      </w:pPr>
      <w:r w:rsidRPr="00146F47">
        <w:t>hy17003@ubuntu:~/project/so_test$ gcc -fPIC -shared -o upper.so upper.c</w:t>
      </w:r>
    </w:p>
    <w:p w:rsidR="00C40B89" w:rsidRDefault="00C40B89" w:rsidP="00C40B89">
      <w:pPr>
        <w:pStyle w:val="2"/>
      </w:pPr>
      <w:r>
        <w:rPr>
          <w:rFonts w:hint="eastAsia"/>
        </w:rPr>
        <w:t>测试</w:t>
      </w:r>
    </w:p>
    <w:p w:rsidR="00C40B89" w:rsidRDefault="00C40B89" w:rsidP="00C40B89">
      <w:pPr>
        <w:pStyle w:val="3"/>
      </w:pPr>
      <w:r>
        <w:rPr>
          <w:rFonts w:hint="eastAsia"/>
        </w:rPr>
        <w:t>创建测试文件</w:t>
      </w:r>
    </w:p>
    <w:p w:rsidR="00C40B89" w:rsidRDefault="00C40B89" w:rsidP="00C40B89">
      <w:pPr>
        <w:ind w:firstLine="420"/>
        <w:rPr>
          <w:noProof/>
        </w:rPr>
      </w:pPr>
      <w:r w:rsidRPr="005F11DD">
        <w:rPr>
          <w:noProof/>
        </w:rPr>
        <w:drawing>
          <wp:inline distT="0" distB="0" distL="0" distR="0">
            <wp:extent cx="5267325" cy="34385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89" w:rsidRDefault="00C40B89" w:rsidP="00C40B89">
      <w:pPr>
        <w:pStyle w:val="3"/>
        <w:rPr>
          <w:rFonts w:hint="eastAsia"/>
          <w:noProof/>
        </w:rPr>
      </w:pPr>
      <w:r>
        <w:rPr>
          <w:rFonts w:hint="eastAsia"/>
          <w:noProof/>
        </w:rPr>
        <w:t>编译</w:t>
      </w:r>
    </w:p>
    <w:p w:rsidR="00C40B89" w:rsidRDefault="00C40B89" w:rsidP="00C40B89">
      <w:pPr>
        <w:ind w:firstLine="420"/>
      </w:pPr>
      <w:r w:rsidRPr="00C40B89">
        <w:t>hy17003@ubuntu:~/project/so_test$ gcc -o test test.c upper.so</w:t>
      </w:r>
    </w:p>
    <w:p w:rsidR="00C40B89" w:rsidRDefault="00C40B89" w:rsidP="00C40B89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so</w:t>
      </w:r>
      <w:r>
        <w:rPr>
          <w:rFonts w:hint="eastAsia"/>
        </w:rPr>
        <w:t>文件路径</w:t>
      </w:r>
    </w:p>
    <w:p w:rsidR="00C40B89" w:rsidRDefault="00C40B89" w:rsidP="00C40B89">
      <w:pPr>
        <w:ind w:firstLineChars="0" w:firstLine="420"/>
      </w:pPr>
      <w:r w:rsidRPr="00C40B89">
        <w:t>hy17003@ubuntu:~/project/so_test$ sudo ln -s /home/hy17003/project/so_test/upper.so /usr/lib</w:t>
      </w:r>
      <w:bookmarkStart w:id="0" w:name="_GoBack"/>
      <w:bookmarkEnd w:id="0"/>
    </w:p>
    <w:p w:rsidR="00C40B89" w:rsidRDefault="00C40B89" w:rsidP="00C40B89">
      <w:pPr>
        <w:ind w:firstLineChars="0" w:firstLine="420"/>
      </w:pPr>
      <w:r w:rsidRPr="00C40B89">
        <w:t>hy17003@ubuntu:~/project/so_test$</w:t>
      </w:r>
      <w:r>
        <w:t xml:space="preserve"> </w:t>
      </w:r>
      <w:r w:rsidRPr="00C40B89">
        <w:t>sudo ldconfig</w:t>
      </w:r>
    </w:p>
    <w:p w:rsidR="00C40B89" w:rsidRDefault="00C40B89" w:rsidP="00C40B89">
      <w:pPr>
        <w:pStyle w:val="3"/>
      </w:pPr>
      <w:r>
        <w:rPr>
          <w:rFonts w:hint="eastAsia"/>
        </w:rPr>
        <w:t>执行</w:t>
      </w:r>
    </w:p>
    <w:p w:rsidR="00C40B89" w:rsidRPr="00C40B89" w:rsidRDefault="00C40B89" w:rsidP="00C40B89">
      <w:pPr>
        <w:ind w:firstLine="420"/>
        <w:rPr>
          <w:rFonts w:hint="eastAsia"/>
        </w:rPr>
      </w:pPr>
      <w:r w:rsidRPr="00C40B89">
        <w:t>hy17003@ubuntu:~/project/so_test$ ./test</w:t>
      </w:r>
    </w:p>
    <w:p w:rsidR="00C40B89" w:rsidRPr="00C40B89" w:rsidRDefault="00C40B89" w:rsidP="00C40B89">
      <w:pPr>
        <w:ind w:firstLine="420"/>
        <w:rPr>
          <w:rFonts w:hint="eastAsia"/>
        </w:rPr>
      </w:pPr>
    </w:p>
    <w:sectPr w:rsidR="00C40B89" w:rsidRPr="00C4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47"/>
    <w:rsid w:val="000F43FB"/>
    <w:rsid w:val="00146F47"/>
    <w:rsid w:val="00892E00"/>
    <w:rsid w:val="009805E4"/>
    <w:rsid w:val="00C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EAE21-FD61-46A3-B30D-491CF9B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19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2016-10-26T02:57:00Z</dcterms:created>
  <dcterms:modified xsi:type="dcterms:W3CDTF">2016-10-26T03:16:00Z</dcterms:modified>
</cp:coreProperties>
</file>