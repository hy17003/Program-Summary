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D92394" w:rsidP="00D92394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E</w:t>
      </w:r>
      <w:r>
        <w:t>clipse+cdt</w:t>
      </w:r>
      <w:r>
        <w:rPr>
          <w:rFonts w:hint="eastAsia"/>
        </w:rPr>
        <w:t>的</w:t>
      </w:r>
      <w:r>
        <w:t>安装</w:t>
      </w:r>
    </w:p>
    <w:p w:rsidR="00D92394" w:rsidRDefault="00D92394" w:rsidP="00D923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t>终端下执行以下命令：</w:t>
      </w:r>
    </w:p>
    <w:p w:rsidR="00D92394" w:rsidRDefault="00D92394" w:rsidP="00D92394">
      <w:pPr>
        <w:ind w:left="400" w:firstLineChars="0" w:firstLine="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$sudo apt-get install eclipse</w:t>
      </w:r>
      <w:r>
        <w:rPr>
          <w:rFonts w:ascii="Courier New" w:hAnsi="Courier New"/>
          <w:color w:val="000000"/>
          <w:sz w:val="20"/>
          <w:szCs w:val="20"/>
        </w:rPr>
        <w:br/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$sudo apt-get install eclipse-cdt</w:t>
      </w:r>
    </w:p>
    <w:p w:rsidR="00D92394" w:rsidRDefault="00D92394" w:rsidP="00D92394">
      <w:pPr>
        <w:ind w:left="400" w:firstLineChars="0" w:firstLine="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2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下载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cdt</w:t>
      </w:r>
    </w:p>
    <w:p w:rsidR="00D92394" w:rsidRDefault="001E41F2" w:rsidP="00D92394">
      <w:pPr>
        <w:ind w:left="400" w:firstLineChars="0" w:firstLine="0"/>
      </w:pPr>
      <w:hyperlink r:id="rId4" w:history="1">
        <w:r w:rsidR="00D92394" w:rsidRPr="00361E13">
          <w:rPr>
            <w:rStyle w:val="a3"/>
          </w:rPr>
          <w:t>http://archive.eclipse.org/tools/cdt/releases/europa/dist/cdt-master-4.0.2.zip</w:t>
        </w:r>
      </w:hyperlink>
    </w:p>
    <w:p w:rsidR="00D92394" w:rsidRDefault="00D92394" w:rsidP="00D92394">
      <w:pPr>
        <w:ind w:left="400" w:firstLineChars="0" w:firstLine="0"/>
      </w:pPr>
      <w:r>
        <w:rPr>
          <w:noProof/>
        </w:rPr>
        <w:drawing>
          <wp:inline distT="0" distB="0" distL="0" distR="0" wp14:anchorId="673954AE" wp14:editId="469B3A7E">
            <wp:extent cx="4457143" cy="2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11" w:rsidRDefault="002C6311" w:rsidP="00D92394">
      <w:pPr>
        <w:ind w:left="400" w:firstLineChars="0" w:firstLine="0"/>
      </w:pPr>
      <w:r>
        <w:rPr>
          <w:rFonts w:hint="eastAsia"/>
        </w:rPr>
        <w:t>拷贝</w:t>
      </w:r>
      <w:r>
        <w:t>到</w:t>
      </w:r>
      <w:r>
        <w:rPr>
          <w:rFonts w:hint="eastAsia"/>
        </w:rPr>
        <w:t>usr/share/eclipse</w:t>
      </w:r>
      <w:r>
        <w:rPr>
          <w:rFonts w:hint="eastAsia"/>
        </w:rPr>
        <w:t>目录</w:t>
      </w:r>
      <w:r>
        <w:t>下：</w:t>
      </w:r>
    </w:p>
    <w:p w:rsidR="002C6311" w:rsidRDefault="002C6311" w:rsidP="00D92394">
      <w:pPr>
        <w:ind w:left="400" w:firstLineChars="0" w:firstLine="0"/>
      </w:pPr>
      <w:r>
        <w:t>s</w:t>
      </w:r>
      <w:r>
        <w:rPr>
          <w:rFonts w:hint="eastAsia"/>
        </w:rPr>
        <w:t>udo</w:t>
      </w:r>
      <w:r>
        <w:t xml:space="preserve"> </w:t>
      </w:r>
      <w:r w:rsidRPr="002C6311">
        <w:t>cp cdt-master-4.0.2.zip /usr/share/eclipse/</w:t>
      </w:r>
    </w:p>
    <w:p w:rsidR="00D92394" w:rsidRDefault="00D92394" w:rsidP="002C6311">
      <w:pPr>
        <w:ind w:left="400" w:firstLineChars="0" w:firstLine="0"/>
      </w:pPr>
      <w:r>
        <w:t>3</w:t>
      </w:r>
      <w:r>
        <w:rPr>
          <w:rFonts w:hint="eastAsia"/>
        </w:rPr>
        <w:t>、解压</w:t>
      </w:r>
      <w:r w:rsidR="002C6311">
        <w:rPr>
          <w:rFonts w:hint="eastAsia"/>
        </w:rPr>
        <w:t>cdt-master-4.0.2.zip:</w:t>
      </w:r>
    </w:p>
    <w:p w:rsidR="002C6311" w:rsidRDefault="002C6311" w:rsidP="00D92394">
      <w:pPr>
        <w:ind w:left="400" w:firstLineChars="0" w:firstLine="0"/>
      </w:pPr>
      <w:r w:rsidRPr="002C6311">
        <w:t>hy17003@ubuntu:~/Desktop$ cd /usr/share/eclipse/</w:t>
      </w:r>
    </w:p>
    <w:p w:rsidR="002C6311" w:rsidRDefault="002C6311" w:rsidP="00D92394">
      <w:pPr>
        <w:ind w:left="400" w:firstLineChars="0" w:firstLine="0"/>
      </w:pPr>
      <w:r w:rsidRPr="002C6311">
        <w:t>hy17003@ubuntu:/usr/share/eclipse$ sudo unzip cdt-master-4.0.2.zip</w:t>
      </w:r>
    </w:p>
    <w:p w:rsidR="002C6311" w:rsidRDefault="002C6311" w:rsidP="00D92394">
      <w:pPr>
        <w:ind w:left="400" w:firstLineChars="0" w:firstLine="0"/>
      </w:pPr>
      <w:r w:rsidRPr="002C6311">
        <w:t>hy17003@ubuntu:/usr/share/eclipse$ sudo chmod -R 777 .</w:t>
      </w:r>
    </w:p>
    <w:p w:rsidR="001E41F2" w:rsidRDefault="001E41F2" w:rsidP="00D92394">
      <w:pPr>
        <w:ind w:left="400" w:firstLineChars="0" w:firstLine="0"/>
      </w:pPr>
      <w:r>
        <w:t>4</w:t>
      </w:r>
      <w:r>
        <w:rPr>
          <w:rFonts w:hint="eastAsia"/>
        </w:rPr>
        <w:t>、</w:t>
      </w:r>
      <w:r>
        <w:t>运行</w:t>
      </w:r>
    </w:p>
    <w:p w:rsidR="001E41F2" w:rsidRPr="00D92394" w:rsidRDefault="001E41F2" w:rsidP="00D92394">
      <w:pPr>
        <w:ind w:left="400" w:firstLineChars="0" w:firstLine="0"/>
        <w:rPr>
          <w:rFonts w:hint="eastAsia"/>
        </w:rPr>
      </w:pPr>
      <w:r w:rsidRPr="001E41F2">
        <w:t>hy17003@ubuntu:/usr/share/eclipse$ eclipse</w:t>
      </w:r>
      <w:bookmarkStart w:id="0" w:name="_GoBack"/>
      <w:bookmarkEnd w:id="0"/>
    </w:p>
    <w:sectPr w:rsidR="001E41F2" w:rsidRPr="00D92394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94"/>
    <w:rsid w:val="00074C19"/>
    <w:rsid w:val="000C7126"/>
    <w:rsid w:val="00125735"/>
    <w:rsid w:val="0014481D"/>
    <w:rsid w:val="001E41F2"/>
    <w:rsid w:val="002C6311"/>
    <w:rsid w:val="005C6308"/>
    <w:rsid w:val="007C450B"/>
    <w:rsid w:val="00B02173"/>
    <w:rsid w:val="00D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ABF5D-D0A3-450D-A7DF-D93F94E4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rchive.eclipse.org/tools/cdt/releases/europa/dist/cdt-master-4.0.2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</Template>
  <TotalTime>26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2016-10-22T15:36:00Z</dcterms:created>
  <dcterms:modified xsi:type="dcterms:W3CDTF">2016-10-22T16:03:00Z</dcterms:modified>
</cp:coreProperties>
</file>