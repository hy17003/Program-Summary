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071C0F" w:rsidP="00071C0F">
      <w:pPr>
        <w:pStyle w:val="1"/>
      </w:pPr>
      <w:r>
        <w:rPr>
          <w:rFonts w:hint="eastAsia"/>
        </w:rPr>
        <w:t>提升</w:t>
      </w:r>
      <w:r>
        <w:t>进程权限代</w:t>
      </w:r>
      <w:bookmarkStart w:id="0" w:name="_GoBack"/>
      <w:bookmarkEnd w:id="0"/>
      <w:r>
        <w:t>码</w:t>
      </w:r>
    </w:p>
    <w:p w:rsidR="00071C0F" w:rsidRDefault="00071C0F" w:rsidP="00071C0F">
      <w:r>
        <w:t xml:space="preserve">BOOL </w:t>
      </w:r>
      <w:proofErr w:type="spellStart"/>
      <w:proofErr w:type="gramStart"/>
      <w:r>
        <w:t>EnableDebugPrivilge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lpName</w:t>
      </w:r>
      <w:proofErr w:type="spellEnd"/>
      <w:r>
        <w:t xml:space="preserve">, BOOL </w:t>
      </w:r>
      <w:proofErr w:type="spellStart"/>
      <w:r>
        <w:t>fEnable</w:t>
      </w:r>
      <w:proofErr w:type="spellEnd"/>
      <w:r>
        <w:t>)</w:t>
      </w:r>
    </w:p>
    <w:p w:rsidR="00071C0F" w:rsidRDefault="00071C0F" w:rsidP="00071C0F">
      <w:r>
        <w:t>{</w:t>
      </w:r>
    </w:p>
    <w:p w:rsidR="00071C0F" w:rsidRDefault="00071C0F" w:rsidP="00071C0F">
      <w:r>
        <w:tab/>
        <w:t xml:space="preserve">HANDLE </w:t>
      </w:r>
      <w:proofErr w:type="spellStart"/>
      <w:r>
        <w:t>hObject</w:t>
      </w:r>
      <w:proofErr w:type="spellEnd"/>
      <w:r>
        <w:t>;</w:t>
      </w:r>
    </w:p>
    <w:p w:rsidR="00071C0F" w:rsidRDefault="00071C0F" w:rsidP="00071C0F">
      <w:r>
        <w:tab/>
        <w:t xml:space="preserve">LUID </w:t>
      </w:r>
      <w:proofErr w:type="spellStart"/>
      <w:r>
        <w:t>Luid</w:t>
      </w:r>
      <w:proofErr w:type="spellEnd"/>
      <w:r>
        <w:t>;</w:t>
      </w:r>
    </w:p>
    <w:p w:rsidR="00071C0F" w:rsidRDefault="00071C0F" w:rsidP="00071C0F">
      <w:r>
        <w:tab/>
        <w:t xml:space="preserve">TOKEN_PRIVILEGES </w:t>
      </w:r>
      <w:proofErr w:type="spellStart"/>
      <w:r>
        <w:t>NewStatus</w:t>
      </w:r>
      <w:proofErr w:type="spellEnd"/>
      <w:r>
        <w:t>;</w:t>
      </w:r>
    </w:p>
    <w:p w:rsidR="00071C0F" w:rsidRDefault="00071C0F" w:rsidP="00071C0F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OpenProcessToken</w:t>
      </w:r>
      <w:proofErr w:type="spellEnd"/>
      <w:r>
        <w:t>(</w:t>
      </w:r>
      <w:proofErr w:type="spellStart"/>
      <w:r>
        <w:t>GetCurrentProcess</w:t>
      </w:r>
      <w:proofErr w:type="spellEnd"/>
      <w:r>
        <w:t>(), TOKEN_QUERY | TOKEN_ADJUST_PRIVILEGES, &amp;</w:t>
      </w:r>
      <w:proofErr w:type="spellStart"/>
      <w:r>
        <w:t>hObject</w:t>
      </w:r>
      <w:proofErr w:type="spellEnd"/>
      <w:r>
        <w:t>))</w:t>
      </w:r>
    </w:p>
    <w:p w:rsidR="00071C0F" w:rsidRDefault="00071C0F" w:rsidP="00071C0F">
      <w:r>
        <w:tab/>
        <w:t>{</w:t>
      </w:r>
    </w:p>
    <w:p w:rsidR="00071C0F" w:rsidRDefault="00071C0F" w:rsidP="00071C0F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71C0F" w:rsidRDefault="00071C0F" w:rsidP="00071C0F">
      <w:r>
        <w:tab/>
        <w:t>}</w:t>
      </w:r>
    </w:p>
    <w:p w:rsidR="00071C0F" w:rsidRDefault="00071C0F" w:rsidP="00071C0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LookupPrivilegeValue</w:t>
      </w:r>
      <w:proofErr w:type="spellEnd"/>
      <w:r>
        <w:t xml:space="preserve">(NULL, </w:t>
      </w:r>
      <w:proofErr w:type="spellStart"/>
      <w:r>
        <w:t>lpName</w:t>
      </w:r>
      <w:proofErr w:type="spellEnd"/>
      <w:r>
        <w:t>, &amp;</w:t>
      </w:r>
      <w:proofErr w:type="spellStart"/>
      <w:r>
        <w:t>Luid</w:t>
      </w:r>
      <w:proofErr w:type="spellEnd"/>
      <w:r>
        <w:t>))</w:t>
      </w:r>
    </w:p>
    <w:p w:rsidR="00071C0F" w:rsidRDefault="00071C0F" w:rsidP="00071C0F">
      <w:r>
        <w:tab/>
        <w:t>{</w:t>
      </w:r>
    </w:p>
    <w:p w:rsidR="00071C0F" w:rsidRDefault="00071C0F" w:rsidP="00071C0F">
      <w:r>
        <w:tab/>
      </w:r>
      <w:r>
        <w:tab/>
      </w:r>
      <w:proofErr w:type="spellStart"/>
      <w:proofErr w:type="gramStart"/>
      <w:r>
        <w:t>NewStatus.Privileges</w:t>
      </w:r>
      <w:proofErr w:type="spellEnd"/>
      <w:r>
        <w:t>[</w:t>
      </w:r>
      <w:proofErr w:type="gramEnd"/>
      <w:r>
        <w:t>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:rsidR="00071C0F" w:rsidRDefault="00071C0F" w:rsidP="00071C0F">
      <w:r>
        <w:tab/>
      </w:r>
      <w:r>
        <w:tab/>
      </w:r>
      <w:proofErr w:type="spellStart"/>
      <w:r>
        <w:t>NewStatus.PrivilegeCount</w:t>
      </w:r>
      <w:proofErr w:type="spellEnd"/>
      <w:r>
        <w:t xml:space="preserve"> = 1;</w:t>
      </w:r>
    </w:p>
    <w:p w:rsidR="00071C0F" w:rsidRDefault="00071C0F" w:rsidP="00071C0F">
      <w:r>
        <w:tab/>
      </w:r>
      <w:r>
        <w:tab/>
      </w:r>
      <w:proofErr w:type="spellStart"/>
      <w:proofErr w:type="gramStart"/>
      <w:r>
        <w:t>NewStatus.Privileges</w:t>
      </w:r>
      <w:proofErr w:type="spellEnd"/>
      <w:r>
        <w:t>[</w:t>
      </w:r>
      <w:proofErr w:type="gramEnd"/>
      <w:r>
        <w:t xml:space="preserve">0].Attributes = </w:t>
      </w:r>
      <w:proofErr w:type="spellStart"/>
      <w:r>
        <w:t>fEnable</w:t>
      </w:r>
      <w:proofErr w:type="spellEnd"/>
      <w:r>
        <w:t xml:space="preserve"> ? SE_PRIVILEGE_</w:t>
      </w:r>
      <w:proofErr w:type="gramStart"/>
      <w:r>
        <w:t>ENABLED :</w:t>
      </w:r>
      <w:proofErr w:type="gramEnd"/>
      <w:r>
        <w:t xml:space="preserve"> 0;</w:t>
      </w:r>
    </w:p>
    <w:p w:rsidR="00071C0F" w:rsidRDefault="00071C0F" w:rsidP="00071C0F">
      <w:r>
        <w:tab/>
      </w:r>
      <w:r>
        <w:tab/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FALSE, &amp;</w:t>
      </w:r>
      <w:proofErr w:type="spellStart"/>
      <w:r>
        <w:t>NewStatus</w:t>
      </w:r>
      <w:proofErr w:type="spellEnd"/>
      <w:r>
        <w:t>, 0, 0, 0);</w:t>
      </w:r>
    </w:p>
    <w:p w:rsidR="00071C0F" w:rsidRDefault="00071C0F" w:rsidP="00071C0F"/>
    <w:p w:rsidR="00071C0F" w:rsidRDefault="00071C0F" w:rsidP="00071C0F">
      <w:r>
        <w:tab/>
      </w:r>
      <w:r>
        <w:tab/>
      </w:r>
      <w:proofErr w:type="spellStart"/>
      <w:proofErr w:type="gramStart"/>
      <w:r>
        <w:t>CloseHandle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);</w:t>
      </w:r>
    </w:p>
    <w:p w:rsidR="00071C0F" w:rsidRDefault="00071C0F" w:rsidP="00071C0F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71C0F" w:rsidRDefault="00071C0F" w:rsidP="00071C0F">
      <w:r>
        <w:tab/>
        <w:t>}</w:t>
      </w:r>
    </w:p>
    <w:p w:rsidR="00071C0F" w:rsidRDefault="00071C0F" w:rsidP="00071C0F">
      <w:r>
        <w:tab/>
      </w:r>
      <w:proofErr w:type="gramStart"/>
      <w:r>
        <w:t>return</w:t>
      </w:r>
      <w:proofErr w:type="gramEnd"/>
      <w:r>
        <w:t xml:space="preserve"> FALSE;</w:t>
      </w:r>
    </w:p>
    <w:p w:rsidR="00071C0F" w:rsidRPr="00947DF9" w:rsidRDefault="00071C0F" w:rsidP="00071C0F">
      <w:pPr>
        <w:rPr>
          <w:rFonts w:hint="eastAsia"/>
        </w:rPr>
      </w:pPr>
      <w:r>
        <w:t>}</w:t>
      </w:r>
    </w:p>
    <w:sectPr w:rsidR="00071C0F" w:rsidRPr="0094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0F"/>
    <w:rsid w:val="00071C0F"/>
    <w:rsid w:val="00947DF9"/>
    <w:rsid w:val="009874EE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F1601-6C6C-4D67-A50F-08ED2F78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2015-04-12T06:31:00Z</dcterms:created>
  <dcterms:modified xsi:type="dcterms:W3CDTF">2015-04-12T06:31:00Z</dcterms:modified>
</cp:coreProperties>
</file>