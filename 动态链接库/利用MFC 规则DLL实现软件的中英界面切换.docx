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F3A" w:rsidRDefault="004B1F3A" w:rsidP="004B1F3A">
      <w:pPr>
        <w:pStyle w:val="1"/>
      </w:pPr>
      <w:r>
        <w:rPr>
          <w:rFonts w:hint="eastAsia"/>
        </w:rPr>
        <w:t>利用</w:t>
      </w:r>
      <w:r>
        <w:rPr>
          <w:rFonts w:hint="eastAsia"/>
        </w:rPr>
        <w:t xml:space="preserve">MFC </w:t>
      </w:r>
      <w:r>
        <w:rPr>
          <w:rFonts w:hint="eastAsia"/>
        </w:rPr>
        <w:t>规则</w:t>
      </w:r>
      <w:r>
        <w:rPr>
          <w:rFonts w:hint="eastAsia"/>
        </w:rPr>
        <w:t>DLL</w:t>
      </w:r>
      <w:r>
        <w:rPr>
          <w:rFonts w:hint="eastAsia"/>
        </w:rPr>
        <w:t>实现软件的中英界面切换</w:t>
      </w:r>
    </w:p>
    <w:p w:rsidR="004B1F3A" w:rsidRDefault="004B1F3A" w:rsidP="004B1F3A">
      <w:pPr>
        <w:pStyle w:val="2"/>
      </w:pPr>
      <w:r>
        <w:rPr>
          <w:rFonts w:hint="eastAsia"/>
        </w:rPr>
        <w:t>一、效果图</w:t>
      </w:r>
    </w:p>
    <w:p w:rsidR="004B1F3A" w:rsidRDefault="004B1F3A" w:rsidP="004B1F3A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0EB6A17B" wp14:editId="0F5DAEBF">
            <wp:extent cx="1626506" cy="108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506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18059EAB" wp14:editId="2AA4D253">
            <wp:extent cx="1713542" cy="108000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54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 wp14:anchorId="10258994" wp14:editId="0B1BBAED">
            <wp:extent cx="1695937" cy="108000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937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F3A" w:rsidRDefault="004B1F3A" w:rsidP="004B1F3A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1</w:t>
      </w:r>
    </w:p>
    <w:p w:rsidR="004B1F3A" w:rsidRDefault="004B1F3A" w:rsidP="004B1F3A">
      <w:pPr>
        <w:pStyle w:val="2"/>
        <w:rPr>
          <w:noProof/>
        </w:rPr>
      </w:pPr>
      <w:r>
        <w:rPr>
          <w:rFonts w:hint="eastAsia"/>
          <w:noProof/>
        </w:rPr>
        <w:t>二、实现原理</w:t>
      </w:r>
    </w:p>
    <w:p w:rsidR="004B1F3A" w:rsidRDefault="004B1F3A" w:rsidP="004B1F3A">
      <w:pPr>
        <w:ind w:firstLine="420"/>
      </w:pPr>
      <w:r>
        <w:rPr>
          <w:rFonts w:hint="eastAsia"/>
        </w:rPr>
        <w:t>新建</w:t>
      </w:r>
      <w:r>
        <w:rPr>
          <w:rFonts w:hint="eastAsia"/>
        </w:rPr>
        <w:t>MFC</w:t>
      </w:r>
      <w:r>
        <w:rPr>
          <w:rFonts w:hint="eastAsia"/>
        </w:rPr>
        <w:t>规则</w:t>
      </w:r>
      <w:r>
        <w:rPr>
          <w:rFonts w:hint="eastAsia"/>
        </w:rPr>
        <w:t>DLL</w:t>
      </w:r>
      <w:r>
        <w:rPr>
          <w:rFonts w:hint="eastAsia"/>
        </w:rPr>
        <w:t>文件，为其添加两个样式相同，</w:t>
      </w:r>
      <w:r>
        <w:rPr>
          <w:rFonts w:hint="eastAsia"/>
        </w:rPr>
        <w:t>ID</w:t>
      </w:r>
      <w:r>
        <w:rPr>
          <w:rFonts w:hint="eastAsia"/>
        </w:rPr>
        <w:t>相同的两个对话框，界面上的文字分别为中文和英文。编译生成</w:t>
      </w:r>
      <w:r>
        <w:rPr>
          <w:rFonts w:hint="eastAsia"/>
        </w:rPr>
        <w:t>DLL</w:t>
      </w:r>
      <w:r>
        <w:rPr>
          <w:rFonts w:hint="eastAsia"/>
        </w:rPr>
        <w:t>文件。而在客户端程序中载入</w:t>
      </w:r>
      <w:r>
        <w:rPr>
          <w:rFonts w:hint="eastAsia"/>
        </w:rPr>
        <w:t>DLL</w:t>
      </w:r>
      <w:r>
        <w:rPr>
          <w:rFonts w:hint="eastAsia"/>
        </w:rPr>
        <w:t>中的资源，创建对话框类。这样，对话框类的资源在</w:t>
      </w:r>
      <w:r>
        <w:rPr>
          <w:rFonts w:hint="eastAsia"/>
        </w:rPr>
        <w:t>DLL</w:t>
      </w:r>
      <w:r>
        <w:rPr>
          <w:rFonts w:hint="eastAsia"/>
        </w:rPr>
        <w:t>中，而实现代码在客户端中，根据用户的选择来加载不同的资源，从而创建出不同语言的界面。</w:t>
      </w:r>
    </w:p>
    <w:p w:rsidR="004B1F3A" w:rsidRDefault="004B1F3A" w:rsidP="004B1F3A">
      <w:pPr>
        <w:pStyle w:val="2"/>
      </w:pPr>
      <w:r>
        <w:rPr>
          <w:rFonts w:hint="eastAsia"/>
        </w:rPr>
        <w:t>三、相关函数说明</w:t>
      </w:r>
    </w:p>
    <w:p w:rsidR="00D03699" w:rsidRDefault="00D03699" w:rsidP="00D03699">
      <w:pPr>
        <w:pStyle w:val="3"/>
      </w:pPr>
      <w:r>
        <w:rPr>
          <w:rFonts w:hint="eastAsia"/>
        </w:rPr>
        <w:t xml:space="preserve">3.1 </w:t>
      </w:r>
      <w:proofErr w:type="spellStart"/>
      <w:r w:rsidRPr="00D03699">
        <w:t>LoadLibraryEx</w:t>
      </w:r>
      <w:proofErr w:type="spellEnd"/>
    </w:p>
    <w:p w:rsidR="004B1F3A" w:rsidRDefault="00D03699" w:rsidP="00D03699">
      <w:pPr>
        <w:ind w:firstLineChars="50" w:firstLine="105"/>
      </w:pP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DLL</w:t>
      </w:r>
      <w:r>
        <w:rPr>
          <w:rFonts w:hint="eastAsia"/>
        </w:rPr>
        <w:t>作为数据文件映射到调用进程的地址空间。</w:t>
      </w:r>
    </w:p>
    <w:p w:rsidR="00D03699" w:rsidRDefault="00D03699" w:rsidP="00D03699">
      <w:pPr>
        <w:pStyle w:val="3"/>
      </w:pPr>
      <w:r>
        <w:rPr>
          <w:rFonts w:hint="eastAsia"/>
        </w:rPr>
        <w:t xml:space="preserve">3.2 </w:t>
      </w:r>
      <w:proofErr w:type="spellStart"/>
      <w:r w:rsidRPr="00D03699">
        <w:t>FindResourceEx</w:t>
      </w:r>
      <w:proofErr w:type="spellEnd"/>
    </w:p>
    <w:p w:rsidR="00D03699" w:rsidRDefault="00D03699" w:rsidP="00D03699">
      <w:pPr>
        <w:pStyle w:val="3"/>
      </w:pPr>
      <w:r>
        <w:rPr>
          <w:rFonts w:hint="eastAsia"/>
        </w:rPr>
        <w:t xml:space="preserve">3.3 </w:t>
      </w:r>
      <w:proofErr w:type="spellStart"/>
      <w:r>
        <w:rPr>
          <w:rFonts w:hint="eastAsia"/>
        </w:rPr>
        <w:t>LoadResource</w:t>
      </w:r>
      <w:proofErr w:type="spellEnd"/>
      <w:r>
        <w:rPr>
          <w:rFonts w:hint="eastAsia"/>
        </w:rPr>
        <w:t xml:space="preserve"> </w:t>
      </w:r>
    </w:p>
    <w:p w:rsidR="00D03699" w:rsidRDefault="00D03699" w:rsidP="00D03699">
      <w:pPr>
        <w:ind w:firstLineChars="200" w:firstLine="420"/>
      </w:pPr>
      <w:r>
        <w:rPr>
          <w:rFonts w:hint="eastAsia"/>
        </w:rPr>
        <w:t>将函数装载指定资源到全局存储器。</w:t>
      </w:r>
    </w:p>
    <w:p w:rsidR="00D03699" w:rsidRDefault="00D03699" w:rsidP="00D03699">
      <w:r>
        <w:rPr>
          <w:rFonts w:hint="eastAsia"/>
        </w:rPr>
        <w:lastRenderedPageBreak/>
        <w:tab/>
      </w:r>
      <w:r>
        <w:rPr>
          <w:rFonts w:hint="eastAsia"/>
        </w:rPr>
        <w:t>函数原型：</w:t>
      </w:r>
      <w:r>
        <w:rPr>
          <w:rFonts w:hint="eastAsia"/>
        </w:rPr>
        <w:t xml:space="preserve">HGLOBAL </w:t>
      </w:r>
      <w:proofErr w:type="spellStart"/>
      <w:r>
        <w:rPr>
          <w:rFonts w:hint="eastAsia"/>
        </w:rPr>
        <w:t>LoadResource</w:t>
      </w:r>
      <w:proofErr w:type="spellEnd"/>
      <w:r>
        <w:rPr>
          <w:rFonts w:hint="eastAsia"/>
        </w:rPr>
        <w:t xml:space="preserve">(HMODULE </w:t>
      </w:r>
      <w:proofErr w:type="spellStart"/>
      <w:r>
        <w:rPr>
          <w:rFonts w:hint="eastAsia"/>
        </w:rPr>
        <w:t>hModule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HRSRC </w:t>
      </w:r>
      <w:proofErr w:type="spellStart"/>
      <w:r>
        <w:rPr>
          <w:rFonts w:hint="eastAsia"/>
        </w:rPr>
        <w:t>hResInfo</w:t>
      </w:r>
      <w:proofErr w:type="spellEnd"/>
      <w:r>
        <w:rPr>
          <w:rFonts w:hint="eastAsia"/>
        </w:rPr>
        <w:t>)</w:t>
      </w:r>
    </w:p>
    <w:p w:rsidR="00D03699" w:rsidRDefault="00D03699" w:rsidP="00D03699">
      <w:r>
        <w:rPr>
          <w:rFonts w:hint="eastAsia"/>
        </w:rPr>
        <w:tab/>
      </w:r>
      <w:r>
        <w:rPr>
          <w:rFonts w:hint="eastAsia"/>
        </w:rPr>
        <w:t>参数：</w:t>
      </w:r>
    </w:p>
    <w:p w:rsidR="00D03699" w:rsidRDefault="00D03699" w:rsidP="00D03699">
      <w:r>
        <w:rPr>
          <w:rFonts w:hint="eastAsia"/>
        </w:rPr>
        <w:tab/>
      </w:r>
      <w:proofErr w:type="spellStart"/>
      <w:r>
        <w:rPr>
          <w:rFonts w:hint="eastAsia"/>
        </w:rPr>
        <w:t>hModule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处理包含资源的可执行文件的模块句柄，若为</w:t>
      </w:r>
      <w:r>
        <w:rPr>
          <w:rFonts w:hint="eastAsia"/>
        </w:rPr>
        <w:t>NULL</w:t>
      </w:r>
      <w:r>
        <w:rPr>
          <w:rFonts w:hint="eastAsia"/>
        </w:rPr>
        <w:t>，系统从当前过程中的模块中装载资源。</w:t>
      </w:r>
    </w:p>
    <w:p w:rsidR="00D03699" w:rsidRDefault="00D03699" w:rsidP="00D03699">
      <w:r>
        <w:rPr>
          <w:rFonts w:hint="eastAsia"/>
        </w:rPr>
        <w:tab/>
      </w:r>
      <w:proofErr w:type="spellStart"/>
      <w:r>
        <w:rPr>
          <w:rFonts w:hint="eastAsia"/>
        </w:rPr>
        <w:t>hReslnfo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将被装载的资源句柄，它必须由函数</w:t>
      </w:r>
      <w:proofErr w:type="spellStart"/>
      <w:r>
        <w:rPr>
          <w:rFonts w:hint="eastAsia"/>
        </w:rPr>
        <w:t>FindResource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FindResourceEx</w:t>
      </w:r>
      <w:proofErr w:type="spellEnd"/>
      <w:r>
        <w:rPr>
          <w:rFonts w:hint="eastAsia"/>
        </w:rPr>
        <w:t>创建。</w:t>
      </w:r>
    </w:p>
    <w:p w:rsidR="00D03699" w:rsidRDefault="00D03699" w:rsidP="00D03699">
      <w:r>
        <w:rPr>
          <w:rFonts w:hint="eastAsia"/>
        </w:rPr>
        <w:tab/>
      </w:r>
      <w:r>
        <w:rPr>
          <w:rFonts w:hint="eastAsia"/>
        </w:rPr>
        <w:t>返回：如果运行成功，返回相应的资源数据句柄。若失败，返回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D03699" w:rsidRDefault="00D03699" w:rsidP="00D03699">
      <w:r>
        <w:rPr>
          <w:rFonts w:hint="eastAsia"/>
        </w:rPr>
        <w:tab/>
      </w:r>
      <w:r>
        <w:rPr>
          <w:rFonts w:hint="eastAsia"/>
        </w:rPr>
        <w:t>注意：为得到更多资源数据信息，请调用</w:t>
      </w:r>
      <w:proofErr w:type="spellStart"/>
      <w:r>
        <w:rPr>
          <w:rFonts w:hint="eastAsia"/>
        </w:rPr>
        <w:t>LockResource</w:t>
      </w:r>
      <w:proofErr w:type="spellEnd"/>
      <w:r>
        <w:rPr>
          <w:rFonts w:hint="eastAsia"/>
        </w:rPr>
        <w:t>函数，当使用完资源后，必须通过调用函数释放资源。</w:t>
      </w:r>
    </w:p>
    <w:p w:rsidR="00D03699" w:rsidRDefault="00D03699" w:rsidP="00D03699">
      <w:pPr>
        <w:pStyle w:val="3"/>
      </w:pPr>
      <w:r>
        <w:rPr>
          <w:rFonts w:hint="eastAsia"/>
        </w:rPr>
        <w:t xml:space="preserve">3.4 </w:t>
      </w:r>
      <w:proofErr w:type="spellStart"/>
      <w:r>
        <w:rPr>
          <w:rFonts w:hint="eastAsia"/>
        </w:rPr>
        <w:t>LockResource</w:t>
      </w:r>
      <w:proofErr w:type="spellEnd"/>
    </w:p>
    <w:p w:rsidR="00D03699" w:rsidRDefault="00D03699" w:rsidP="00D03699">
      <w:r>
        <w:rPr>
          <w:rFonts w:hint="eastAsia"/>
        </w:rPr>
        <w:tab/>
      </w:r>
      <w:r>
        <w:rPr>
          <w:rFonts w:hint="eastAsia"/>
        </w:rPr>
        <w:t>锁定内存中的指定资源，返回资源在内存中的地址，不须解锁操作。</w:t>
      </w:r>
      <w:proofErr w:type="gramStart"/>
      <w:r>
        <w:rPr>
          <w:rFonts w:hint="eastAsia"/>
        </w:rPr>
        <w:t>当过程</w:t>
      </w:r>
      <w:proofErr w:type="gramEnd"/>
      <w:r>
        <w:rPr>
          <w:rFonts w:hint="eastAsia"/>
        </w:rPr>
        <w:t>创建终止时，系统将自动删除这些资源。</w:t>
      </w:r>
    </w:p>
    <w:p w:rsidR="00D03699" w:rsidRDefault="00D03699" w:rsidP="00D03699">
      <w:pPr>
        <w:pStyle w:val="3"/>
      </w:pPr>
      <w:r>
        <w:rPr>
          <w:rFonts w:hint="eastAsia"/>
        </w:rPr>
        <w:t xml:space="preserve">3.5 </w:t>
      </w:r>
      <w:proofErr w:type="spellStart"/>
      <w:r>
        <w:t>CreateDlgIndirect</w:t>
      </w:r>
      <w:proofErr w:type="spellEnd"/>
    </w:p>
    <w:p w:rsidR="00D03699" w:rsidRDefault="00D03699" w:rsidP="00D03699">
      <w:r>
        <w:rPr>
          <w:rFonts w:hint="eastAsia"/>
        </w:rPr>
        <w:tab/>
      </w:r>
      <w:r w:rsidR="00D801C3">
        <w:rPr>
          <w:rFonts w:hint="eastAsia"/>
        </w:rPr>
        <w:t>使用内存中的</w:t>
      </w:r>
      <w:r>
        <w:rPr>
          <w:rFonts w:hint="eastAsia"/>
        </w:rPr>
        <w:t>对话框模板中创建一个非模态对话框</w:t>
      </w:r>
      <w:r w:rsidR="00D801C3">
        <w:rPr>
          <w:rFonts w:hint="eastAsia"/>
        </w:rPr>
        <w:t>，而</w:t>
      </w:r>
      <w:r w:rsidR="00D801C3">
        <w:rPr>
          <w:rFonts w:hint="eastAsia"/>
        </w:rPr>
        <w:t>Create</w:t>
      </w:r>
      <w:r w:rsidR="00D801C3">
        <w:rPr>
          <w:rFonts w:hint="eastAsia"/>
        </w:rPr>
        <w:t>是从资源中载入对话框模板创建一个非模态对话框</w:t>
      </w:r>
    </w:p>
    <w:p w:rsidR="00D03699" w:rsidRDefault="00D03699" w:rsidP="00D03699">
      <w:r>
        <w:rPr>
          <w:rFonts w:hint="eastAsia"/>
        </w:rPr>
        <w:t>原型：</w:t>
      </w:r>
    </w:p>
    <w:p w:rsidR="00D03699" w:rsidRDefault="00D03699" w:rsidP="00D03699">
      <w:r>
        <w:t xml:space="preserve">BOOL </w:t>
      </w:r>
      <w:proofErr w:type="spellStart"/>
      <w:proofErr w:type="gramStart"/>
      <w:r>
        <w:t>CreateIndirect</w:t>
      </w:r>
      <w:proofErr w:type="spellEnd"/>
      <w:r>
        <w:t>(</w:t>
      </w:r>
      <w:proofErr w:type="gramEnd"/>
      <w:r>
        <w:t xml:space="preserve">LPCDLGTEMPLATE </w:t>
      </w:r>
      <w:proofErr w:type="spellStart"/>
      <w:r>
        <w:t>lpDialogTemplate</w:t>
      </w:r>
      <w:proofErr w:type="spellEnd"/>
      <w:r>
        <w:t xml:space="preserve">, </w:t>
      </w:r>
      <w:proofErr w:type="spellStart"/>
      <w:r>
        <w:t>CWnd</w:t>
      </w:r>
      <w:proofErr w:type="spellEnd"/>
      <w:r>
        <w:t xml:space="preserve">* </w:t>
      </w:r>
      <w:proofErr w:type="spellStart"/>
      <w:r>
        <w:t>pParentWnd</w:t>
      </w:r>
      <w:proofErr w:type="spellEnd"/>
      <w:r>
        <w:t xml:space="preserve"> = NULL);</w:t>
      </w:r>
      <w:r>
        <w:br/>
        <w:t xml:space="preserve">BOOL </w:t>
      </w:r>
      <w:proofErr w:type="spellStart"/>
      <w:r>
        <w:t>CreateIndirect</w:t>
      </w:r>
      <w:proofErr w:type="spellEnd"/>
      <w:r>
        <w:t xml:space="preserve">(HGLOBAL </w:t>
      </w:r>
      <w:proofErr w:type="spellStart"/>
      <w:r>
        <w:t>hDialogTemplate</w:t>
      </w:r>
      <w:proofErr w:type="spellEnd"/>
      <w:r>
        <w:t xml:space="preserve">, </w:t>
      </w:r>
      <w:proofErr w:type="spellStart"/>
      <w:r>
        <w:t>CWnd</w:t>
      </w:r>
      <w:proofErr w:type="spellEnd"/>
      <w:r>
        <w:t xml:space="preserve">* </w:t>
      </w:r>
      <w:proofErr w:type="spellStart"/>
      <w:r>
        <w:t>pParentWnd</w:t>
      </w:r>
      <w:proofErr w:type="spellEnd"/>
      <w:r>
        <w:t xml:space="preserve"> = NULL);</w:t>
      </w:r>
    </w:p>
    <w:p w:rsidR="00D03699" w:rsidRDefault="00D03699" w:rsidP="00D03699">
      <w:r>
        <w:rPr>
          <w:rFonts w:hint="eastAsia"/>
        </w:rPr>
        <w:t>参数：</w:t>
      </w:r>
      <w:r w:rsidRPr="00D03699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>
        <w:rPr>
          <w:rFonts w:hint="eastAsia"/>
        </w:rPr>
        <w:t>lpDialogTemplate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包含用于创建对话框的对话框模板的指针。该模板位于</w:t>
      </w:r>
      <w:r>
        <w:rPr>
          <w:rFonts w:hint="eastAsia"/>
        </w:rPr>
        <w:t>DLGTEMPLATE</w:t>
      </w:r>
      <w:r>
        <w:rPr>
          <w:rFonts w:hint="eastAsia"/>
        </w:rPr>
        <w:t>结构和控件信息表单中，可以由强制转换</w:t>
      </w:r>
      <w:proofErr w:type="spellStart"/>
      <w:r w:rsidRPr="00D03699">
        <w:t>LockResource</w:t>
      </w:r>
      <w:proofErr w:type="spellEnd"/>
      <w:r>
        <w:rPr>
          <w:rFonts w:hint="eastAsia"/>
        </w:rPr>
        <w:t>()</w:t>
      </w:r>
      <w:r>
        <w:rPr>
          <w:rFonts w:hint="eastAsia"/>
        </w:rPr>
        <w:t>的返回值得到。</w:t>
      </w:r>
    </w:p>
    <w:p w:rsidR="00D03699" w:rsidRDefault="00D03699" w:rsidP="00D03699">
      <w:proofErr w:type="spellStart"/>
      <w:r>
        <w:rPr>
          <w:rFonts w:hint="eastAsia"/>
        </w:rPr>
        <w:t>pParentWnd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指向含有对话框的父窗口对象的指针。如果为</w:t>
      </w:r>
      <w:r>
        <w:rPr>
          <w:rFonts w:hint="eastAsia"/>
        </w:rPr>
        <w:t>NULL</w:t>
      </w:r>
      <w:r>
        <w:rPr>
          <w:rFonts w:hint="eastAsia"/>
        </w:rPr>
        <w:t>，对话框对象的父窗口设置为应用的主窗口。</w:t>
      </w:r>
      <w:r>
        <w:rPr>
          <w:rFonts w:hint="eastAsia"/>
        </w:rPr>
        <w:t xml:space="preserve"> </w:t>
      </w:r>
    </w:p>
    <w:p w:rsidR="00D03699" w:rsidRDefault="00D03699" w:rsidP="00D03699">
      <w:proofErr w:type="spellStart"/>
      <w:r>
        <w:rPr>
          <w:rFonts w:hint="eastAsia"/>
        </w:rPr>
        <w:t>hDialogTemplate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包含对话框模板的全局内存的句柄。模板使用</w:t>
      </w:r>
      <w:r>
        <w:rPr>
          <w:rFonts w:hint="eastAsia"/>
        </w:rPr>
        <w:t>DLGTEMPLATE</w:t>
      </w:r>
      <w:r>
        <w:rPr>
          <w:rFonts w:hint="eastAsia"/>
        </w:rPr>
        <w:t>结构的形式。</w:t>
      </w:r>
    </w:p>
    <w:p w:rsidR="00D03699" w:rsidRDefault="00D03699" w:rsidP="00D03699">
      <w:r>
        <w:rPr>
          <w:rFonts w:hint="eastAsia"/>
        </w:rPr>
        <w:t>返回值：</w:t>
      </w:r>
    </w:p>
    <w:p w:rsidR="00D03699" w:rsidRDefault="00D03699" w:rsidP="00D03699">
      <w:r>
        <w:rPr>
          <w:rFonts w:hint="eastAsia"/>
        </w:rPr>
        <w:t>如果对话框创建和初始化成功，则</w:t>
      </w:r>
      <w:proofErr w:type="gramStart"/>
      <w:r>
        <w:rPr>
          <w:rFonts w:hint="eastAsia"/>
        </w:rPr>
        <w:t>返回非零值</w:t>
      </w:r>
      <w:proofErr w:type="gramEnd"/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B1F3A" w:rsidRDefault="004B1F3A" w:rsidP="00D03699">
      <w:pPr>
        <w:pStyle w:val="2"/>
      </w:pPr>
      <w:r>
        <w:rPr>
          <w:rFonts w:hint="eastAsia"/>
        </w:rPr>
        <w:lastRenderedPageBreak/>
        <w:t>四、实现步骤</w:t>
      </w:r>
    </w:p>
    <w:p w:rsidR="004B1F3A" w:rsidRDefault="004B1F3A" w:rsidP="004B1F3A">
      <w:r>
        <w:rPr>
          <w:rFonts w:hint="eastAsia"/>
        </w:rPr>
        <w:t xml:space="preserve">4.1 </w:t>
      </w:r>
      <w:r>
        <w:rPr>
          <w:rFonts w:hint="eastAsia"/>
        </w:rPr>
        <w:t>新建一个</w:t>
      </w:r>
      <w:r>
        <w:rPr>
          <w:rFonts w:hint="eastAsia"/>
        </w:rPr>
        <w:t>MFC</w:t>
      </w:r>
      <w:r>
        <w:rPr>
          <w:rFonts w:hint="eastAsia"/>
        </w:rPr>
        <w:t>规则</w:t>
      </w:r>
      <w:r>
        <w:rPr>
          <w:rFonts w:hint="eastAsia"/>
        </w:rPr>
        <w:t>DLL</w:t>
      </w:r>
      <w:r>
        <w:rPr>
          <w:rFonts w:hint="eastAsia"/>
        </w:rPr>
        <w:t>工程</w:t>
      </w:r>
      <w:r>
        <w:rPr>
          <w:rFonts w:hint="eastAsia"/>
        </w:rPr>
        <w:t xml:space="preserve"> </w:t>
      </w:r>
      <w:r>
        <w:rPr>
          <w:rFonts w:hint="eastAsia"/>
        </w:rPr>
        <w:t>，工程名为</w:t>
      </w:r>
      <w:proofErr w:type="spellStart"/>
      <w:r>
        <w:rPr>
          <w:rFonts w:hint="eastAsia"/>
        </w:rPr>
        <w:t>LanguageRes</w:t>
      </w:r>
      <w:proofErr w:type="spellEnd"/>
      <w:r>
        <w:rPr>
          <w:rFonts w:hint="eastAsia"/>
        </w:rPr>
        <w:t>，插入一个对话框，语言设置为</w:t>
      </w:r>
      <w:r>
        <w:rPr>
          <w:rFonts w:hint="eastAsia"/>
        </w:rPr>
        <w:t>Chinese(</w:t>
      </w:r>
      <w:r>
        <w:rPr>
          <w:rFonts w:hint="eastAsia"/>
        </w:rPr>
        <w:t>中国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IDD_CH_DLG</w:t>
      </w:r>
      <w:r>
        <w:rPr>
          <w:rFonts w:hint="eastAsia"/>
        </w:rPr>
        <w:t>，添加相应的控件。</w:t>
      </w:r>
    </w:p>
    <w:p w:rsidR="004B1F3A" w:rsidRDefault="004B1F3A" w:rsidP="004B1F3A">
      <w:r>
        <w:rPr>
          <w:rFonts w:hint="eastAsia"/>
        </w:rPr>
        <w:t xml:space="preserve">4.2 </w:t>
      </w:r>
      <w:r>
        <w:rPr>
          <w:rFonts w:hint="eastAsia"/>
        </w:rPr>
        <w:t>复制该对话框资源，将界面文字改成英文，语言设置为</w:t>
      </w:r>
      <w:r>
        <w:rPr>
          <w:rFonts w:hint="eastAsia"/>
        </w:rPr>
        <w:t>English(U.S.)</w:t>
      </w:r>
      <w:r>
        <w:rPr>
          <w:rFonts w:hint="eastAsia"/>
        </w:rPr>
        <w:t>，</w:t>
      </w:r>
      <w:r>
        <w:rPr>
          <w:rFonts w:hint="eastAsia"/>
        </w:rPr>
        <w:t>ID</w:t>
      </w:r>
      <w:r>
        <w:rPr>
          <w:rFonts w:hint="eastAsia"/>
        </w:rPr>
        <w:t>改为与前一个对话框一样，即</w:t>
      </w:r>
      <w:r>
        <w:rPr>
          <w:rFonts w:hint="eastAsia"/>
        </w:rPr>
        <w:t>IDD_CH_DLG</w:t>
      </w:r>
      <w:r>
        <w:rPr>
          <w:rFonts w:hint="eastAsia"/>
        </w:rPr>
        <w:t>，如图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4B1F3A" w:rsidRDefault="004B1F3A" w:rsidP="004B1F3A">
      <w:r>
        <w:rPr>
          <w:rFonts w:hint="eastAsia"/>
        </w:rPr>
        <w:t xml:space="preserve">4.3 </w:t>
      </w:r>
      <w:r>
        <w:rPr>
          <w:rFonts w:hint="eastAsia"/>
        </w:rPr>
        <w:t>编译程序，生成</w:t>
      </w:r>
      <w:r>
        <w:rPr>
          <w:rFonts w:hint="eastAsia"/>
        </w:rPr>
        <w:t>LanguageRes.dll</w:t>
      </w:r>
      <w:r>
        <w:rPr>
          <w:rFonts w:hint="eastAsia"/>
        </w:rPr>
        <w:t>。</w:t>
      </w:r>
    </w:p>
    <w:p w:rsidR="00554BFA" w:rsidRPr="004B1F3A" w:rsidRDefault="004B1F3A" w:rsidP="00554BFA">
      <w:r>
        <w:rPr>
          <w:rFonts w:hint="eastAsia"/>
        </w:rPr>
        <w:t xml:space="preserve">4.4 </w:t>
      </w:r>
      <w:r>
        <w:rPr>
          <w:rFonts w:hint="eastAsia"/>
        </w:rPr>
        <w:t>新建基于对话框的工程，工程名为</w:t>
      </w:r>
      <w:proofErr w:type="spellStart"/>
      <w:r>
        <w:rPr>
          <w:rFonts w:hint="eastAsia"/>
        </w:rPr>
        <w:t>MultiLanguage</w:t>
      </w:r>
      <w:proofErr w:type="spellEnd"/>
      <w:r>
        <w:rPr>
          <w:rFonts w:hint="eastAsia"/>
        </w:rPr>
        <w:t>，</w:t>
      </w:r>
      <w:r w:rsidR="00554BFA">
        <w:rPr>
          <w:rFonts w:hint="eastAsia"/>
          <w:noProof/>
        </w:rPr>
        <w:t>将</w:t>
      </w:r>
      <w:r w:rsidR="00554BFA">
        <w:rPr>
          <w:rFonts w:hint="eastAsia"/>
          <w:noProof/>
        </w:rPr>
        <w:t>4.3</w:t>
      </w:r>
      <w:r w:rsidR="00554BFA">
        <w:rPr>
          <w:rFonts w:hint="eastAsia"/>
          <w:noProof/>
        </w:rPr>
        <w:t>中生成的</w:t>
      </w:r>
      <w:r w:rsidR="00554BFA">
        <w:rPr>
          <w:rFonts w:hint="eastAsia"/>
          <w:noProof/>
        </w:rPr>
        <w:t>DLL</w:t>
      </w:r>
      <w:r w:rsidR="00554BFA">
        <w:rPr>
          <w:rFonts w:hint="eastAsia"/>
          <w:noProof/>
        </w:rPr>
        <w:t>文件放置</w:t>
      </w:r>
      <w:r w:rsidR="00554BFA">
        <w:rPr>
          <w:rFonts w:hint="eastAsia"/>
          <w:noProof/>
        </w:rPr>
        <w:t>MultiLanguage</w:t>
      </w:r>
      <w:r w:rsidR="00554BFA">
        <w:rPr>
          <w:rFonts w:hint="eastAsia"/>
          <w:noProof/>
        </w:rPr>
        <w:t>的工程目录下。</w:t>
      </w:r>
    </w:p>
    <w:p w:rsidR="004B1F3A" w:rsidRPr="004B1F3A" w:rsidRDefault="004B1F3A" w:rsidP="004B1F3A">
      <w:r>
        <w:rPr>
          <w:rFonts w:hint="eastAsia"/>
        </w:rPr>
        <w:t>为其添加一个基于对话框的类</w:t>
      </w:r>
      <w:r>
        <w:rPr>
          <w:rFonts w:hint="eastAsia"/>
        </w:rPr>
        <w:t>Calculate</w:t>
      </w:r>
      <w:r>
        <w:rPr>
          <w:rFonts w:hint="eastAsia"/>
        </w:rPr>
        <w:t>，其模板</w:t>
      </w:r>
      <w:r>
        <w:rPr>
          <w:rFonts w:hint="eastAsia"/>
        </w:rPr>
        <w:t>ID</w:t>
      </w:r>
      <w:r>
        <w:rPr>
          <w:rFonts w:hint="eastAsia"/>
        </w:rPr>
        <w:t>设置为空，即如下代码：</w:t>
      </w:r>
      <w:proofErr w:type="spellStart"/>
      <w:proofErr w:type="gramStart"/>
      <w:r w:rsidRPr="004B1F3A">
        <w:t>enum</w:t>
      </w:r>
      <w:proofErr w:type="spellEnd"/>
      <w:proofErr w:type="gramEnd"/>
      <w:r w:rsidRPr="004B1F3A">
        <w:t xml:space="preserve"> { IDD = NULL};</w:t>
      </w:r>
    </w:p>
    <w:p w:rsidR="004B1F3A" w:rsidRDefault="004B1F3A" w:rsidP="004B1F3A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283243" cy="1440000"/>
            <wp:effectExtent l="0" t="0" r="317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1" r="1950" b="2010"/>
                    <a:stretch/>
                  </pic:blipFill>
                  <pic:spPr bwMode="auto">
                    <a:xfrm>
                      <a:off x="0" y="0"/>
                      <a:ext cx="228324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>
            <wp:extent cx="2298354" cy="1440000"/>
            <wp:effectExtent l="0" t="0" r="698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35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686050" cy="933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"/>
                    <a:stretch/>
                  </pic:blipFill>
                  <pic:spPr bwMode="auto">
                    <a:xfrm>
                      <a:off x="0" y="0"/>
                      <a:ext cx="26860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F3A" w:rsidRDefault="004B1F3A" w:rsidP="004B1F3A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>2</w:t>
      </w:r>
    </w:p>
    <w:p w:rsidR="00554BFA" w:rsidRDefault="00554BFA" w:rsidP="00554BFA">
      <w:pPr>
        <w:rPr>
          <w:noProof/>
        </w:rPr>
      </w:pPr>
      <w:r>
        <w:rPr>
          <w:rFonts w:hint="eastAsia"/>
          <w:noProof/>
        </w:rPr>
        <w:t xml:space="preserve">4.5 </w:t>
      </w:r>
      <w:r>
        <w:rPr>
          <w:rFonts w:hint="eastAsia"/>
          <w:noProof/>
        </w:rPr>
        <w:t>复制</w:t>
      </w:r>
      <w:r>
        <w:rPr>
          <w:rFonts w:hint="eastAsia"/>
          <w:noProof/>
        </w:rPr>
        <w:t>Language</w:t>
      </w:r>
      <w:r>
        <w:rPr>
          <w:rFonts w:hint="eastAsia"/>
          <w:noProof/>
        </w:rPr>
        <w:t>工程下中</w:t>
      </w:r>
      <w:r>
        <w:rPr>
          <w:rFonts w:hint="eastAsia"/>
          <w:noProof/>
        </w:rPr>
        <w:t>Resource.h</w:t>
      </w:r>
      <w:r>
        <w:rPr>
          <w:rFonts w:hint="eastAsia"/>
          <w:noProof/>
        </w:rPr>
        <w:t>文件中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的定义到</w:t>
      </w:r>
      <w:r>
        <w:rPr>
          <w:rFonts w:hint="eastAsia"/>
          <w:noProof/>
        </w:rPr>
        <w:t>MultiLanguage</w:t>
      </w:r>
      <w:r>
        <w:rPr>
          <w:rFonts w:hint="eastAsia"/>
          <w:noProof/>
        </w:rPr>
        <w:t>工程中的</w:t>
      </w:r>
      <w:r>
        <w:rPr>
          <w:rFonts w:hint="eastAsia"/>
          <w:noProof/>
        </w:rPr>
        <w:t>Resource.h</w:t>
      </w:r>
      <w:r>
        <w:rPr>
          <w:rFonts w:hint="eastAsia"/>
          <w:noProof/>
        </w:rPr>
        <w:t>文件中，如：</w:t>
      </w:r>
    </w:p>
    <w:p w:rsidR="00554BFA" w:rsidRDefault="00554BFA" w:rsidP="00554BFA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419475" cy="752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BFA" w:rsidRDefault="00554BFA" w:rsidP="00554BFA">
      <w:pPr>
        <w:rPr>
          <w:noProof/>
        </w:rPr>
      </w:pPr>
      <w:r>
        <w:rPr>
          <w:rFonts w:hint="eastAsia"/>
          <w:noProof/>
        </w:rPr>
        <w:t xml:space="preserve">4.6 </w:t>
      </w:r>
      <w:r>
        <w:rPr>
          <w:rFonts w:hint="eastAsia"/>
          <w:noProof/>
        </w:rPr>
        <w:t>添加三个</w:t>
      </w:r>
      <w:r>
        <w:rPr>
          <w:rFonts w:hint="eastAsia"/>
          <w:noProof/>
        </w:rPr>
        <w:t>C</w:t>
      </w:r>
      <w:r>
        <w:rPr>
          <w:noProof/>
        </w:rPr>
        <w:t>Edit</w:t>
      </w:r>
      <w:r>
        <w:rPr>
          <w:rFonts w:hint="eastAsia"/>
          <w:noProof/>
        </w:rPr>
        <w:t>控件</w:t>
      </w:r>
      <w:r>
        <w:rPr>
          <w:rFonts w:hint="eastAsia"/>
          <w:noProof/>
        </w:rPr>
        <w:t>m_PlusOne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m_PlusTwo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m_Result</w:t>
      </w:r>
      <w:r>
        <w:rPr>
          <w:rFonts w:hint="eastAsia"/>
          <w:noProof/>
        </w:rPr>
        <w:t>变量，对应资源中三个编辑框控件，在</w:t>
      </w:r>
      <w:r>
        <w:rPr>
          <w:rFonts w:hint="eastAsia"/>
          <w:noProof/>
        </w:rPr>
        <w:t>DoDataExchange</w:t>
      </w:r>
      <w:r>
        <w:rPr>
          <w:rFonts w:hint="eastAsia"/>
          <w:noProof/>
        </w:rPr>
        <w:t>函数中</w:t>
      </w:r>
      <w:r w:rsidR="009D0C7F">
        <w:rPr>
          <w:rFonts w:hint="eastAsia"/>
          <w:noProof/>
        </w:rPr>
        <w:t>手动</w:t>
      </w:r>
      <w:r>
        <w:rPr>
          <w:rFonts w:hint="eastAsia"/>
          <w:noProof/>
        </w:rPr>
        <w:t>将其与相应的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相关联：</w:t>
      </w:r>
    </w:p>
    <w:p w:rsidR="00554BFA" w:rsidRDefault="00554BFA" w:rsidP="00554BFA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905125" cy="4857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BFA" w:rsidRDefault="00554BFA" w:rsidP="00554BFA">
      <w:pPr>
        <w:rPr>
          <w:noProof/>
        </w:rPr>
      </w:pPr>
      <w:r>
        <w:rPr>
          <w:rFonts w:hint="eastAsia"/>
          <w:noProof/>
        </w:rPr>
        <w:lastRenderedPageBreak/>
        <w:t xml:space="preserve">4.7 </w:t>
      </w:r>
      <w:r>
        <w:rPr>
          <w:rFonts w:hint="eastAsia"/>
          <w:noProof/>
        </w:rPr>
        <w:t>添加</w:t>
      </w:r>
      <w:r w:rsidRPr="00554BFA">
        <w:rPr>
          <w:noProof/>
        </w:rPr>
        <w:t>OnCalculte()</w:t>
      </w:r>
      <w:r>
        <w:rPr>
          <w:rFonts w:hint="eastAsia"/>
          <w:noProof/>
        </w:rPr>
        <w:t>函数，并为其添加实现代码：</w:t>
      </w:r>
    </w:p>
    <w:p w:rsidR="00554BFA" w:rsidRDefault="00554BFA" w:rsidP="00554BFA">
      <w:pPr>
        <w:rPr>
          <w:noProof/>
        </w:rPr>
      </w:pPr>
      <w:r>
        <w:rPr>
          <w:noProof/>
        </w:rPr>
        <w:t>void CCalculate::OnCalculte()</w:t>
      </w:r>
    </w:p>
    <w:p w:rsidR="00554BFA" w:rsidRDefault="00554BFA" w:rsidP="00554BFA">
      <w:pPr>
        <w:rPr>
          <w:noProof/>
        </w:rPr>
      </w:pPr>
      <w:r>
        <w:rPr>
          <w:noProof/>
        </w:rPr>
        <w:t>{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  <w:t>CString plusone,plusetwo,ret;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  <w:t>m_PlusOne.GetWindowText(plusone);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  <w:t>m_PlusTwo.GetWindowText(plusetwo);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  <w:t>if (plusone.IsEmpty()||plusetwo.IsEmpty())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  <w:t>{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return;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  <w:t>}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  <w:t>int ipluseone=atoi(plusone.GetBuffer(0));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  <w:t>int iplusetwo=atoi(plusetwo.GetBuffer(0));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  <w:t>int iret=ipluseone+iplusetwo;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  <w:t>ret.Format("%d",iret);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  <w:t>m_Result.SetWindowText(ret);</w:t>
      </w:r>
    </w:p>
    <w:p w:rsidR="00554BFA" w:rsidRDefault="00554BFA" w:rsidP="00554BFA">
      <w:pPr>
        <w:rPr>
          <w:noProof/>
        </w:rPr>
      </w:pPr>
      <w:r>
        <w:rPr>
          <w:noProof/>
        </w:rPr>
        <w:t>}</w:t>
      </w:r>
    </w:p>
    <w:p w:rsidR="00554BFA" w:rsidRDefault="00554BFA" w:rsidP="00554BFA">
      <w:pPr>
        <w:rPr>
          <w:noProof/>
        </w:rPr>
      </w:pPr>
      <w:r>
        <w:rPr>
          <w:rFonts w:hint="eastAsia"/>
          <w:noProof/>
        </w:rPr>
        <w:t xml:space="preserve">4.8 </w:t>
      </w:r>
      <w:r>
        <w:rPr>
          <w:rFonts w:hint="eastAsia"/>
          <w:noProof/>
        </w:rPr>
        <w:t>添加一个</w:t>
      </w:r>
      <w:r>
        <w:rPr>
          <w:rFonts w:hint="eastAsia"/>
          <w:noProof/>
        </w:rPr>
        <w:t>CreateDlgFromDll</w:t>
      </w:r>
      <w:r>
        <w:rPr>
          <w:rFonts w:hint="eastAsia"/>
          <w:noProof/>
        </w:rPr>
        <w:t>函数，该函数接收一个</w:t>
      </w:r>
      <w:r>
        <w:rPr>
          <w:rFonts w:hint="eastAsia"/>
          <w:noProof/>
        </w:rPr>
        <w:t>DLL</w:t>
      </w:r>
      <w:r>
        <w:rPr>
          <w:rFonts w:hint="eastAsia"/>
          <w:noProof/>
        </w:rPr>
        <w:t>文件的路径和一个创建类型标识，</w:t>
      </w:r>
    </w:p>
    <w:p w:rsidR="00554BFA" w:rsidRDefault="00554BFA" w:rsidP="00554BFA">
      <w:pPr>
        <w:rPr>
          <w:noProof/>
        </w:rPr>
      </w:pPr>
      <w:r>
        <w:rPr>
          <w:noProof/>
        </w:rPr>
        <w:t>HWND CCalculate::CreateDlgFromDll(LPCSTR csFileName,UINT Flag)</w:t>
      </w:r>
    </w:p>
    <w:p w:rsidR="00554BFA" w:rsidRDefault="00554BFA" w:rsidP="00554BFA">
      <w:pPr>
        <w:rPr>
          <w:noProof/>
        </w:rPr>
      </w:pPr>
      <w:r>
        <w:rPr>
          <w:noProof/>
        </w:rPr>
        <w:t>{</w:t>
      </w:r>
    </w:p>
    <w:p w:rsidR="00554BFA" w:rsidRDefault="00554BFA" w:rsidP="00554BFA">
      <w:pPr>
        <w:rPr>
          <w:noProof/>
        </w:rPr>
      </w:pPr>
      <w:r>
        <w:rPr>
          <w:noProof/>
        </w:rPr>
        <w:t>HMODULE hMod=LoadLibraryEx(csFileName,NULL,LOAD_LIBRARY_AS_DATAFILE);</w:t>
      </w:r>
    </w:p>
    <w:p w:rsidR="00554BFA" w:rsidRDefault="00554BFA" w:rsidP="00554BFA">
      <w:pPr>
        <w:rPr>
          <w:noProof/>
        </w:rPr>
      </w:pPr>
      <w:r>
        <w:rPr>
          <w:noProof/>
        </w:rPr>
        <w:t>if (hMod!=NULL)</w:t>
      </w:r>
    </w:p>
    <w:p w:rsidR="00554BFA" w:rsidRDefault="00554BFA" w:rsidP="00554BFA">
      <w:pPr>
        <w:rPr>
          <w:noProof/>
        </w:rPr>
      </w:pPr>
      <w:r>
        <w:rPr>
          <w:noProof/>
        </w:rPr>
        <w:t>{</w:t>
      </w:r>
    </w:p>
    <w:p w:rsidR="00554BFA" w:rsidRDefault="00554BFA" w:rsidP="00554BFA">
      <w:pPr>
        <w:rPr>
          <w:noProof/>
        </w:rPr>
      </w:pPr>
      <w:r>
        <w:rPr>
          <w:rFonts w:hint="eastAsia"/>
          <w:noProof/>
        </w:rPr>
        <w:tab/>
        <w:t>HRSRC hDialog=NULL;//</w:t>
      </w:r>
      <w:r>
        <w:rPr>
          <w:rFonts w:hint="eastAsia"/>
          <w:noProof/>
        </w:rPr>
        <w:t>指向资源的句柄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  <w:t>if (Flag==0)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  <w:t>{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hDialog=FindResourceEx(hMod,RT_DIALOG,MAKEINTRESOURCE(IDD_CH_DLG),</w:t>
      </w:r>
      <w:r>
        <w:rPr>
          <w:noProof/>
        </w:rPr>
        <w:tab/>
      </w:r>
      <w:r>
        <w:rPr>
          <w:rFonts w:hint="eastAsia"/>
          <w:noProof/>
        </w:rPr>
        <w:t xml:space="preserve">    </w:t>
      </w:r>
      <w:r>
        <w:rPr>
          <w:noProof/>
        </w:rPr>
        <w:tab/>
        <w:t>MAKELANGID(LANG_CHINESE,SUBLANG_CHINESE_SIMPLIFIED));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HGLOBAL hData=LoadResource(hMod,</w:t>
      </w:r>
      <w:r w:rsidR="009D0C7F">
        <w:rPr>
          <w:rFonts w:hint="eastAsia"/>
          <w:noProof/>
        </w:rPr>
        <w:t xml:space="preserve"> </w:t>
      </w:r>
      <w:r>
        <w:rPr>
          <w:noProof/>
        </w:rPr>
        <w:t>hDialog);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if (hData!=NULL)</w:t>
      </w:r>
    </w:p>
    <w:p w:rsidR="00554BFA" w:rsidRDefault="00554BFA" w:rsidP="00554BFA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  <w:t>{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  <w:t>LPCDLGTEMPLATE</w:t>
      </w:r>
      <w:r>
        <w:rPr>
          <w:rFonts w:hint="eastAsia"/>
          <w:noProof/>
        </w:rPr>
        <w:t xml:space="preserve"> </w:t>
      </w:r>
      <w:r>
        <w:rPr>
          <w:noProof/>
        </w:rPr>
        <w:t>lpDialogTemplate=(LPCDLGTEMPLATE)LockResource(hData);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CWnd::CreateDlgIndirect(lpDialogTemplate,NULL);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}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UnlockResource(hData);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  <w:t>}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  <w:t>else</w:t>
      </w:r>
    </w:p>
    <w:p w:rsidR="00554BFA" w:rsidRDefault="00D03699" w:rsidP="00554BFA">
      <w:pPr>
        <w:rPr>
          <w:noProof/>
        </w:rPr>
      </w:pPr>
      <w:r>
        <w:rPr>
          <w:noProof/>
        </w:rPr>
        <w:tab/>
      </w:r>
      <w:r w:rsidR="00554BFA">
        <w:rPr>
          <w:noProof/>
        </w:rPr>
        <w:t>{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  <w:t>hDialog=FindResourceEx(hMod,RT_DIALOG,MAKEINTRESOURCE(IDD_CH_DLG),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MAKELANGID(LANG_ENGLISH,SUBLANG_ENGLISH_US));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HGLOBAL hData=LoadResource(hMod,hDialog);</w:t>
      </w:r>
    </w:p>
    <w:p w:rsidR="00554BFA" w:rsidRDefault="00D03699" w:rsidP="00554BF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54BFA">
        <w:rPr>
          <w:noProof/>
        </w:rPr>
        <w:t>if (hData!=NULL)</w:t>
      </w:r>
    </w:p>
    <w:p w:rsidR="00554BFA" w:rsidRDefault="00D03699" w:rsidP="00554BF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54BFA">
        <w:rPr>
          <w:noProof/>
        </w:rPr>
        <w:t>{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  <w:t>LPCDLGTEMPLATE lpDialogTemplate=(LPCDLGTEMPLATE)LockResource(hData);</w:t>
      </w:r>
    </w:p>
    <w:p w:rsidR="00554BFA" w:rsidRDefault="00554BFA" w:rsidP="00554BF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CWnd::CreateDlgIndirect(lpDialogTemplate,NULL);</w:t>
      </w:r>
    </w:p>
    <w:p w:rsidR="00554BFA" w:rsidRDefault="00D03699" w:rsidP="00554BF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54BFA">
        <w:rPr>
          <w:noProof/>
        </w:rPr>
        <w:t>}</w:t>
      </w:r>
    </w:p>
    <w:p w:rsidR="00554BFA" w:rsidRDefault="00D03699" w:rsidP="00554BF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="00554BFA">
        <w:rPr>
          <w:noProof/>
        </w:rPr>
        <w:t>UnlockResource(hData);</w:t>
      </w:r>
    </w:p>
    <w:p w:rsidR="00554BFA" w:rsidRDefault="00D03699" w:rsidP="00554BFA">
      <w:pPr>
        <w:rPr>
          <w:noProof/>
        </w:rPr>
      </w:pPr>
      <w:r>
        <w:rPr>
          <w:noProof/>
        </w:rPr>
        <w:tab/>
      </w:r>
      <w:r w:rsidR="00554BFA">
        <w:rPr>
          <w:noProof/>
        </w:rPr>
        <w:t>}</w:t>
      </w:r>
    </w:p>
    <w:p w:rsidR="00554BFA" w:rsidRDefault="00554BFA" w:rsidP="00D03699">
      <w:pPr>
        <w:ind w:firstLineChars="100" w:firstLine="210"/>
        <w:rPr>
          <w:noProof/>
        </w:rPr>
      </w:pPr>
      <w:r>
        <w:rPr>
          <w:noProof/>
        </w:rPr>
        <w:t>}</w:t>
      </w:r>
    </w:p>
    <w:p w:rsidR="00554BFA" w:rsidRDefault="00554BFA" w:rsidP="00554BFA">
      <w:pPr>
        <w:rPr>
          <w:noProof/>
        </w:rPr>
      </w:pPr>
      <w:r>
        <w:rPr>
          <w:noProof/>
        </w:rPr>
        <w:t>FreeLibrary(hMod);</w:t>
      </w:r>
    </w:p>
    <w:p w:rsidR="00554BFA" w:rsidRDefault="00554BFA" w:rsidP="00554BFA">
      <w:pPr>
        <w:rPr>
          <w:noProof/>
        </w:rPr>
      </w:pPr>
      <w:r>
        <w:rPr>
          <w:noProof/>
        </w:rPr>
        <w:t>return NULL;</w:t>
      </w:r>
    </w:p>
    <w:p w:rsidR="00554BFA" w:rsidRDefault="00554BFA" w:rsidP="00554BFA">
      <w:pPr>
        <w:rPr>
          <w:noProof/>
        </w:rPr>
      </w:pPr>
      <w:r>
        <w:rPr>
          <w:noProof/>
        </w:rPr>
        <w:t>}</w:t>
      </w:r>
    </w:p>
    <w:p w:rsidR="00D03699" w:rsidRDefault="00D03699" w:rsidP="00554BFA">
      <w:pPr>
        <w:rPr>
          <w:noProof/>
        </w:rPr>
      </w:pPr>
      <w:r>
        <w:rPr>
          <w:rFonts w:hint="eastAsia"/>
          <w:noProof/>
        </w:rPr>
        <w:t xml:space="preserve">4.9 </w:t>
      </w:r>
      <w:r>
        <w:rPr>
          <w:rFonts w:hint="eastAsia"/>
          <w:noProof/>
        </w:rPr>
        <w:t>为主对话框添加两个对话框类成员变量：</w:t>
      </w:r>
    </w:p>
    <w:p w:rsidR="00D03699" w:rsidRDefault="00D03699" w:rsidP="00D03699">
      <w:pPr>
        <w:rPr>
          <w:noProof/>
        </w:rPr>
      </w:pPr>
      <w:r>
        <w:rPr>
          <w:noProof/>
        </w:rPr>
        <w:t>public:</w:t>
      </w:r>
    </w:p>
    <w:p w:rsidR="00D03699" w:rsidRDefault="00D03699" w:rsidP="00D03699">
      <w:pPr>
        <w:rPr>
          <w:noProof/>
        </w:rPr>
      </w:pPr>
      <w:r>
        <w:rPr>
          <w:noProof/>
        </w:rPr>
        <w:tab/>
        <w:t>CCalculate m_CHDialog;</w:t>
      </w:r>
    </w:p>
    <w:p w:rsidR="00D03699" w:rsidRDefault="00D03699" w:rsidP="00D03699">
      <w:pPr>
        <w:rPr>
          <w:noProof/>
        </w:rPr>
      </w:pPr>
      <w:r>
        <w:rPr>
          <w:noProof/>
        </w:rPr>
        <w:tab/>
        <w:t>CCalculate m_ENDialog;</w:t>
      </w:r>
    </w:p>
    <w:p w:rsidR="00D03699" w:rsidRDefault="00D03699" w:rsidP="00D03699">
      <w:pPr>
        <w:rPr>
          <w:noProof/>
        </w:rPr>
      </w:pPr>
      <w:r>
        <w:rPr>
          <w:rFonts w:hint="eastAsia"/>
          <w:noProof/>
        </w:rPr>
        <w:t xml:space="preserve">4.10 </w:t>
      </w:r>
      <w:r>
        <w:rPr>
          <w:rFonts w:hint="eastAsia"/>
          <w:noProof/>
        </w:rPr>
        <w:t>设计主对话框界面，添加两个按钮，并为其添加响应函数：</w:t>
      </w:r>
    </w:p>
    <w:p w:rsidR="00D03699" w:rsidRDefault="00D03699" w:rsidP="00D03699">
      <w:pPr>
        <w:rPr>
          <w:noProof/>
        </w:rPr>
      </w:pPr>
      <w:r>
        <w:rPr>
          <w:noProof/>
        </w:rPr>
        <w:t xml:space="preserve">void CMultiLanguageDlg::OnCh() </w:t>
      </w:r>
    </w:p>
    <w:p w:rsidR="00D03699" w:rsidRDefault="00D03699" w:rsidP="00D03699">
      <w:pPr>
        <w:rPr>
          <w:noProof/>
        </w:rPr>
      </w:pPr>
      <w:r>
        <w:rPr>
          <w:noProof/>
        </w:rPr>
        <w:t>{</w:t>
      </w:r>
    </w:p>
    <w:p w:rsidR="00D03699" w:rsidRDefault="00D03699" w:rsidP="00D03699">
      <w:pPr>
        <w:rPr>
          <w:noProof/>
        </w:rPr>
      </w:pPr>
      <w:r>
        <w:rPr>
          <w:noProof/>
        </w:rPr>
        <w:tab/>
        <w:t>::DestroyWindow(m_CHDialog.m_hWnd);</w:t>
      </w:r>
    </w:p>
    <w:p w:rsidR="00D03699" w:rsidRDefault="00D03699" w:rsidP="00D03699">
      <w:pPr>
        <w:rPr>
          <w:noProof/>
        </w:rPr>
      </w:pPr>
      <w:r>
        <w:rPr>
          <w:noProof/>
        </w:rPr>
        <w:lastRenderedPageBreak/>
        <w:tab/>
        <w:t>m_CHDialog.CreateDlgFromDll("LanguageRes.dll",0);</w:t>
      </w:r>
    </w:p>
    <w:p w:rsidR="00D03699" w:rsidRDefault="00D03699" w:rsidP="00D03699">
      <w:pPr>
        <w:rPr>
          <w:noProof/>
        </w:rPr>
      </w:pPr>
      <w:r>
        <w:rPr>
          <w:noProof/>
        </w:rPr>
        <w:tab/>
        <w:t>::ShowWindow(m_CHDialog,SW_SHOW);</w:t>
      </w:r>
    </w:p>
    <w:p w:rsidR="00D03699" w:rsidRDefault="00D03699" w:rsidP="00D03699">
      <w:pPr>
        <w:rPr>
          <w:noProof/>
        </w:rPr>
      </w:pPr>
      <w:r>
        <w:rPr>
          <w:noProof/>
        </w:rPr>
        <w:t>}</w:t>
      </w:r>
    </w:p>
    <w:p w:rsidR="00D03699" w:rsidRDefault="00D03699" w:rsidP="00D03699">
      <w:pPr>
        <w:rPr>
          <w:noProof/>
        </w:rPr>
      </w:pPr>
    </w:p>
    <w:p w:rsidR="00D03699" w:rsidRDefault="00D03699" w:rsidP="00D03699">
      <w:pPr>
        <w:rPr>
          <w:noProof/>
        </w:rPr>
      </w:pPr>
      <w:r>
        <w:rPr>
          <w:noProof/>
        </w:rPr>
        <w:t xml:space="preserve">void CMultiLanguageDlg::OnUs() </w:t>
      </w:r>
    </w:p>
    <w:p w:rsidR="00D03699" w:rsidRDefault="00D03699" w:rsidP="00D03699">
      <w:pPr>
        <w:rPr>
          <w:noProof/>
        </w:rPr>
      </w:pPr>
      <w:r>
        <w:rPr>
          <w:noProof/>
        </w:rPr>
        <w:t>{</w:t>
      </w:r>
    </w:p>
    <w:p w:rsidR="00D03699" w:rsidRDefault="00D03699" w:rsidP="00D03699">
      <w:pPr>
        <w:rPr>
          <w:noProof/>
        </w:rPr>
      </w:pPr>
      <w:r>
        <w:rPr>
          <w:noProof/>
        </w:rPr>
        <w:tab/>
        <w:t>::DestroyWindow(m_ENDialog.m_hWnd);</w:t>
      </w:r>
    </w:p>
    <w:p w:rsidR="00D03699" w:rsidRDefault="00D03699" w:rsidP="00D03699">
      <w:pPr>
        <w:rPr>
          <w:noProof/>
        </w:rPr>
      </w:pPr>
      <w:r>
        <w:rPr>
          <w:noProof/>
        </w:rPr>
        <w:tab/>
        <w:t>m_ENDialog.CreateDlgFromDll("LanguageRes.dll",1);</w:t>
      </w:r>
    </w:p>
    <w:p w:rsidR="00D03699" w:rsidRDefault="00D03699" w:rsidP="00D03699">
      <w:pPr>
        <w:rPr>
          <w:noProof/>
        </w:rPr>
      </w:pPr>
      <w:r>
        <w:rPr>
          <w:noProof/>
        </w:rPr>
        <w:tab/>
        <w:t>::ShowWindow(m_ENDialog,SW_SHOW);</w:t>
      </w:r>
    </w:p>
    <w:p w:rsidR="00D03699" w:rsidRDefault="00D03699" w:rsidP="00D03699">
      <w:pPr>
        <w:rPr>
          <w:noProof/>
        </w:rPr>
      </w:pPr>
      <w:r>
        <w:rPr>
          <w:noProof/>
        </w:rPr>
        <w:t>}</w:t>
      </w:r>
    </w:p>
    <w:p w:rsidR="009D0C7F" w:rsidRDefault="009D0C7F" w:rsidP="009D0C7F">
      <w:pPr>
        <w:pStyle w:val="2"/>
        <w:rPr>
          <w:noProof/>
        </w:rPr>
      </w:pPr>
      <w:r>
        <w:rPr>
          <w:rFonts w:hint="eastAsia"/>
          <w:noProof/>
        </w:rPr>
        <w:t>五、总结</w:t>
      </w:r>
    </w:p>
    <w:p w:rsidR="009D0C7F" w:rsidRDefault="009D0C7F" w:rsidP="009D0C7F">
      <w:r>
        <w:rPr>
          <w:rFonts w:hint="eastAsia"/>
        </w:rPr>
        <w:t>本实例演示了利用</w:t>
      </w:r>
      <w:r>
        <w:rPr>
          <w:rFonts w:hint="eastAsia"/>
        </w:rPr>
        <w:t>MFC</w:t>
      </w:r>
      <w:r>
        <w:rPr>
          <w:rFonts w:hint="eastAsia"/>
        </w:rPr>
        <w:t>规则</w:t>
      </w:r>
      <w:r>
        <w:rPr>
          <w:rFonts w:hint="eastAsia"/>
        </w:rPr>
        <w:t>DLL</w:t>
      </w:r>
      <w:r>
        <w:rPr>
          <w:rFonts w:hint="eastAsia"/>
        </w:rPr>
        <w:t>封闭资源，并在客户端中以这些资源为模板创建对话框的方法。主要的关键技术有</w:t>
      </w:r>
      <w:r>
        <w:rPr>
          <w:rFonts w:hint="eastAsia"/>
        </w:rPr>
        <w:t>MFC</w:t>
      </w:r>
      <w:r>
        <w:rPr>
          <w:rFonts w:hint="eastAsia"/>
        </w:rPr>
        <w:t>规则</w:t>
      </w:r>
      <w:r>
        <w:rPr>
          <w:rFonts w:hint="eastAsia"/>
        </w:rPr>
        <w:t>DLL</w:t>
      </w:r>
      <w:r>
        <w:rPr>
          <w:rFonts w:hint="eastAsia"/>
        </w:rPr>
        <w:t>的创建、</w:t>
      </w:r>
      <w:r>
        <w:rPr>
          <w:rFonts w:hint="eastAsia"/>
        </w:rPr>
        <w:t>DLL</w:t>
      </w:r>
      <w:r>
        <w:rPr>
          <w:rFonts w:hint="eastAsia"/>
        </w:rPr>
        <w:t>中资源的载入、对话框的手动创建、手动关联控件变量等。</w:t>
      </w:r>
    </w:p>
    <w:p w:rsidR="009D0C7F" w:rsidRDefault="009D0C7F" w:rsidP="009D0C7F">
      <w:r>
        <w:rPr>
          <w:rFonts w:hint="eastAsia"/>
        </w:rPr>
        <w:t>DDL</w:t>
      </w:r>
      <w:r>
        <w:rPr>
          <w:rFonts w:hint="eastAsia"/>
        </w:rPr>
        <w:t>中资源的载入用到的几个关键函数有：</w:t>
      </w:r>
    </w:p>
    <w:p w:rsidR="009D0C7F" w:rsidRDefault="009D0C7F" w:rsidP="009D0C7F">
      <w:pPr>
        <w:rPr>
          <w:noProof/>
        </w:rPr>
      </w:pPr>
      <w:r>
        <w:rPr>
          <w:noProof/>
        </w:rPr>
        <w:t>LoadLibraryEx</w:t>
      </w:r>
      <w:r>
        <w:rPr>
          <w:rFonts w:hint="eastAsia"/>
          <w:noProof/>
        </w:rPr>
        <w:t>载入</w:t>
      </w:r>
      <w:r>
        <w:rPr>
          <w:rFonts w:hint="eastAsia"/>
          <w:noProof/>
        </w:rPr>
        <w:t>DLL</w:t>
      </w:r>
      <w:r>
        <w:rPr>
          <w:rFonts w:hint="eastAsia"/>
          <w:noProof/>
        </w:rPr>
        <w:t>、</w:t>
      </w:r>
      <w:r>
        <w:rPr>
          <w:noProof/>
        </w:rPr>
        <w:t>FindResourceEx</w:t>
      </w:r>
      <w:r>
        <w:rPr>
          <w:rFonts w:hint="eastAsia"/>
          <w:noProof/>
        </w:rPr>
        <w:t>查找资源、</w:t>
      </w:r>
      <w:r>
        <w:rPr>
          <w:noProof/>
        </w:rPr>
        <w:t>LoadResource</w:t>
      </w:r>
      <w:r>
        <w:rPr>
          <w:rFonts w:hint="eastAsia"/>
          <w:noProof/>
        </w:rPr>
        <w:t>载入资源。</w:t>
      </w:r>
    </w:p>
    <w:p w:rsidR="009D0C7F" w:rsidRDefault="009D0C7F" w:rsidP="009D0C7F">
      <w:pPr>
        <w:rPr>
          <w:noProof/>
        </w:rPr>
      </w:pPr>
      <w:r>
        <w:rPr>
          <w:rFonts w:hint="eastAsia"/>
          <w:noProof/>
        </w:rPr>
        <w:t>对话框的手动创建用到的几个关键函数有：</w:t>
      </w:r>
    </w:p>
    <w:p w:rsidR="009D0C7F" w:rsidRDefault="009D0C7F" w:rsidP="009D0C7F">
      <w:pPr>
        <w:rPr>
          <w:noProof/>
        </w:rPr>
      </w:pPr>
      <w:r>
        <w:rPr>
          <w:noProof/>
        </w:rPr>
        <w:t>LockResource()</w:t>
      </w:r>
      <w:r>
        <w:rPr>
          <w:rFonts w:hint="eastAsia"/>
          <w:noProof/>
        </w:rPr>
        <w:t>得到资源指针、</w:t>
      </w:r>
      <w:r>
        <w:rPr>
          <w:noProof/>
        </w:rPr>
        <w:t>:CreateDlgIndirect</w:t>
      </w:r>
      <w:r w:rsidR="00494A30">
        <w:rPr>
          <w:rFonts w:hint="eastAsia"/>
          <w:noProof/>
        </w:rPr>
        <w:t>()</w:t>
      </w:r>
      <w:r w:rsidR="00494A30">
        <w:rPr>
          <w:rFonts w:hint="eastAsia"/>
          <w:noProof/>
        </w:rPr>
        <w:t>创建对话框</w:t>
      </w:r>
    </w:p>
    <w:p w:rsidR="009D0C7F" w:rsidRPr="009D0C7F" w:rsidRDefault="009D0C7F" w:rsidP="009D0C7F"/>
    <w:sectPr w:rsidR="009D0C7F" w:rsidRPr="009D0C7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25D" w:rsidRDefault="008A425D" w:rsidP="00D801C3">
      <w:pPr>
        <w:spacing w:line="240" w:lineRule="auto"/>
      </w:pPr>
      <w:r>
        <w:separator/>
      </w:r>
    </w:p>
  </w:endnote>
  <w:endnote w:type="continuationSeparator" w:id="0">
    <w:p w:rsidR="008A425D" w:rsidRDefault="008A425D" w:rsidP="00D801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1C3" w:rsidRDefault="00D801C3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1C3" w:rsidRDefault="00D801C3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1C3" w:rsidRDefault="00D801C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25D" w:rsidRDefault="008A425D" w:rsidP="00D801C3">
      <w:pPr>
        <w:spacing w:line="240" w:lineRule="auto"/>
      </w:pPr>
      <w:r>
        <w:separator/>
      </w:r>
    </w:p>
  </w:footnote>
  <w:footnote w:type="continuationSeparator" w:id="0">
    <w:p w:rsidR="008A425D" w:rsidRDefault="008A425D" w:rsidP="00D801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1C3" w:rsidRDefault="00D801C3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1C3" w:rsidRDefault="00D801C3" w:rsidP="00D801C3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1C3" w:rsidRDefault="00D801C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F3A"/>
    <w:rsid w:val="00065278"/>
    <w:rsid w:val="001050A1"/>
    <w:rsid w:val="00290A53"/>
    <w:rsid w:val="002A196E"/>
    <w:rsid w:val="002A2B1B"/>
    <w:rsid w:val="0030069E"/>
    <w:rsid w:val="003F7DCA"/>
    <w:rsid w:val="00494A30"/>
    <w:rsid w:val="004B1F3A"/>
    <w:rsid w:val="004E26DD"/>
    <w:rsid w:val="004E3F80"/>
    <w:rsid w:val="00554BFA"/>
    <w:rsid w:val="006B095C"/>
    <w:rsid w:val="00773AFB"/>
    <w:rsid w:val="007E35D1"/>
    <w:rsid w:val="008A425D"/>
    <w:rsid w:val="008A480A"/>
    <w:rsid w:val="008A56AE"/>
    <w:rsid w:val="008E5ECF"/>
    <w:rsid w:val="008F729F"/>
    <w:rsid w:val="009D0C7F"/>
    <w:rsid w:val="00A86FCC"/>
    <w:rsid w:val="00AB1AE0"/>
    <w:rsid w:val="00AC41C6"/>
    <w:rsid w:val="00AF33F0"/>
    <w:rsid w:val="00B02B74"/>
    <w:rsid w:val="00BD5378"/>
    <w:rsid w:val="00D03699"/>
    <w:rsid w:val="00D801C3"/>
    <w:rsid w:val="00F4502D"/>
    <w:rsid w:val="00F8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F3A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8A480A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80A"/>
    <w:pPr>
      <w:keepNext/>
      <w:keepLines/>
      <w:spacing w:before="260" w:after="260" w:line="720" w:lineRule="auto"/>
      <w:jc w:val="left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480A"/>
    <w:pPr>
      <w:keepNext/>
      <w:keepLines/>
      <w:spacing w:before="260" w:after="260" w:line="415" w:lineRule="auto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36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80A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8A480A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A48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480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480A"/>
    <w:rPr>
      <w:b/>
      <w:bCs/>
      <w:sz w:val="30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B1F3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B1F3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0369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1"/>
    <w:uiPriority w:val="99"/>
    <w:unhideWhenUsed/>
    <w:rsid w:val="00D80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801C3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801C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801C3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1F3A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8A480A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80A"/>
    <w:pPr>
      <w:keepNext/>
      <w:keepLines/>
      <w:spacing w:before="260" w:after="260" w:line="720" w:lineRule="auto"/>
      <w:jc w:val="left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480A"/>
    <w:pPr>
      <w:keepNext/>
      <w:keepLines/>
      <w:spacing w:before="260" w:after="260" w:line="415" w:lineRule="auto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036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80A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8A480A"/>
    <w:rPr>
      <w:rFonts w:asciiTheme="majorHAnsi" w:eastAsia="黑体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8A480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480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480A"/>
    <w:rPr>
      <w:b/>
      <w:bCs/>
      <w:sz w:val="30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4B1F3A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4B1F3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0369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Char1"/>
    <w:uiPriority w:val="99"/>
    <w:unhideWhenUsed/>
    <w:rsid w:val="00D801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801C3"/>
    <w:rPr>
      <w:rFonts w:ascii="Times New Roman" w:hAnsi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801C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801C3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4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5105;&#30340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我的模板.dotx</Template>
  <TotalTime>111</TotalTime>
  <Pages>6</Pages>
  <Words>546</Words>
  <Characters>3113</Characters>
  <Application>Microsoft Office Word</Application>
  <DocSecurity>0</DocSecurity>
  <Lines>25</Lines>
  <Paragraphs>7</Paragraphs>
  <ScaleCrop>false</ScaleCrop>
  <Company>光机电一体化研究所</Company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2014-12-20T07:10:00Z</dcterms:created>
  <dcterms:modified xsi:type="dcterms:W3CDTF">2014-12-20T09:29:00Z</dcterms:modified>
</cp:coreProperties>
</file>