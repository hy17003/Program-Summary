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731" w:rsidRDefault="00C3307E" w:rsidP="00C3307E">
      <w:pPr>
        <w:pStyle w:val="1"/>
      </w:pPr>
      <w:r>
        <w:rPr>
          <w:rFonts w:hint="eastAsia"/>
        </w:rPr>
        <w:t>解决</w:t>
      </w:r>
      <w:r>
        <w:t>OpenCV</w:t>
      </w:r>
      <w:r>
        <w:rPr>
          <w:rFonts w:hint="eastAsia"/>
        </w:rPr>
        <w:t>编译</w:t>
      </w:r>
      <w:r>
        <w:t>时部分库下载失败的方法</w:t>
      </w:r>
    </w:p>
    <w:p w:rsidR="00C3307E" w:rsidRDefault="00C3307E" w:rsidP="00C3307E">
      <w:pPr>
        <w:ind w:firstLine="420"/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CM</w:t>
      </w:r>
      <w:r>
        <w:t>ake</w:t>
      </w:r>
      <w:r>
        <w:rPr>
          <w:rFonts w:hint="eastAsia"/>
        </w:rPr>
        <w:t>编译</w:t>
      </w:r>
      <w:r>
        <w:t>时，一些库常常下载失败，</w:t>
      </w:r>
      <w:r>
        <w:rPr>
          <w:rFonts w:hint="eastAsia"/>
        </w:rPr>
        <w:t>如</w:t>
      </w:r>
      <w:r>
        <w:t>opencv_ffmpeg.dll</w:t>
      </w:r>
      <w:r>
        <w:rPr>
          <w:rFonts w:hint="eastAsia"/>
        </w:rPr>
        <w:t>，</w:t>
      </w:r>
      <w:r>
        <w:t>opencv_ffmpeg_64.dll</w:t>
      </w:r>
      <w:r>
        <w:rPr>
          <w:rFonts w:hint="eastAsia"/>
        </w:rPr>
        <w:t>及</w:t>
      </w:r>
      <w:r>
        <w:t>ippicv</w:t>
      </w:r>
      <w:r>
        <w:rPr>
          <w:rFonts w:hint="eastAsia"/>
        </w:rPr>
        <w:t>。</w:t>
      </w:r>
    </w:p>
    <w:p w:rsidR="00C3307E" w:rsidRDefault="00AD168A" w:rsidP="00AD168A">
      <w:pPr>
        <w:ind w:firstLineChars="0" w:firstLine="0"/>
        <w:jc w:val="center"/>
        <w:rPr>
          <w:noProof/>
        </w:rPr>
      </w:pPr>
      <w:r w:rsidRPr="00AE6AA0">
        <w:rPr>
          <w:noProof/>
        </w:rPr>
        <w:drawing>
          <wp:inline distT="0" distB="0" distL="0" distR="0">
            <wp:extent cx="4581525" cy="407670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07E" w:rsidRDefault="00C3307E" w:rsidP="00C3307E">
      <w:pPr>
        <w:ind w:firstLine="420"/>
        <w:rPr>
          <w:noProof/>
        </w:rPr>
      </w:pPr>
      <w:r>
        <w:rPr>
          <w:rFonts w:hint="eastAsia"/>
          <w:noProof/>
        </w:rPr>
        <w:t>解决</w:t>
      </w:r>
      <w:r>
        <w:rPr>
          <w:noProof/>
        </w:rPr>
        <w:t>方法如下：</w:t>
      </w:r>
    </w:p>
    <w:p w:rsidR="005124ED" w:rsidRDefault="005124ED" w:rsidP="00C3307E">
      <w:pPr>
        <w:ind w:firstLine="420"/>
        <w:rPr>
          <w:noProof/>
        </w:rPr>
      </w:pPr>
      <w:r>
        <w:rPr>
          <w:rFonts w:hint="eastAsia"/>
          <w:noProof/>
        </w:rPr>
        <w:t>打</w:t>
      </w:r>
      <w:r>
        <w:rPr>
          <w:noProof/>
        </w:rPr>
        <w:t>开</w:t>
      </w:r>
      <w:r w:rsidRPr="005124ED">
        <w:rPr>
          <w:noProof/>
        </w:rPr>
        <w:t>D:\opencv331\build</w:t>
      </w:r>
      <w:r>
        <w:rPr>
          <w:rFonts w:hint="eastAsia"/>
          <w:noProof/>
        </w:rPr>
        <w:t>下</w:t>
      </w:r>
      <w:r>
        <w:rPr>
          <w:noProof/>
        </w:rPr>
        <w:t>的</w:t>
      </w:r>
      <w:r w:rsidRPr="005124ED">
        <w:rPr>
          <w:noProof/>
        </w:rPr>
        <w:t>CMakeDownloadLog.txt</w:t>
      </w:r>
      <w:r>
        <w:rPr>
          <w:rFonts w:hint="eastAsia"/>
          <w:noProof/>
        </w:rPr>
        <w:t>文件：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369D" w:rsidRPr="00AD168A" w:rsidTr="0034369D">
        <w:tc>
          <w:tcPr>
            <w:tcW w:w="8522" w:type="dxa"/>
          </w:tcPr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>use_cache "D:/opencv331/sources/.cache"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 xml:space="preserve">do_copy "opencv_ffmpeg.dll" "3ae76b105113d944984b2351c61e21c6" </w:t>
            </w:r>
            <w:r w:rsidRPr="00AD168A">
              <w:rPr>
                <w:noProof/>
                <w:sz w:val="18"/>
                <w:highlight w:val="cyan"/>
              </w:rPr>
              <w:t>"https://raw.githubusercontent.com/opencv/opencv_3rdparty/66b1fed06cf3510235f367f96aa26da5cb234a15/ffmpeg/opencv_ffmpeg.dll"</w:t>
            </w:r>
            <w:r w:rsidRPr="00AD168A">
              <w:rPr>
                <w:noProof/>
                <w:sz w:val="18"/>
              </w:rPr>
              <w:t xml:space="preserve"> "D:/opencv331/build/3rdparty/ffmpeg"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>#missing "D:/opencv331/build/3rdparty/ffmpeg/opencv_ffmpeg.dll"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>#check_md5 "D:/opencv331/sources/.cache/ffmpeg/3ae76b105113d944984b2351c61e21c6-opencv_ffmpeg.dll"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>#mismatch_md5 "D:/opencv331/sources/.cache/ffmpeg/3ae76b105113d944984b2351c61e21c6-opencv_ffmpeg.dll" "6e7842112f65b32647bebdb5ade1cbf5"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>#delete "D:/opencv331/sources/.cache/ffmpeg/3ae76b105113d944984b2351c61e21c6-opencv_ffmpeg.dll"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lastRenderedPageBreak/>
              <w:t>#cmake_download "D:/opencv331/sources/.cache/ffmpeg/3ae76b105113d944984b2351c61e21c6-opencv_ffmpeg.dll" "https://raw.githubusercontent.com/opencv/opencv_3rdparty/66b1fed06cf3510235f367f96aa26da5cb234a15/ffmpeg/opencv_ffmpeg.dll"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>do_copy "opencv_ffmpeg_64.dll" "cf3bb5bc9d393b022ea7a42eb63e794d" "https://raw.githubusercontent.com/opencv/opencv_3rdparty/66b1fed06cf3510235f367f96aa26da5cb234a15/ffmpeg/opencv_ffmpeg_64.dll" "D:/opencv331/build/3rdparty/ffmpeg"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>#missing "D:/opencv331/build/3rdparty/ffmpeg/opencv_ffmpeg_64.dll"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>#check_md5 "D:/opencv331/sources/.cache/ffmpeg/cf3bb5bc9d393b022ea7a42eb63e794d-opencv_ffmpeg_64.dll"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>#mismatch_md5 "D:/opencv331/sources/.cache/ffmpeg/cf3bb5bc9d393b022ea7a42eb63e794d-opencv_ffmpeg_64.dll" "55d5648a647a7f8dfcb3e9069924e637"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>#delete "D:/opencv331/sources/.cache/ffmpeg/cf3bb5bc9d393b022ea7a42eb63e794d-opencv_ffmpeg_64.dll"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 xml:space="preserve">#cmake_download "D:/opencv331/sources/.cache/ffmpeg/cf3bb5bc9d393b022ea7a42eb63e794d-opencv_ffmpeg_64.dll" </w:t>
            </w:r>
            <w:r w:rsidRPr="00AD168A">
              <w:rPr>
                <w:noProof/>
                <w:sz w:val="18"/>
                <w:highlight w:val="cyan"/>
              </w:rPr>
              <w:t>"https://raw.githubusercontent.com/opencv/opencv_3rdparty/66b1fed06cf3510235f367f96aa26da5cb234a15/ffmpeg/opencv_ffmpeg_64.dll"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>do_copy "ffmpeg_version.cmake" "ec59008da403fb18ab3c1ed66aed583b" "https://raw.githubusercontent.com/opencv/opencv_3rdparty/66b1fed06cf3510235f367f96aa26da5cb234a15/ffmpeg/ffmpeg_version.cmake" "</w:t>
            </w:r>
            <w:r w:rsidRPr="00AD168A">
              <w:rPr>
                <w:noProof/>
                <w:sz w:val="18"/>
                <w:highlight w:val="yellow"/>
              </w:rPr>
              <w:t>D:/opencv331/build/3rdparty/ffmpeg</w:t>
            </w:r>
            <w:r w:rsidRPr="00AD168A">
              <w:rPr>
                <w:noProof/>
                <w:sz w:val="18"/>
              </w:rPr>
              <w:t>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>#check_md5 "D:/opencv331/build/3rdparty/ffmpeg/ffmpeg_version.cmake"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>#match_md5 "D:/opencv331/build/3rdparty/ffmpeg/ffmpeg_version.cmake" "ec59008da403fb18ab3c1ed66aed583b"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noProof/>
                <w:sz w:val="18"/>
              </w:rPr>
            </w:pPr>
            <w:r w:rsidRPr="00AD168A">
              <w:rPr>
                <w:noProof/>
                <w:sz w:val="18"/>
              </w:rPr>
              <w:t xml:space="preserve">do_unpack "ippicv_2017u3_win_intel64_general_20170822.zip" "0421e642bc7ad741a2236d3ec4190bdd" </w:t>
            </w:r>
            <w:r w:rsidRPr="00AD168A">
              <w:rPr>
                <w:noProof/>
                <w:sz w:val="18"/>
                <w:highlight w:val="cyan"/>
              </w:rPr>
              <w:t>"https://raw.githubusercontent.com/opencv/opencv_3rdparty/dfe3162c237af211e98b8960018b564bc209261d/ippicv/ippicv_2017u3_win_intel64_general_20170822.zip"</w:t>
            </w:r>
            <w:r w:rsidRPr="00AD168A">
              <w:rPr>
                <w:noProof/>
                <w:sz w:val="18"/>
              </w:rPr>
              <w:t xml:space="preserve"> </w:t>
            </w:r>
            <w:r w:rsidRPr="00AD168A">
              <w:rPr>
                <w:noProof/>
                <w:sz w:val="18"/>
                <w:highlight w:val="yellow"/>
              </w:rPr>
              <w:t>"D:/opencv331/build/3rdparty/ippicv"</w:t>
            </w:r>
          </w:p>
          <w:p w:rsidR="0034369D" w:rsidRPr="00AD168A" w:rsidRDefault="0034369D" w:rsidP="00AD168A">
            <w:pPr>
              <w:spacing w:line="240" w:lineRule="auto"/>
              <w:ind w:firstLineChars="0" w:firstLine="0"/>
              <w:jc w:val="left"/>
              <w:rPr>
                <w:rFonts w:hint="eastAsia"/>
                <w:noProof/>
                <w:sz w:val="18"/>
              </w:rPr>
            </w:pPr>
            <w:r w:rsidRPr="00AD168A">
              <w:rPr>
                <w:noProof/>
                <w:sz w:val="18"/>
              </w:rPr>
              <w:t>#cmake_download "D:/opencv331/sources/.cache/ippicv/0421e642bc7ad741a2236d3ec4190bdd-ippicv_2017u3_win_intel64_general_20170822.zip" "https://raw.githubusercontent.com/opencv/opencv_3rdparty/dfe3162c237af211e98b8960018b564bc209261d/ippicv/ippicv_2017u3_win_intel64_general_20170822.zip"</w:t>
            </w:r>
          </w:p>
        </w:tc>
      </w:tr>
    </w:tbl>
    <w:p w:rsidR="00CE3D99" w:rsidRDefault="00CE3D99" w:rsidP="005124ED">
      <w:pPr>
        <w:ind w:firstLineChars="0" w:firstLine="0"/>
        <w:rPr>
          <w:noProof/>
        </w:rPr>
      </w:pPr>
      <w:r>
        <w:rPr>
          <w:rFonts w:hint="eastAsia"/>
          <w:noProof/>
        </w:rPr>
        <w:lastRenderedPageBreak/>
        <w:t>从</w:t>
      </w:r>
      <w:r>
        <w:rPr>
          <w:noProof/>
        </w:rPr>
        <w:t>以</w:t>
      </w:r>
      <w:r>
        <w:rPr>
          <w:rFonts w:hint="eastAsia"/>
          <w:noProof/>
        </w:rPr>
        <w:t>上</w:t>
      </w:r>
      <w:r>
        <w:rPr>
          <w:noProof/>
        </w:rPr>
        <w:t>日志</w:t>
      </w:r>
      <w:r>
        <w:rPr>
          <w:rFonts w:hint="eastAsia"/>
          <w:noProof/>
        </w:rPr>
        <w:t>中</w:t>
      </w:r>
      <w:r>
        <w:rPr>
          <w:noProof/>
        </w:rPr>
        <w:t>，我们可以发现这些文件的下载地址：</w:t>
      </w:r>
    </w:p>
    <w:p w:rsidR="00CE3D99" w:rsidRPr="00CE3D99" w:rsidRDefault="00CE3D99" w:rsidP="005124ED">
      <w:pPr>
        <w:ind w:firstLineChars="0" w:firstLine="0"/>
        <w:rPr>
          <w:noProof/>
        </w:rPr>
      </w:pPr>
      <w:hyperlink r:id="rId8" w:history="1">
        <w:r w:rsidRPr="00CE3D99">
          <w:rPr>
            <w:rStyle w:val="a7"/>
            <w:noProof/>
          </w:rPr>
          <w:t>https://raw.githubusercontent.com/opencv/opencv_3rdparty/66b1fed06cf3510235f367f96aa26da5cb234a15/ffmpeg/opencv_ffmpeg.dll</w:t>
        </w:r>
      </w:hyperlink>
    </w:p>
    <w:p w:rsidR="00CE3D99" w:rsidRPr="00CE3D99" w:rsidRDefault="00CE3D99" w:rsidP="005124ED">
      <w:pPr>
        <w:ind w:firstLineChars="0" w:firstLine="0"/>
        <w:rPr>
          <w:noProof/>
        </w:rPr>
      </w:pPr>
      <w:hyperlink r:id="rId9" w:history="1">
        <w:r w:rsidRPr="00CE3D99">
          <w:rPr>
            <w:rStyle w:val="a7"/>
            <w:noProof/>
          </w:rPr>
          <w:t>https://raw.githubusercontent.com/opencv/opencv_3rdparty/66b1fed06cf351</w:t>
        </w:r>
        <w:r w:rsidRPr="00CE3D99">
          <w:rPr>
            <w:rStyle w:val="a7"/>
            <w:noProof/>
          </w:rPr>
          <w:lastRenderedPageBreak/>
          <w:t>0235f367f96aa26da5cb234a15/ffmpeg/opencv_ffmpeg_64.dll</w:t>
        </w:r>
      </w:hyperlink>
    </w:p>
    <w:p w:rsidR="00CE3D99" w:rsidRDefault="00CE3D99" w:rsidP="005124ED">
      <w:pPr>
        <w:ind w:firstLineChars="0" w:firstLine="0"/>
        <w:rPr>
          <w:noProof/>
        </w:rPr>
      </w:pPr>
      <w:hyperlink r:id="rId10" w:history="1">
        <w:r w:rsidRPr="00CE3D99">
          <w:rPr>
            <w:rStyle w:val="a7"/>
            <w:noProof/>
          </w:rPr>
          <w:t>https://raw.githubusercontent.com/opencv/opencv_3rdparty/dfe3162c237af211e98b8960018b564bc209261d/ippicv/ippicv_2017u3_win_intel64_general_20170822.zip</w:t>
        </w:r>
      </w:hyperlink>
    </w:p>
    <w:p w:rsidR="00CE3D99" w:rsidRDefault="00CE3D99" w:rsidP="005124ED">
      <w:pPr>
        <w:ind w:firstLineChars="0" w:firstLine="0"/>
        <w:rPr>
          <w:noProof/>
        </w:rPr>
      </w:pPr>
      <w:r>
        <w:rPr>
          <w:rFonts w:hint="eastAsia"/>
          <w:noProof/>
        </w:rPr>
        <w:t>以及下</w:t>
      </w:r>
      <w:r>
        <w:rPr>
          <w:noProof/>
        </w:rPr>
        <w:t>载到的目录分别是：</w:t>
      </w:r>
    </w:p>
    <w:p w:rsidR="00CE3D99" w:rsidRDefault="00CE3D99" w:rsidP="005124ED">
      <w:pPr>
        <w:ind w:firstLineChars="0" w:firstLine="0"/>
        <w:rPr>
          <w:noProof/>
        </w:rPr>
      </w:pPr>
      <w:r>
        <w:rPr>
          <w:noProof/>
        </w:rPr>
        <w:t>D:/opencv331/build/3rdparty/ffmpeg</w:t>
      </w:r>
    </w:p>
    <w:p w:rsidR="00CE3D99" w:rsidRPr="00CE3D99" w:rsidRDefault="00CE3D99" w:rsidP="005124ED">
      <w:pPr>
        <w:ind w:firstLineChars="0" w:firstLine="0"/>
        <w:rPr>
          <w:rFonts w:hint="eastAsia"/>
          <w:noProof/>
        </w:rPr>
      </w:pPr>
      <w:r>
        <w:rPr>
          <w:noProof/>
        </w:rPr>
        <w:t>D:/opencv331/build/3rdparty/ffmpeg</w:t>
      </w:r>
    </w:p>
    <w:p w:rsidR="00CE3D99" w:rsidRDefault="00CA6D93" w:rsidP="005124ED">
      <w:pPr>
        <w:ind w:firstLineChars="0" w:firstLine="0"/>
        <w:rPr>
          <w:noProof/>
        </w:rPr>
      </w:pPr>
      <w:r>
        <w:rPr>
          <w:noProof/>
        </w:rPr>
        <w:t>D:/opencv331/build/3rdparty/ippicv</w:t>
      </w:r>
    </w:p>
    <w:p w:rsidR="00CA6D93" w:rsidRDefault="00CA6D93" w:rsidP="005124ED">
      <w:pPr>
        <w:ind w:firstLineChars="0" w:firstLine="0"/>
        <w:rPr>
          <w:noProof/>
        </w:rPr>
      </w:pPr>
      <w:r>
        <w:rPr>
          <w:rFonts w:hint="eastAsia"/>
          <w:noProof/>
        </w:rPr>
        <w:t>将</w:t>
      </w:r>
      <w:r>
        <w:rPr>
          <w:noProof/>
        </w:rPr>
        <w:t>这些文件下载下来，放置到对应的目录下</w:t>
      </w:r>
      <w:r>
        <w:rPr>
          <w:rFonts w:hint="eastAsia"/>
          <w:noProof/>
        </w:rPr>
        <w:t>：</w:t>
      </w:r>
    </w:p>
    <w:p w:rsidR="00CA6D93" w:rsidRDefault="00AD168A" w:rsidP="00CA6D93">
      <w:pPr>
        <w:ind w:firstLineChars="0" w:firstLine="0"/>
        <w:jc w:val="center"/>
        <w:rPr>
          <w:noProof/>
        </w:rPr>
      </w:pPr>
      <w:bookmarkStart w:id="0" w:name="_GoBack"/>
      <w:bookmarkEnd w:id="0"/>
      <w:r w:rsidRPr="00AE6AA0">
        <w:rPr>
          <w:noProof/>
        </w:rPr>
        <w:drawing>
          <wp:inline distT="0" distB="0" distL="0" distR="0">
            <wp:extent cx="4562475" cy="3524250"/>
            <wp:effectExtent l="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93" w:rsidRDefault="00CA6D93" w:rsidP="00CA6D93">
      <w:pPr>
        <w:ind w:firstLineChars="0" w:firstLine="0"/>
        <w:rPr>
          <w:rFonts w:hint="eastAsia"/>
          <w:noProof/>
        </w:rPr>
      </w:pPr>
      <w:r>
        <w:rPr>
          <w:rFonts w:hint="eastAsia"/>
          <w:noProof/>
        </w:rPr>
        <w:t>重新</w:t>
      </w:r>
      <w:r>
        <w:rPr>
          <w:rFonts w:hint="eastAsia"/>
          <w:noProof/>
        </w:rPr>
        <w:t>configure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opencv_ffmpeg.dll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opencv_ffmpeg_64.dll</w:t>
      </w:r>
      <w:r>
        <w:rPr>
          <w:rFonts w:hint="eastAsia"/>
          <w:noProof/>
        </w:rPr>
        <w:t>下</w:t>
      </w:r>
      <w:r>
        <w:rPr>
          <w:noProof/>
        </w:rPr>
        <w:t>载这两步顺利通过了，但是到</w:t>
      </w:r>
      <w:r>
        <w:rPr>
          <w:rFonts w:hint="eastAsia"/>
          <w:noProof/>
        </w:rPr>
        <w:t>ippicv</w:t>
      </w:r>
      <w:r>
        <w:rPr>
          <w:rFonts w:hint="eastAsia"/>
          <w:noProof/>
        </w:rPr>
        <w:t>这</w:t>
      </w:r>
      <w:r w:rsidR="00AD168A">
        <w:rPr>
          <w:noProof/>
        </w:rPr>
        <w:t>一步，还是出现了问题</w:t>
      </w:r>
      <w:r w:rsidR="00AD168A">
        <w:rPr>
          <w:rFonts w:hint="eastAsia"/>
          <w:noProof/>
        </w:rPr>
        <w:t>，</w:t>
      </w:r>
      <w:r w:rsidR="00AD168A">
        <w:rPr>
          <w:noProof/>
        </w:rPr>
        <w:t>如下</w:t>
      </w:r>
      <w:r w:rsidR="00AD168A">
        <w:rPr>
          <w:rFonts w:hint="eastAsia"/>
          <w:noProof/>
        </w:rPr>
        <w:t>：</w:t>
      </w:r>
    </w:p>
    <w:p w:rsidR="00CA6D93" w:rsidRDefault="00AD168A" w:rsidP="00AD168A">
      <w:pPr>
        <w:ind w:firstLineChars="0" w:firstLine="0"/>
        <w:jc w:val="center"/>
        <w:rPr>
          <w:noProof/>
        </w:rPr>
      </w:pPr>
      <w:r w:rsidRPr="00AE6AA0">
        <w:rPr>
          <w:noProof/>
        </w:rPr>
        <w:lastRenderedPageBreak/>
        <w:drawing>
          <wp:inline distT="0" distB="0" distL="0" distR="0">
            <wp:extent cx="4629150" cy="4124325"/>
            <wp:effectExtent l="0" t="0" r="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68A" w:rsidRDefault="00AD168A" w:rsidP="005124ED">
      <w:pPr>
        <w:ind w:firstLineChars="0" w:firstLine="0"/>
        <w:rPr>
          <w:noProof/>
        </w:rPr>
      </w:pPr>
      <w:r>
        <w:rPr>
          <w:rFonts w:hint="eastAsia"/>
          <w:noProof/>
        </w:rPr>
        <w:t>解决</w:t>
      </w:r>
      <w:r>
        <w:rPr>
          <w:noProof/>
        </w:rPr>
        <w:t>方法，</w:t>
      </w:r>
      <w:r>
        <w:rPr>
          <w:rFonts w:hint="eastAsia"/>
          <w:noProof/>
        </w:rPr>
        <w:t>打</w:t>
      </w:r>
      <w:r>
        <w:rPr>
          <w:noProof/>
        </w:rPr>
        <w:t>开</w:t>
      </w:r>
      <w:r w:rsidRPr="00AD168A">
        <w:rPr>
          <w:noProof/>
        </w:rPr>
        <w:t>D:\opencv331\sources\.cache\ippicv</w:t>
      </w:r>
      <w:r>
        <w:rPr>
          <w:rFonts w:hint="eastAsia"/>
          <w:noProof/>
        </w:rPr>
        <w:t>目录</w:t>
      </w:r>
      <w:r>
        <w:rPr>
          <w:noProof/>
        </w:rPr>
        <w:t>，发现以下有一</w:t>
      </w:r>
      <w:r>
        <w:rPr>
          <w:rFonts w:hint="eastAsia"/>
          <w:noProof/>
        </w:rPr>
        <w:t>个</w:t>
      </w:r>
      <w:r>
        <w:rPr>
          <w:noProof/>
        </w:rPr>
        <w:t>类似图中文件</w:t>
      </w:r>
      <w:r>
        <w:rPr>
          <w:rFonts w:hint="eastAsia"/>
          <w:noProof/>
        </w:rPr>
        <w:t>名</w:t>
      </w:r>
      <w:r>
        <w:rPr>
          <w:noProof/>
        </w:rPr>
        <w:t>的文件，</w:t>
      </w:r>
      <w:r>
        <w:rPr>
          <w:rFonts w:hint="eastAsia"/>
          <w:noProof/>
        </w:rPr>
        <w:t>将</w:t>
      </w:r>
      <w:r>
        <w:rPr>
          <w:noProof/>
        </w:rPr>
        <w:t>我们下载的</w:t>
      </w:r>
      <w:r w:rsidRPr="00AD168A">
        <w:rPr>
          <w:noProof/>
        </w:rPr>
        <w:t>ippicv_2017u3_win_intel64_general_20170822.zip</w:t>
      </w:r>
      <w:r>
        <w:rPr>
          <w:rFonts w:hint="eastAsia"/>
          <w:noProof/>
        </w:rPr>
        <w:t>重</w:t>
      </w:r>
      <w:r>
        <w:rPr>
          <w:noProof/>
        </w:rPr>
        <w:t>命名</w:t>
      </w:r>
      <w:r>
        <w:rPr>
          <w:rFonts w:hint="eastAsia"/>
          <w:noProof/>
        </w:rPr>
        <w:t>成</w:t>
      </w:r>
      <w:r>
        <w:rPr>
          <w:noProof/>
        </w:rPr>
        <w:t>它的名字</w:t>
      </w:r>
      <w:r>
        <w:rPr>
          <w:rFonts w:hint="eastAsia"/>
          <w:noProof/>
        </w:rPr>
        <w:t>并</w:t>
      </w:r>
      <w:r>
        <w:rPr>
          <w:noProof/>
        </w:rPr>
        <w:t>替换它，</w:t>
      </w:r>
      <w:r>
        <w:rPr>
          <w:rFonts w:hint="eastAsia"/>
          <w:noProof/>
        </w:rPr>
        <w:t>再</w:t>
      </w:r>
      <w:r>
        <w:rPr>
          <w:noProof/>
        </w:rPr>
        <w:t>次</w:t>
      </w:r>
      <w:r>
        <w:rPr>
          <w:rFonts w:hint="eastAsia"/>
          <w:noProof/>
        </w:rPr>
        <w:t>configure</w:t>
      </w:r>
      <w:r>
        <w:rPr>
          <w:rFonts w:hint="eastAsia"/>
          <w:noProof/>
        </w:rPr>
        <w:t>就</w:t>
      </w:r>
      <w:r>
        <w:rPr>
          <w:noProof/>
        </w:rPr>
        <w:t>成功了！</w:t>
      </w:r>
    </w:p>
    <w:p w:rsidR="00CA6D93" w:rsidRDefault="00AD168A" w:rsidP="00AD168A">
      <w:pPr>
        <w:ind w:firstLineChars="0" w:firstLine="0"/>
        <w:jc w:val="center"/>
        <w:rPr>
          <w:noProof/>
        </w:rPr>
      </w:pPr>
      <w:r w:rsidRPr="00AE6AA0">
        <w:rPr>
          <w:noProof/>
        </w:rPr>
        <w:drawing>
          <wp:inline distT="0" distB="0" distL="0" distR="0">
            <wp:extent cx="4667250" cy="318135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68A" w:rsidRDefault="00AD168A" w:rsidP="00AD168A">
      <w:pPr>
        <w:ind w:firstLineChars="0" w:firstLine="0"/>
        <w:jc w:val="center"/>
        <w:rPr>
          <w:noProof/>
        </w:rPr>
      </w:pPr>
      <w:r w:rsidRPr="00AE6AA0">
        <w:rPr>
          <w:noProof/>
        </w:rPr>
        <w:lastRenderedPageBreak/>
        <w:drawing>
          <wp:inline distT="0" distB="0" distL="0" distR="0">
            <wp:extent cx="4695825" cy="4181475"/>
            <wp:effectExtent l="0" t="0" r="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93" w:rsidRPr="00CE3D99" w:rsidRDefault="00AD168A" w:rsidP="00AD168A">
      <w:pPr>
        <w:ind w:firstLineChars="0" w:firstLine="0"/>
        <w:jc w:val="center"/>
        <w:rPr>
          <w:rFonts w:hint="eastAsia"/>
          <w:noProof/>
        </w:rPr>
      </w:pPr>
      <w:r w:rsidRPr="00AE6AA0">
        <w:rPr>
          <w:noProof/>
        </w:rPr>
        <w:drawing>
          <wp:inline distT="0" distB="0" distL="0" distR="0">
            <wp:extent cx="4705350" cy="4181475"/>
            <wp:effectExtent l="0" t="0" r="0" b="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D93" w:rsidRPr="00CE3D9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01F" w:rsidRDefault="00A0101F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A0101F" w:rsidRDefault="00A0101F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01F" w:rsidRDefault="00A0101F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A0101F" w:rsidRDefault="00A0101F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E3AEC"/>
    <w:multiLevelType w:val="hybridMultilevel"/>
    <w:tmpl w:val="262E2D84"/>
    <w:lvl w:ilvl="0" w:tplc="974A8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7E"/>
    <w:rsid w:val="000E7731"/>
    <w:rsid w:val="00136F35"/>
    <w:rsid w:val="00160D9C"/>
    <w:rsid w:val="002B26DF"/>
    <w:rsid w:val="002D34B5"/>
    <w:rsid w:val="0034369D"/>
    <w:rsid w:val="005124ED"/>
    <w:rsid w:val="00A0101F"/>
    <w:rsid w:val="00AD168A"/>
    <w:rsid w:val="00C3307E"/>
    <w:rsid w:val="00CA6D93"/>
    <w:rsid w:val="00CE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B0DD5"/>
  <w15:chartTrackingRefBased/>
  <w15:docId w15:val="{6ACC671A-C06F-483B-B2B1-1429DB9C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36F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36F35"/>
    <w:rPr>
      <w:color w:val="808080"/>
      <w:shd w:val="clear" w:color="auto" w:fill="E6E6E6"/>
    </w:rPr>
  </w:style>
  <w:style w:type="table" w:styleId="a9">
    <w:name w:val="Table Grid"/>
    <w:basedOn w:val="a1"/>
    <w:uiPriority w:val="39"/>
    <w:rsid w:val="0034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opencv/opencv_3rdparty/66b1fed06cf3510235f367f96aa26da5cb234a15/ffmpeg/opencv_ffmpeg.dl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raw.githubusercontent.com/opencv/opencv_3rdparty/dfe3162c237af211e98b8960018b564bc209261d/ippicv/ippicv_2017u3_win_intel64_general_20170822.zip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opencv/opencv_3rdparty/66b1fed06cf3510235f367f96aa26da5cb234a15/ffmpeg/opencv_ffmpeg_64.dl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87</TotalTime>
  <Pages>5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2017-11-19T13:07:00Z</dcterms:created>
  <dcterms:modified xsi:type="dcterms:W3CDTF">2017-11-19T14:34:00Z</dcterms:modified>
</cp:coreProperties>
</file>