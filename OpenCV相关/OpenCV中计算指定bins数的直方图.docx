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725E29" w:rsidP="00725E29">
      <w:pPr>
        <w:pStyle w:val="1"/>
      </w:pPr>
      <w:r>
        <w:rPr>
          <w:rFonts w:hint="eastAsia"/>
        </w:rPr>
        <w:t>O</w:t>
      </w:r>
      <w:r>
        <w:t>penCV</w:t>
      </w:r>
      <w:r>
        <w:t>中计算指定</w:t>
      </w:r>
      <w:r>
        <w:rPr>
          <w:rFonts w:hint="eastAsia"/>
        </w:rPr>
        <w:t>bins</w:t>
      </w:r>
      <w:r>
        <w:rPr>
          <w:rFonts w:hint="eastAsia"/>
        </w:rPr>
        <w:t>数的直方图</w:t>
      </w:r>
    </w:p>
    <w:p w:rsidR="00725E29" w:rsidRDefault="00725E29" w:rsidP="00725E29">
      <w:pPr>
        <w:ind w:firstLine="420"/>
      </w:pPr>
      <w:r>
        <w:t>其实这个问题很简单，但是因为常常不知道怎么做，特别写下来，以供以后参考。</w:t>
      </w:r>
    </w:p>
    <w:p w:rsidR="00725E29" w:rsidRDefault="00725E29" w:rsidP="00725E29">
      <w:pPr>
        <w:ind w:firstLine="420"/>
      </w:pPr>
      <w:r>
        <w:t>代码如下：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"stdafx.h"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880000"/>
          <w:kern w:val="0"/>
          <w:sz w:val="19"/>
          <w:szCs w:val="19"/>
          <w:highlight w:val="white"/>
        </w:rPr>
        <w:t>drawHist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MatND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minValue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maxValue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Size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(512, 512),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CV_8UC3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(0, 0, 0));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minMaxLoc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&amp;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minValue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&amp;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maxValue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0, 0);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hpt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saturate_cast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&gt;(0.9 * 512);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rows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512 /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++)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binValue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realValue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saturate_cast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binValue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hpt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/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maxValue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rectangle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512),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+ 1) 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- 1, 512 -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realValue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(0, 255, 0), -1);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880000"/>
          <w:kern w:val="0"/>
          <w:sz w:val="19"/>
          <w:szCs w:val="19"/>
          <w:highlight w:val="white"/>
        </w:rPr>
        <w:t>caluHistogram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MatND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准备参数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channels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直方图的维度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dims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1;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直方图的范围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hranges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[] = { 0, 255 };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ranges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[] = {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hranges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};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计算直方图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calcHist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(&amp;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1, &amp;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channels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dims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&amp;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bins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ranges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_tmain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_TCHAR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[])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imread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"1.jpg"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,0);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data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MatND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hist2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histIm1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histIm2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880000"/>
          <w:kern w:val="0"/>
          <w:sz w:val="19"/>
          <w:szCs w:val="19"/>
          <w:highlight w:val="white"/>
        </w:rPr>
        <w:t>caluHistogram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256);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880000"/>
          <w:kern w:val="0"/>
          <w:sz w:val="19"/>
          <w:szCs w:val="19"/>
          <w:highlight w:val="white"/>
        </w:rPr>
        <w:t>caluHistogram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hist2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16);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880000"/>
          <w:kern w:val="0"/>
          <w:sz w:val="19"/>
          <w:szCs w:val="19"/>
          <w:highlight w:val="white"/>
        </w:rPr>
        <w:t>drawHist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histIm1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880000"/>
          <w:kern w:val="0"/>
          <w:sz w:val="19"/>
          <w:szCs w:val="19"/>
          <w:highlight w:val="white"/>
        </w:rPr>
        <w:t>drawHist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histIm2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hist2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"hist1"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histIm1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"hist2"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histIm2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"src"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im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waitKey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(0);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0;</w:t>
      </w:r>
      <w:bookmarkStart w:id="0" w:name="_GoBack"/>
      <w:bookmarkEnd w:id="0"/>
    </w:p>
    <w:p w:rsidR="00725E29" w:rsidRDefault="00725E29" w:rsidP="00725E2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725E29" w:rsidRDefault="00725E29" w:rsidP="00725E29">
      <w:pPr>
        <w:ind w:firstLine="420"/>
        <w:rPr>
          <w:rFonts w:hint="eastAsia"/>
        </w:rPr>
      </w:pPr>
      <w:r>
        <w:rPr>
          <w:rFonts w:hint="eastAsia"/>
        </w:rPr>
        <w:t>效果：</w:t>
      </w:r>
    </w:p>
    <w:p w:rsidR="00725E29" w:rsidRDefault="00725E29" w:rsidP="00725E29">
      <w:pPr>
        <w:ind w:firstLineChars="0" w:firstLine="0"/>
        <w:jc w:val="center"/>
      </w:pPr>
      <w:r w:rsidRPr="005F5185">
        <w:rPr>
          <w:noProof/>
        </w:rPr>
        <w:drawing>
          <wp:inline distT="0" distB="0" distL="0" distR="0">
            <wp:extent cx="3419475" cy="27908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29" w:rsidRDefault="00725E29" w:rsidP="00725E29">
      <w:pPr>
        <w:ind w:firstLineChars="0" w:firstLine="0"/>
        <w:jc w:val="center"/>
      </w:pPr>
      <w:r w:rsidRPr="005F5185">
        <w:rPr>
          <w:noProof/>
        </w:rPr>
        <w:lastRenderedPageBreak/>
        <w:drawing>
          <wp:inline distT="0" distB="0" distL="0" distR="0">
            <wp:extent cx="2505075" cy="2609850"/>
            <wp:effectExtent l="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185">
        <w:rPr>
          <w:noProof/>
        </w:rPr>
        <w:drawing>
          <wp:inline distT="0" distB="0" distL="0" distR="0">
            <wp:extent cx="2505075" cy="2609850"/>
            <wp:effectExtent l="0" t="0" r="952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29"/>
    <w:rsid w:val="000F43FB"/>
    <w:rsid w:val="00725E29"/>
    <w:rsid w:val="00892E00"/>
    <w:rsid w:val="009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A0093-42CF-46FB-A768-E9CACAA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21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2016-09-21T07:36:00Z</dcterms:created>
  <dcterms:modified xsi:type="dcterms:W3CDTF">2016-09-21T07:57:00Z</dcterms:modified>
</cp:coreProperties>
</file>