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4EE" w:rsidRDefault="00CE4AF2" w:rsidP="00CE4AF2">
      <w:pPr>
        <w:pStyle w:val="1"/>
      </w:pPr>
      <w:proofErr w:type="spellStart"/>
      <w:r>
        <w:rPr>
          <w:rFonts w:hint="eastAsia"/>
        </w:rPr>
        <w:t>O</w:t>
      </w:r>
      <w:r>
        <w:t>penCV</w:t>
      </w:r>
      <w:proofErr w:type="spellEnd"/>
      <w:r>
        <w:rPr>
          <w:rFonts w:hint="eastAsia"/>
        </w:rPr>
        <w:t>中</w:t>
      </w:r>
      <w:r>
        <w:t>利用色度直方图反投影</w:t>
      </w:r>
      <w:r>
        <w:rPr>
          <w:rFonts w:hint="eastAsia"/>
        </w:rPr>
        <w:t>实现</w:t>
      </w:r>
      <w:r>
        <w:t>脸部</w:t>
      </w:r>
      <w:r>
        <w:rPr>
          <w:rFonts w:hint="eastAsia"/>
        </w:rPr>
        <w:t>跟踪</w:t>
      </w:r>
    </w:p>
    <w:p w:rsidR="00CE4AF2" w:rsidRDefault="00CE4AF2" w:rsidP="00CE4AF2">
      <w:pPr>
        <w:pStyle w:val="2"/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原理</w:t>
      </w:r>
    </w:p>
    <w:p w:rsidR="00CE4AF2" w:rsidRDefault="00CE4AF2" w:rsidP="00941D2C">
      <w:pPr>
        <w:ind w:firstLine="420"/>
      </w:pPr>
      <w:r>
        <w:rPr>
          <w:rFonts w:hint="eastAsia"/>
        </w:rPr>
        <w:t>在</w:t>
      </w:r>
      <w:r>
        <w:t>不同场景中，脸部的色调比较稳定，因此，考虑在</w:t>
      </w:r>
      <w:r>
        <w:rPr>
          <w:rFonts w:hint="eastAsia"/>
        </w:rPr>
        <w:t>色调</w:t>
      </w:r>
      <w:r>
        <w:t>图像中寻找</w:t>
      </w:r>
      <w:r>
        <w:rPr>
          <w:rFonts w:hint="eastAsia"/>
        </w:rPr>
        <w:t>脸</w:t>
      </w:r>
      <w:r>
        <w:t>。直</w:t>
      </w:r>
      <w:r>
        <w:rPr>
          <w:rFonts w:hint="eastAsia"/>
        </w:rPr>
        <w:t>方</w:t>
      </w:r>
      <w:r>
        <w:t>图反投影图像是一个</w:t>
      </w:r>
      <w:r>
        <w:rPr>
          <w:rFonts w:hint="eastAsia"/>
        </w:rPr>
        <w:t>像素</w:t>
      </w:r>
      <w:r>
        <w:t>归属概率的图像，它</w:t>
      </w:r>
      <w:r>
        <w:rPr>
          <w:rFonts w:hint="eastAsia"/>
        </w:rPr>
        <w:t>可</w:t>
      </w:r>
      <w:r>
        <w:t>由样本直方图和一幅待处理图像计算得到，实质是在待处理图像中，寻找颜色特征归属</w:t>
      </w:r>
      <w:r>
        <w:rPr>
          <w:rFonts w:hint="eastAsia"/>
        </w:rPr>
        <w:t>样</w:t>
      </w:r>
      <w:r>
        <w:t>本的概率。</w:t>
      </w:r>
      <w:r>
        <w:rPr>
          <w:rFonts w:hint="eastAsia"/>
        </w:rPr>
        <w:t>在</w:t>
      </w:r>
      <w:r>
        <w:t>这里，我们</w:t>
      </w:r>
      <w:r>
        <w:rPr>
          <w:rFonts w:hint="eastAsia"/>
        </w:rPr>
        <w:t>对图像</w:t>
      </w:r>
      <w:proofErr w:type="gramStart"/>
      <w:r>
        <w:t>一</w:t>
      </w:r>
      <w:proofErr w:type="gramEnd"/>
      <w:r>
        <w:t>设置一个</w:t>
      </w:r>
      <w:r>
        <w:rPr>
          <w:rFonts w:hint="eastAsia"/>
        </w:rPr>
        <w:t>ROI</w:t>
      </w:r>
      <w:r>
        <w:rPr>
          <w:rFonts w:hint="eastAsia"/>
        </w:rPr>
        <w:t>区域</w:t>
      </w:r>
      <w:r>
        <w:t>，其位置是在脸部，计算</w:t>
      </w:r>
      <w:r>
        <w:rPr>
          <w:rFonts w:hint="eastAsia"/>
        </w:rPr>
        <w:t>ROI</w:t>
      </w:r>
      <w:r>
        <w:rPr>
          <w:rFonts w:hint="eastAsia"/>
        </w:rPr>
        <w:t>区域</w:t>
      </w:r>
      <w:r>
        <w:t>的色度直方图，</w:t>
      </w:r>
      <w:r>
        <w:rPr>
          <w:rFonts w:hint="eastAsia"/>
        </w:rPr>
        <w:t>并</w:t>
      </w:r>
      <w:r>
        <w:t>以该直方图为参数，在</w:t>
      </w:r>
      <w:r>
        <w:rPr>
          <w:rFonts w:hint="eastAsia"/>
        </w:rPr>
        <w:t>图像</w:t>
      </w:r>
      <w:r>
        <w:t>二</w:t>
      </w:r>
      <w:r>
        <w:rPr>
          <w:rFonts w:hint="eastAsia"/>
        </w:rPr>
        <w:t>的</w:t>
      </w:r>
      <w:r>
        <w:t>色调图像中计算反投影图像</w:t>
      </w:r>
      <w:r>
        <w:rPr>
          <w:rFonts w:hint="eastAsia"/>
        </w:rPr>
        <w:t>，</w:t>
      </w:r>
      <w:r>
        <w:t>得到一张概率图像，归属于脸部的区域，其灰度值较大，而非脸部区域其值</w:t>
      </w:r>
      <w:r>
        <w:rPr>
          <w:rFonts w:hint="eastAsia"/>
        </w:rPr>
        <w:t>较小</w:t>
      </w:r>
      <w:r>
        <w:t>，</w:t>
      </w:r>
      <w:r>
        <w:rPr>
          <w:rFonts w:hint="eastAsia"/>
        </w:rPr>
        <w:t>但</w:t>
      </w:r>
      <w:r>
        <w:t>由于除脸部以</w:t>
      </w:r>
      <w:r>
        <w:rPr>
          <w:rFonts w:hint="eastAsia"/>
        </w:rPr>
        <w:t>外</w:t>
      </w:r>
      <w:r>
        <w:t>，</w:t>
      </w:r>
      <w:r>
        <w:rPr>
          <w:rFonts w:hint="eastAsia"/>
        </w:rPr>
        <w:t>其它</w:t>
      </w:r>
      <w:r>
        <w:t>物体颜色也可</w:t>
      </w:r>
      <w:r>
        <w:rPr>
          <w:rFonts w:hint="eastAsia"/>
        </w:rPr>
        <w:t>能</w:t>
      </w:r>
      <w:r>
        <w:t>与脸部相近，</w:t>
      </w:r>
      <w:r>
        <w:rPr>
          <w:rFonts w:hint="eastAsia"/>
        </w:rPr>
        <w:t>但</w:t>
      </w:r>
      <w:r>
        <w:t>位置应该会与</w:t>
      </w:r>
      <w:proofErr w:type="gramStart"/>
      <w:r>
        <w:rPr>
          <w:rFonts w:hint="eastAsia"/>
        </w:rPr>
        <w:t>原</w:t>
      </w:r>
      <w:r>
        <w:t>脸位置</w:t>
      </w:r>
      <w:proofErr w:type="gramEnd"/>
      <w:r>
        <w:t>有明显</w:t>
      </w:r>
      <w:r>
        <w:rPr>
          <w:rFonts w:hint="eastAsia"/>
        </w:rPr>
        <w:t>区别</w:t>
      </w:r>
      <w:r>
        <w:t>。为了跟踪</w:t>
      </w:r>
      <w:r>
        <w:rPr>
          <w:rFonts w:hint="eastAsia"/>
        </w:rPr>
        <w:t>脸</w:t>
      </w:r>
      <w:r>
        <w:t>部的运动，使用</w:t>
      </w:r>
      <w:proofErr w:type="spellStart"/>
      <w:r>
        <w:rPr>
          <w:rFonts w:hint="eastAsia"/>
        </w:rPr>
        <w:t>meanShift</w:t>
      </w:r>
      <w:proofErr w:type="spellEnd"/>
      <w:r>
        <w:rPr>
          <w:rFonts w:hint="eastAsia"/>
        </w:rPr>
        <w:t>算法</w:t>
      </w:r>
      <w:r>
        <w:t>对其进行跟踪。</w:t>
      </w:r>
    </w:p>
    <w:p w:rsidR="00CE4AF2" w:rsidRDefault="00CE4AF2" w:rsidP="00941D2C">
      <w:pPr>
        <w:ind w:firstLine="420"/>
        <w:rPr>
          <w:rFonts w:hint="eastAsia"/>
        </w:rPr>
      </w:pPr>
      <w:r>
        <w:rPr>
          <w:rFonts w:hint="eastAsia"/>
        </w:rPr>
        <w:t>由</w:t>
      </w:r>
      <w:r>
        <w:t>于</w:t>
      </w:r>
      <w:r>
        <w:rPr>
          <w:rFonts w:hint="eastAsia"/>
        </w:rPr>
        <w:t>饱和</w:t>
      </w:r>
      <w:r w:rsidR="00941D2C">
        <w:t>度</w:t>
      </w:r>
      <w:r w:rsidR="00941D2C">
        <w:rPr>
          <w:rFonts w:hint="eastAsia"/>
        </w:rPr>
        <w:t>低</w:t>
      </w:r>
      <w:r w:rsidR="00941D2C">
        <w:t>会使</w:t>
      </w:r>
      <w:r w:rsidR="00941D2C">
        <w:rPr>
          <w:rFonts w:hint="eastAsia"/>
        </w:rPr>
        <w:t>色调</w:t>
      </w:r>
      <w:r w:rsidR="00941D2C">
        <w:t>信息不可靠，因此在程序中使用一个掩码</w:t>
      </w:r>
      <w:r w:rsidR="00941D2C">
        <w:rPr>
          <w:rFonts w:hint="eastAsia"/>
        </w:rPr>
        <w:t>来</w:t>
      </w:r>
      <w:r w:rsidR="00941D2C">
        <w:t>屏蔽掉饱和度较低的区域。</w:t>
      </w:r>
    </w:p>
    <w:p w:rsidR="00CE4AF2" w:rsidRDefault="00CE4AF2" w:rsidP="00CE4AF2">
      <w:pPr>
        <w:pStyle w:val="2"/>
      </w:pPr>
      <w:r>
        <w:rPr>
          <w:rFonts w:hint="eastAsia"/>
        </w:rPr>
        <w:t>二</w:t>
      </w:r>
      <w:r>
        <w:t>、步骤</w:t>
      </w:r>
    </w:p>
    <w:p w:rsidR="00CE4AF2" w:rsidRDefault="00CE4AF2" w:rsidP="00CE4AF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读入</w:t>
      </w:r>
      <w:r>
        <w:rPr>
          <w:rFonts w:hint="eastAsia"/>
        </w:rPr>
        <w:t>图像</w:t>
      </w:r>
      <w:r>
        <w:rPr>
          <w:rFonts w:hint="eastAsia"/>
        </w:rPr>
        <w:t>1</w:t>
      </w:r>
    </w:p>
    <w:p w:rsidR="00CE4AF2" w:rsidRDefault="00CE4AF2" w:rsidP="00CE4AF2">
      <w:r>
        <w:t>2</w:t>
      </w:r>
      <w:r>
        <w:rPr>
          <w:rFonts w:hint="eastAsia"/>
        </w:rPr>
        <w:t>、</w:t>
      </w:r>
      <w:r>
        <w:t>设置</w:t>
      </w:r>
      <w:r>
        <w:rPr>
          <w:rFonts w:hint="eastAsia"/>
        </w:rPr>
        <w:t>ROI</w:t>
      </w:r>
      <w:r>
        <w:rPr>
          <w:rFonts w:hint="eastAsia"/>
        </w:rPr>
        <w:t>区域</w:t>
      </w:r>
      <w:r w:rsidR="00941D2C">
        <w:rPr>
          <w:rFonts w:hint="eastAsia"/>
        </w:rPr>
        <w:t>，</w:t>
      </w:r>
      <w:r w:rsidR="00941D2C">
        <w:t>计算其色调直方图</w:t>
      </w:r>
    </w:p>
    <w:p w:rsidR="00941D2C" w:rsidRDefault="00941D2C" w:rsidP="00CE4AF2">
      <w:pPr>
        <w:rPr>
          <w:rFonts w:hint="eastAsia"/>
        </w:rPr>
      </w:pPr>
      <w:r>
        <w:t>3</w:t>
      </w:r>
      <w:r>
        <w:rPr>
          <w:rFonts w:hint="eastAsia"/>
        </w:rPr>
        <w:t>、载入</w:t>
      </w:r>
      <w:r>
        <w:t>图像</w:t>
      </w:r>
      <w:r>
        <w:rPr>
          <w:rFonts w:hint="eastAsia"/>
        </w:rPr>
        <w:t>2</w:t>
      </w:r>
    </w:p>
    <w:p w:rsidR="00941D2C" w:rsidRDefault="00941D2C" w:rsidP="00CE4AF2">
      <w:r>
        <w:t>4</w:t>
      </w:r>
      <w:r>
        <w:rPr>
          <w:rFonts w:hint="eastAsia"/>
        </w:rPr>
        <w:t>、分离</w:t>
      </w:r>
      <w:r>
        <w:t>其</w:t>
      </w:r>
      <w:r>
        <w:rPr>
          <w:rFonts w:hint="eastAsia"/>
        </w:rPr>
        <w:t>HSV</w:t>
      </w:r>
      <w:r>
        <w:rPr>
          <w:rFonts w:hint="eastAsia"/>
        </w:rPr>
        <w:t>通道</w:t>
      </w:r>
      <w:r>
        <w:t>，在</w:t>
      </w:r>
      <w:r>
        <w:rPr>
          <w:rFonts w:hint="eastAsia"/>
        </w:rPr>
        <w:t>色度</w:t>
      </w:r>
      <w:r>
        <w:t>通道中计算反投影图像</w:t>
      </w:r>
    </w:p>
    <w:p w:rsidR="00941D2C" w:rsidRPr="00941D2C" w:rsidRDefault="00941D2C" w:rsidP="00CE4AF2">
      <w:pPr>
        <w:rPr>
          <w:rFonts w:hint="eastAsia"/>
        </w:rPr>
      </w:pPr>
      <w:r>
        <w:t>5</w:t>
      </w:r>
      <w:r>
        <w:rPr>
          <w:rFonts w:hint="eastAsia"/>
        </w:rPr>
        <w:t>、</w:t>
      </w:r>
      <w:r>
        <w:t>使用</w:t>
      </w:r>
      <w:proofErr w:type="spellStart"/>
      <w:r>
        <w:rPr>
          <w:rFonts w:hint="eastAsia"/>
        </w:rPr>
        <w:t>meanShift</w:t>
      </w:r>
      <w:proofErr w:type="spellEnd"/>
      <w:r>
        <w:rPr>
          <w:rFonts w:hint="eastAsia"/>
        </w:rPr>
        <w:t>算法进行</w:t>
      </w:r>
      <w:r>
        <w:t>跟踪</w:t>
      </w:r>
    </w:p>
    <w:p w:rsidR="00CE4AF2" w:rsidRDefault="00941D2C" w:rsidP="00941D2C">
      <w:pPr>
        <w:pStyle w:val="2"/>
      </w:pPr>
      <w:r>
        <w:rPr>
          <w:rFonts w:hint="eastAsia"/>
        </w:rPr>
        <w:t>三</w:t>
      </w:r>
      <w:r>
        <w:t>、</w:t>
      </w:r>
      <w:r w:rsidR="00CE4AF2">
        <w:rPr>
          <w:rFonts w:hint="eastAsia"/>
        </w:rPr>
        <w:t>代码</w:t>
      </w:r>
      <w:r w:rsidR="00CE4AF2">
        <w:t>：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&lt;opencv2\opencv.hpp&gt;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"Histogram1D.h"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ColorHistogram.h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ContentFinder.h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cv;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CHistogram1D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hist1D;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histImg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tmain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_TCHAR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[])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//1.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读取第一幅狒狒照片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ffImage1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imread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"baboon1.JPG"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(!ffImage1.data)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can not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open picture"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1;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转换到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HSV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空间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hsvffImage1;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cvtColor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ffImage1, hsvffImage1, 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white"/>
        </w:rPr>
        <w:t>COLOR_RGB2HSV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分割通道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VMat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split(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hsvffImage1,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VMat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//2.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设置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ROI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区域，计算其色度归一化直方图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设置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ROI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区域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roiRect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110,260, 30, 30);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roiff1img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VMat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0](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roiRect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创建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roi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掩码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roiMask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VMat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1](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roiRect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threshold(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roiMask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roiMask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65, 255, 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white"/>
        </w:rPr>
        <w:t>THRESH_BINARY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获取色度直方图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histSize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256;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hranges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[2];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hranges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0] = 0.0;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hranges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1] = 180.0;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 ranges[1];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ranges[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0]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hranges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calcHist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&amp;roiff1img, 1,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roiMask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1,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histSize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ranges);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normalize(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1.0);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//3.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载入第二幅图像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ffImage2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imread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"baboon3.jpg"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(!ffImage2.data)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can not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open picture"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1;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转换到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HSV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空间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hsvffImage2;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cvtColor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ffImage2, hsvffImage2, 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white"/>
        </w:rPr>
        <w:t>COLOR_RGB2HSV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分割通道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&gt;VMat2;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split(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hsvffImage2, VMat2);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//4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、计算第二幅图像的反投影图像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result;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calcBackProject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&amp;VMat2[0], 1,&amp;ch,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result, ranges, 255);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创建掩码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mask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VMat2[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1];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threshold(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mask, mask, 65, 255, 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white"/>
        </w:rPr>
        <w:t>THRESH_BINARY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去除饱和度较低的部分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bitwise_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result, mask, result);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//5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、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meanshift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算法跟踪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TermCriteria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criteria(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TermCriteria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white"/>
        </w:rPr>
        <w:t>MAX_ITER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10, 0.01);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newRect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roiRect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meanShift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result,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newRect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criteria);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//6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显示结果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rectangle(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ffImage1,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roiRect,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Scalar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(0,0,255));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rectangle(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ffImage2,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newRect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Scalar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(0, 255, 255));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imshow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原图像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1"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ffImage1);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imshow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跟踪结果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ffImage2);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waitKey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0);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CE4AF2" w:rsidRDefault="00CE4AF2" w:rsidP="00CE4A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CE4AF2" w:rsidRDefault="00941D2C" w:rsidP="00941D2C">
      <w:pPr>
        <w:pStyle w:val="2"/>
      </w:pPr>
      <w:r>
        <w:rPr>
          <w:rFonts w:hint="eastAsia"/>
        </w:rPr>
        <w:t>四</w:t>
      </w:r>
      <w:r>
        <w:t>、</w:t>
      </w:r>
      <w:r w:rsidR="00CE4AF2">
        <w:rPr>
          <w:rFonts w:hint="eastAsia"/>
        </w:rPr>
        <w:t>结果</w:t>
      </w:r>
      <w:r w:rsidR="00CE4AF2">
        <w:t>：</w:t>
      </w:r>
    </w:p>
    <w:p w:rsidR="00CE4AF2" w:rsidRDefault="00CE4AF2" w:rsidP="00CE4AF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40FE4AE" wp14:editId="5372CD01">
            <wp:extent cx="2444400" cy="378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44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9283F96" wp14:editId="1F6DA667">
            <wp:extent cx="2440800" cy="378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08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2C" w:rsidRDefault="00941D2C" w:rsidP="00941D2C">
      <w:pPr>
        <w:pStyle w:val="2"/>
        <w:rPr>
          <w:noProof/>
        </w:rPr>
      </w:pPr>
      <w:r>
        <w:rPr>
          <w:rFonts w:hint="eastAsia"/>
          <w:noProof/>
        </w:rPr>
        <w:lastRenderedPageBreak/>
        <w:t>五</w:t>
      </w:r>
      <w:r>
        <w:rPr>
          <w:noProof/>
        </w:rPr>
        <w:t>、</w:t>
      </w:r>
      <w:r>
        <w:rPr>
          <w:rFonts w:hint="eastAsia"/>
          <w:noProof/>
        </w:rPr>
        <w:t>注意</w:t>
      </w:r>
    </w:p>
    <w:p w:rsidR="00941D2C" w:rsidRPr="00941D2C" w:rsidRDefault="00941D2C" w:rsidP="00941D2C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O</w:t>
      </w:r>
      <w:r>
        <w:t>penCV</w:t>
      </w:r>
      <w:proofErr w:type="spellEnd"/>
      <w:r>
        <w:rPr>
          <w:rFonts w:hint="eastAsia"/>
        </w:rPr>
        <w:t>中</w:t>
      </w:r>
      <w:r>
        <w:t>，计算反投影前需要对直方图进行归一化</w:t>
      </w:r>
      <w:bookmarkStart w:id="0" w:name="_GoBack"/>
      <w:bookmarkEnd w:id="0"/>
    </w:p>
    <w:sectPr w:rsidR="00941D2C" w:rsidRPr="00941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AF2"/>
    <w:rsid w:val="00941D2C"/>
    <w:rsid w:val="00947DF9"/>
    <w:rsid w:val="009874EE"/>
    <w:rsid w:val="00CE4AF2"/>
    <w:rsid w:val="00DD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55349-E44C-43C6-860F-66EF4593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4EE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9874EE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74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74EE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74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74EE"/>
    <w:rPr>
      <w:rFonts w:ascii="Times New Roman" w:hAnsi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9874EE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9874EE"/>
    <w:rPr>
      <w:rFonts w:ascii="Times New Roman" w:hAnsi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9874EE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3493;\Documents\&#33258;&#23450;&#20041;%20Office%20&#27169;&#26495;\&#25105;&#30340;&#27169;&#26495;1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我的模板1.dotx</Template>
  <TotalTime>19</TotalTime>
  <Pages>4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1</cp:revision>
  <dcterms:created xsi:type="dcterms:W3CDTF">2015-05-08T05:22:00Z</dcterms:created>
  <dcterms:modified xsi:type="dcterms:W3CDTF">2015-05-08T05:41:00Z</dcterms:modified>
</cp:coreProperties>
</file>