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6041A8" w:rsidP="006041A8">
      <w:pPr>
        <w:pStyle w:val="1"/>
      </w:pP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中</w:t>
      </w:r>
      <w:r>
        <w:t>计算反投影图像</w:t>
      </w:r>
    </w:p>
    <w:p w:rsidR="006041A8" w:rsidRDefault="006041A8" w:rsidP="006041A8">
      <w:r>
        <w:rPr>
          <w:rFonts w:hint="eastAsia"/>
        </w:rPr>
        <w:t>步骤</w:t>
      </w:r>
      <w:r>
        <w:t>：</w:t>
      </w:r>
    </w:p>
    <w:p w:rsidR="006041A8" w:rsidRDefault="006041A8" w:rsidP="006041A8">
      <w:r>
        <w:rPr>
          <w:rFonts w:hint="eastAsia"/>
        </w:rPr>
        <w:t>一</w:t>
      </w:r>
      <w:r>
        <w:t>、计算</w:t>
      </w:r>
      <w:r>
        <w:rPr>
          <w:rFonts w:hint="eastAsia"/>
        </w:rPr>
        <w:t>ROI</w:t>
      </w:r>
      <w:r>
        <w:rPr>
          <w:rFonts w:hint="eastAsia"/>
        </w:rPr>
        <w:t>直</w:t>
      </w:r>
      <w:r>
        <w:t>方图</w:t>
      </w:r>
    </w:p>
    <w:p w:rsidR="006041A8" w:rsidRDefault="006041A8" w:rsidP="006041A8">
      <w:r>
        <w:rPr>
          <w:rFonts w:hint="eastAsia"/>
        </w:rPr>
        <w:t>二</w:t>
      </w:r>
      <w:r>
        <w:t>、</w:t>
      </w:r>
      <w:r>
        <w:rPr>
          <w:rFonts w:hint="eastAsia"/>
        </w:rPr>
        <w:t>对</w:t>
      </w:r>
      <w:r>
        <w:t>直方图进行归一化</w:t>
      </w:r>
    </w:p>
    <w:p w:rsidR="006041A8" w:rsidRPr="006041A8" w:rsidRDefault="006041A8" w:rsidP="006041A8">
      <w:pPr>
        <w:rPr>
          <w:rFonts w:hint="eastAsia"/>
        </w:rPr>
      </w:pPr>
      <w:r>
        <w:rPr>
          <w:rFonts w:hint="eastAsia"/>
        </w:rPr>
        <w:t>三</w:t>
      </w:r>
      <w:r>
        <w:t>、计算</w:t>
      </w:r>
      <w:r>
        <w:rPr>
          <w:rFonts w:hint="eastAsia"/>
        </w:rPr>
        <w:t>反</w:t>
      </w:r>
      <w:r>
        <w:t>投影</w:t>
      </w:r>
      <w:r>
        <w:rPr>
          <w:rFonts w:hint="eastAsia"/>
        </w:rPr>
        <w:t>，</w:t>
      </w:r>
      <w:r>
        <w:t>即在某图像中查找</w:t>
      </w:r>
      <w:r>
        <w:rPr>
          <w:rFonts w:hint="eastAsia"/>
        </w:rPr>
        <w:t>直</w:t>
      </w:r>
      <w:r>
        <w:t>方图与</w:t>
      </w:r>
      <w:r>
        <w:rPr>
          <w:rFonts w:hint="eastAsia"/>
        </w:rPr>
        <w:t>ROI</w:t>
      </w:r>
      <w:r>
        <w:rPr>
          <w:rFonts w:hint="eastAsia"/>
        </w:rPr>
        <w:t>区域直</w:t>
      </w:r>
      <w:r>
        <w:t>方图相似的区域</w:t>
      </w:r>
    </w:p>
    <w:p w:rsidR="006041A8" w:rsidRDefault="006041A8" w:rsidP="00947DF9">
      <w:r>
        <w:rPr>
          <w:rFonts w:hint="eastAsia"/>
        </w:rPr>
        <w:t>代码</w:t>
      </w:r>
      <w:r>
        <w:t>：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&lt;opencv2\opencv.hpp&gt;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cv;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读取第一幅狒狒照片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ffImage1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"baboon1.JPG"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(!ffImage1.data)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open picture"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ffImage1, ffImage1,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COLOR_RGB2GRAY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设置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区域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110, 260, 30, 30);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roiff1img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ffImage1(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获取灰度直方图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256;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hranges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[2];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hranges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0] = 0;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hranges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1] = 256;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ranges[1];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ranges[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hranges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calcHist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&amp;roiff1img, 1,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1,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ranges);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normalize(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1.0);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反投影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calcBackProject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&amp;ffImage1, 1,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result, ranges, 255);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ffImage1,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(0, 0, 255));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原图像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ffImage1);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反投影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result);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0);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6041A8" w:rsidRDefault="006041A8" w:rsidP="006041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6041A8" w:rsidRPr="006041A8" w:rsidRDefault="006041A8" w:rsidP="00947DF9">
      <w:pPr>
        <w:rPr>
          <w:rFonts w:hint="eastAsia"/>
        </w:rPr>
      </w:pPr>
      <w:r>
        <w:rPr>
          <w:rFonts w:hint="eastAsia"/>
        </w:rPr>
        <w:t>这</w:t>
      </w:r>
      <w:r>
        <w:t>里要注意的是，直方图必须归一化。</w:t>
      </w:r>
      <w:bookmarkStart w:id="0" w:name="_GoBack"/>
      <w:bookmarkEnd w:id="0"/>
    </w:p>
    <w:sectPr w:rsidR="006041A8" w:rsidRPr="00604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A8"/>
    <w:rsid w:val="006041A8"/>
    <w:rsid w:val="00947DF9"/>
    <w:rsid w:val="009874EE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616FF-F7E8-4696-A82F-20344226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3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2015-05-08T05:04:00Z</dcterms:created>
  <dcterms:modified xsi:type="dcterms:W3CDTF">2015-05-08T05:07:00Z</dcterms:modified>
</cp:coreProperties>
</file>