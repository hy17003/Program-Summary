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AF0D8D" w:rsidP="00AF0D8D">
      <w:pPr>
        <w:pStyle w:val="1"/>
        <w:rPr>
          <w:rFonts w:hint="eastAsia"/>
        </w:rPr>
      </w:pPr>
      <w:r>
        <w:t>使用</w:t>
      </w:r>
      <w:r>
        <w:t>Tiny-</w:t>
      </w:r>
      <w:proofErr w:type="spellStart"/>
      <w:r>
        <w:t>dnn</w:t>
      </w:r>
      <w:proofErr w:type="spellEnd"/>
      <w:r>
        <w:t>训练和</w:t>
      </w:r>
      <w:r w:rsidR="0032207B">
        <w:t>分类</w:t>
      </w:r>
      <w:bookmarkStart w:id="0" w:name="_GoBack"/>
      <w:bookmarkEnd w:id="0"/>
    </w:p>
    <w:p w:rsidR="00AF0D8D" w:rsidRDefault="00AF0D8D" w:rsidP="00AF0D8D">
      <w:pPr>
        <w:ind w:firstLine="420"/>
      </w:pPr>
      <w:r>
        <w:tab/>
        <w:t>Tiny-</w:t>
      </w:r>
      <w:proofErr w:type="spellStart"/>
      <w:r>
        <w:t>dnn</w:t>
      </w:r>
      <w:proofErr w:type="spellEnd"/>
      <w:r>
        <w:t>自带的例子使用的是</w:t>
      </w:r>
      <w:r>
        <w:rPr>
          <w:rFonts w:hint="eastAsia"/>
        </w:rPr>
        <w:t>MNIST</w:t>
      </w:r>
      <w:r>
        <w:rPr>
          <w:rFonts w:hint="eastAsia"/>
        </w:rPr>
        <w:t>手写字符数据库，下面演示使用自己的图像进行训练和测试，关于卷积神经网络的原理及</w:t>
      </w:r>
      <w:r>
        <w:rPr>
          <w:rFonts w:hint="eastAsia"/>
        </w:rPr>
        <w:t>T</w:t>
      </w:r>
      <w:r>
        <w:t>iny-</w:t>
      </w:r>
      <w:proofErr w:type="spellStart"/>
      <w:r>
        <w:t>dnn</w:t>
      </w:r>
      <w:proofErr w:type="spellEnd"/>
      <w:r>
        <w:t>的代码理解暂且放一边，只给出以下训练测试实例。</w:t>
      </w:r>
    </w:p>
    <w:p w:rsidR="00AF0D8D" w:rsidRDefault="00AF0D8D" w:rsidP="00AF0D8D">
      <w:pPr>
        <w:ind w:firstLine="420"/>
      </w:pPr>
      <w:r>
        <w:t>准备训练和测试数据：</w:t>
      </w:r>
    </w:p>
    <w:p w:rsidR="00AF0D8D" w:rsidRDefault="00705421" w:rsidP="00AF0D8D">
      <w:pPr>
        <w:ind w:firstLine="420"/>
        <w:jc w:val="center"/>
        <w:rPr>
          <w:noProof/>
        </w:rPr>
      </w:pPr>
      <w:r w:rsidRPr="00C63753">
        <w:rPr>
          <w:noProof/>
        </w:rPr>
        <w:drawing>
          <wp:inline distT="0" distB="0" distL="0" distR="0">
            <wp:extent cx="4048125" cy="128587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8D" w:rsidRDefault="00AF0D8D" w:rsidP="00AF0D8D">
      <w:pPr>
        <w:ind w:firstLine="420"/>
        <w:rPr>
          <w:noProof/>
        </w:rPr>
      </w:pPr>
      <w:r>
        <w:rPr>
          <w:noProof/>
        </w:rPr>
        <w:t>将各训练数据和测试数据路径以文本的形式保存，并标注其分类标签：</w:t>
      </w:r>
    </w:p>
    <w:p w:rsidR="00AF0D8D" w:rsidRDefault="00705421" w:rsidP="00AF0D8D">
      <w:pPr>
        <w:ind w:firstLineChars="0" w:firstLine="0"/>
        <w:jc w:val="center"/>
        <w:rPr>
          <w:noProof/>
        </w:rPr>
      </w:pPr>
      <w:r w:rsidRPr="00C63753">
        <w:rPr>
          <w:noProof/>
        </w:rPr>
        <w:drawing>
          <wp:inline distT="0" distB="0" distL="0" distR="0">
            <wp:extent cx="5010150" cy="322897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8D" w:rsidRDefault="00705421" w:rsidP="00AF0D8D">
      <w:pPr>
        <w:ind w:firstLineChars="0" w:firstLine="0"/>
        <w:rPr>
          <w:rFonts w:hint="eastAsia"/>
          <w:noProof/>
        </w:rPr>
      </w:pPr>
      <w:r w:rsidRPr="00C63753">
        <w:rPr>
          <w:noProof/>
        </w:rPr>
        <w:lastRenderedPageBreak/>
        <w:drawing>
          <wp:inline distT="0" distB="0" distL="0" distR="0">
            <wp:extent cx="5010150" cy="3228975"/>
            <wp:effectExtent l="0" t="0" r="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8D" w:rsidRDefault="00AF0D8D" w:rsidP="00AF0D8D">
      <w:pPr>
        <w:ind w:firstLine="420"/>
        <w:rPr>
          <w:rFonts w:hint="eastAsia"/>
        </w:rPr>
      </w:pPr>
      <w:r>
        <w:t>创建工程，添加</w:t>
      </w:r>
      <w:r>
        <w:rPr>
          <w:rFonts w:hint="eastAsia"/>
        </w:rPr>
        <w:t>tiny-</w:t>
      </w:r>
      <w:proofErr w:type="spellStart"/>
      <w:r>
        <w:rPr>
          <w:rFonts w:hint="eastAsia"/>
        </w:rPr>
        <w:t>dnn</w:t>
      </w:r>
      <w:proofErr w:type="spellEnd"/>
      <w:r>
        <w:rPr>
          <w:rFonts w:hint="eastAsia"/>
        </w:rPr>
        <w:t>-ma</w:t>
      </w:r>
      <w:r>
        <w:t>ster</w:t>
      </w:r>
      <w:r>
        <w:t>的路径到包含目录：</w:t>
      </w:r>
    </w:p>
    <w:p w:rsidR="00AF0D8D" w:rsidRDefault="00705421" w:rsidP="00AF0D8D">
      <w:pPr>
        <w:ind w:firstLineChars="0" w:firstLine="0"/>
        <w:jc w:val="center"/>
        <w:rPr>
          <w:noProof/>
        </w:rPr>
      </w:pPr>
      <w:r w:rsidRPr="00C63753">
        <w:rPr>
          <w:noProof/>
        </w:rPr>
        <w:drawing>
          <wp:inline distT="0" distB="0" distL="0" distR="0">
            <wp:extent cx="5295900" cy="34194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8D" w:rsidRDefault="00AF0D8D" w:rsidP="00AF0D8D">
      <w:pPr>
        <w:ind w:firstLine="420"/>
        <w:rPr>
          <w:noProof/>
        </w:rPr>
      </w:pPr>
      <w:r>
        <w:rPr>
          <w:noProof/>
        </w:rPr>
        <w:t>添加预处理命令</w:t>
      </w:r>
      <w:r w:rsidRPr="00AF0D8D">
        <w:rPr>
          <w:noProof/>
        </w:rPr>
        <w:t>_SCL_SECURE_NO_WARNINGS</w:t>
      </w:r>
      <w:r>
        <w:rPr>
          <w:noProof/>
        </w:rPr>
        <w:t>：</w:t>
      </w:r>
    </w:p>
    <w:p w:rsidR="00AF0D8D" w:rsidRDefault="00705421" w:rsidP="00AF0D8D">
      <w:pPr>
        <w:ind w:firstLineChars="0" w:firstLine="0"/>
        <w:rPr>
          <w:rFonts w:hint="eastAsia"/>
          <w:noProof/>
        </w:rPr>
      </w:pPr>
      <w:r w:rsidRPr="00C63753">
        <w:rPr>
          <w:noProof/>
        </w:rPr>
        <w:lastRenderedPageBreak/>
        <w:drawing>
          <wp:inline distT="0" distB="0" distL="0" distR="0">
            <wp:extent cx="5295900" cy="34194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D8D" w:rsidRDefault="00AF0D8D" w:rsidP="00AF0D8D">
      <w:pPr>
        <w:ind w:firstLineChars="0" w:firstLine="0"/>
      </w:pPr>
      <w:r>
        <w:tab/>
      </w:r>
      <w:r>
        <w:t>添加以下代码：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&lt;opencv2\opencv.hpp&gt;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tiny_dnn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\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tiny_dnn.h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&lt;memory&gt;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tiny_dnn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tiny_dnn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::activation;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tiny_dnn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layers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vector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label_t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train_labels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test_labels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vector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vec_t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train_images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test_images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convert_image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imagefilename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scale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w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vector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vec_t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&gt;&amp;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imread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imagefilename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IMREAD_GRAYSCALE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Mat_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uint8_t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resized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resize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resized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Size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w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vec_t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transform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resized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begin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resized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back_inserter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[=](</w:t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uint8_t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scale</w:t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; }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push_</w:t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back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readTrainData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file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"train.txt"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fstream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in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string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line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file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line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))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string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path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label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sep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';'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stringstream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ss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line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ss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path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sep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ss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label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convert_</w:t>
      </w:r>
      <w:proofErr w:type="gramStart"/>
      <w:r>
        <w:rPr>
          <w:rFonts w:cs="Consolas"/>
          <w:color w:val="880000"/>
          <w:kern w:val="0"/>
          <w:sz w:val="19"/>
          <w:szCs w:val="19"/>
          <w:highlight w:val="white"/>
        </w:rPr>
        <w:t>image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path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1.0, 32, 32,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train_images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train_labels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push_</w:t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back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atoi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label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c_str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file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readTestData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file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"test.txt"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fstream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in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string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line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file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line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))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string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path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label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sep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';'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stringstream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ss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line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ss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path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sep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ss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label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convert_</w:t>
      </w:r>
      <w:proofErr w:type="gramStart"/>
      <w:r>
        <w:rPr>
          <w:rFonts w:cs="Consolas"/>
          <w:color w:val="880000"/>
          <w:kern w:val="0"/>
          <w:sz w:val="19"/>
          <w:szCs w:val="19"/>
          <w:highlight w:val="white"/>
        </w:rPr>
        <w:t>image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path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1.0, 32, 32,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test_images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test_labels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push_</w:t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back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atoi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label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c_str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file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main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argc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argv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 {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2B91AF"/>
          <w:kern w:val="0"/>
          <w:sz w:val="19"/>
          <w:szCs w:val="19"/>
          <w:highlight w:val="white"/>
        </w:rPr>
        <w:t>network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cs="Consolas"/>
          <w:color w:val="2B91AF"/>
          <w:kern w:val="0"/>
          <w:sz w:val="19"/>
          <w:szCs w:val="19"/>
          <w:highlight w:val="white"/>
        </w:rPr>
        <w:t>sequential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nn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2B91AF"/>
          <w:kern w:val="0"/>
          <w:sz w:val="19"/>
          <w:szCs w:val="19"/>
          <w:highlight w:val="white"/>
        </w:rPr>
        <w:t>adagrad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optimizer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 connection table [</w:t>
      </w:r>
      <w:proofErr w:type="spellStart"/>
      <w:r>
        <w:rPr>
          <w:rFonts w:cs="Consolas"/>
          <w:color w:val="008000"/>
          <w:kern w:val="0"/>
          <w:sz w:val="19"/>
          <w:szCs w:val="19"/>
          <w:highlight w:val="white"/>
        </w:rPr>
        <w:t>Y.Lecun</w:t>
      </w:r>
      <w:proofErr w:type="spellEnd"/>
      <w:r>
        <w:rPr>
          <w:rFonts w:cs="Consolas"/>
          <w:color w:val="008000"/>
          <w:kern w:val="0"/>
          <w:sz w:val="19"/>
          <w:szCs w:val="19"/>
          <w:highlight w:val="white"/>
        </w:rPr>
        <w:t>, 1998 Table.1]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lastRenderedPageBreak/>
        <w:t>#define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true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false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connection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[] = {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undef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O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undef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X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nn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convolutional_layer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tan_h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&gt;(32, 32, 5, 1, 6) 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 xml:space="preserve">// 32x32 in, 5x5 kernel, 1-6 </w:t>
      </w:r>
      <w:proofErr w:type="spellStart"/>
      <w:r>
        <w:rPr>
          <w:rFonts w:cs="Consolas"/>
          <w:color w:val="008000"/>
          <w:kern w:val="0"/>
          <w:sz w:val="19"/>
          <w:szCs w:val="19"/>
          <w:highlight w:val="white"/>
        </w:rPr>
        <w:t>fmaps</w:t>
      </w:r>
      <w:proofErr w:type="spellEnd"/>
      <w:r>
        <w:rPr>
          <w:rFonts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8000"/>
          <w:kern w:val="0"/>
          <w:sz w:val="19"/>
          <w:szCs w:val="19"/>
          <w:highlight w:val="white"/>
        </w:rPr>
        <w:t>conv</w:t>
      </w:r>
      <w:proofErr w:type="spellEnd"/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&lt;&lt; 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average_pooling_layer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tan_h</w:t>
      </w:r>
      <w:proofErr w:type="spellEnd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28, 28, 6, 2) 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 xml:space="preserve">// 28x28 in, 6 </w:t>
      </w:r>
      <w:proofErr w:type="spellStart"/>
      <w:r>
        <w:rPr>
          <w:rFonts w:cs="Consolas"/>
          <w:color w:val="008000"/>
          <w:kern w:val="0"/>
          <w:sz w:val="19"/>
          <w:szCs w:val="19"/>
          <w:highlight w:val="white"/>
        </w:rPr>
        <w:t>fmaps</w:t>
      </w:r>
      <w:proofErr w:type="spellEnd"/>
      <w:r>
        <w:rPr>
          <w:rFonts w:cs="Consolas"/>
          <w:color w:val="008000"/>
          <w:kern w:val="0"/>
          <w:sz w:val="19"/>
          <w:szCs w:val="19"/>
          <w:highlight w:val="white"/>
        </w:rPr>
        <w:t>, 2x2 subsampling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&lt;&lt; 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convolutional_layer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tan_h</w:t>
      </w:r>
      <w:proofErr w:type="spellEnd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14, 14, 5, 6, 16,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connection_</w:t>
      </w:r>
      <w:proofErr w:type="gramStart"/>
      <w:r>
        <w:rPr>
          <w:rFonts w:cs="Consolas"/>
          <w:color w:val="2B91AF"/>
          <w:kern w:val="0"/>
          <w:sz w:val="19"/>
          <w:szCs w:val="19"/>
          <w:highlight w:val="white"/>
        </w:rPr>
        <w:t>table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connection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6, 16)) 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// with connection-table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&lt;&lt; 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average_pooling_layer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tan_h</w:t>
      </w:r>
      <w:proofErr w:type="spellEnd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10, 10, 16, 2)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&lt;&lt; 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convolutional_layer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tan_h</w:t>
      </w:r>
      <w:proofErr w:type="spellEnd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5, 5, 5, 16, 120)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&lt;&lt; 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fully_connected_layer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tan_h</w:t>
      </w:r>
      <w:proofErr w:type="spellEnd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120, 10);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"load models..."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880000"/>
          <w:kern w:val="0"/>
          <w:sz w:val="19"/>
          <w:szCs w:val="19"/>
          <w:highlight w:val="white"/>
        </w:rPr>
        <w:t>readTrainData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880000"/>
          <w:kern w:val="0"/>
          <w:sz w:val="19"/>
          <w:szCs w:val="19"/>
          <w:highlight w:val="white"/>
        </w:rPr>
        <w:t>readTestData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"start learning"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2B91AF"/>
          <w:kern w:val="0"/>
          <w:sz w:val="19"/>
          <w:szCs w:val="19"/>
          <w:highlight w:val="white"/>
        </w:rPr>
        <w:t>progress_display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disp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train_images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timer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minibatch_size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10;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optimizer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alpha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*=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sqrt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minibatch_size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 create callback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on_enumerate_epoch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[&amp;](){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.elapsed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)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"s elapsed."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tiny_dnn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result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res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nn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test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test_images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test_labels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res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.num_success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"/"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res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.num_total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disp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restart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train_images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restart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on_enumerate_minibatch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[&amp;](){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disp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minibatch_size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 training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nn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train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mse</w:t>
      </w:r>
      <w:proofErr w:type="spellEnd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optimizer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train_images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train_labels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minibatch_size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20,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on_enumerate_minibatch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on_enumerate_epoch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"end training."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 test and show results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nn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test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test_images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test_labels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print_detail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 save networks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ofs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LeNet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-weights"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ofs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nn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cin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get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05421" w:rsidRDefault="00705421" w:rsidP="0070542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AF0D8D" w:rsidRDefault="00AF0D8D" w:rsidP="00AF0D8D">
      <w:pPr>
        <w:ind w:firstLineChars="0" w:firstLine="0"/>
        <w:rPr>
          <w:rFonts w:hint="eastAsia"/>
        </w:rPr>
      </w:pPr>
    </w:p>
    <w:p w:rsidR="00AF0D8D" w:rsidRDefault="00AF0D8D" w:rsidP="00AF0D8D">
      <w:pPr>
        <w:ind w:firstLine="420"/>
        <w:rPr>
          <w:rFonts w:hint="eastAsia"/>
        </w:rPr>
      </w:pPr>
      <w:r>
        <w:t>运行结果：</w:t>
      </w:r>
    </w:p>
    <w:p w:rsidR="00AF0D8D" w:rsidRPr="00892E00" w:rsidRDefault="00705421" w:rsidP="00892E00">
      <w:pPr>
        <w:ind w:firstLine="420"/>
        <w:rPr>
          <w:rFonts w:hint="eastAsia"/>
        </w:rPr>
      </w:pPr>
      <w:r w:rsidRPr="00C63753">
        <w:rPr>
          <w:noProof/>
        </w:rPr>
        <w:drawing>
          <wp:inline distT="0" distB="0" distL="0" distR="0">
            <wp:extent cx="5191125" cy="31146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D8D" w:rsidRPr="0089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8D"/>
    <w:rsid w:val="000F43FB"/>
    <w:rsid w:val="0032207B"/>
    <w:rsid w:val="00705421"/>
    <w:rsid w:val="00892E00"/>
    <w:rsid w:val="009805E4"/>
    <w:rsid w:val="00A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1AA77-FCF6-43EE-8570-C781755C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22</TotalTime>
  <Pages>6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2</cp:revision>
  <dcterms:created xsi:type="dcterms:W3CDTF">2016-09-20T06:54:00Z</dcterms:created>
  <dcterms:modified xsi:type="dcterms:W3CDTF">2016-09-20T07:16:00Z</dcterms:modified>
</cp:coreProperties>
</file>