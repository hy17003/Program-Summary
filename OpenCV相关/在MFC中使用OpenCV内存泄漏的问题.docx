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EE" w:rsidRDefault="001F4444" w:rsidP="001F4444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MFC</w:t>
      </w:r>
      <w:r>
        <w:rPr>
          <w:rFonts w:hint="eastAsia"/>
        </w:rPr>
        <w:t>中</w:t>
      </w:r>
      <w:r>
        <w:t>使用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内存</w:t>
      </w:r>
      <w:r>
        <w:t>泄漏的问题</w:t>
      </w:r>
    </w:p>
    <w:p w:rsidR="001F4444" w:rsidRDefault="001F4444" w:rsidP="00947DF9">
      <w:r>
        <w:rPr>
          <w:rFonts w:hint="eastAsia"/>
        </w:rPr>
        <w:t>一</w:t>
      </w:r>
      <w:r>
        <w:t>、</w:t>
      </w:r>
      <w:r w:rsidRPr="001F4444">
        <w:rPr>
          <w:rStyle w:val="2Char"/>
        </w:rPr>
        <w:t>现象</w:t>
      </w:r>
    </w:p>
    <w:p w:rsidR="001F4444" w:rsidRDefault="001F4444" w:rsidP="00947DF9">
      <w:r>
        <w:rPr>
          <w:rFonts w:hint="eastAsia"/>
        </w:rPr>
        <w:t>编译</w:t>
      </w:r>
      <w:r>
        <w:t>出现类似以下错误：</w:t>
      </w:r>
    </w:p>
    <w:p w:rsidR="001F4444" w:rsidRDefault="001F4444" w:rsidP="00947DF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Detected memory leaks!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Dumping objects -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&gt;</w:t>
      </w:r>
      <w:proofErr w:type="gram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{1139} normal block at 0x01891A58, 512 bytes long.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Data: &lt; &gt; 00 00 00 00 00 00 00 00 00 00 00 00 00 00 00 00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{1138} normal block at 0x01891A10, 8 bytes long.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Data: &lt;, &gt; 2C 10 89 01 00 00 00 00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{1137} normal block at 0x018919C8, 8 bytes long.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Data: &lt; &gt; 00 10 89 01 00 00 00 00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{1136} normal block at 0x01891980, 8 bytes long.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Data: &lt; &gt; E0 0F 89 01 00 00 00 00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{1135} normal block at 0x01891938, 8 bytes long.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Data: &lt; &gt; B0 0F 89 01 00 00 00 00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{1134} normal block at 0x018918F0, 8 bytes long.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Data: &lt; &gt; 90 0F 89 01 00 00 00 00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{1133} normal block at 0x01891860, 80 bytes long.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Data: &lt;` ` ` &gt; 60 18 89 01 60 18 89 01 60 18 89 01 CD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{1132} normal block at 0x01891818, 8 bytes long.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Data: &lt;| &gt; 7C 0F 89 01 00 00 00 00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{1131} normal block at 0x018917D0, 8 bytes long.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Data: &lt;\ &gt; 5C 0F 89 01 00 00 00 00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{1130} normal block at 0x01891788, 8 bytes long.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Data: &lt;8 &gt; 38 0F 89 01 00 00 00 00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{1129} normal block at 0x01891740, 8 bytes long.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Data: &lt; &gt; 18 0F 89 01 00 00 00 00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{1128} normal block at 0x018916F8, 8 bytes long.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Data: &lt; &gt; F0 0E 89 01 00 00 00 00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{1127} normal block at 0x018916B0, 8 bytes long.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Data: &lt; &gt; D0 0E 89 01 00 00 00 00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{1123} normal block at 0x01891590, 8 bytes long.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Data: &lt; &gt; 1C 0E 89 01 00 00 00 00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{1122} normal block at 0x01891548, 8 bytes long.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...</w:t>
      </w:r>
    </w:p>
    <w:p w:rsidR="001F4444" w:rsidRDefault="001F4444" w:rsidP="001F4444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shd w:val="clear" w:color="auto" w:fill="FFFFFF"/>
        </w:rPr>
        <w:t>、解决方法</w:t>
      </w:r>
      <w:r>
        <w:rPr>
          <w:rFonts w:hint="eastAsia"/>
          <w:shd w:val="clear" w:color="auto" w:fill="FFFFFF"/>
        </w:rPr>
        <w:t xml:space="preserve"> </w:t>
      </w:r>
    </w:p>
    <w:p w:rsidR="001F4444" w:rsidRDefault="001F4444" w:rsidP="00947DF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在配置属性中</w:t>
      </w:r>
      <w:r>
        <w:rPr>
          <w:rFonts w:hint="eastAsia"/>
        </w:rPr>
        <w:t>设置“</w:t>
      </w:r>
      <w:r>
        <w:t>在静态库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MFC</w:t>
      </w:r>
      <w:r>
        <w:rPr>
          <w:rFonts w:hint="eastAsia"/>
        </w:rPr>
        <w:t>”</w:t>
      </w:r>
    </w:p>
    <w:p w:rsidR="001F4444" w:rsidRDefault="001F4444" w:rsidP="00947DF9">
      <w:r>
        <w:rPr>
          <w:noProof/>
        </w:rPr>
        <w:lastRenderedPageBreak/>
        <w:drawing>
          <wp:inline distT="0" distB="0" distL="0" distR="0" wp14:anchorId="034295B7" wp14:editId="6B635E31">
            <wp:extent cx="5274310" cy="3138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44" w:rsidRDefault="001F4444" w:rsidP="00947DF9">
      <w:r>
        <w:rPr>
          <w:rFonts w:hint="eastAsia"/>
        </w:rPr>
        <w:t>2</w:t>
      </w:r>
      <w:r>
        <w:rPr>
          <w:rFonts w:hint="eastAsia"/>
        </w:rPr>
        <w:t>、在</w:t>
      </w:r>
      <w:r>
        <w:t>配置属性中</w:t>
      </w:r>
      <w:r>
        <w:rPr>
          <w:rFonts w:hint="eastAsia"/>
        </w:rPr>
        <w:t>设置</w:t>
      </w:r>
      <w:r>
        <w:t>“</w:t>
      </w:r>
      <w:r>
        <w:rPr>
          <w:rFonts w:hint="eastAsia"/>
        </w:rPr>
        <w:t>多</w:t>
      </w:r>
      <w:r>
        <w:t>线程</w:t>
      </w:r>
      <w:r>
        <w:rPr>
          <w:rFonts w:hint="eastAsia"/>
        </w:rPr>
        <w:t>调试</w:t>
      </w:r>
      <w:r>
        <w:t>”</w:t>
      </w:r>
      <w:r>
        <w:rPr>
          <w:rFonts w:hint="eastAsia"/>
        </w:rPr>
        <w:t>：</w:t>
      </w:r>
    </w:p>
    <w:p w:rsidR="001F4444" w:rsidRPr="001F4444" w:rsidRDefault="001F4444" w:rsidP="00947DF9">
      <w:pPr>
        <w:rPr>
          <w:rFonts w:hint="eastAsia"/>
        </w:rPr>
      </w:pPr>
      <w:r>
        <w:rPr>
          <w:noProof/>
        </w:rPr>
        <w:drawing>
          <wp:inline distT="0" distB="0" distL="0" distR="0" wp14:anchorId="73D890D1" wp14:editId="1C6487A6">
            <wp:extent cx="5274310" cy="3138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4444" w:rsidRPr="001F4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44"/>
    <w:rsid w:val="001F4444"/>
    <w:rsid w:val="00947DF9"/>
    <w:rsid w:val="009874EE"/>
    <w:rsid w:val="00D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02A56-6B39-4E32-AA67-BDCFFC96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4EE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874E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4E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74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4EE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874E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874EE"/>
    <w:rPr>
      <w:rFonts w:ascii="Times New Roman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874EE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493;\Documents\&#33258;&#23450;&#20041;%20Office%20&#27169;&#26495;\&#25105;&#30340;&#27169;&#26495;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我的模板1.dotx</Template>
  <TotalTime>7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2015-05-01T07:02:00Z</dcterms:created>
  <dcterms:modified xsi:type="dcterms:W3CDTF">2015-05-01T07:09:00Z</dcterms:modified>
</cp:coreProperties>
</file>